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2E8" w:rsidRPr="007D42E8" w:rsidRDefault="00BE2D5B" w:rsidP="007D42E8">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PRINCIPAL COMPONENT ANALYSIS (PCA)</w:t>
      </w:r>
    </w:p>
    <w:p w:rsidR="007D42E8" w:rsidRDefault="007D42E8" w:rsidP="0029062D">
      <w:pPr>
        <w:spacing w:after="0"/>
        <w:ind w:firstLine="720"/>
        <w:rPr>
          <w:rFonts w:ascii="Times New Roman" w:hAnsi="Times New Roman" w:cs="Times New Roman"/>
          <w:color w:val="000000" w:themeColor="text1"/>
          <w:sz w:val="24"/>
          <w:szCs w:val="24"/>
          <w:shd w:val="clear" w:color="auto" w:fill="FFFFFF"/>
        </w:rPr>
      </w:pPr>
      <w:r w:rsidRPr="007D42E8">
        <w:rPr>
          <w:rFonts w:ascii="Times New Roman" w:hAnsi="Times New Roman" w:cs="Times New Roman"/>
          <w:bCs/>
          <w:color w:val="000000" w:themeColor="text1"/>
          <w:sz w:val="24"/>
          <w:szCs w:val="24"/>
          <w:shd w:val="clear" w:color="auto" w:fill="FFFFFF"/>
        </w:rPr>
        <w:t>Principal component analysis</w:t>
      </w:r>
      <w:r w:rsidRPr="007D42E8">
        <w:rPr>
          <w:rStyle w:val="apple-converted-space"/>
          <w:rFonts w:ascii="Times New Roman" w:hAnsi="Times New Roman" w:cs="Times New Roman"/>
          <w:color w:val="000000" w:themeColor="text1"/>
          <w:sz w:val="24"/>
          <w:szCs w:val="24"/>
          <w:shd w:val="clear" w:color="auto" w:fill="FFFFFF"/>
        </w:rPr>
        <w:t> </w:t>
      </w:r>
      <w:r w:rsidRPr="007D42E8">
        <w:rPr>
          <w:rFonts w:ascii="Times New Roman" w:hAnsi="Times New Roman" w:cs="Times New Roman"/>
          <w:color w:val="000000" w:themeColor="text1"/>
          <w:sz w:val="24"/>
          <w:szCs w:val="24"/>
          <w:shd w:val="clear" w:color="auto" w:fill="FFFFFF"/>
        </w:rPr>
        <w:t>(</w:t>
      </w:r>
      <w:r w:rsidRPr="007D42E8">
        <w:rPr>
          <w:rFonts w:ascii="Times New Roman" w:hAnsi="Times New Roman" w:cs="Times New Roman"/>
          <w:bCs/>
          <w:color w:val="000000" w:themeColor="text1"/>
          <w:sz w:val="24"/>
          <w:szCs w:val="24"/>
          <w:shd w:val="clear" w:color="auto" w:fill="FFFFFF"/>
        </w:rPr>
        <w:t>PCA</w:t>
      </w:r>
      <w:r w:rsidRPr="007D42E8">
        <w:rPr>
          <w:rFonts w:ascii="Times New Roman" w:hAnsi="Times New Roman" w:cs="Times New Roman"/>
          <w:color w:val="000000" w:themeColor="text1"/>
          <w:sz w:val="24"/>
          <w:szCs w:val="24"/>
          <w:shd w:val="clear" w:color="auto" w:fill="FFFFFF"/>
        </w:rPr>
        <w:t>) is a statistical procedure that uses</w:t>
      </w:r>
      <w:r w:rsidRPr="007D42E8">
        <w:rPr>
          <w:rStyle w:val="apple-converted-space"/>
          <w:rFonts w:ascii="Times New Roman" w:hAnsi="Times New Roman" w:cs="Times New Roman"/>
          <w:color w:val="000000" w:themeColor="text1"/>
          <w:sz w:val="24"/>
          <w:szCs w:val="24"/>
          <w:shd w:val="clear" w:color="auto" w:fill="FFFFFF"/>
        </w:rPr>
        <w:t> </w:t>
      </w:r>
      <w:r w:rsidRPr="007D42E8">
        <w:rPr>
          <w:rFonts w:ascii="Times New Roman" w:hAnsi="Times New Roman" w:cs="Times New Roman"/>
          <w:color w:val="000000" w:themeColor="text1"/>
          <w:sz w:val="24"/>
          <w:szCs w:val="24"/>
          <w:shd w:val="clear" w:color="auto" w:fill="FFFFFF"/>
        </w:rPr>
        <w:t>orthogonal transformation</w:t>
      </w:r>
      <w:r w:rsidRPr="007D42E8">
        <w:rPr>
          <w:rStyle w:val="apple-converted-space"/>
          <w:rFonts w:ascii="Times New Roman" w:hAnsi="Times New Roman" w:cs="Times New Roman"/>
          <w:color w:val="000000" w:themeColor="text1"/>
          <w:sz w:val="24"/>
          <w:szCs w:val="24"/>
          <w:shd w:val="clear" w:color="auto" w:fill="FFFFFF"/>
        </w:rPr>
        <w:t> </w:t>
      </w:r>
      <w:r w:rsidRPr="007D42E8">
        <w:rPr>
          <w:rFonts w:ascii="Times New Roman" w:hAnsi="Times New Roman" w:cs="Times New Roman"/>
          <w:color w:val="000000" w:themeColor="text1"/>
          <w:sz w:val="24"/>
          <w:szCs w:val="24"/>
          <w:shd w:val="clear" w:color="auto" w:fill="FFFFFF"/>
        </w:rPr>
        <w:t>to convert a set of observations of possibly correlated variables into a set of values of</w:t>
      </w:r>
      <w:r w:rsidRPr="007D42E8">
        <w:rPr>
          <w:rStyle w:val="apple-converted-space"/>
          <w:rFonts w:ascii="Times New Roman" w:hAnsi="Times New Roman" w:cs="Times New Roman"/>
          <w:color w:val="000000" w:themeColor="text1"/>
          <w:sz w:val="24"/>
          <w:szCs w:val="24"/>
          <w:shd w:val="clear" w:color="auto" w:fill="FFFFFF"/>
        </w:rPr>
        <w:t> </w:t>
      </w:r>
      <w:r w:rsidRPr="007D42E8">
        <w:rPr>
          <w:rFonts w:ascii="Times New Roman" w:hAnsi="Times New Roman" w:cs="Times New Roman"/>
          <w:color w:val="000000" w:themeColor="text1"/>
          <w:sz w:val="24"/>
          <w:szCs w:val="24"/>
          <w:shd w:val="clear" w:color="auto" w:fill="FFFFFF"/>
        </w:rPr>
        <w:t>linearly uncorrelated</w:t>
      </w:r>
      <w:r w:rsidRPr="007D42E8">
        <w:rPr>
          <w:rStyle w:val="apple-converted-space"/>
          <w:rFonts w:ascii="Times New Roman" w:hAnsi="Times New Roman" w:cs="Times New Roman"/>
          <w:color w:val="000000" w:themeColor="text1"/>
          <w:sz w:val="24"/>
          <w:szCs w:val="24"/>
          <w:shd w:val="clear" w:color="auto" w:fill="FFFFFF"/>
        </w:rPr>
        <w:t> </w:t>
      </w:r>
      <w:r w:rsidRPr="007D42E8">
        <w:rPr>
          <w:rFonts w:ascii="Times New Roman" w:hAnsi="Times New Roman" w:cs="Times New Roman"/>
          <w:color w:val="000000" w:themeColor="text1"/>
          <w:sz w:val="24"/>
          <w:szCs w:val="24"/>
          <w:shd w:val="clear" w:color="auto" w:fill="FFFFFF"/>
        </w:rPr>
        <w:t>variables called</w:t>
      </w:r>
      <w:r w:rsidRPr="007D42E8">
        <w:rPr>
          <w:rStyle w:val="apple-converted-space"/>
          <w:rFonts w:ascii="Times New Roman" w:hAnsi="Times New Roman" w:cs="Times New Roman"/>
          <w:color w:val="000000" w:themeColor="text1"/>
          <w:sz w:val="24"/>
          <w:szCs w:val="24"/>
          <w:shd w:val="clear" w:color="auto" w:fill="FFFFFF"/>
        </w:rPr>
        <w:t> </w:t>
      </w:r>
      <w:r w:rsidRPr="007D42E8">
        <w:rPr>
          <w:rFonts w:ascii="Times New Roman" w:hAnsi="Times New Roman" w:cs="Times New Roman"/>
          <w:bCs/>
          <w:color w:val="000000" w:themeColor="text1"/>
          <w:sz w:val="24"/>
          <w:szCs w:val="24"/>
          <w:shd w:val="clear" w:color="auto" w:fill="FFFFFF"/>
        </w:rPr>
        <w:t>principal components</w:t>
      </w:r>
      <w:r w:rsidRPr="007D42E8">
        <w:rPr>
          <w:rFonts w:ascii="Times New Roman" w:hAnsi="Times New Roman" w:cs="Times New Roman"/>
          <w:color w:val="000000" w:themeColor="text1"/>
          <w:sz w:val="24"/>
          <w:szCs w:val="24"/>
          <w:shd w:val="clear" w:color="auto" w:fill="FFFFFF"/>
        </w:rPr>
        <w:t>.</w:t>
      </w:r>
    </w:p>
    <w:p w:rsidR="00416D23" w:rsidRPr="00416D23" w:rsidRDefault="00416D23" w:rsidP="00416D23">
      <w:pPr>
        <w:pStyle w:val="NoSpacing"/>
        <w:jc w:val="both"/>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FFFFF"/>
        </w:rPr>
        <w:t xml:space="preserve">               </w:t>
      </w:r>
      <w:r w:rsidR="008A6C95">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 </w:t>
      </w:r>
      <w:r w:rsidRPr="00416D23">
        <w:rPr>
          <w:rFonts w:ascii="Times New Roman" w:hAnsi="Times New Roman" w:cs="Times New Roman"/>
          <w:sz w:val="24"/>
          <w:szCs w:val="24"/>
        </w:rPr>
        <w:t>It is a way of identifying patterns in data, and expressing the data in such a way as to highlight</w:t>
      </w:r>
      <w:r>
        <w:rPr>
          <w:rFonts w:ascii="Times New Roman" w:hAnsi="Times New Roman" w:cs="Times New Roman"/>
          <w:sz w:val="24"/>
          <w:szCs w:val="24"/>
        </w:rPr>
        <w:t xml:space="preserve"> </w:t>
      </w:r>
      <w:r w:rsidRPr="00416D23">
        <w:rPr>
          <w:rFonts w:ascii="Times New Roman" w:hAnsi="Times New Roman" w:cs="Times New Roman"/>
          <w:sz w:val="24"/>
          <w:szCs w:val="24"/>
        </w:rPr>
        <w:t xml:space="preserve">their similarities and differences. Since patterns in data can be hard to ﬁnd in data of high dimension, where the luxury of graphical representation is not available, PCA is a powerful tool for </w:t>
      </w:r>
      <w:proofErr w:type="spellStart"/>
      <w:r w:rsidRPr="00416D23">
        <w:rPr>
          <w:rFonts w:ascii="Times New Roman" w:hAnsi="Times New Roman" w:cs="Times New Roman"/>
          <w:sz w:val="24"/>
          <w:szCs w:val="24"/>
        </w:rPr>
        <w:t>analysing</w:t>
      </w:r>
      <w:proofErr w:type="spellEnd"/>
      <w:r w:rsidRPr="00416D23">
        <w:rPr>
          <w:rFonts w:ascii="Times New Roman" w:hAnsi="Times New Roman" w:cs="Times New Roman"/>
          <w:sz w:val="24"/>
          <w:szCs w:val="24"/>
        </w:rPr>
        <w:t xml:space="preserve"> data.</w:t>
      </w:r>
    </w:p>
    <w:p w:rsidR="0065372E" w:rsidRDefault="0065372E" w:rsidP="007D42E8">
      <w:pPr>
        <w:rPr>
          <w:rFonts w:ascii="Times New Roman" w:hAnsi="Times New Roman" w:cs="Times New Roman"/>
          <w:color w:val="000000" w:themeColor="text1"/>
          <w:sz w:val="24"/>
          <w:szCs w:val="24"/>
          <w:shd w:val="clear" w:color="auto" w:fill="FFFFFF"/>
        </w:rPr>
      </w:pPr>
    </w:p>
    <w:p w:rsidR="007D42E8" w:rsidRPr="00F07D60" w:rsidRDefault="00BE2D5B" w:rsidP="007D42E8">
      <w:pPr>
        <w:rPr>
          <w:rFonts w:ascii="Times New Roman" w:hAnsi="Times New Roman" w:cs="Times New Roman"/>
          <w:b/>
          <w:bCs/>
          <w:color w:val="000000"/>
          <w:sz w:val="24"/>
          <w:szCs w:val="24"/>
          <w:shd w:val="clear" w:color="auto" w:fill="FFFFFF"/>
        </w:rPr>
      </w:pPr>
      <w:r>
        <w:rPr>
          <w:rFonts w:ascii="Times New Roman" w:hAnsi="Times New Roman" w:cs="Times New Roman"/>
          <w:b/>
          <w:color w:val="000000"/>
          <w:sz w:val="24"/>
          <w:szCs w:val="24"/>
          <w:shd w:val="clear" w:color="auto" w:fill="FFFFFF"/>
        </w:rPr>
        <w:t>PROCESS</w:t>
      </w:r>
      <w:r w:rsidR="007D42E8" w:rsidRPr="00F07D60">
        <w:rPr>
          <w:rFonts w:ascii="Times New Roman" w:hAnsi="Times New Roman" w:cs="Times New Roman"/>
          <w:b/>
          <w:color w:val="000000"/>
          <w:sz w:val="24"/>
          <w:szCs w:val="24"/>
          <w:shd w:val="clear" w:color="auto" w:fill="FFFFFF"/>
        </w:rPr>
        <w:t>:</w:t>
      </w:r>
    </w:p>
    <w:p w:rsidR="007D42E8" w:rsidRPr="00CF5A0A" w:rsidRDefault="00CF5A0A" w:rsidP="00CF5A0A">
      <w:pPr>
        <w:ind w:left="360"/>
        <w:rPr>
          <w:rFonts w:ascii="Times New Roman" w:hAnsi="Times New Roman" w:cs="Times New Roman"/>
          <w:sz w:val="24"/>
          <w:szCs w:val="24"/>
        </w:rPr>
      </w:pPr>
      <w:r w:rsidRPr="00CF5A0A">
        <w:rPr>
          <w:rFonts w:ascii="Times New Roman" w:hAnsi="Times New Roman" w:cs="Times New Roman"/>
          <w:b/>
          <w:color w:val="000000"/>
          <w:sz w:val="24"/>
          <w:szCs w:val="24"/>
          <w:shd w:val="clear" w:color="auto" w:fill="FFFFFF"/>
        </w:rPr>
        <w:t>Step 1:</w:t>
      </w:r>
      <w:r>
        <w:rPr>
          <w:rFonts w:ascii="Times New Roman" w:hAnsi="Times New Roman" w:cs="Times New Roman"/>
          <w:color w:val="000000"/>
          <w:sz w:val="24"/>
          <w:szCs w:val="24"/>
          <w:shd w:val="clear" w:color="auto" w:fill="FFFFFF"/>
        </w:rPr>
        <w:t xml:space="preserve"> </w:t>
      </w:r>
      <w:r w:rsidR="006420EE">
        <w:rPr>
          <w:rFonts w:ascii="Times New Roman" w:hAnsi="Times New Roman" w:cs="Times New Roman"/>
          <w:color w:val="000000"/>
          <w:sz w:val="24"/>
          <w:szCs w:val="24"/>
          <w:shd w:val="clear" w:color="auto" w:fill="FFFFFF"/>
        </w:rPr>
        <w:t>Consider</w:t>
      </w:r>
      <w:r w:rsidR="007D42E8" w:rsidRPr="00CF5A0A">
        <w:rPr>
          <w:rFonts w:ascii="Times New Roman" w:hAnsi="Times New Roman" w:cs="Times New Roman"/>
          <w:color w:val="000000"/>
          <w:sz w:val="24"/>
          <w:szCs w:val="24"/>
          <w:shd w:val="clear" w:color="auto" w:fill="FFFFFF"/>
        </w:rPr>
        <w:t xml:space="preserve"> the sample dataset</w:t>
      </w:r>
      <w:r w:rsidR="006420EE">
        <w:rPr>
          <w:rFonts w:ascii="Times New Roman" w:hAnsi="Times New Roman" w:cs="Times New Roman"/>
          <w:color w:val="000000"/>
          <w:sz w:val="24"/>
          <w:szCs w:val="24"/>
          <w:shd w:val="clear" w:color="auto" w:fill="FFFFFF"/>
        </w:rPr>
        <w:t xml:space="preserve"> and </w:t>
      </w:r>
      <w:proofErr w:type="spellStart"/>
      <w:r w:rsidR="006420EE">
        <w:rPr>
          <w:rFonts w:ascii="Times New Roman" w:hAnsi="Times New Roman" w:cs="Times New Roman"/>
          <w:color w:val="000000"/>
          <w:sz w:val="24"/>
          <w:szCs w:val="24"/>
          <w:shd w:val="clear" w:color="auto" w:fill="FFFFFF"/>
        </w:rPr>
        <w:t>analyse</w:t>
      </w:r>
      <w:proofErr w:type="spellEnd"/>
      <w:r w:rsidR="006420EE">
        <w:rPr>
          <w:rFonts w:ascii="Times New Roman" w:hAnsi="Times New Roman" w:cs="Times New Roman"/>
          <w:color w:val="000000"/>
          <w:sz w:val="24"/>
          <w:szCs w:val="24"/>
          <w:shd w:val="clear" w:color="auto" w:fill="FFFFFF"/>
        </w:rPr>
        <w:t xml:space="preserve"> the dataset</w:t>
      </w:r>
      <w:r w:rsidR="007D42E8" w:rsidRPr="00CF5A0A">
        <w:rPr>
          <w:rFonts w:ascii="Times New Roman" w:hAnsi="Times New Roman" w:cs="Times New Roman"/>
          <w:color w:val="000000"/>
          <w:sz w:val="24"/>
          <w:szCs w:val="24"/>
          <w:shd w:val="clear" w:color="auto" w:fill="FFFFFF"/>
        </w:rPr>
        <w:t>.</w:t>
      </w:r>
    </w:p>
    <w:p w:rsidR="007D42E8" w:rsidRPr="00CF5A0A" w:rsidRDefault="00CF5A0A" w:rsidP="00CF5A0A">
      <w:pPr>
        <w:ind w:left="360"/>
        <w:rPr>
          <w:rFonts w:ascii="Times New Roman" w:hAnsi="Times New Roman" w:cs="Times New Roman"/>
          <w:sz w:val="24"/>
          <w:szCs w:val="24"/>
        </w:rPr>
      </w:pPr>
      <w:r w:rsidRPr="00CF5A0A">
        <w:rPr>
          <w:rFonts w:ascii="Times New Roman" w:hAnsi="Times New Roman" w:cs="Times New Roman"/>
          <w:b/>
          <w:color w:val="000000"/>
          <w:sz w:val="24"/>
          <w:szCs w:val="24"/>
          <w:shd w:val="clear" w:color="auto" w:fill="FFFFFF"/>
        </w:rPr>
        <w:t>Step 2:</w:t>
      </w:r>
      <w:r>
        <w:rPr>
          <w:rFonts w:ascii="Times New Roman" w:hAnsi="Times New Roman" w:cs="Times New Roman"/>
          <w:color w:val="000000"/>
          <w:sz w:val="24"/>
          <w:szCs w:val="24"/>
          <w:shd w:val="clear" w:color="auto" w:fill="FFFFFF"/>
        </w:rPr>
        <w:t xml:space="preserve"> </w:t>
      </w:r>
      <w:r w:rsidR="007D42E8" w:rsidRPr="00CF5A0A">
        <w:rPr>
          <w:rFonts w:ascii="Times New Roman" w:hAnsi="Times New Roman" w:cs="Times New Roman"/>
          <w:color w:val="000000"/>
          <w:sz w:val="24"/>
          <w:szCs w:val="24"/>
          <w:shd w:val="clear" w:color="auto" w:fill="FFFFFF"/>
        </w:rPr>
        <w:t>Find</w:t>
      </w:r>
      <w:r w:rsidR="001D51A1">
        <w:rPr>
          <w:rFonts w:ascii="Times New Roman" w:hAnsi="Times New Roman" w:cs="Times New Roman"/>
          <w:color w:val="000000"/>
          <w:sz w:val="24"/>
          <w:szCs w:val="24"/>
          <w:shd w:val="clear" w:color="auto" w:fill="FFFFFF"/>
        </w:rPr>
        <w:t>ing</w:t>
      </w:r>
      <w:r w:rsidR="007D42E8" w:rsidRPr="00CF5A0A">
        <w:rPr>
          <w:rFonts w:ascii="Times New Roman" w:hAnsi="Times New Roman" w:cs="Times New Roman"/>
          <w:color w:val="000000"/>
          <w:sz w:val="24"/>
          <w:szCs w:val="24"/>
          <w:shd w:val="clear" w:color="auto" w:fill="FFFFFF"/>
        </w:rPr>
        <w:t xml:space="preserve"> the mean of all the dimensions.</w:t>
      </w:r>
    </w:p>
    <w:p w:rsidR="007D42E8" w:rsidRPr="00CF5A0A" w:rsidRDefault="00CF5A0A" w:rsidP="00CF5A0A">
      <w:pPr>
        <w:ind w:left="360"/>
        <w:rPr>
          <w:rFonts w:ascii="Times New Roman" w:hAnsi="Times New Roman" w:cs="Times New Roman"/>
          <w:color w:val="auto"/>
          <w:sz w:val="24"/>
          <w:szCs w:val="24"/>
        </w:rPr>
      </w:pPr>
      <w:r w:rsidRPr="00CF5A0A">
        <w:rPr>
          <w:rFonts w:ascii="Times New Roman" w:hAnsi="Times New Roman" w:cs="Times New Roman"/>
          <w:b/>
          <w:color w:val="000000"/>
          <w:sz w:val="24"/>
          <w:szCs w:val="24"/>
          <w:shd w:val="clear" w:color="auto" w:fill="FFFFFF"/>
        </w:rPr>
        <w:t>Step 3:</w:t>
      </w:r>
      <w:r>
        <w:rPr>
          <w:rFonts w:ascii="Times New Roman" w:hAnsi="Times New Roman" w:cs="Times New Roman"/>
          <w:color w:val="000000"/>
          <w:sz w:val="24"/>
          <w:szCs w:val="24"/>
          <w:shd w:val="clear" w:color="auto" w:fill="FFFFFF"/>
        </w:rPr>
        <w:t xml:space="preserve"> </w:t>
      </w:r>
      <w:r w:rsidR="007D42E8" w:rsidRPr="00CF5A0A">
        <w:rPr>
          <w:rFonts w:ascii="Times New Roman" w:hAnsi="Times New Roman" w:cs="Times New Roman"/>
          <w:color w:val="000000"/>
          <w:sz w:val="24"/>
          <w:szCs w:val="24"/>
          <w:shd w:val="clear" w:color="auto" w:fill="FFFFFF"/>
        </w:rPr>
        <w:t xml:space="preserve">Subtracting the mean from each of the data dimensions. </w:t>
      </w:r>
    </w:p>
    <w:p w:rsidR="007D42E8" w:rsidRPr="00F07D60" w:rsidRDefault="007D42E8" w:rsidP="007D42E8">
      <w:pPr>
        <w:pStyle w:val="ListParagraph"/>
        <w:rPr>
          <w:rFonts w:ascii="Times New Roman" w:hAnsi="Times New Roman" w:cs="Times New Roman"/>
          <w:sz w:val="24"/>
          <w:szCs w:val="24"/>
        </w:rPr>
      </w:pPr>
      <w:r w:rsidRPr="00F07D60">
        <w:rPr>
          <w:rFonts w:ascii="Times New Roman" w:hAnsi="Times New Roman" w:cs="Times New Roman"/>
          <w:color w:val="000000"/>
          <w:sz w:val="24"/>
          <w:szCs w:val="24"/>
          <w:shd w:val="clear" w:color="auto" w:fill="FFFFFF"/>
        </w:rPr>
        <w:t xml:space="preserve">This will give the average across each dimension. This will produce a dataset with mean Zero. This we are calling it as zero-mean data. </w:t>
      </w:r>
    </w:p>
    <w:p w:rsidR="007D42E8" w:rsidRPr="00CF5A0A" w:rsidRDefault="00CF5A0A" w:rsidP="00CF5A0A">
      <w:pPr>
        <w:ind w:left="360"/>
        <w:rPr>
          <w:rFonts w:ascii="Times New Roman" w:hAnsi="Times New Roman" w:cs="Times New Roman"/>
          <w:color w:val="auto"/>
          <w:sz w:val="24"/>
          <w:szCs w:val="24"/>
        </w:rPr>
      </w:pPr>
      <w:r w:rsidRPr="00CF5A0A">
        <w:rPr>
          <w:rFonts w:ascii="Times New Roman" w:hAnsi="Times New Roman" w:cs="Times New Roman"/>
          <w:b/>
          <w:color w:val="000000"/>
          <w:sz w:val="24"/>
          <w:szCs w:val="24"/>
          <w:shd w:val="clear" w:color="auto" w:fill="FFFFFF"/>
        </w:rPr>
        <w:t>Step 4:</w:t>
      </w:r>
      <w:r>
        <w:rPr>
          <w:rFonts w:ascii="Times New Roman" w:hAnsi="Times New Roman" w:cs="Times New Roman"/>
          <w:color w:val="000000"/>
          <w:sz w:val="24"/>
          <w:szCs w:val="24"/>
          <w:shd w:val="clear" w:color="auto" w:fill="FFFFFF"/>
        </w:rPr>
        <w:t xml:space="preserve"> </w:t>
      </w:r>
      <w:r w:rsidR="007D42E8" w:rsidRPr="00CF5A0A">
        <w:rPr>
          <w:rFonts w:ascii="Times New Roman" w:hAnsi="Times New Roman" w:cs="Times New Roman"/>
          <w:color w:val="000000"/>
          <w:sz w:val="24"/>
          <w:szCs w:val="24"/>
          <w:shd w:val="clear" w:color="auto" w:fill="FFFFFF"/>
        </w:rPr>
        <w:t>Calculating the Covariance Matrix</w:t>
      </w:r>
      <w:r w:rsidR="00407F12">
        <w:rPr>
          <w:rFonts w:ascii="Times New Roman" w:hAnsi="Times New Roman" w:cs="Times New Roman"/>
          <w:color w:val="000000"/>
          <w:sz w:val="24"/>
          <w:szCs w:val="24"/>
          <w:shd w:val="clear" w:color="auto" w:fill="FFFFFF"/>
        </w:rPr>
        <w:t xml:space="preserve"> from the zero-mean data</w:t>
      </w:r>
      <w:r w:rsidR="007D42E8" w:rsidRPr="00CF5A0A">
        <w:rPr>
          <w:rFonts w:ascii="Times New Roman" w:hAnsi="Times New Roman" w:cs="Times New Roman"/>
          <w:color w:val="000000"/>
          <w:sz w:val="24"/>
          <w:szCs w:val="24"/>
          <w:shd w:val="clear" w:color="auto" w:fill="FFFFFF"/>
        </w:rPr>
        <w:t xml:space="preserve">. </w:t>
      </w:r>
    </w:p>
    <w:p w:rsidR="007D42E8" w:rsidRDefault="007D42E8" w:rsidP="007D42E8">
      <w:pPr>
        <w:pStyle w:val="ListParagraph"/>
        <w:rPr>
          <w:rFonts w:ascii="Times New Roman" w:hAnsi="Times New Roman" w:cs="Times New Roman"/>
          <w:color w:val="000000"/>
          <w:sz w:val="24"/>
          <w:szCs w:val="24"/>
          <w:shd w:val="clear" w:color="auto" w:fill="FFFFFF"/>
        </w:rPr>
      </w:pPr>
      <w:r w:rsidRPr="00F07D60">
        <w:rPr>
          <w:rFonts w:ascii="Times New Roman" w:hAnsi="Times New Roman" w:cs="Times New Roman"/>
          <w:color w:val="000000"/>
          <w:sz w:val="24"/>
          <w:szCs w:val="24"/>
          <w:shd w:val="clear" w:color="auto" w:fill="FFFFFF"/>
        </w:rPr>
        <w:t>Covariance matrix can be found out by multiplying the zero-mean data and the transpose of the zero-mean transpose data and then dividing this whole matrix by the (m-1) where ‘m’ is the number of the samples.  So if we consider the zero-mean data as ‘A’, then the Covariance of n dimension matrix can be found by (A*A</w:t>
      </w:r>
      <w:r w:rsidRPr="00F07D60">
        <w:rPr>
          <w:rFonts w:ascii="Times New Roman" w:hAnsi="Times New Roman" w:cs="Times New Roman"/>
          <w:color w:val="000000"/>
          <w:sz w:val="24"/>
          <w:szCs w:val="24"/>
          <w:shd w:val="clear" w:color="auto" w:fill="FFFFFF"/>
          <w:vertAlign w:val="superscript"/>
        </w:rPr>
        <w:t xml:space="preserve">T </w:t>
      </w:r>
      <w:r w:rsidRPr="00F07D60">
        <w:rPr>
          <w:rFonts w:ascii="Times New Roman" w:hAnsi="Times New Roman" w:cs="Times New Roman"/>
          <w:color w:val="000000"/>
          <w:sz w:val="24"/>
          <w:szCs w:val="24"/>
          <w:shd w:val="clear" w:color="auto" w:fill="FFFFFF"/>
        </w:rPr>
        <w:t>) / (m-1). Covariance matrix gives the n*n matrix where n is the number of dimensions.</w:t>
      </w:r>
    </w:p>
    <w:p w:rsidR="00993AB9" w:rsidRDefault="00993AB9" w:rsidP="00993AB9">
      <w:r>
        <w:tab/>
      </w:r>
      <w:r>
        <w:rPr>
          <w:noProof/>
          <w:lang w:eastAsia="en-US"/>
        </w:rPr>
        <w:drawing>
          <wp:inline distT="0" distB="0" distL="0" distR="0" wp14:anchorId="44548E0A" wp14:editId="7AD9ECFF">
            <wp:extent cx="2114550" cy="533400"/>
            <wp:effectExtent l="19050" t="0" r="0" b="0"/>
            <wp:docPr id="10" name="Picture 1" descr="http://www0.gsb.columbia.edu/premba/analytical/images/s7/82903103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0.gsb.columbia.edu/premba/analytical/images/s7/8290310392.gif"/>
                    <pic:cNvPicPr>
                      <a:picLocks noChangeAspect="1" noChangeArrowheads="1"/>
                    </pic:cNvPicPr>
                  </pic:nvPicPr>
                  <pic:blipFill>
                    <a:blip r:embed="rId11"/>
                    <a:srcRect/>
                    <a:stretch>
                      <a:fillRect/>
                    </a:stretch>
                  </pic:blipFill>
                  <pic:spPr bwMode="auto">
                    <a:xfrm>
                      <a:off x="0" y="0"/>
                      <a:ext cx="2114550" cy="533400"/>
                    </a:xfrm>
                    <a:prstGeom prst="rect">
                      <a:avLst/>
                    </a:prstGeom>
                    <a:noFill/>
                    <a:ln w="9525">
                      <a:noFill/>
                      <a:miter lim="800000"/>
                      <a:headEnd/>
                      <a:tailEnd/>
                    </a:ln>
                  </pic:spPr>
                </pic:pic>
              </a:graphicData>
            </a:graphic>
          </wp:inline>
        </w:drawing>
      </w:r>
    </w:p>
    <w:p w:rsidR="00993AB9" w:rsidRPr="008E4C18" w:rsidRDefault="00993AB9" w:rsidP="008E4C18">
      <w:pPr>
        <w:pStyle w:val="NormalWeb"/>
        <w:shd w:val="clear" w:color="auto" w:fill="FFFFFF"/>
        <w:rPr>
          <w:rFonts w:ascii="Verdana" w:hAnsi="Verdana"/>
          <w:color w:val="000000"/>
          <w:sz w:val="18"/>
          <w:szCs w:val="18"/>
        </w:rPr>
      </w:pPr>
      <w:r>
        <w:rPr>
          <w:rFonts w:ascii="Verdana" w:hAnsi="Verdana"/>
          <w:i/>
          <w:iCs/>
          <w:color w:val="000000"/>
          <w:sz w:val="18"/>
          <w:szCs w:val="18"/>
        </w:rPr>
        <w:tab/>
      </w:r>
      <w:r>
        <w:rPr>
          <w:rFonts w:ascii="Verdana" w:hAnsi="Verdana"/>
          <w:i/>
          <w:iCs/>
          <w:color w:val="000000"/>
          <w:sz w:val="18"/>
          <w:szCs w:val="18"/>
        </w:rPr>
        <w:tab/>
        <w:t>x</w:t>
      </w:r>
      <w:r>
        <w:rPr>
          <w:rStyle w:val="apple-converted-space"/>
          <w:rFonts w:ascii="Verdana" w:hAnsi="Verdana"/>
          <w:color w:val="000000"/>
          <w:sz w:val="18"/>
          <w:szCs w:val="18"/>
        </w:rPr>
        <w:t> </w:t>
      </w:r>
      <w:r>
        <w:rPr>
          <w:rFonts w:ascii="Verdana" w:hAnsi="Verdana"/>
          <w:color w:val="000000"/>
          <w:sz w:val="18"/>
          <w:szCs w:val="18"/>
        </w:rPr>
        <w:t>= the independent variable</w:t>
      </w:r>
      <w:r>
        <w:rPr>
          <w:rFonts w:ascii="Verdana" w:hAnsi="Verdana"/>
          <w:color w:val="000000"/>
          <w:sz w:val="18"/>
          <w:szCs w:val="18"/>
        </w:rPr>
        <w:br/>
      </w:r>
      <w:r>
        <w:rPr>
          <w:rFonts w:ascii="Verdana" w:hAnsi="Verdana"/>
          <w:i/>
          <w:iCs/>
          <w:color w:val="000000"/>
          <w:sz w:val="18"/>
          <w:szCs w:val="18"/>
        </w:rPr>
        <w:tab/>
      </w:r>
      <w:r>
        <w:rPr>
          <w:rFonts w:ascii="Verdana" w:hAnsi="Verdana"/>
          <w:i/>
          <w:iCs/>
          <w:color w:val="000000"/>
          <w:sz w:val="18"/>
          <w:szCs w:val="18"/>
        </w:rPr>
        <w:tab/>
        <w:t>y</w:t>
      </w:r>
      <w:r>
        <w:rPr>
          <w:rStyle w:val="apple-converted-space"/>
          <w:rFonts w:ascii="Verdana" w:hAnsi="Verdana"/>
          <w:color w:val="000000"/>
          <w:sz w:val="18"/>
          <w:szCs w:val="18"/>
        </w:rPr>
        <w:t> </w:t>
      </w:r>
      <w:r>
        <w:rPr>
          <w:rFonts w:ascii="Verdana" w:hAnsi="Verdana"/>
          <w:color w:val="000000"/>
          <w:sz w:val="18"/>
          <w:szCs w:val="18"/>
        </w:rPr>
        <w:t>= the dependent variable</w:t>
      </w:r>
      <w:r>
        <w:rPr>
          <w:rFonts w:ascii="Verdana" w:hAnsi="Verdana"/>
          <w:color w:val="000000"/>
          <w:sz w:val="18"/>
          <w:szCs w:val="18"/>
        </w:rPr>
        <w:br/>
      </w:r>
      <w:r>
        <w:rPr>
          <w:rFonts w:ascii="Verdana" w:hAnsi="Verdana"/>
          <w:i/>
          <w:iCs/>
          <w:color w:val="000000"/>
          <w:sz w:val="18"/>
          <w:szCs w:val="18"/>
        </w:rPr>
        <w:tab/>
      </w:r>
      <w:r>
        <w:rPr>
          <w:rFonts w:ascii="Verdana" w:hAnsi="Verdana"/>
          <w:i/>
          <w:iCs/>
          <w:color w:val="000000"/>
          <w:sz w:val="18"/>
          <w:szCs w:val="18"/>
        </w:rPr>
        <w:tab/>
        <w:t>n</w:t>
      </w:r>
      <w:r>
        <w:rPr>
          <w:rStyle w:val="apple-converted-space"/>
          <w:rFonts w:ascii="Verdana" w:hAnsi="Verdana"/>
          <w:color w:val="000000"/>
          <w:sz w:val="18"/>
          <w:szCs w:val="18"/>
        </w:rPr>
        <w:t> </w:t>
      </w:r>
      <w:r>
        <w:rPr>
          <w:rFonts w:ascii="Verdana" w:hAnsi="Verdana"/>
          <w:color w:val="000000"/>
          <w:sz w:val="18"/>
          <w:szCs w:val="18"/>
        </w:rPr>
        <w:t>= number of data points in the sample</w:t>
      </w:r>
      <w:r>
        <w:rPr>
          <w:rFonts w:ascii="Verdana" w:hAnsi="Verdana"/>
          <w:color w:val="000000"/>
          <w:sz w:val="18"/>
          <w:szCs w:val="18"/>
        </w:rPr>
        <w:br/>
      </w:r>
      <w:r>
        <w:rPr>
          <w:rFonts w:ascii="Verdana" w:hAnsi="Verdana"/>
          <w:color w:val="000000"/>
          <w:sz w:val="18"/>
          <w:szCs w:val="18"/>
        </w:rPr>
        <w:tab/>
      </w:r>
      <w:r>
        <w:rPr>
          <w:rFonts w:ascii="Verdana" w:hAnsi="Verdana"/>
          <w:color w:val="000000"/>
          <w:sz w:val="18"/>
          <w:szCs w:val="18"/>
        </w:rPr>
        <w:tab/>
      </w:r>
      <w:r>
        <w:rPr>
          <w:rFonts w:ascii="Verdana" w:hAnsi="Verdana"/>
          <w:noProof/>
          <w:color w:val="000000"/>
          <w:sz w:val="18"/>
          <w:szCs w:val="18"/>
        </w:rPr>
        <w:drawing>
          <wp:inline distT="0" distB="0" distL="0" distR="0" wp14:anchorId="153ECC06" wp14:editId="2525CE9C">
            <wp:extent cx="133350" cy="171450"/>
            <wp:effectExtent l="19050" t="0" r="0" b="0"/>
            <wp:docPr id="12" name="Picture 2" descr="http://www0.gsb.columbia.edu/premba/analytical/images/s7/3661302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0.gsb.columbia.edu/premba/analytical/images/s7/3661302035.gif"/>
                    <pic:cNvPicPr>
                      <a:picLocks noChangeAspect="1" noChangeArrowheads="1"/>
                    </pic:cNvPicPr>
                  </pic:nvPicPr>
                  <pic:blipFill>
                    <a:blip r:embed="rId12"/>
                    <a:srcRect/>
                    <a:stretch>
                      <a:fillRect/>
                    </a:stretch>
                  </pic:blipFill>
                  <pic:spPr bwMode="auto">
                    <a:xfrm>
                      <a:off x="0" y="0"/>
                      <a:ext cx="133350" cy="171450"/>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Pr>
          <w:rFonts w:ascii="Verdana" w:hAnsi="Verdana"/>
          <w:color w:val="000000"/>
          <w:sz w:val="18"/>
          <w:szCs w:val="18"/>
        </w:rPr>
        <w:t>= the mean of the independent variable</w:t>
      </w:r>
      <w:r>
        <w:rPr>
          <w:rStyle w:val="apple-converted-space"/>
          <w:rFonts w:ascii="Verdana" w:hAnsi="Verdana"/>
          <w:color w:val="000000"/>
          <w:sz w:val="18"/>
          <w:szCs w:val="18"/>
        </w:rPr>
        <w:t> </w:t>
      </w:r>
      <w:r>
        <w:rPr>
          <w:rFonts w:ascii="Verdana" w:hAnsi="Verdana"/>
          <w:i/>
          <w:iCs/>
          <w:color w:val="000000"/>
          <w:sz w:val="18"/>
          <w:szCs w:val="18"/>
        </w:rPr>
        <w:t>x</w:t>
      </w:r>
      <w:r>
        <w:rPr>
          <w:rFonts w:ascii="Verdana" w:hAnsi="Verdana"/>
          <w:color w:val="000000"/>
          <w:sz w:val="18"/>
          <w:szCs w:val="18"/>
        </w:rPr>
        <w:br/>
      </w:r>
      <w:r>
        <w:rPr>
          <w:rFonts w:ascii="Verdana" w:hAnsi="Verdana"/>
          <w:i/>
          <w:iCs/>
          <w:color w:val="000000"/>
          <w:sz w:val="18"/>
          <w:szCs w:val="18"/>
        </w:rPr>
        <w:tab/>
      </w:r>
      <w:r>
        <w:rPr>
          <w:rFonts w:ascii="Verdana" w:hAnsi="Verdana"/>
          <w:i/>
          <w:iCs/>
          <w:color w:val="000000"/>
          <w:sz w:val="18"/>
          <w:szCs w:val="18"/>
        </w:rPr>
        <w:tab/>
      </w:r>
      <w:r>
        <w:rPr>
          <w:rFonts w:ascii="Verdana" w:hAnsi="Verdana"/>
          <w:noProof/>
          <w:color w:val="000000"/>
          <w:sz w:val="18"/>
          <w:szCs w:val="18"/>
        </w:rPr>
        <w:drawing>
          <wp:inline distT="0" distB="0" distL="0" distR="0" wp14:anchorId="3673F4A3" wp14:editId="197CF360">
            <wp:extent cx="123825" cy="209550"/>
            <wp:effectExtent l="19050" t="0" r="9525" b="0"/>
            <wp:docPr id="5" name="Picture 3" descr="http://www0.gsb.columbia.edu/premba/analytical/images/s7/72514327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0.gsb.columbia.edu/premba/analytical/images/s7/7251432727.gif"/>
                    <pic:cNvPicPr>
                      <a:picLocks noChangeAspect="1" noChangeArrowheads="1"/>
                    </pic:cNvPicPr>
                  </pic:nvPicPr>
                  <pic:blipFill>
                    <a:blip r:embed="rId13"/>
                    <a:srcRect/>
                    <a:stretch>
                      <a:fillRect/>
                    </a:stretch>
                  </pic:blipFill>
                  <pic:spPr bwMode="auto">
                    <a:xfrm>
                      <a:off x="0" y="0"/>
                      <a:ext cx="123825" cy="209550"/>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Pr>
          <w:rFonts w:ascii="Verdana" w:hAnsi="Verdana"/>
          <w:color w:val="000000"/>
          <w:sz w:val="18"/>
          <w:szCs w:val="18"/>
        </w:rPr>
        <w:t>= the mean of the dependent variable</w:t>
      </w:r>
      <w:r>
        <w:rPr>
          <w:rStyle w:val="apple-converted-space"/>
          <w:rFonts w:ascii="Verdana" w:hAnsi="Verdana"/>
          <w:color w:val="000000"/>
          <w:sz w:val="18"/>
          <w:szCs w:val="18"/>
        </w:rPr>
        <w:t> </w:t>
      </w:r>
      <w:r>
        <w:rPr>
          <w:rFonts w:ascii="Verdana" w:hAnsi="Verdana"/>
          <w:i/>
          <w:iCs/>
          <w:color w:val="000000"/>
          <w:sz w:val="18"/>
          <w:szCs w:val="18"/>
        </w:rPr>
        <w:t>y</w:t>
      </w:r>
    </w:p>
    <w:p w:rsidR="007D42E8" w:rsidRPr="00CF5A0A" w:rsidRDefault="00CF5A0A" w:rsidP="00CF5A0A">
      <w:pPr>
        <w:ind w:left="360"/>
        <w:rPr>
          <w:rFonts w:ascii="Times New Roman" w:hAnsi="Times New Roman" w:cs="Times New Roman"/>
          <w:color w:val="auto"/>
          <w:sz w:val="24"/>
          <w:szCs w:val="24"/>
        </w:rPr>
      </w:pPr>
      <w:r w:rsidRPr="00CF5A0A">
        <w:rPr>
          <w:rFonts w:ascii="Times New Roman" w:hAnsi="Times New Roman" w:cs="Times New Roman"/>
          <w:b/>
          <w:color w:val="000000"/>
          <w:sz w:val="24"/>
          <w:szCs w:val="24"/>
          <w:shd w:val="clear" w:color="auto" w:fill="FFFFFF"/>
        </w:rPr>
        <w:t>Step 5:</w:t>
      </w:r>
      <w:r>
        <w:rPr>
          <w:rFonts w:ascii="Times New Roman" w:hAnsi="Times New Roman" w:cs="Times New Roman"/>
          <w:color w:val="000000"/>
          <w:sz w:val="24"/>
          <w:szCs w:val="24"/>
          <w:shd w:val="clear" w:color="auto" w:fill="FFFFFF"/>
        </w:rPr>
        <w:t xml:space="preserve"> </w:t>
      </w:r>
      <w:r w:rsidR="007D42E8" w:rsidRPr="00CF5A0A">
        <w:rPr>
          <w:rFonts w:ascii="Times New Roman" w:hAnsi="Times New Roman" w:cs="Times New Roman"/>
          <w:color w:val="000000"/>
          <w:sz w:val="24"/>
          <w:szCs w:val="24"/>
          <w:shd w:val="clear" w:color="auto" w:fill="FFFFFF"/>
        </w:rPr>
        <w:t xml:space="preserve">Finding the Eigenvectors and Eigenvalues of the Covariance Matrix. </w:t>
      </w:r>
    </w:p>
    <w:p w:rsidR="007D42E8" w:rsidRPr="00F07D60" w:rsidRDefault="007D42E8" w:rsidP="007D42E8">
      <w:pPr>
        <w:pStyle w:val="ListParagraph"/>
        <w:rPr>
          <w:rFonts w:ascii="Times New Roman" w:hAnsi="Times New Roman" w:cs="Times New Roman"/>
          <w:sz w:val="24"/>
          <w:szCs w:val="24"/>
        </w:rPr>
      </w:pPr>
      <w:r w:rsidRPr="00F07D60">
        <w:rPr>
          <w:rFonts w:ascii="Times New Roman" w:hAnsi="Times New Roman" w:cs="Times New Roman"/>
          <w:color w:val="000000"/>
          <w:sz w:val="24"/>
          <w:szCs w:val="24"/>
          <w:shd w:val="clear" w:color="auto" w:fill="FFFFFF"/>
        </w:rPr>
        <w:t xml:space="preserve">So first we find the Eigen values and this Eigen values are used to find the Eigen Vectors. Eigen vectors are unit vectors and they are perpendicular to each other. </w:t>
      </w:r>
      <w:r w:rsidRPr="00F07D60">
        <w:rPr>
          <w:rFonts w:ascii="Times New Roman" w:hAnsi="Times New Roman" w:cs="Times New Roman"/>
          <w:color w:val="000000"/>
          <w:sz w:val="24"/>
          <w:szCs w:val="24"/>
          <w:shd w:val="clear" w:color="auto" w:fill="FFFFFF"/>
        </w:rPr>
        <w:lastRenderedPageBreak/>
        <w:t xml:space="preserve">We make them unit vectors to make all the vectors same in length </w:t>
      </w:r>
      <w:proofErr w:type="spellStart"/>
      <w:r w:rsidRPr="00F07D60">
        <w:rPr>
          <w:rFonts w:ascii="Times New Roman" w:hAnsi="Times New Roman" w:cs="Times New Roman"/>
          <w:color w:val="000000"/>
          <w:sz w:val="24"/>
          <w:szCs w:val="24"/>
          <w:shd w:val="clear" w:color="auto" w:fill="FFFFFF"/>
        </w:rPr>
        <w:t>i.e</w:t>
      </w:r>
      <w:proofErr w:type="spellEnd"/>
      <w:r w:rsidRPr="00F07D60">
        <w:rPr>
          <w:rFonts w:ascii="Times New Roman" w:hAnsi="Times New Roman" w:cs="Times New Roman"/>
          <w:color w:val="000000"/>
          <w:sz w:val="24"/>
          <w:szCs w:val="24"/>
          <w:shd w:val="clear" w:color="auto" w:fill="FFFFFF"/>
        </w:rPr>
        <w:t xml:space="preserve"> to 1. Eigen vectors will provide us with the information about the patterns in the data. </w:t>
      </w:r>
    </w:p>
    <w:p w:rsidR="007D42E8" w:rsidRPr="00CF5A0A" w:rsidRDefault="00CF5A0A" w:rsidP="00CF5A0A">
      <w:pPr>
        <w:rPr>
          <w:rFonts w:ascii="Times New Roman" w:hAnsi="Times New Roman" w:cs="Times New Roman"/>
          <w:color w:val="auto"/>
          <w:sz w:val="24"/>
          <w:szCs w:val="24"/>
        </w:rPr>
      </w:pPr>
      <w:r>
        <w:rPr>
          <w:rFonts w:ascii="Times New Roman" w:hAnsi="Times New Roman" w:cs="Times New Roman"/>
          <w:color w:val="000000"/>
          <w:sz w:val="24"/>
          <w:szCs w:val="24"/>
          <w:shd w:val="clear" w:color="auto" w:fill="FFFFFF"/>
        </w:rPr>
        <w:t xml:space="preserve">      </w:t>
      </w:r>
      <w:r w:rsidRPr="00CF5A0A">
        <w:rPr>
          <w:rFonts w:ascii="Times New Roman" w:hAnsi="Times New Roman" w:cs="Times New Roman"/>
          <w:b/>
          <w:color w:val="000000"/>
          <w:sz w:val="24"/>
          <w:szCs w:val="24"/>
          <w:shd w:val="clear" w:color="auto" w:fill="FFFFFF"/>
        </w:rPr>
        <w:t>Step 6:</w:t>
      </w:r>
      <w:r>
        <w:rPr>
          <w:rFonts w:ascii="Times New Roman" w:hAnsi="Times New Roman" w:cs="Times New Roman"/>
          <w:color w:val="000000"/>
          <w:sz w:val="24"/>
          <w:szCs w:val="24"/>
          <w:shd w:val="clear" w:color="auto" w:fill="FFFFFF"/>
        </w:rPr>
        <w:t xml:space="preserve"> </w:t>
      </w:r>
      <w:r w:rsidR="001D51A1">
        <w:rPr>
          <w:rFonts w:ascii="Times New Roman" w:hAnsi="Times New Roman" w:cs="Times New Roman"/>
          <w:color w:val="000000"/>
          <w:sz w:val="24"/>
          <w:szCs w:val="24"/>
          <w:shd w:val="clear" w:color="auto" w:fill="FFFFFF"/>
        </w:rPr>
        <w:t>Choosing the Principal C</w:t>
      </w:r>
      <w:r w:rsidR="007D42E8" w:rsidRPr="00CF5A0A">
        <w:rPr>
          <w:rFonts w:ascii="Times New Roman" w:hAnsi="Times New Roman" w:cs="Times New Roman"/>
          <w:color w:val="000000"/>
          <w:sz w:val="24"/>
          <w:szCs w:val="24"/>
          <w:shd w:val="clear" w:color="auto" w:fill="FFFFFF"/>
        </w:rPr>
        <w:t>omponents and Reduced Vector.</w:t>
      </w:r>
    </w:p>
    <w:p w:rsidR="007D42E8" w:rsidRPr="00AA02EB" w:rsidRDefault="007D42E8" w:rsidP="00AA02EB">
      <w:pPr>
        <w:pStyle w:val="ListParagraph"/>
        <w:rPr>
          <w:rFonts w:ascii="Times New Roman" w:hAnsi="Times New Roman" w:cs="Times New Roman"/>
          <w:color w:val="000000"/>
          <w:sz w:val="24"/>
          <w:szCs w:val="24"/>
          <w:shd w:val="clear" w:color="auto" w:fill="FFFFFF"/>
        </w:rPr>
      </w:pPr>
      <w:r w:rsidRPr="00F07D60">
        <w:rPr>
          <w:rFonts w:ascii="Times New Roman" w:hAnsi="Times New Roman" w:cs="Times New Roman"/>
          <w:color w:val="000000"/>
          <w:sz w:val="24"/>
          <w:szCs w:val="24"/>
          <w:shd w:val="clear" w:color="auto" w:fill="FFFFFF"/>
        </w:rPr>
        <w:t xml:space="preserve">Eigenvector with the highest Eigen value is the Principal component of the data set. So we arrange the </w:t>
      </w:r>
      <w:proofErr w:type="spellStart"/>
      <w:proofErr w:type="gramStart"/>
      <w:r w:rsidRPr="00F07D60">
        <w:rPr>
          <w:rFonts w:ascii="Times New Roman" w:hAnsi="Times New Roman" w:cs="Times New Roman"/>
          <w:color w:val="000000"/>
          <w:sz w:val="24"/>
          <w:szCs w:val="24"/>
          <w:shd w:val="clear" w:color="auto" w:fill="FFFFFF"/>
        </w:rPr>
        <w:t>eigen</w:t>
      </w:r>
      <w:proofErr w:type="spellEnd"/>
      <w:proofErr w:type="gramEnd"/>
      <w:r w:rsidRPr="00F07D60">
        <w:rPr>
          <w:rFonts w:ascii="Times New Roman" w:hAnsi="Times New Roman" w:cs="Times New Roman"/>
          <w:color w:val="000000"/>
          <w:sz w:val="24"/>
          <w:szCs w:val="24"/>
          <w:shd w:val="clear" w:color="auto" w:fill="FFFFFF"/>
        </w:rPr>
        <w:t xml:space="preserve"> values in the decreasing order. Principal component gives the significant relationship between the data dimensions. We can find the percentage of the variance of data present in the direction of Eigen vector of that particular Eigen value. This percentage is calculated by dividing the particular Eigen value by the sum of all the Eigen values and multiplied by 100. We can ignore the components of lesser significance. We may lose some information but if the </w:t>
      </w:r>
      <w:proofErr w:type="spellStart"/>
      <w:proofErr w:type="gramStart"/>
      <w:r w:rsidRPr="00F07D60">
        <w:rPr>
          <w:rFonts w:ascii="Times New Roman" w:hAnsi="Times New Roman" w:cs="Times New Roman"/>
          <w:color w:val="000000"/>
          <w:sz w:val="24"/>
          <w:szCs w:val="24"/>
          <w:shd w:val="clear" w:color="auto" w:fill="FFFFFF"/>
        </w:rPr>
        <w:t>eigen</w:t>
      </w:r>
      <w:proofErr w:type="spellEnd"/>
      <w:proofErr w:type="gramEnd"/>
      <w:r w:rsidRPr="00F07D60">
        <w:rPr>
          <w:rFonts w:ascii="Times New Roman" w:hAnsi="Times New Roman" w:cs="Times New Roman"/>
          <w:color w:val="000000"/>
          <w:sz w:val="24"/>
          <w:szCs w:val="24"/>
          <w:shd w:val="clear" w:color="auto" w:fill="FFFFFF"/>
        </w:rPr>
        <w:t xml:space="preserve"> values are small, we don’t lose much information. So we are forming the ‘Reduced Vector’ which is constructed by considering the </w:t>
      </w:r>
      <w:proofErr w:type="spellStart"/>
      <w:r w:rsidRPr="00F07D60">
        <w:rPr>
          <w:rFonts w:ascii="Times New Roman" w:hAnsi="Times New Roman" w:cs="Times New Roman"/>
          <w:color w:val="000000"/>
          <w:sz w:val="24"/>
          <w:szCs w:val="24"/>
          <w:shd w:val="clear" w:color="auto" w:fill="FFFFFF"/>
        </w:rPr>
        <w:t>eigen</w:t>
      </w:r>
      <w:proofErr w:type="spellEnd"/>
      <w:r w:rsidRPr="00F07D60">
        <w:rPr>
          <w:rFonts w:ascii="Times New Roman" w:hAnsi="Times New Roman" w:cs="Times New Roman"/>
          <w:color w:val="000000"/>
          <w:sz w:val="24"/>
          <w:szCs w:val="24"/>
          <w:shd w:val="clear" w:color="auto" w:fill="FFFFFF"/>
        </w:rPr>
        <w:t xml:space="preserve"> vectors that we want to keep from a list of </w:t>
      </w:r>
      <w:proofErr w:type="spellStart"/>
      <w:r w:rsidRPr="00F07D60">
        <w:rPr>
          <w:rFonts w:ascii="Times New Roman" w:hAnsi="Times New Roman" w:cs="Times New Roman"/>
          <w:color w:val="000000"/>
          <w:sz w:val="24"/>
          <w:szCs w:val="24"/>
          <w:shd w:val="clear" w:color="auto" w:fill="FFFFFF"/>
        </w:rPr>
        <w:t>eigen</w:t>
      </w:r>
      <w:proofErr w:type="spellEnd"/>
      <w:r w:rsidRPr="00F07D60">
        <w:rPr>
          <w:rFonts w:ascii="Times New Roman" w:hAnsi="Times New Roman" w:cs="Times New Roman"/>
          <w:color w:val="000000"/>
          <w:sz w:val="24"/>
          <w:szCs w:val="24"/>
          <w:shd w:val="clear" w:color="auto" w:fill="FFFFFF"/>
        </w:rPr>
        <w:t xml:space="preserve"> vectors or considering the </w:t>
      </w:r>
      <w:proofErr w:type="spellStart"/>
      <w:r w:rsidRPr="00F07D60">
        <w:rPr>
          <w:rFonts w:ascii="Times New Roman" w:hAnsi="Times New Roman" w:cs="Times New Roman"/>
          <w:color w:val="000000"/>
          <w:sz w:val="24"/>
          <w:szCs w:val="24"/>
          <w:shd w:val="clear" w:color="auto" w:fill="FFFFFF"/>
        </w:rPr>
        <w:t>eigen</w:t>
      </w:r>
      <w:proofErr w:type="spellEnd"/>
      <w:r w:rsidRPr="00F07D60">
        <w:rPr>
          <w:rFonts w:ascii="Times New Roman" w:hAnsi="Times New Roman" w:cs="Times New Roman"/>
          <w:color w:val="000000"/>
          <w:sz w:val="24"/>
          <w:szCs w:val="24"/>
          <w:shd w:val="clear" w:color="auto" w:fill="FFFFFF"/>
        </w:rPr>
        <w:t xml:space="preserve"> vectors which of high significance </w:t>
      </w:r>
      <w:proofErr w:type="spellStart"/>
      <w:r w:rsidRPr="00F07D60">
        <w:rPr>
          <w:rFonts w:ascii="Times New Roman" w:hAnsi="Times New Roman" w:cs="Times New Roman"/>
          <w:color w:val="000000"/>
          <w:sz w:val="24"/>
          <w:szCs w:val="24"/>
          <w:shd w:val="clear" w:color="auto" w:fill="FFFFFF"/>
        </w:rPr>
        <w:t>i.e</w:t>
      </w:r>
      <w:proofErr w:type="spellEnd"/>
      <w:r w:rsidRPr="00F07D60">
        <w:rPr>
          <w:rFonts w:ascii="Times New Roman" w:hAnsi="Times New Roman" w:cs="Times New Roman"/>
          <w:color w:val="000000"/>
          <w:sz w:val="24"/>
          <w:szCs w:val="24"/>
          <w:shd w:val="clear" w:color="auto" w:fill="FFFFFF"/>
        </w:rPr>
        <w:t xml:space="preserve"> we are not considering all the vectors. So leaving the lesser significant components will give the dataset with less dimensions than the original. So here we are reducing the dimensions without much information loss. So what we are doing is if we have ‘n’ dimensions in our data and we will get ‘n’ </w:t>
      </w:r>
      <w:proofErr w:type="spellStart"/>
      <w:proofErr w:type="gramStart"/>
      <w:r w:rsidRPr="00F07D60">
        <w:rPr>
          <w:rFonts w:ascii="Times New Roman" w:hAnsi="Times New Roman" w:cs="Times New Roman"/>
          <w:color w:val="000000"/>
          <w:sz w:val="24"/>
          <w:szCs w:val="24"/>
          <w:shd w:val="clear" w:color="auto" w:fill="FFFFFF"/>
        </w:rPr>
        <w:t>eigen</w:t>
      </w:r>
      <w:proofErr w:type="spellEnd"/>
      <w:proofErr w:type="gramEnd"/>
      <w:r w:rsidRPr="00F07D60">
        <w:rPr>
          <w:rFonts w:ascii="Times New Roman" w:hAnsi="Times New Roman" w:cs="Times New Roman"/>
          <w:color w:val="000000"/>
          <w:sz w:val="24"/>
          <w:szCs w:val="24"/>
          <w:shd w:val="clear" w:color="auto" w:fill="FFFFFF"/>
        </w:rPr>
        <w:t xml:space="preserve"> values and </w:t>
      </w:r>
      <w:proofErr w:type="spellStart"/>
      <w:r w:rsidRPr="00F07D60">
        <w:rPr>
          <w:rFonts w:ascii="Times New Roman" w:hAnsi="Times New Roman" w:cs="Times New Roman"/>
          <w:color w:val="000000"/>
          <w:sz w:val="24"/>
          <w:szCs w:val="24"/>
          <w:shd w:val="clear" w:color="auto" w:fill="FFFFFF"/>
        </w:rPr>
        <w:t>eigen</w:t>
      </w:r>
      <w:proofErr w:type="spellEnd"/>
      <w:r w:rsidRPr="00F07D60">
        <w:rPr>
          <w:rFonts w:ascii="Times New Roman" w:hAnsi="Times New Roman" w:cs="Times New Roman"/>
          <w:color w:val="000000"/>
          <w:sz w:val="24"/>
          <w:szCs w:val="24"/>
          <w:shd w:val="clear" w:color="auto" w:fill="FFFFFF"/>
        </w:rPr>
        <w:t xml:space="preserve"> vectors and choosing only the first ‘m’ </w:t>
      </w:r>
      <w:proofErr w:type="spellStart"/>
      <w:r w:rsidRPr="00F07D60">
        <w:rPr>
          <w:rFonts w:ascii="Times New Roman" w:hAnsi="Times New Roman" w:cs="Times New Roman"/>
          <w:color w:val="000000"/>
          <w:sz w:val="24"/>
          <w:szCs w:val="24"/>
          <w:shd w:val="clear" w:color="auto" w:fill="FFFFFF"/>
        </w:rPr>
        <w:t>eigen</w:t>
      </w:r>
      <w:proofErr w:type="spellEnd"/>
      <w:r w:rsidRPr="00F07D60">
        <w:rPr>
          <w:rFonts w:ascii="Times New Roman" w:hAnsi="Times New Roman" w:cs="Times New Roman"/>
          <w:color w:val="000000"/>
          <w:sz w:val="24"/>
          <w:szCs w:val="24"/>
          <w:shd w:val="clear" w:color="auto" w:fill="FFFFFF"/>
        </w:rPr>
        <w:t xml:space="preserve"> vectors of higher significance (</w:t>
      </w:r>
      <w:proofErr w:type="spellStart"/>
      <w:r w:rsidRPr="00F07D60">
        <w:rPr>
          <w:rFonts w:ascii="Times New Roman" w:hAnsi="Times New Roman" w:cs="Times New Roman"/>
          <w:color w:val="000000"/>
          <w:sz w:val="24"/>
          <w:szCs w:val="24"/>
          <w:shd w:val="clear" w:color="auto" w:fill="FFFFFF"/>
        </w:rPr>
        <w:t>i.e</w:t>
      </w:r>
      <w:proofErr w:type="spellEnd"/>
      <w:r w:rsidRPr="00F07D60">
        <w:rPr>
          <w:rFonts w:ascii="Times New Roman" w:hAnsi="Times New Roman" w:cs="Times New Roman"/>
          <w:color w:val="000000"/>
          <w:sz w:val="24"/>
          <w:szCs w:val="24"/>
          <w:shd w:val="clear" w:color="auto" w:fill="FFFFFF"/>
        </w:rPr>
        <w:t xml:space="preserve"> higher </w:t>
      </w:r>
      <w:proofErr w:type="spellStart"/>
      <w:r w:rsidRPr="00F07D60">
        <w:rPr>
          <w:rFonts w:ascii="Times New Roman" w:hAnsi="Times New Roman" w:cs="Times New Roman"/>
          <w:color w:val="000000"/>
          <w:sz w:val="24"/>
          <w:szCs w:val="24"/>
          <w:shd w:val="clear" w:color="auto" w:fill="FFFFFF"/>
        </w:rPr>
        <w:t>eigen</w:t>
      </w:r>
      <w:proofErr w:type="spellEnd"/>
      <w:r w:rsidRPr="00F07D60">
        <w:rPr>
          <w:rFonts w:ascii="Times New Roman" w:hAnsi="Times New Roman" w:cs="Times New Roman"/>
          <w:color w:val="000000"/>
          <w:sz w:val="24"/>
          <w:szCs w:val="24"/>
          <w:shd w:val="clear" w:color="auto" w:fill="FFFFFF"/>
        </w:rPr>
        <w:t xml:space="preserve"> values) will produce a final dataset which has only ‘m’ dimensions.</w:t>
      </w:r>
      <w:r w:rsidRPr="00AA02EB">
        <w:rPr>
          <w:rFonts w:ascii="Times New Roman" w:hAnsi="Times New Roman" w:cs="Times New Roman"/>
          <w:color w:val="000000"/>
          <w:sz w:val="24"/>
          <w:szCs w:val="24"/>
          <w:shd w:val="clear" w:color="auto" w:fill="FFFFFF"/>
        </w:rPr>
        <w:t xml:space="preserve">      </w:t>
      </w:r>
    </w:p>
    <w:p w:rsidR="007D42E8" w:rsidRPr="00CF5A0A" w:rsidRDefault="00CF5A0A" w:rsidP="00CF5A0A">
      <w:pPr>
        <w:rPr>
          <w:rFonts w:ascii="Times New Roman" w:hAnsi="Times New Roman" w:cs="Times New Roman"/>
          <w:sz w:val="24"/>
          <w:szCs w:val="24"/>
        </w:rPr>
      </w:pPr>
      <w:r>
        <w:rPr>
          <w:rFonts w:ascii="Times New Roman" w:hAnsi="Times New Roman" w:cs="Times New Roman"/>
          <w:b/>
          <w:sz w:val="24"/>
          <w:szCs w:val="24"/>
        </w:rPr>
        <w:t xml:space="preserve">    </w:t>
      </w:r>
      <w:r w:rsidRPr="00CF5A0A">
        <w:rPr>
          <w:rFonts w:ascii="Times New Roman" w:hAnsi="Times New Roman" w:cs="Times New Roman"/>
          <w:b/>
          <w:color w:val="000000" w:themeColor="text1"/>
          <w:sz w:val="24"/>
          <w:szCs w:val="24"/>
        </w:rPr>
        <w:t>Step 7:</w:t>
      </w:r>
      <w:r w:rsidRPr="00CF5A0A">
        <w:rPr>
          <w:rFonts w:ascii="Times New Roman" w:hAnsi="Times New Roman" w:cs="Times New Roman"/>
          <w:color w:val="000000" w:themeColor="text1"/>
          <w:sz w:val="24"/>
          <w:szCs w:val="24"/>
        </w:rPr>
        <w:t xml:space="preserve"> </w:t>
      </w:r>
      <w:r w:rsidR="001D51A1">
        <w:rPr>
          <w:rFonts w:ascii="Times New Roman" w:hAnsi="Times New Roman" w:cs="Times New Roman"/>
          <w:color w:val="000000" w:themeColor="text1"/>
          <w:sz w:val="24"/>
          <w:szCs w:val="24"/>
        </w:rPr>
        <w:t>Deriving the new D</w:t>
      </w:r>
      <w:r w:rsidR="007D42E8" w:rsidRPr="00CF5A0A">
        <w:rPr>
          <w:rFonts w:ascii="Times New Roman" w:hAnsi="Times New Roman" w:cs="Times New Roman"/>
          <w:color w:val="000000" w:themeColor="text1"/>
          <w:sz w:val="24"/>
          <w:szCs w:val="24"/>
        </w:rPr>
        <w:t>ataset.</w:t>
      </w:r>
      <w:r w:rsidR="007D42E8" w:rsidRPr="00CF5A0A">
        <w:rPr>
          <w:rFonts w:ascii="Times New Roman" w:hAnsi="Times New Roman" w:cs="Times New Roman"/>
          <w:sz w:val="24"/>
          <w:szCs w:val="24"/>
        </w:rPr>
        <w:t xml:space="preserve"> </w:t>
      </w:r>
    </w:p>
    <w:p w:rsidR="007D42E8" w:rsidRPr="00F07D60" w:rsidRDefault="007D42E8" w:rsidP="007D42E8">
      <w:pPr>
        <w:pStyle w:val="ListParagraph"/>
        <w:rPr>
          <w:rFonts w:ascii="Times New Roman" w:hAnsi="Times New Roman" w:cs="Times New Roman"/>
          <w:sz w:val="24"/>
          <w:szCs w:val="24"/>
        </w:rPr>
      </w:pPr>
      <w:r w:rsidRPr="00F07D60">
        <w:rPr>
          <w:rFonts w:ascii="Times New Roman" w:hAnsi="Times New Roman" w:cs="Times New Roman"/>
          <w:sz w:val="24"/>
          <w:szCs w:val="24"/>
        </w:rPr>
        <w:t>After choosing the components (eigenvectors) that we wish to keep</w:t>
      </w:r>
      <w:r w:rsidR="00EB2862">
        <w:rPr>
          <w:rFonts w:ascii="Times New Roman" w:hAnsi="Times New Roman" w:cs="Times New Roman"/>
          <w:sz w:val="24"/>
          <w:szCs w:val="24"/>
        </w:rPr>
        <w:t xml:space="preserve"> in our data, called as Reduced V</w:t>
      </w:r>
      <w:r w:rsidRPr="00F07D60">
        <w:rPr>
          <w:rFonts w:ascii="Times New Roman" w:hAnsi="Times New Roman" w:cs="Times New Roman"/>
          <w:sz w:val="24"/>
          <w:szCs w:val="24"/>
        </w:rPr>
        <w:t>ector, we need to transpose the vector. We need to transpose the Zero-Mean Data also.</w:t>
      </w:r>
    </w:p>
    <w:p w:rsidR="007D42E8" w:rsidRPr="00F07D60" w:rsidRDefault="00F749B9" w:rsidP="007D42E8">
      <w:pPr>
        <w:pStyle w:val="ListParagraph"/>
        <w:rPr>
          <w:rFonts w:ascii="Times New Roman" w:hAnsi="Times New Roman" w:cs="Times New Roman"/>
          <w:sz w:val="24"/>
          <w:szCs w:val="24"/>
        </w:rPr>
      </w:pPr>
      <w:r>
        <w:rPr>
          <w:rFonts w:ascii="Times New Roman" w:hAnsi="Times New Roman" w:cs="Times New Roman"/>
          <w:sz w:val="24"/>
          <w:szCs w:val="24"/>
        </w:rPr>
        <w:t>Final Data = (Reduced</w:t>
      </w:r>
      <w:r w:rsidR="007D42E8" w:rsidRPr="00F07D60">
        <w:rPr>
          <w:rFonts w:ascii="Times New Roman" w:hAnsi="Times New Roman" w:cs="Times New Roman"/>
          <w:sz w:val="24"/>
          <w:szCs w:val="24"/>
        </w:rPr>
        <w:t xml:space="preserve"> Vector) </w:t>
      </w:r>
      <w:r w:rsidR="007D42E8" w:rsidRPr="00F07D60">
        <w:rPr>
          <w:rFonts w:ascii="Times New Roman" w:hAnsi="Times New Roman" w:cs="Times New Roman"/>
          <w:sz w:val="24"/>
          <w:szCs w:val="24"/>
          <w:vertAlign w:val="superscript"/>
        </w:rPr>
        <w:t xml:space="preserve">T    </w:t>
      </w:r>
      <w:r w:rsidR="007D42E8" w:rsidRPr="00F07D60">
        <w:rPr>
          <w:rFonts w:ascii="Times New Roman" w:hAnsi="Times New Roman" w:cs="Times New Roman"/>
          <w:sz w:val="24"/>
          <w:szCs w:val="24"/>
        </w:rPr>
        <w:t xml:space="preserve">* (Zero-Mean Data) </w:t>
      </w:r>
      <w:r w:rsidR="007D42E8" w:rsidRPr="00F07D60">
        <w:rPr>
          <w:rFonts w:ascii="Times New Roman" w:hAnsi="Times New Roman" w:cs="Times New Roman"/>
          <w:sz w:val="24"/>
          <w:szCs w:val="24"/>
          <w:vertAlign w:val="superscript"/>
        </w:rPr>
        <w:t xml:space="preserve">T   </w:t>
      </w:r>
    </w:p>
    <w:p w:rsidR="007D42E8" w:rsidRDefault="007D42E8" w:rsidP="007D42E8">
      <w:pPr>
        <w:pStyle w:val="ListParagraph"/>
        <w:rPr>
          <w:rFonts w:ascii="Times New Roman" w:hAnsi="Times New Roman" w:cs="Times New Roman"/>
          <w:sz w:val="24"/>
          <w:szCs w:val="24"/>
        </w:rPr>
      </w:pPr>
      <w:r w:rsidRPr="00F07D60">
        <w:rPr>
          <w:rFonts w:ascii="Times New Roman" w:hAnsi="Times New Roman" w:cs="Times New Roman"/>
          <w:sz w:val="24"/>
          <w:szCs w:val="24"/>
        </w:rPr>
        <w:t>So this will give us the original data in terms of vectors we choose.</w:t>
      </w:r>
    </w:p>
    <w:p w:rsidR="00B42FF1" w:rsidRPr="00B42FF1" w:rsidRDefault="00B42FF1" w:rsidP="00B42FF1">
      <w:pPr>
        <w:rPr>
          <w:rFonts w:ascii="Times New Roman" w:hAnsi="Times New Roman" w:cs="Times New Roman"/>
          <w:color w:val="000000" w:themeColor="text1"/>
          <w:sz w:val="24"/>
          <w:szCs w:val="24"/>
        </w:rPr>
      </w:pPr>
      <w:r w:rsidRPr="00B42FF1">
        <w:rPr>
          <w:rFonts w:ascii="Times New Roman" w:hAnsi="Times New Roman" w:cs="Times New Roman"/>
          <w:b/>
          <w:color w:val="000000" w:themeColor="text1"/>
          <w:sz w:val="24"/>
          <w:szCs w:val="24"/>
        </w:rPr>
        <w:t xml:space="preserve">Tool we used to </w:t>
      </w:r>
      <w:proofErr w:type="spellStart"/>
      <w:r w:rsidRPr="00B42FF1">
        <w:rPr>
          <w:rFonts w:ascii="Times New Roman" w:hAnsi="Times New Roman" w:cs="Times New Roman"/>
          <w:b/>
          <w:color w:val="000000" w:themeColor="text1"/>
          <w:sz w:val="24"/>
          <w:szCs w:val="24"/>
        </w:rPr>
        <w:t>analyse</w:t>
      </w:r>
      <w:proofErr w:type="spellEnd"/>
      <w:r w:rsidRPr="00B42FF1">
        <w:rPr>
          <w:rFonts w:ascii="Times New Roman" w:hAnsi="Times New Roman" w:cs="Times New Roman"/>
          <w:b/>
          <w:color w:val="000000" w:themeColor="text1"/>
          <w:sz w:val="24"/>
          <w:szCs w:val="24"/>
        </w:rPr>
        <w:t xml:space="preserve"> </w:t>
      </w:r>
      <w:r w:rsidR="00F71B21">
        <w:rPr>
          <w:rFonts w:ascii="Times New Roman" w:hAnsi="Times New Roman" w:cs="Times New Roman"/>
          <w:b/>
          <w:color w:val="000000" w:themeColor="text1"/>
          <w:sz w:val="24"/>
          <w:szCs w:val="24"/>
        </w:rPr>
        <w:t>the dataset for</w:t>
      </w:r>
      <w:r>
        <w:rPr>
          <w:rFonts w:ascii="Times New Roman" w:hAnsi="Times New Roman" w:cs="Times New Roman"/>
          <w:b/>
          <w:color w:val="000000" w:themeColor="text1"/>
          <w:sz w:val="24"/>
          <w:szCs w:val="24"/>
        </w:rPr>
        <w:t xml:space="preserve"> </w:t>
      </w:r>
      <w:r w:rsidRPr="00B42FF1">
        <w:rPr>
          <w:rFonts w:ascii="Times New Roman" w:hAnsi="Times New Roman" w:cs="Times New Roman"/>
          <w:b/>
          <w:color w:val="000000" w:themeColor="text1"/>
          <w:sz w:val="24"/>
          <w:szCs w:val="24"/>
        </w:rPr>
        <w:t>PCA:</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 xml:space="preserve">We are using </w:t>
      </w:r>
      <w:r w:rsidRPr="00B42FF1">
        <w:rPr>
          <w:rFonts w:ascii="Times New Roman" w:hAnsi="Times New Roman" w:cs="Times New Roman"/>
          <w:b/>
          <w:color w:val="000000" w:themeColor="text1"/>
          <w:sz w:val="24"/>
          <w:szCs w:val="24"/>
        </w:rPr>
        <w:t>XLSTAT</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 xml:space="preserve">tool which is an MS EXCEL add-on to </w:t>
      </w:r>
      <w:proofErr w:type="spellStart"/>
      <w:r>
        <w:rPr>
          <w:rFonts w:ascii="Times New Roman" w:hAnsi="Times New Roman" w:cs="Times New Roman"/>
          <w:color w:val="000000" w:themeColor="text1"/>
          <w:sz w:val="24"/>
          <w:szCs w:val="24"/>
        </w:rPr>
        <w:t>analyse</w:t>
      </w:r>
      <w:proofErr w:type="spellEnd"/>
      <w:r>
        <w:rPr>
          <w:rFonts w:ascii="Times New Roman" w:hAnsi="Times New Roman" w:cs="Times New Roman"/>
          <w:color w:val="000000" w:themeColor="text1"/>
          <w:sz w:val="24"/>
          <w:szCs w:val="24"/>
        </w:rPr>
        <w:t xml:space="preserve"> the dataset.</w:t>
      </w:r>
    </w:p>
    <w:p w:rsidR="007D42E8" w:rsidRDefault="007D42E8" w:rsidP="00D03C16">
      <w:pPr>
        <w:pStyle w:val="NoSpacing"/>
        <w:jc w:val="both"/>
        <w:rPr>
          <w:rFonts w:ascii="Times New Roman" w:hAnsi="Times New Roman" w:cs="Times New Roman"/>
          <w:b/>
          <w:u w:val="single"/>
        </w:rPr>
      </w:pPr>
    </w:p>
    <w:p w:rsidR="007D42E8" w:rsidRPr="00D94E4F" w:rsidRDefault="00D94E4F" w:rsidP="00D03C16">
      <w:pPr>
        <w:pStyle w:val="NoSpacing"/>
        <w:jc w:val="both"/>
        <w:rPr>
          <w:rFonts w:ascii="Times New Roman" w:hAnsi="Times New Roman" w:cs="Times New Roman"/>
          <w:b/>
          <w:sz w:val="24"/>
          <w:szCs w:val="24"/>
        </w:rPr>
      </w:pPr>
      <w:r w:rsidRPr="00D94E4F">
        <w:rPr>
          <w:rFonts w:ascii="Times New Roman" w:hAnsi="Times New Roman" w:cs="Times New Roman"/>
          <w:b/>
          <w:sz w:val="24"/>
          <w:szCs w:val="24"/>
        </w:rPr>
        <w:t xml:space="preserve">Dataset we </w:t>
      </w:r>
      <w:proofErr w:type="gramStart"/>
      <w:r w:rsidRPr="00D94E4F">
        <w:rPr>
          <w:rFonts w:ascii="Times New Roman" w:hAnsi="Times New Roman" w:cs="Times New Roman"/>
          <w:b/>
          <w:sz w:val="24"/>
          <w:szCs w:val="24"/>
        </w:rPr>
        <w:t>used</w:t>
      </w:r>
      <w:r w:rsidR="00D97786">
        <w:rPr>
          <w:rFonts w:ascii="Times New Roman" w:hAnsi="Times New Roman" w:cs="Times New Roman"/>
          <w:b/>
          <w:sz w:val="24"/>
          <w:szCs w:val="24"/>
        </w:rPr>
        <w:t>(</w:t>
      </w:r>
      <w:proofErr w:type="gramEnd"/>
      <w:r w:rsidR="00D97786">
        <w:rPr>
          <w:rFonts w:ascii="Times New Roman" w:hAnsi="Times New Roman" w:cs="Times New Roman"/>
          <w:b/>
          <w:sz w:val="24"/>
          <w:szCs w:val="24"/>
        </w:rPr>
        <w:t>5 records as sample)</w:t>
      </w:r>
      <w:r w:rsidRPr="00D94E4F">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1569"/>
        <w:gridCol w:w="1294"/>
        <w:gridCol w:w="2254"/>
        <w:gridCol w:w="1443"/>
      </w:tblGrid>
      <w:tr w:rsidR="009104BA" w:rsidRPr="009104BA" w:rsidTr="00CC16F2">
        <w:trPr>
          <w:trHeight w:val="244"/>
        </w:trPr>
        <w:tc>
          <w:tcPr>
            <w:tcW w:w="1569" w:type="dxa"/>
            <w:vAlign w:val="bottom"/>
          </w:tcPr>
          <w:p w:rsidR="00CC16F2" w:rsidRPr="009104BA" w:rsidRDefault="00CC16F2">
            <w:pPr>
              <w:rPr>
                <w:rFonts w:ascii="Arial" w:hAnsi="Arial" w:cs="Arial"/>
                <w:b/>
                <w:bCs/>
                <w:color w:val="000000" w:themeColor="text1"/>
                <w:sz w:val="24"/>
                <w:szCs w:val="24"/>
              </w:rPr>
            </w:pPr>
            <w:r w:rsidRPr="009104BA">
              <w:rPr>
                <w:rFonts w:ascii="Arial" w:hAnsi="Arial" w:cs="Arial"/>
                <w:b/>
                <w:bCs/>
                <w:color w:val="000000" w:themeColor="text1"/>
              </w:rPr>
              <w:t>Days</w:t>
            </w:r>
          </w:p>
        </w:tc>
        <w:tc>
          <w:tcPr>
            <w:tcW w:w="1294" w:type="dxa"/>
            <w:vAlign w:val="bottom"/>
          </w:tcPr>
          <w:p w:rsidR="00CC16F2" w:rsidRPr="009104BA" w:rsidRDefault="00CC16F2">
            <w:pPr>
              <w:rPr>
                <w:rFonts w:ascii="Arial" w:hAnsi="Arial" w:cs="Arial"/>
                <w:b/>
                <w:bCs/>
                <w:color w:val="000000" w:themeColor="text1"/>
                <w:sz w:val="24"/>
                <w:szCs w:val="24"/>
              </w:rPr>
            </w:pPr>
            <w:r w:rsidRPr="009104BA">
              <w:rPr>
                <w:rFonts w:ascii="Arial" w:hAnsi="Arial" w:cs="Arial"/>
                <w:b/>
                <w:bCs/>
                <w:color w:val="000000" w:themeColor="text1"/>
              </w:rPr>
              <w:t>Temp</w:t>
            </w:r>
          </w:p>
        </w:tc>
        <w:tc>
          <w:tcPr>
            <w:tcW w:w="2254" w:type="dxa"/>
            <w:vAlign w:val="bottom"/>
          </w:tcPr>
          <w:p w:rsidR="00CC16F2" w:rsidRPr="009104BA" w:rsidRDefault="00CC16F2">
            <w:pPr>
              <w:rPr>
                <w:rFonts w:ascii="Arial" w:hAnsi="Arial" w:cs="Arial"/>
                <w:b/>
                <w:bCs/>
                <w:color w:val="000000" w:themeColor="text1"/>
                <w:sz w:val="24"/>
                <w:szCs w:val="24"/>
              </w:rPr>
            </w:pPr>
            <w:r w:rsidRPr="009104BA">
              <w:rPr>
                <w:rFonts w:ascii="Arial" w:hAnsi="Arial" w:cs="Arial"/>
                <w:b/>
                <w:bCs/>
                <w:color w:val="000000" w:themeColor="text1"/>
              </w:rPr>
              <w:t>Attendance</w:t>
            </w:r>
          </w:p>
        </w:tc>
        <w:tc>
          <w:tcPr>
            <w:tcW w:w="1443" w:type="dxa"/>
            <w:vAlign w:val="bottom"/>
          </w:tcPr>
          <w:p w:rsidR="00CC16F2" w:rsidRPr="009104BA" w:rsidRDefault="00CC16F2">
            <w:pPr>
              <w:rPr>
                <w:rFonts w:ascii="Arial" w:hAnsi="Arial" w:cs="Arial"/>
                <w:b/>
                <w:bCs/>
                <w:color w:val="000000" w:themeColor="text1"/>
                <w:sz w:val="24"/>
                <w:szCs w:val="24"/>
              </w:rPr>
            </w:pPr>
            <w:r w:rsidRPr="009104BA">
              <w:rPr>
                <w:rFonts w:ascii="Arial" w:hAnsi="Arial" w:cs="Arial"/>
                <w:b/>
                <w:bCs/>
                <w:color w:val="000000" w:themeColor="text1"/>
              </w:rPr>
              <w:t>Month</w:t>
            </w:r>
          </w:p>
        </w:tc>
      </w:tr>
      <w:tr w:rsidR="00CC16F2" w:rsidRPr="00D94E4F" w:rsidTr="00CC16F2">
        <w:trPr>
          <w:trHeight w:val="276"/>
        </w:trPr>
        <w:tc>
          <w:tcPr>
            <w:tcW w:w="1569" w:type="dxa"/>
            <w:vAlign w:val="bottom"/>
          </w:tcPr>
          <w:p w:rsidR="00CC16F2" w:rsidRDefault="00CC16F2">
            <w:pPr>
              <w:rPr>
                <w:rFonts w:ascii="Calibri" w:hAnsi="Calibri"/>
                <w:color w:val="000000"/>
                <w:sz w:val="22"/>
                <w:szCs w:val="22"/>
              </w:rPr>
            </w:pPr>
            <w:r>
              <w:rPr>
                <w:rFonts w:ascii="Calibri" w:hAnsi="Calibri"/>
                <w:color w:val="000000"/>
                <w:sz w:val="22"/>
                <w:szCs w:val="22"/>
              </w:rPr>
              <w:t>d1</w:t>
            </w:r>
          </w:p>
        </w:tc>
        <w:tc>
          <w:tcPr>
            <w:tcW w:w="1294" w:type="dxa"/>
            <w:vAlign w:val="bottom"/>
          </w:tcPr>
          <w:p w:rsidR="00CC16F2" w:rsidRPr="009104BA" w:rsidRDefault="00CC16F2">
            <w:pPr>
              <w:jc w:val="right"/>
              <w:rPr>
                <w:rFonts w:ascii="Arial" w:hAnsi="Arial" w:cs="Arial"/>
                <w:color w:val="000000" w:themeColor="text1"/>
                <w:sz w:val="24"/>
                <w:szCs w:val="24"/>
              </w:rPr>
            </w:pPr>
            <w:r w:rsidRPr="009104BA">
              <w:rPr>
                <w:rFonts w:ascii="Arial" w:hAnsi="Arial" w:cs="Arial"/>
                <w:color w:val="000000" w:themeColor="text1"/>
              </w:rPr>
              <w:t>20</w:t>
            </w:r>
          </w:p>
        </w:tc>
        <w:tc>
          <w:tcPr>
            <w:tcW w:w="2254" w:type="dxa"/>
            <w:vAlign w:val="bottom"/>
          </w:tcPr>
          <w:p w:rsidR="00CC16F2" w:rsidRPr="009104BA" w:rsidRDefault="00CC16F2">
            <w:pPr>
              <w:jc w:val="right"/>
              <w:rPr>
                <w:rFonts w:ascii="Arial" w:hAnsi="Arial" w:cs="Arial"/>
                <w:color w:val="000000" w:themeColor="text1"/>
                <w:sz w:val="24"/>
                <w:szCs w:val="24"/>
              </w:rPr>
            </w:pPr>
            <w:r w:rsidRPr="009104BA">
              <w:rPr>
                <w:rFonts w:ascii="Arial" w:hAnsi="Arial" w:cs="Arial"/>
                <w:color w:val="000000" w:themeColor="text1"/>
              </w:rPr>
              <w:t>21</w:t>
            </w:r>
          </w:p>
        </w:tc>
        <w:tc>
          <w:tcPr>
            <w:tcW w:w="1443" w:type="dxa"/>
            <w:vAlign w:val="bottom"/>
          </w:tcPr>
          <w:p w:rsidR="00CC16F2" w:rsidRDefault="00CC16F2">
            <w:pPr>
              <w:jc w:val="right"/>
              <w:rPr>
                <w:rFonts w:ascii="Calibri" w:hAnsi="Calibri"/>
                <w:color w:val="000000"/>
                <w:sz w:val="22"/>
                <w:szCs w:val="22"/>
              </w:rPr>
            </w:pPr>
            <w:r>
              <w:rPr>
                <w:rFonts w:ascii="Calibri" w:hAnsi="Calibri"/>
                <w:color w:val="000000"/>
                <w:sz w:val="22"/>
                <w:szCs w:val="22"/>
              </w:rPr>
              <w:t>1</w:t>
            </w:r>
          </w:p>
        </w:tc>
      </w:tr>
      <w:tr w:rsidR="00CC16F2" w:rsidRPr="00D94E4F" w:rsidTr="00CC16F2">
        <w:trPr>
          <w:trHeight w:val="292"/>
        </w:trPr>
        <w:tc>
          <w:tcPr>
            <w:tcW w:w="1569" w:type="dxa"/>
            <w:vAlign w:val="bottom"/>
          </w:tcPr>
          <w:p w:rsidR="00CC16F2" w:rsidRDefault="00CC16F2">
            <w:pPr>
              <w:rPr>
                <w:rFonts w:ascii="Calibri" w:hAnsi="Calibri"/>
                <w:color w:val="000000"/>
                <w:sz w:val="22"/>
                <w:szCs w:val="22"/>
              </w:rPr>
            </w:pPr>
            <w:r>
              <w:rPr>
                <w:rFonts w:ascii="Calibri" w:hAnsi="Calibri"/>
                <w:color w:val="000000"/>
                <w:sz w:val="22"/>
                <w:szCs w:val="22"/>
              </w:rPr>
              <w:t>d2</w:t>
            </w:r>
          </w:p>
        </w:tc>
        <w:tc>
          <w:tcPr>
            <w:tcW w:w="1294" w:type="dxa"/>
            <w:vAlign w:val="bottom"/>
          </w:tcPr>
          <w:p w:rsidR="00CC16F2" w:rsidRPr="009104BA" w:rsidRDefault="00CC16F2">
            <w:pPr>
              <w:jc w:val="right"/>
              <w:rPr>
                <w:rFonts w:ascii="Arial" w:hAnsi="Arial" w:cs="Arial"/>
                <w:color w:val="000000" w:themeColor="text1"/>
                <w:sz w:val="24"/>
                <w:szCs w:val="24"/>
              </w:rPr>
            </w:pPr>
            <w:r w:rsidRPr="009104BA">
              <w:rPr>
                <w:rFonts w:ascii="Arial" w:hAnsi="Arial" w:cs="Arial"/>
                <w:color w:val="000000" w:themeColor="text1"/>
              </w:rPr>
              <w:t>19</w:t>
            </w:r>
          </w:p>
        </w:tc>
        <w:tc>
          <w:tcPr>
            <w:tcW w:w="2254" w:type="dxa"/>
            <w:vAlign w:val="bottom"/>
          </w:tcPr>
          <w:p w:rsidR="00CC16F2" w:rsidRPr="009104BA" w:rsidRDefault="00CC16F2">
            <w:pPr>
              <w:jc w:val="right"/>
              <w:rPr>
                <w:rFonts w:ascii="Arial" w:hAnsi="Arial" w:cs="Arial"/>
                <w:color w:val="000000" w:themeColor="text1"/>
                <w:sz w:val="24"/>
                <w:szCs w:val="24"/>
              </w:rPr>
            </w:pPr>
            <w:r w:rsidRPr="009104BA">
              <w:rPr>
                <w:rFonts w:ascii="Arial" w:hAnsi="Arial" w:cs="Arial"/>
                <w:color w:val="000000" w:themeColor="text1"/>
              </w:rPr>
              <w:t>8</w:t>
            </w:r>
          </w:p>
        </w:tc>
        <w:tc>
          <w:tcPr>
            <w:tcW w:w="1443" w:type="dxa"/>
            <w:vAlign w:val="bottom"/>
          </w:tcPr>
          <w:p w:rsidR="00CC16F2" w:rsidRDefault="00CC16F2">
            <w:pPr>
              <w:jc w:val="right"/>
              <w:rPr>
                <w:rFonts w:ascii="Calibri" w:hAnsi="Calibri"/>
                <w:color w:val="000000"/>
                <w:sz w:val="22"/>
                <w:szCs w:val="22"/>
              </w:rPr>
            </w:pPr>
            <w:r>
              <w:rPr>
                <w:rFonts w:ascii="Calibri" w:hAnsi="Calibri"/>
                <w:color w:val="000000"/>
                <w:sz w:val="22"/>
                <w:szCs w:val="22"/>
              </w:rPr>
              <w:t>1</w:t>
            </w:r>
          </w:p>
        </w:tc>
      </w:tr>
      <w:tr w:rsidR="00CC16F2" w:rsidRPr="00D94E4F" w:rsidTr="00CC16F2">
        <w:trPr>
          <w:trHeight w:val="292"/>
        </w:trPr>
        <w:tc>
          <w:tcPr>
            <w:tcW w:w="1569" w:type="dxa"/>
            <w:vAlign w:val="bottom"/>
          </w:tcPr>
          <w:p w:rsidR="00CC16F2" w:rsidRDefault="00CC16F2">
            <w:pPr>
              <w:rPr>
                <w:rFonts w:ascii="Calibri" w:hAnsi="Calibri"/>
                <w:color w:val="000000"/>
                <w:sz w:val="22"/>
                <w:szCs w:val="22"/>
              </w:rPr>
            </w:pPr>
            <w:r>
              <w:rPr>
                <w:rFonts w:ascii="Calibri" w:hAnsi="Calibri"/>
                <w:color w:val="000000"/>
                <w:sz w:val="22"/>
                <w:szCs w:val="22"/>
              </w:rPr>
              <w:t>d3</w:t>
            </w:r>
          </w:p>
        </w:tc>
        <w:tc>
          <w:tcPr>
            <w:tcW w:w="1294" w:type="dxa"/>
            <w:vAlign w:val="bottom"/>
          </w:tcPr>
          <w:p w:rsidR="00CC16F2" w:rsidRPr="009104BA" w:rsidRDefault="00CC16F2">
            <w:pPr>
              <w:jc w:val="right"/>
              <w:rPr>
                <w:rFonts w:ascii="Arial" w:hAnsi="Arial" w:cs="Arial"/>
                <w:color w:val="000000" w:themeColor="text1"/>
                <w:sz w:val="24"/>
                <w:szCs w:val="24"/>
              </w:rPr>
            </w:pPr>
            <w:r w:rsidRPr="009104BA">
              <w:rPr>
                <w:rFonts w:ascii="Arial" w:hAnsi="Arial" w:cs="Arial"/>
                <w:color w:val="000000" w:themeColor="text1"/>
              </w:rPr>
              <w:t>21</w:t>
            </w:r>
          </w:p>
        </w:tc>
        <w:tc>
          <w:tcPr>
            <w:tcW w:w="2254" w:type="dxa"/>
            <w:vAlign w:val="bottom"/>
          </w:tcPr>
          <w:p w:rsidR="00CC16F2" w:rsidRPr="009104BA" w:rsidRDefault="00CC16F2">
            <w:pPr>
              <w:jc w:val="right"/>
              <w:rPr>
                <w:rFonts w:ascii="Arial" w:hAnsi="Arial" w:cs="Arial"/>
                <w:color w:val="000000" w:themeColor="text1"/>
                <w:sz w:val="24"/>
                <w:szCs w:val="24"/>
              </w:rPr>
            </w:pPr>
            <w:r w:rsidRPr="009104BA">
              <w:rPr>
                <w:rFonts w:ascii="Arial" w:hAnsi="Arial" w:cs="Arial"/>
                <w:color w:val="000000" w:themeColor="text1"/>
              </w:rPr>
              <w:t>13</w:t>
            </w:r>
          </w:p>
        </w:tc>
        <w:tc>
          <w:tcPr>
            <w:tcW w:w="1443" w:type="dxa"/>
            <w:vAlign w:val="bottom"/>
          </w:tcPr>
          <w:p w:rsidR="00CC16F2" w:rsidRDefault="003D29CE">
            <w:pPr>
              <w:jc w:val="right"/>
              <w:rPr>
                <w:rFonts w:ascii="Calibri" w:hAnsi="Calibri"/>
                <w:color w:val="000000"/>
                <w:sz w:val="22"/>
                <w:szCs w:val="22"/>
              </w:rPr>
            </w:pPr>
            <w:r>
              <w:rPr>
                <w:rFonts w:ascii="Calibri" w:hAnsi="Calibri"/>
                <w:color w:val="000000"/>
                <w:sz w:val="22"/>
                <w:szCs w:val="22"/>
              </w:rPr>
              <w:t>2</w:t>
            </w:r>
          </w:p>
        </w:tc>
      </w:tr>
      <w:tr w:rsidR="00CC16F2" w:rsidRPr="00D94E4F" w:rsidTr="00CC16F2">
        <w:trPr>
          <w:trHeight w:val="276"/>
        </w:trPr>
        <w:tc>
          <w:tcPr>
            <w:tcW w:w="1569" w:type="dxa"/>
            <w:vAlign w:val="bottom"/>
          </w:tcPr>
          <w:p w:rsidR="00CC16F2" w:rsidRDefault="00CC16F2">
            <w:pPr>
              <w:rPr>
                <w:rFonts w:ascii="Calibri" w:hAnsi="Calibri"/>
                <w:color w:val="000000"/>
                <w:sz w:val="22"/>
                <w:szCs w:val="22"/>
              </w:rPr>
            </w:pPr>
            <w:r>
              <w:rPr>
                <w:rFonts w:ascii="Calibri" w:hAnsi="Calibri"/>
                <w:color w:val="000000"/>
                <w:sz w:val="22"/>
                <w:szCs w:val="22"/>
              </w:rPr>
              <w:t>d4</w:t>
            </w:r>
          </w:p>
        </w:tc>
        <w:tc>
          <w:tcPr>
            <w:tcW w:w="1294" w:type="dxa"/>
            <w:vAlign w:val="bottom"/>
          </w:tcPr>
          <w:p w:rsidR="00CC16F2" w:rsidRPr="009104BA" w:rsidRDefault="00CC16F2">
            <w:pPr>
              <w:jc w:val="right"/>
              <w:rPr>
                <w:rFonts w:ascii="Arial" w:hAnsi="Arial" w:cs="Arial"/>
                <w:color w:val="000000" w:themeColor="text1"/>
                <w:sz w:val="24"/>
                <w:szCs w:val="24"/>
              </w:rPr>
            </w:pPr>
            <w:r w:rsidRPr="009104BA">
              <w:rPr>
                <w:rFonts w:ascii="Arial" w:hAnsi="Arial" w:cs="Arial"/>
                <w:color w:val="000000" w:themeColor="text1"/>
              </w:rPr>
              <w:t>23</w:t>
            </w:r>
          </w:p>
        </w:tc>
        <w:tc>
          <w:tcPr>
            <w:tcW w:w="2254" w:type="dxa"/>
            <w:vAlign w:val="bottom"/>
          </w:tcPr>
          <w:p w:rsidR="00CC16F2" w:rsidRPr="009104BA" w:rsidRDefault="00CC16F2">
            <w:pPr>
              <w:jc w:val="right"/>
              <w:rPr>
                <w:rFonts w:ascii="Arial" w:hAnsi="Arial" w:cs="Arial"/>
                <w:color w:val="000000" w:themeColor="text1"/>
                <w:sz w:val="24"/>
                <w:szCs w:val="24"/>
              </w:rPr>
            </w:pPr>
            <w:r w:rsidRPr="009104BA">
              <w:rPr>
                <w:rFonts w:ascii="Arial" w:hAnsi="Arial" w:cs="Arial"/>
                <w:color w:val="000000" w:themeColor="text1"/>
              </w:rPr>
              <w:t>15</w:t>
            </w:r>
          </w:p>
        </w:tc>
        <w:tc>
          <w:tcPr>
            <w:tcW w:w="1443" w:type="dxa"/>
            <w:vAlign w:val="bottom"/>
          </w:tcPr>
          <w:p w:rsidR="00CC16F2" w:rsidRDefault="003D29CE">
            <w:pPr>
              <w:jc w:val="right"/>
              <w:rPr>
                <w:rFonts w:ascii="Calibri" w:hAnsi="Calibri"/>
                <w:color w:val="000000"/>
                <w:sz w:val="22"/>
                <w:szCs w:val="22"/>
              </w:rPr>
            </w:pPr>
            <w:r>
              <w:rPr>
                <w:rFonts w:ascii="Calibri" w:hAnsi="Calibri"/>
                <w:color w:val="000000"/>
                <w:sz w:val="22"/>
                <w:szCs w:val="22"/>
              </w:rPr>
              <w:t>2</w:t>
            </w:r>
          </w:p>
        </w:tc>
      </w:tr>
      <w:tr w:rsidR="00CC16F2" w:rsidRPr="00D94E4F" w:rsidTr="00CC16F2">
        <w:trPr>
          <w:trHeight w:val="292"/>
        </w:trPr>
        <w:tc>
          <w:tcPr>
            <w:tcW w:w="1569" w:type="dxa"/>
            <w:vAlign w:val="bottom"/>
          </w:tcPr>
          <w:p w:rsidR="00CC16F2" w:rsidRDefault="00CC16F2">
            <w:pPr>
              <w:rPr>
                <w:rFonts w:ascii="Calibri" w:hAnsi="Calibri"/>
                <w:color w:val="000000"/>
                <w:sz w:val="22"/>
                <w:szCs w:val="22"/>
              </w:rPr>
            </w:pPr>
            <w:r>
              <w:rPr>
                <w:rFonts w:ascii="Calibri" w:hAnsi="Calibri"/>
                <w:color w:val="000000"/>
                <w:sz w:val="22"/>
                <w:szCs w:val="22"/>
              </w:rPr>
              <w:t>d5</w:t>
            </w:r>
          </w:p>
        </w:tc>
        <w:tc>
          <w:tcPr>
            <w:tcW w:w="1294" w:type="dxa"/>
            <w:vAlign w:val="bottom"/>
          </w:tcPr>
          <w:p w:rsidR="00CC16F2" w:rsidRPr="009104BA" w:rsidRDefault="00CC16F2">
            <w:pPr>
              <w:jc w:val="right"/>
              <w:rPr>
                <w:rFonts w:ascii="Arial" w:hAnsi="Arial" w:cs="Arial"/>
                <w:color w:val="000000" w:themeColor="text1"/>
                <w:sz w:val="24"/>
                <w:szCs w:val="24"/>
              </w:rPr>
            </w:pPr>
            <w:r w:rsidRPr="009104BA">
              <w:rPr>
                <w:rFonts w:ascii="Arial" w:hAnsi="Arial" w:cs="Arial"/>
                <w:color w:val="000000" w:themeColor="text1"/>
              </w:rPr>
              <w:t>26</w:t>
            </w:r>
          </w:p>
        </w:tc>
        <w:tc>
          <w:tcPr>
            <w:tcW w:w="2254" w:type="dxa"/>
            <w:vAlign w:val="bottom"/>
          </w:tcPr>
          <w:p w:rsidR="00CC16F2" w:rsidRPr="009104BA" w:rsidRDefault="00CC16F2">
            <w:pPr>
              <w:jc w:val="right"/>
              <w:rPr>
                <w:rFonts w:ascii="Arial" w:hAnsi="Arial" w:cs="Arial"/>
                <w:color w:val="000000" w:themeColor="text1"/>
                <w:sz w:val="24"/>
                <w:szCs w:val="24"/>
              </w:rPr>
            </w:pPr>
            <w:r w:rsidRPr="009104BA">
              <w:rPr>
                <w:rFonts w:ascii="Arial" w:hAnsi="Arial" w:cs="Arial"/>
                <w:color w:val="000000" w:themeColor="text1"/>
              </w:rPr>
              <w:t>51</w:t>
            </w:r>
          </w:p>
        </w:tc>
        <w:tc>
          <w:tcPr>
            <w:tcW w:w="1443" w:type="dxa"/>
            <w:vAlign w:val="bottom"/>
          </w:tcPr>
          <w:p w:rsidR="00CC16F2" w:rsidRDefault="003D29CE">
            <w:pPr>
              <w:jc w:val="right"/>
              <w:rPr>
                <w:rFonts w:ascii="Calibri" w:hAnsi="Calibri"/>
                <w:color w:val="000000"/>
                <w:sz w:val="22"/>
                <w:szCs w:val="22"/>
              </w:rPr>
            </w:pPr>
            <w:r>
              <w:rPr>
                <w:rFonts w:ascii="Calibri" w:hAnsi="Calibri"/>
                <w:color w:val="000000"/>
                <w:sz w:val="22"/>
                <w:szCs w:val="22"/>
              </w:rPr>
              <w:t>3</w:t>
            </w:r>
          </w:p>
        </w:tc>
      </w:tr>
    </w:tbl>
    <w:p w:rsidR="00D94E4F" w:rsidRDefault="00D94E4F" w:rsidP="00D03C16">
      <w:pPr>
        <w:pStyle w:val="NoSpacing"/>
        <w:jc w:val="both"/>
        <w:rPr>
          <w:rFonts w:ascii="Times New Roman" w:hAnsi="Times New Roman" w:cs="Times New Roman"/>
          <w:sz w:val="24"/>
          <w:szCs w:val="24"/>
        </w:rPr>
      </w:pPr>
    </w:p>
    <w:p w:rsidR="008377CA" w:rsidRDefault="008377CA" w:rsidP="00D03C16">
      <w:pPr>
        <w:pStyle w:val="NoSpacing"/>
        <w:jc w:val="both"/>
        <w:rPr>
          <w:rFonts w:ascii="Times New Roman" w:hAnsi="Times New Roman" w:cs="Times New Roman"/>
        </w:rPr>
      </w:pPr>
      <w:r w:rsidRPr="008377CA">
        <w:rPr>
          <w:rFonts w:ascii="Times New Roman" w:hAnsi="Times New Roman" w:cs="Times New Roman"/>
          <w:b/>
        </w:rPr>
        <w:lastRenderedPageBreak/>
        <w:t>Table 1:</w:t>
      </w:r>
      <w:r>
        <w:rPr>
          <w:rFonts w:ascii="Times New Roman" w:hAnsi="Times New Roman" w:cs="Times New Roman"/>
        </w:rPr>
        <w:t xml:space="preserve"> The above </w:t>
      </w:r>
      <w:proofErr w:type="gramStart"/>
      <w:r>
        <w:rPr>
          <w:rFonts w:ascii="Times New Roman" w:hAnsi="Times New Roman" w:cs="Times New Roman"/>
        </w:rPr>
        <w:t>tables illustrates</w:t>
      </w:r>
      <w:proofErr w:type="gramEnd"/>
      <w:r>
        <w:rPr>
          <w:rFonts w:ascii="Times New Roman" w:hAnsi="Times New Roman" w:cs="Times New Roman"/>
        </w:rPr>
        <w:t xml:space="preserve"> 5 sample records from the original dataset we are using.</w:t>
      </w:r>
    </w:p>
    <w:p w:rsidR="008377CA" w:rsidRPr="008377CA" w:rsidRDefault="008377CA" w:rsidP="00D03C16">
      <w:pPr>
        <w:pStyle w:val="NoSpacing"/>
        <w:jc w:val="both"/>
        <w:rPr>
          <w:rFonts w:ascii="Times New Roman" w:hAnsi="Times New Roman" w:cs="Times New Roman"/>
          <w:b/>
        </w:rPr>
      </w:pPr>
    </w:p>
    <w:p w:rsidR="00D94E4F" w:rsidRDefault="00D94E4F" w:rsidP="00D03C16">
      <w:pPr>
        <w:pStyle w:val="NoSpacing"/>
        <w:jc w:val="both"/>
        <w:rPr>
          <w:rFonts w:ascii="Times New Roman" w:hAnsi="Times New Roman" w:cs="Times New Roman"/>
          <w:sz w:val="24"/>
          <w:szCs w:val="24"/>
        </w:rPr>
      </w:pPr>
      <w:r>
        <w:rPr>
          <w:rFonts w:ascii="Times New Roman" w:hAnsi="Times New Roman" w:cs="Times New Roman"/>
          <w:sz w:val="24"/>
          <w:szCs w:val="24"/>
        </w:rPr>
        <w:t>The</w:t>
      </w:r>
      <w:r w:rsidR="00534569">
        <w:rPr>
          <w:rFonts w:ascii="Times New Roman" w:hAnsi="Times New Roman" w:cs="Times New Roman"/>
          <w:sz w:val="24"/>
          <w:szCs w:val="24"/>
        </w:rPr>
        <w:t xml:space="preserve"> dataset we are using is Akron Zoo</w:t>
      </w:r>
      <w:r>
        <w:rPr>
          <w:rFonts w:ascii="Times New Roman" w:hAnsi="Times New Roman" w:cs="Times New Roman"/>
          <w:sz w:val="24"/>
          <w:szCs w:val="24"/>
        </w:rPr>
        <w:t xml:space="preserve"> dataset</w:t>
      </w:r>
      <w:r w:rsidR="00534569">
        <w:rPr>
          <w:rFonts w:ascii="Times New Roman" w:hAnsi="Times New Roman" w:cs="Times New Roman"/>
          <w:sz w:val="24"/>
          <w:szCs w:val="24"/>
        </w:rPr>
        <w:t xml:space="preserve"> and we are considering 1074</w:t>
      </w:r>
      <w:r w:rsidR="004311BA">
        <w:rPr>
          <w:rFonts w:ascii="Times New Roman" w:hAnsi="Times New Roman" w:cs="Times New Roman"/>
          <w:sz w:val="24"/>
          <w:szCs w:val="24"/>
        </w:rPr>
        <w:t xml:space="preserve"> records for the PCA analysis</w:t>
      </w:r>
      <w:r>
        <w:rPr>
          <w:rFonts w:ascii="Times New Roman" w:hAnsi="Times New Roman" w:cs="Times New Roman"/>
          <w:sz w:val="24"/>
          <w:szCs w:val="24"/>
        </w:rPr>
        <w:t xml:space="preserve">. </w:t>
      </w:r>
      <w:r w:rsidR="00534569">
        <w:rPr>
          <w:rFonts w:ascii="Times New Roman" w:hAnsi="Times New Roman" w:cs="Times New Roman"/>
          <w:sz w:val="24"/>
          <w:szCs w:val="24"/>
        </w:rPr>
        <w:t xml:space="preserve">This dataset will </w:t>
      </w:r>
      <w:proofErr w:type="spellStart"/>
      <w:r w:rsidR="00534569">
        <w:rPr>
          <w:rFonts w:ascii="Times New Roman" w:hAnsi="Times New Roman" w:cs="Times New Roman"/>
          <w:sz w:val="24"/>
          <w:szCs w:val="24"/>
        </w:rPr>
        <w:t>determaine</w:t>
      </w:r>
      <w:proofErr w:type="spellEnd"/>
      <w:r w:rsidR="00534569">
        <w:rPr>
          <w:rFonts w:ascii="Times New Roman" w:hAnsi="Times New Roman" w:cs="Times New Roman"/>
          <w:sz w:val="24"/>
          <w:szCs w:val="24"/>
        </w:rPr>
        <w:t xml:space="preserve"> the </w:t>
      </w:r>
      <w:proofErr w:type="gramStart"/>
      <w:r w:rsidR="00534569">
        <w:rPr>
          <w:rFonts w:ascii="Times New Roman" w:hAnsi="Times New Roman" w:cs="Times New Roman"/>
          <w:sz w:val="24"/>
          <w:szCs w:val="24"/>
        </w:rPr>
        <w:t>Temperature(</w:t>
      </w:r>
      <w:proofErr w:type="gramEnd"/>
      <w:r w:rsidR="00534569">
        <w:rPr>
          <w:rFonts w:ascii="Times New Roman" w:hAnsi="Times New Roman" w:cs="Times New Roman"/>
          <w:sz w:val="24"/>
          <w:szCs w:val="24"/>
        </w:rPr>
        <w:t>F), Attendance of the people on a particular day and in which Month</w:t>
      </w:r>
      <w:r w:rsidR="0061300B">
        <w:rPr>
          <w:rFonts w:ascii="Times New Roman" w:hAnsi="Times New Roman" w:cs="Times New Roman"/>
          <w:sz w:val="24"/>
          <w:szCs w:val="24"/>
        </w:rPr>
        <w:t>.</w:t>
      </w:r>
      <w:r>
        <w:rPr>
          <w:rFonts w:ascii="Times New Roman" w:hAnsi="Times New Roman" w:cs="Times New Roman"/>
          <w:sz w:val="24"/>
          <w:szCs w:val="24"/>
        </w:rPr>
        <w:t xml:space="preserve"> </w:t>
      </w:r>
      <w:r w:rsidR="00FD742F">
        <w:rPr>
          <w:rFonts w:ascii="Times New Roman" w:hAnsi="Times New Roman" w:cs="Times New Roman"/>
          <w:sz w:val="24"/>
          <w:szCs w:val="24"/>
        </w:rPr>
        <w:t>W</w:t>
      </w:r>
      <w:r w:rsidR="0061300B">
        <w:rPr>
          <w:rFonts w:ascii="Times New Roman" w:hAnsi="Times New Roman" w:cs="Times New Roman"/>
          <w:sz w:val="24"/>
          <w:szCs w:val="24"/>
        </w:rPr>
        <w:t>e ar</w:t>
      </w:r>
      <w:r w:rsidR="00FD742F">
        <w:rPr>
          <w:rFonts w:ascii="Times New Roman" w:hAnsi="Times New Roman" w:cs="Times New Roman"/>
          <w:sz w:val="24"/>
          <w:szCs w:val="24"/>
        </w:rPr>
        <w:t>e making use of this dataset to represent</w:t>
      </w:r>
      <w:r w:rsidR="0061300B">
        <w:rPr>
          <w:rFonts w:ascii="Times New Roman" w:hAnsi="Times New Roman" w:cs="Times New Roman"/>
          <w:sz w:val="24"/>
          <w:szCs w:val="24"/>
        </w:rPr>
        <w:t xml:space="preserve"> the relation between different attributes or dimensions.</w:t>
      </w:r>
    </w:p>
    <w:p w:rsidR="005F654C" w:rsidRDefault="005F654C" w:rsidP="00D03C16">
      <w:pPr>
        <w:pStyle w:val="NoSpacing"/>
        <w:jc w:val="both"/>
        <w:rPr>
          <w:rFonts w:ascii="Times New Roman" w:hAnsi="Times New Roman" w:cs="Times New Roman"/>
          <w:b/>
          <w:sz w:val="24"/>
          <w:szCs w:val="24"/>
        </w:rPr>
      </w:pPr>
    </w:p>
    <w:p w:rsidR="0061300B" w:rsidRDefault="0061300B" w:rsidP="00D03C16">
      <w:pPr>
        <w:pStyle w:val="NoSpacing"/>
        <w:jc w:val="both"/>
        <w:rPr>
          <w:rFonts w:ascii="Times New Roman" w:hAnsi="Times New Roman" w:cs="Times New Roman"/>
          <w:b/>
          <w:sz w:val="24"/>
          <w:szCs w:val="24"/>
        </w:rPr>
      </w:pPr>
      <w:r w:rsidRPr="0061300B">
        <w:rPr>
          <w:rFonts w:ascii="Times New Roman" w:hAnsi="Times New Roman" w:cs="Times New Roman"/>
          <w:b/>
          <w:sz w:val="24"/>
          <w:szCs w:val="24"/>
        </w:rPr>
        <w:t>Covariance Matrix:</w:t>
      </w:r>
    </w:p>
    <w:tbl>
      <w:tblPr>
        <w:tblStyle w:val="TableGrid"/>
        <w:tblW w:w="0" w:type="auto"/>
        <w:tblLook w:val="04A0" w:firstRow="1" w:lastRow="0" w:firstColumn="1" w:lastColumn="0" w:noHBand="0" w:noVBand="1"/>
      </w:tblPr>
      <w:tblGrid>
        <w:gridCol w:w="1712"/>
        <w:gridCol w:w="1712"/>
        <w:gridCol w:w="1569"/>
        <w:gridCol w:w="1775"/>
      </w:tblGrid>
      <w:tr w:rsidR="00165FD6" w:rsidRPr="00CF7FCA" w:rsidTr="002C279D">
        <w:tc>
          <w:tcPr>
            <w:tcW w:w="1712" w:type="dxa"/>
            <w:vAlign w:val="bottom"/>
          </w:tcPr>
          <w:p w:rsidR="00165FD6" w:rsidRPr="00CF7FCA" w:rsidRDefault="00165FD6">
            <w:pPr>
              <w:jc w:val="center"/>
              <w:rPr>
                <w:rFonts w:ascii="Calibri" w:hAnsi="Calibri"/>
                <w:color w:val="000000"/>
                <w:sz w:val="24"/>
                <w:szCs w:val="24"/>
              </w:rPr>
            </w:pPr>
            <w:r w:rsidRPr="00CF7FCA">
              <w:rPr>
                <w:rFonts w:ascii="Calibri" w:hAnsi="Calibri"/>
                <w:color w:val="000000"/>
                <w:sz w:val="24"/>
                <w:szCs w:val="24"/>
              </w:rPr>
              <w:t>Variables</w:t>
            </w:r>
          </w:p>
        </w:tc>
        <w:tc>
          <w:tcPr>
            <w:tcW w:w="1712" w:type="dxa"/>
            <w:vAlign w:val="bottom"/>
          </w:tcPr>
          <w:p w:rsidR="00165FD6" w:rsidRPr="00CF7FCA" w:rsidRDefault="00165FD6">
            <w:pPr>
              <w:jc w:val="center"/>
              <w:rPr>
                <w:rFonts w:ascii="Calibri" w:hAnsi="Calibri"/>
                <w:color w:val="000000"/>
                <w:sz w:val="24"/>
                <w:szCs w:val="24"/>
              </w:rPr>
            </w:pPr>
            <w:r w:rsidRPr="00CF7FCA">
              <w:rPr>
                <w:rFonts w:ascii="Calibri" w:hAnsi="Calibri"/>
                <w:color w:val="000000"/>
                <w:sz w:val="24"/>
                <w:szCs w:val="24"/>
              </w:rPr>
              <w:t>Temperature</w:t>
            </w:r>
          </w:p>
        </w:tc>
        <w:tc>
          <w:tcPr>
            <w:tcW w:w="1569" w:type="dxa"/>
            <w:vAlign w:val="bottom"/>
          </w:tcPr>
          <w:p w:rsidR="00165FD6" w:rsidRPr="00CF7FCA" w:rsidRDefault="00165FD6">
            <w:pPr>
              <w:jc w:val="center"/>
              <w:rPr>
                <w:rFonts w:ascii="Calibri" w:hAnsi="Calibri"/>
                <w:color w:val="000000"/>
                <w:sz w:val="24"/>
                <w:szCs w:val="24"/>
              </w:rPr>
            </w:pPr>
            <w:r w:rsidRPr="00CF7FCA">
              <w:rPr>
                <w:rFonts w:ascii="Calibri" w:hAnsi="Calibri"/>
                <w:color w:val="000000"/>
                <w:sz w:val="24"/>
                <w:szCs w:val="24"/>
              </w:rPr>
              <w:t>Attendance</w:t>
            </w:r>
          </w:p>
        </w:tc>
        <w:tc>
          <w:tcPr>
            <w:tcW w:w="1775" w:type="dxa"/>
            <w:vAlign w:val="bottom"/>
          </w:tcPr>
          <w:p w:rsidR="00165FD6" w:rsidRPr="00CF7FCA" w:rsidRDefault="00165FD6">
            <w:pPr>
              <w:jc w:val="center"/>
              <w:rPr>
                <w:rFonts w:ascii="Calibri" w:hAnsi="Calibri"/>
                <w:color w:val="000000"/>
                <w:sz w:val="24"/>
                <w:szCs w:val="24"/>
              </w:rPr>
            </w:pPr>
            <w:r w:rsidRPr="00CF7FCA">
              <w:rPr>
                <w:rFonts w:ascii="Calibri" w:hAnsi="Calibri"/>
                <w:color w:val="000000"/>
                <w:sz w:val="24"/>
                <w:szCs w:val="24"/>
              </w:rPr>
              <w:t>Month</w:t>
            </w:r>
          </w:p>
        </w:tc>
      </w:tr>
      <w:tr w:rsidR="00165FD6" w:rsidRPr="00CF7FCA" w:rsidTr="002C279D">
        <w:tc>
          <w:tcPr>
            <w:tcW w:w="1712" w:type="dxa"/>
            <w:vAlign w:val="bottom"/>
          </w:tcPr>
          <w:p w:rsidR="00165FD6" w:rsidRPr="00CF7FCA" w:rsidRDefault="00165FD6">
            <w:pPr>
              <w:rPr>
                <w:rFonts w:ascii="Calibri" w:hAnsi="Calibri"/>
                <w:color w:val="000000"/>
                <w:sz w:val="24"/>
                <w:szCs w:val="24"/>
              </w:rPr>
            </w:pPr>
            <w:r w:rsidRPr="00CF7FCA">
              <w:rPr>
                <w:rFonts w:ascii="Calibri" w:hAnsi="Calibri"/>
                <w:color w:val="000000"/>
                <w:sz w:val="24"/>
                <w:szCs w:val="24"/>
              </w:rPr>
              <w:t>Temperature</w:t>
            </w:r>
          </w:p>
        </w:tc>
        <w:tc>
          <w:tcPr>
            <w:tcW w:w="1712" w:type="dxa"/>
            <w:vAlign w:val="bottom"/>
          </w:tcPr>
          <w:p w:rsidR="00165FD6" w:rsidRPr="00CF7FCA" w:rsidRDefault="00165FD6">
            <w:pPr>
              <w:jc w:val="right"/>
              <w:rPr>
                <w:rFonts w:ascii="Calibri" w:hAnsi="Calibri"/>
                <w:b/>
                <w:bCs/>
                <w:color w:val="000000"/>
                <w:sz w:val="24"/>
                <w:szCs w:val="24"/>
              </w:rPr>
            </w:pPr>
            <w:r w:rsidRPr="00CF7FCA">
              <w:rPr>
                <w:rFonts w:ascii="Calibri" w:hAnsi="Calibri"/>
                <w:b/>
                <w:bCs/>
                <w:color w:val="000000"/>
                <w:sz w:val="24"/>
                <w:szCs w:val="24"/>
              </w:rPr>
              <w:t>405.01293</w:t>
            </w:r>
          </w:p>
        </w:tc>
        <w:tc>
          <w:tcPr>
            <w:tcW w:w="1569" w:type="dxa"/>
            <w:vAlign w:val="bottom"/>
          </w:tcPr>
          <w:p w:rsidR="00165FD6" w:rsidRPr="00CF7FCA" w:rsidRDefault="00165FD6">
            <w:pPr>
              <w:jc w:val="right"/>
              <w:rPr>
                <w:rFonts w:ascii="Calibri" w:hAnsi="Calibri"/>
                <w:color w:val="000000"/>
                <w:sz w:val="24"/>
                <w:szCs w:val="24"/>
              </w:rPr>
            </w:pPr>
            <w:r w:rsidRPr="00CF7FCA">
              <w:rPr>
                <w:rFonts w:ascii="Calibri" w:hAnsi="Calibri"/>
                <w:color w:val="000000"/>
                <w:sz w:val="24"/>
                <w:szCs w:val="24"/>
              </w:rPr>
              <w:t>11916.782</w:t>
            </w:r>
          </w:p>
        </w:tc>
        <w:tc>
          <w:tcPr>
            <w:tcW w:w="1775" w:type="dxa"/>
            <w:vAlign w:val="bottom"/>
          </w:tcPr>
          <w:p w:rsidR="00165FD6" w:rsidRPr="00CF7FCA" w:rsidRDefault="00165FD6">
            <w:pPr>
              <w:jc w:val="right"/>
              <w:rPr>
                <w:rFonts w:ascii="Calibri" w:hAnsi="Calibri"/>
                <w:color w:val="000000"/>
                <w:sz w:val="24"/>
                <w:szCs w:val="24"/>
              </w:rPr>
            </w:pPr>
            <w:r w:rsidRPr="00CF7FCA">
              <w:rPr>
                <w:rFonts w:ascii="Calibri" w:hAnsi="Calibri"/>
                <w:color w:val="000000"/>
                <w:sz w:val="24"/>
                <w:szCs w:val="24"/>
              </w:rPr>
              <w:t>14.737</w:t>
            </w:r>
          </w:p>
        </w:tc>
      </w:tr>
      <w:tr w:rsidR="00165FD6" w:rsidRPr="00CF7FCA" w:rsidTr="002C279D">
        <w:tc>
          <w:tcPr>
            <w:tcW w:w="1712" w:type="dxa"/>
            <w:vAlign w:val="bottom"/>
          </w:tcPr>
          <w:p w:rsidR="00165FD6" w:rsidRPr="00CF7FCA" w:rsidRDefault="00165FD6">
            <w:pPr>
              <w:rPr>
                <w:rFonts w:ascii="Calibri" w:hAnsi="Calibri"/>
                <w:color w:val="000000"/>
                <w:sz w:val="24"/>
                <w:szCs w:val="24"/>
              </w:rPr>
            </w:pPr>
            <w:r w:rsidRPr="00CF7FCA">
              <w:rPr>
                <w:rFonts w:ascii="Calibri" w:hAnsi="Calibri"/>
                <w:color w:val="000000"/>
                <w:sz w:val="24"/>
                <w:szCs w:val="24"/>
              </w:rPr>
              <w:t>Attendance</w:t>
            </w:r>
          </w:p>
        </w:tc>
        <w:tc>
          <w:tcPr>
            <w:tcW w:w="1712" w:type="dxa"/>
            <w:vAlign w:val="bottom"/>
          </w:tcPr>
          <w:p w:rsidR="00165FD6" w:rsidRPr="00CF7FCA" w:rsidRDefault="00165FD6">
            <w:pPr>
              <w:jc w:val="right"/>
              <w:rPr>
                <w:rFonts w:ascii="Calibri" w:hAnsi="Calibri"/>
                <w:color w:val="000000"/>
                <w:sz w:val="24"/>
                <w:szCs w:val="24"/>
              </w:rPr>
            </w:pPr>
            <w:r w:rsidRPr="00CF7FCA">
              <w:rPr>
                <w:rFonts w:ascii="Calibri" w:hAnsi="Calibri"/>
                <w:color w:val="000000"/>
                <w:sz w:val="24"/>
                <w:szCs w:val="24"/>
              </w:rPr>
              <w:t>11916.782</w:t>
            </w:r>
          </w:p>
        </w:tc>
        <w:tc>
          <w:tcPr>
            <w:tcW w:w="1569" w:type="dxa"/>
            <w:vAlign w:val="bottom"/>
          </w:tcPr>
          <w:p w:rsidR="00165FD6" w:rsidRPr="00CF7FCA" w:rsidRDefault="00165FD6">
            <w:pPr>
              <w:jc w:val="right"/>
              <w:rPr>
                <w:rFonts w:ascii="Calibri" w:hAnsi="Calibri"/>
                <w:b/>
                <w:bCs/>
                <w:color w:val="000000"/>
                <w:sz w:val="24"/>
                <w:szCs w:val="24"/>
              </w:rPr>
            </w:pPr>
            <w:r w:rsidRPr="00CF7FCA">
              <w:rPr>
                <w:rFonts w:ascii="Calibri" w:hAnsi="Calibri"/>
                <w:b/>
                <w:bCs/>
                <w:color w:val="000000"/>
                <w:sz w:val="24"/>
                <w:szCs w:val="24"/>
              </w:rPr>
              <w:t>761940.209</w:t>
            </w:r>
          </w:p>
        </w:tc>
        <w:tc>
          <w:tcPr>
            <w:tcW w:w="1775" w:type="dxa"/>
            <w:vAlign w:val="bottom"/>
          </w:tcPr>
          <w:p w:rsidR="00165FD6" w:rsidRPr="00CF7FCA" w:rsidRDefault="00165FD6">
            <w:pPr>
              <w:jc w:val="right"/>
              <w:rPr>
                <w:rFonts w:ascii="Calibri" w:hAnsi="Calibri"/>
                <w:color w:val="000000"/>
                <w:sz w:val="24"/>
                <w:szCs w:val="24"/>
              </w:rPr>
            </w:pPr>
            <w:r w:rsidRPr="00CF7FCA">
              <w:rPr>
                <w:rFonts w:ascii="Calibri" w:hAnsi="Calibri"/>
                <w:color w:val="000000"/>
                <w:sz w:val="24"/>
                <w:szCs w:val="24"/>
              </w:rPr>
              <w:t>52.880</w:t>
            </w:r>
          </w:p>
        </w:tc>
      </w:tr>
      <w:tr w:rsidR="00165FD6" w:rsidRPr="00CF7FCA" w:rsidTr="002C279D">
        <w:tc>
          <w:tcPr>
            <w:tcW w:w="1712" w:type="dxa"/>
            <w:vAlign w:val="bottom"/>
          </w:tcPr>
          <w:p w:rsidR="00165FD6" w:rsidRPr="00CF7FCA" w:rsidRDefault="00165FD6">
            <w:pPr>
              <w:rPr>
                <w:rFonts w:ascii="Calibri" w:hAnsi="Calibri"/>
                <w:color w:val="000000"/>
                <w:sz w:val="24"/>
                <w:szCs w:val="24"/>
              </w:rPr>
            </w:pPr>
            <w:r w:rsidRPr="00CF7FCA">
              <w:rPr>
                <w:rFonts w:ascii="Calibri" w:hAnsi="Calibri"/>
                <w:color w:val="000000"/>
                <w:sz w:val="24"/>
                <w:szCs w:val="24"/>
              </w:rPr>
              <w:t>Month</w:t>
            </w:r>
          </w:p>
        </w:tc>
        <w:tc>
          <w:tcPr>
            <w:tcW w:w="1712" w:type="dxa"/>
            <w:vAlign w:val="bottom"/>
          </w:tcPr>
          <w:p w:rsidR="00165FD6" w:rsidRPr="00CF7FCA" w:rsidRDefault="00165FD6">
            <w:pPr>
              <w:jc w:val="right"/>
              <w:rPr>
                <w:rFonts w:ascii="Calibri" w:hAnsi="Calibri"/>
                <w:color w:val="000000"/>
                <w:sz w:val="24"/>
                <w:szCs w:val="24"/>
              </w:rPr>
            </w:pPr>
            <w:r w:rsidRPr="00CF7FCA">
              <w:rPr>
                <w:rFonts w:ascii="Calibri" w:hAnsi="Calibri"/>
                <w:color w:val="000000"/>
                <w:sz w:val="24"/>
                <w:szCs w:val="24"/>
              </w:rPr>
              <w:t>14.737</w:t>
            </w:r>
          </w:p>
        </w:tc>
        <w:tc>
          <w:tcPr>
            <w:tcW w:w="1569" w:type="dxa"/>
            <w:vAlign w:val="bottom"/>
          </w:tcPr>
          <w:p w:rsidR="00165FD6" w:rsidRPr="00CF7FCA" w:rsidRDefault="00165FD6">
            <w:pPr>
              <w:jc w:val="right"/>
              <w:rPr>
                <w:rFonts w:ascii="Calibri" w:hAnsi="Calibri"/>
                <w:color w:val="000000"/>
                <w:sz w:val="24"/>
                <w:szCs w:val="24"/>
              </w:rPr>
            </w:pPr>
            <w:r w:rsidRPr="00CF7FCA">
              <w:rPr>
                <w:rFonts w:ascii="Calibri" w:hAnsi="Calibri"/>
                <w:color w:val="000000"/>
                <w:sz w:val="24"/>
                <w:szCs w:val="24"/>
              </w:rPr>
              <w:t>52.880</w:t>
            </w:r>
          </w:p>
        </w:tc>
        <w:tc>
          <w:tcPr>
            <w:tcW w:w="1775" w:type="dxa"/>
            <w:vAlign w:val="bottom"/>
          </w:tcPr>
          <w:p w:rsidR="00165FD6" w:rsidRPr="00CF7FCA" w:rsidRDefault="00165FD6">
            <w:pPr>
              <w:jc w:val="right"/>
              <w:rPr>
                <w:rFonts w:ascii="Calibri" w:hAnsi="Calibri"/>
                <w:b/>
                <w:bCs/>
                <w:color w:val="000000"/>
                <w:sz w:val="24"/>
                <w:szCs w:val="24"/>
              </w:rPr>
            </w:pPr>
            <w:r w:rsidRPr="00CF7FCA">
              <w:rPr>
                <w:rFonts w:ascii="Calibri" w:hAnsi="Calibri"/>
                <w:b/>
                <w:bCs/>
                <w:color w:val="000000"/>
                <w:sz w:val="24"/>
                <w:szCs w:val="24"/>
              </w:rPr>
              <w:t>11.60531</w:t>
            </w:r>
          </w:p>
        </w:tc>
      </w:tr>
    </w:tbl>
    <w:p w:rsidR="00704FE2" w:rsidRDefault="00704FE2" w:rsidP="00D03C16">
      <w:pPr>
        <w:pStyle w:val="NoSpacing"/>
        <w:jc w:val="both"/>
        <w:rPr>
          <w:rFonts w:ascii="Times New Roman" w:hAnsi="Times New Roman" w:cs="Times New Roman"/>
          <w:b/>
          <w:sz w:val="24"/>
          <w:szCs w:val="24"/>
        </w:rPr>
      </w:pPr>
    </w:p>
    <w:p w:rsidR="008377CA" w:rsidRPr="008377CA" w:rsidRDefault="008377CA" w:rsidP="00D03C16">
      <w:pPr>
        <w:pStyle w:val="NoSpacing"/>
        <w:jc w:val="both"/>
        <w:rPr>
          <w:rFonts w:ascii="Times New Roman" w:hAnsi="Times New Roman" w:cs="Times New Roman"/>
          <w:sz w:val="24"/>
          <w:szCs w:val="24"/>
        </w:rPr>
      </w:pPr>
      <w:r>
        <w:rPr>
          <w:rFonts w:ascii="Times New Roman" w:hAnsi="Times New Roman" w:cs="Times New Roman"/>
          <w:b/>
          <w:sz w:val="24"/>
          <w:szCs w:val="24"/>
        </w:rPr>
        <w:t xml:space="preserve">Table 2: </w:t>
      </w:r>
      <w:r w:rsidR="00A204D3">
        <w:rPr>
          <w:rFonts w:ascii="Times New Roman" w:hAnsi="Times New Roman" w:cs="Times New Roman"/>
          <w:sz w:val="22"/>
          <w:szCs w:val="22"/>
        </w:rPr>
        <w:t>The above table gives the co</w:t>
      </w:r>
      <w:r>
        <w:rPr>
          <w:rFonts w:ascii="Times New Roman" w:hAnsi="Times New Roman" w:cs="Times New Roman"/>
          <w:sz w:val="22"/>
          <w:szCs w:val="22"/>
        </w:rPr>
        <w:t>variance matrix for the records we are considering.</w:t>
      </w:r>
      <w:r w:rsidRPr="008377CA">
        <w:rPr>
          <w:rFonts w:ascii="Times New Roman" w:hAnsi="Times New Roman" w:cs="Times New Roman"/>
          <w:sz w:val="22"/>
          <w:szCs w:val="22"/>
        </w:rPr>
        <w:t xml:space="preserve"> </w:t>
      </w:r>
    </w:p>
    <w:p w:rsidR="004311BA" w:rsidRDefault="004311BA" w:rsidP="00E53637">
      <w:pPr>
        <w:rPr>
          <w:rFonts w:ascii="Times New Roman" w:hAnsi="Times New Roman" w:cs="Times New Roman"/>
          <w:color w:val="000000"/>
          <w:sz w:val="24"/>
          <w:szCs w:val="24"/>
          <w:shd w:val="clear" w:color="auto" w:fill="FFFFFF"/>
        </w:rPr>
      </w:pPr>
      <w:r w:rsidRPr="004311BA">
        <w:rPr>
          <w:rFonts w:ascii="Times New Roman" w:hAnsi="Times New Roman" w:cs="Times New Roman"/>
          <w:color w:val="000000" w:themeColor="text1"/>
          <w:sz w:val="24"/>
          <w:szCs w:val="24"/>
        </w:rPr>
        <w:t>After the dataset is obtained</w:t>
      </w:r>
      <w:r>
        <w:rPr>
          <w:rFonts w:ascii="Times New Roman" w:hAnsi="Times New Roman" w:cs="Times New Roman"/>
          <w:color w:val="000000" w:themeColor="text1"/>
          <w:sz w:val="24"/>
          <w:szCs w:val="24"/>
        </w:rPr>
        <w:t>, we need to</w:t>
      </w:r>
      <w:r w:rsidRPr="004311BA">
        <w:rPr>
          <w:rFonts w:ascii="Times New Roman" w:hAnsi="Times New Roman" w:cs="Times New Roman"/>
          <w:color w:val="000000" w:themeColor="text1"/>
          <w:sz w:val="24"/>
          <w:szCs w:val="24"/>
        </w:rPr>
        <w:t xml:space="preserve"> </w:t>
      </w:r>
      <w:r>
        <w:rPr>
          <w:rFonts w:ascii="Times New Roman" w:hAnsi="Times New Roman" w:cs="Times New Roman"/>
          <w:color w:val="000000"/>
          <w:sz w:val="24"/>
          <w:szCs w:val="24"/>
          <w:shd w:val="clear" w:color="auto" w:fill="FFFFFF"/>
        </w:rPr>
        <w:t>f</w:t>
      </w:r>
      <w:r w:rsidRPr="00CF5A0A">
        <w:rPr>
          <w:rFonts w:ascii="Times New Roman" w:hAnsi="Times New Roman" w:cs="Times New Roman"/>
          <w:color w:val="000000"/>
          <w:sz w:val="24"/>
          <w:szCs w:val="24"/>
          <w:shd w:val="clear" w:color="auto" w:fill="FFFFFF"/>
        </w:rPr>
        <w:t>ind</w:t>
      </w:r>
      <w:r>
        <w:rPr>
          <w:rFonts w:ascii="Times New Roman" w:hAnsi="Times New Roman" w:cs="Times New Roman"/>
          <w:color w:val="000000"/>
          <w:sz w:val="24"/>
          <w:szCs w:val="24"/>
          <w:shd w:val="clear" w:color="auto" w:fill="FFFFFF"/>
        </w:rPr>
        <w:t xml:space="preserve"> the mean of all the dimensions and then</w:t>
      </w:r>
      <w:r>
        <w:rPr>
          <w:rFonts w:ascii="Times New Roman" w:hAnsi="Times New Roman" w:cs="Times New Roman"/>
          <w:sz w:val="24"/>
          <w:szCs w:val="24"/>
        </w:rPr>
        <w:t xml:space="preserve"> </w:t>
      </w:r>
      <w:r>
        <w:rPr>
          <w:rFonts w:ascii="Times New Roman" w:hAnsi="Times New Roman" w:cs="Times New Roman"/>
          <w:color w:val="000000"/>
          <w:sz w:val="24"/>
          <w:szCs w:val="24"/>
          <w:shd w:val="clear" w:color="auto" w:fill="FFFFFF"/>
        </w:rPr>
        <w:t>s</w:t>
      </w:r>
      <w:r w:rsidRPr="00CF5A0A">
        <w:rPr>
          <w:rFonts w:ascii="Times New Roman" w:hAnsi="Times New Roman" w:cs="Times New Roman"/>
          <w:color w:val="000000"/>
          <w:sz w:val="24"/>
          <w:szCs w:val="24"/>
          <w:shd w:val="clear" w:color="auto" w:fill="FFFFFF"/>
        </w:rPr>
        <w:t>ubtracting the mean from each of the data dimensions</w:t>
      </w:r>
      <w:r>
        <w:rPr>
          <w:rFonts w:ascii="Times New Roman" w:hAnsi="Times New Roman" w:cs="Times New Roman"/>
          <w:color w:val="000000"/>
          <w:sz w:val="24"/>
          <w:szCs w:val="24"/>
          <w:shd w:val="clear" w:color="auto" w:fill="FFFFFF"/>
        </w:rPr>
        <w:t xml:space="preserve"> gives the zero-mean data</w:t>
      </w:r>
      <w:r w:rsidRPr="00CF5A0A">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r w:rsidR="00E53637">
        <w:rPr>
          <w:rFonts w:ascii="Times New Roman" w:hAnsi="Times New Roman" w:cs="Times New Roman"/>
          <w:color w:val="000000"/>
          <w:sz w:val="24"/>
          <w:szCs w:val="24"/>
          <w:shd w:val="clear" w:color="auto" w:fill="FFFFFF"/>
        </w:rPr>
        <w:t>The above mentioned c</w:t>
      </w:r>
      <w:r w:rsidR="00E53637" w:rsidRPr="00F07D60">
        <w:rPr>
          <w:rFonts w:ascii="Times New Roman" w:hAnsi="Times New Roman" w:cs="Times New Roman"/>
          <w:color w:val="000000"/>
          <w:sz w:val="24"/>
          <w:szCs w:val="24"/>
          <w:shd w:val="clear" w:color="auto" w:fill="FFFFFF"/>
        </w:rPr>
        <w:t>o</w:t>
      </w:r>
      <w:r w:rsidR="00E53637">
        <w:rPr>
          <w:rFonts w:ascii="Times New Roman" w:hAnsi="Times New Roman" w:cs="Times New Roman"/>
          <w:color w:val="000000"/>
          <w:sz w:val="24"/>
          <w:szCs w:val="24"/>
          <w:shd w:val="clear" w:color="auto" w:fill="FFFFFF"/>
        </w:rPr>
        <w:t>variance matrix is obtained by</w:t>
      </w:r>
      <w:r w:rsidR="00E53637" w:rsidRPr="00F07D60">
        <w:rPr>
          <w:rFonts w:ascii="Times New Roman" w:hAnsi="Times New Roman" w:cs="Times New Roman"/>
          <w:color w:val="000000"/>
          <w:sz w:val="24"/>
          <w:szCs w:val="24"/>
          <w:shd w:val="clear" w:color="auto" w:fill="FFFFFF"/>
        </w:rPr>
        <w:t xml:space="preserve"> multiplying the zero-mean data and the transpose </w:t>
      </w:r>
      <w:r w:rsidR="00A223C7">
        <w:rPr>
          <w:rFonts w:ascii="Times New Roman" w:hAnsi="Times New Roman" w:cs="Times New Roman"/>
          <w:color w:val="000000"/>
          <w:sz w:val="24"/>
          <w:szCs w:val="24"/>
          <w:shd w:val="clear" w:color="auto" w:fill="FFFFFF"/>
        </w:rPr>
        <w:t xml:space="preserve">of the zero-mean </w:t>
      </w:r>
      <w:r w:rsidR="00E53637" w:rsidRPr="00F07D60">
        <w:rPr>
          <w:rFonts w:ascii="Times New Roman" w:hAnsi="Times New Roman" w:cs="Times New Roman"/>
          <w:color w:val="000000"/>
          <w:sz w:val="24"/>
          <w:szCs w:val="24"/>
          <w:shd w:val="clear" w:color="auto" w:fill="FFFFFF"/>
        </w:rPr>
        <w:t>data and then dividing this whole matrix by the (m-1) where ‘m’ is the number of the samples</w:t>
      </w:r>
      <w:r w:rsidR="00534569">
        <w:rPr>
          <w:rFonts w:ascii="Times New Roman" w:hAnsi="Times New Roman" w:cs="Times New Roman"/>
          <w:color w:val="000000"/>
          <w:sz w:val="24"/>
          <w:szCs w:val="24"/>
          <w:shd w:val="clear" w:color="auto" w:fill="FFFFFF"/>
        </w:rPr>
        <w:t>(we are considering 1074</w:t>
      </w:r>
      <w:r w:rsidR="00E53637">
        <w:rPr>
          <w:rFonts w:ascii="Times New Roman" w:hAnsi="Times New Roman" w:cs="Times New Roman"/>
          <w:color w:val="000000"/>
          <w:sz w:val="24"/>
          <w:szCs w:val="24"/>
          <w:shd w:val="clear" w:color="auto" w:fill="FFFFFF"/>
        </w:rPr>
        <w:t xml:space="preserve"> samples).</w:t>
      </w:r>
    </w:p>
    <w:p w:rsidR="00E53637" w:rsidRDefault="00BD17DB" w:rsidP="00E53637">
      <w:pPr>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Eigenvalues:</w:t>
      </w:r>
    </w:p>
    <w:tbl>
      <w:tblPr>
        <w:tblStyle w:val="TableGrid"/>
        <w:tblW w:w="0" w:type="auto"/>
        <w:tblLook w:val="04A0" w:firstRow="1" w:lastRow="0" w:firstColumn="1" w:lastColumn="0" w:noHBand="0" w:noVBand="1"/>
      </w:tblPr>
      <w:tblGrid>
        <w:gridCol w:w="1908"/>
        <w:gridCol w:w="1530"/>
        <w:gridCol w:w="1710"/>
        <w:gridCol w:w="1620"/>
      </w:tblGrid>
      <w:tr w:rsidR="00751C83" w:rsidRPr="00CF7FCA" w:rsidTr="00511D8D">
        <w:tc>
          <w:tcPr>
            <w:tcW w:w="1908" w:type="dxa"/>
            <w:vAlign w:val="bottom"/>
          </w:tcPr>
          <w:p w:rsidR="00751C83" w:rsidRPr="00CF7FCA" w:rsidRDefault="00751C83">
            <w:pPr>
              <w:jc w:val="center"/>
              <w:rPr>
                <w:rFonts w:ascii="Calibri" w:hAnsi="Calibri"/>
                <w:color w:val="000000"/>
                <w:sz w:val="24"/>
                <w:szCs w:val="24"/>
              </w:rPr>
            </w:pPr>
            <w:r w:rsidRPr="00CF7FCA">
              <w:rPr>
                <w:rFonts w:ascii="Calibri" w:hAnsi="Calibri"/>
                <w:color w:val="000000"/>
                <w:sz w:val="24"/>
                <w:szCs w:val="24"/>
              </w:rPr>
              <w:t> </w:t>
            </w:r>
          </w:p>
        </w:tc>
        <w:tc>
          <w:tcPr>
            <w:tcW w:w="1530" w:type="dxa"/>
            <w:vAlign w:val="bottom"/>
          </w:tcPr>
          <w:p w:rsidR="00751C83" w:rsidRPr="00CF7FCA" w:rsidRDefault="00751C83">
            <w:pPr>
              <w:jc w:val="center"/>
              <w:rPr>
                <w:rFonts w:ascii="Calibri" w:hAnsi="Calibri"/>
                <w:b/>
                <w:color w:val="000000"/>
                <w:sz w:val="24"/>
                <w:szCs w:val="24"/>
              </w:rPr>
            </w:pPr>
            <w:r w:rsidRPr="00CF7FCA">
              <w:rPr>
                <w:rFonts w:ascii="Calibri" w:hAnsi="Calibri"/>
                <w:b/>
                <w:color w:val="000000"/>
                <w:sz w:val="24"/>
                <w:szCs w:val="24"/>
              </w:rPr>
              <w:t>F1</w:t>
            </w:r>
          </w:p>
        </w:tc>
        <w:tc>
          <w:tcPr>
            <w:tcW w:w="1710" w:type="dxa"/>
            <w:vAlign w:val="bottom"/>
          </w:tcPr>
          <w:p w:rsidR="00751C83" w:rsidRPr="00CF7FCA" w:rsidRDefault="00751C83">
            <w:pPr>
              <w:jc w:val="center"/>
              <w:rPr>
                <w:rFonts w:ascii="Calibri" w:hAnsi="Calibri"/>
                <w:b/>
                <w:color w:val="000000"/>
                <w:sz w:val="24"/>
                <w:szCs w:val="24"/>
              </w:rPr>
            </w:pPr>
            <w:r w:rsidRPr="00CF7FCA">
              <w:rPr>
                <w:rFonts w:ascii="Calibri" w:hAnsi="Calibri"/>
                <w:b/>
                <w:color w:val="000000"/>
                <w:sz w:val="24"/>
                <w:szCs w:val="24"/>
              </w:rPr>
              <w:t>F2</w:t>
            </w:r>
          </w:p>
        </w:tc>
        <w:tc>
          <w:tcPr>
            <w:tcW w:w="1620" w:type="dxa"/>
            <w:vAlign w:val="bottom"/>
          </w:tcPr>
          <w:p w:rsidR="00751C83" w:rsidRPr="00CF7FCA" w:rsidRDefault="00751C83">
            <w:pPr>
              <w:jc w:val="center"/>
              <w:rPr>
                <w:rFonts w:ascii="Calibri" w:hAnsi="Calibri"/>
                <w:b/>
                <w:color w:val="000000"/>
                <w:sz w:val="24"/>
                <w:szCs w:val="24"/>
              </w:rPr>
            </w:pPr>
            <w:r w:rsidRPr="00CF7FCA">
              <w:rPr>
                <w:rFonts w:ascii="Calibri" w:hAnsi="Calibri"/>
                <w:b/>
                <w:color w:val="000000"/>
                <w:sz w:val="24"/>
                <w:szCs w:val="24"/>
              </w:rPr>
              <w:t>F3</w:t>
            </w:r>
          </w:p>
        </w:tc>
      </w:tr>
      <w:tr w:rsidR="00751C83" w:rsidRPr="00CF7FCA" w:rsidTr="00511D8D">
        <w:tc>
          <w:tcPr>
            <w:tcW w:w="1908" w:type="dxa"/>
            <w:vAlign w:val="bottom"/>
          </w:tcPr>
          <w:p w:rsidR="00751C83" w:rsidRPr="00CF7FCA" w:rsidRDefault="00751C83">
            <w:pPr>
              <w:rPr>
                <w:rFonts w:ascii="Calibri" w:hAnsi="Calibri"/>
                <w:b/>
                <w:color w:val="000000"/>
                <w:sz w:val="24"/>
                <w:szCs w:val="24"/>
              </w:rPr>
            </w:pPr>
            <w:r w:rsidRPr="00CF7FCA">
              <w:rPr>
                <w:rFonts w:ascii="Calibri" w:hAnsi="Calibri"/>
                <w:b/>
                <w:color w:val="000000"/>
                <w:sz w:val="24"/>
                <w:szCs w:val="24"/>
              </w:rPr>
              <w:t>Eigenvalue</w:t>
            </w:r>
          </w:p>
        </w:tc>
        <w:tc>
          <w:tcPr>
            <w:tcW w:w="1530" w:type="dxa"/>
            <w:vAlign w:val="bottom"/>
          </w:tcPr>
          <w:p w:rsidR="00751C83" w:rsidRPr="00CF7FCA" w:rsidRDefault="00751C83">
            <w:pPr>
              <w:jc w:val="right"/>
              <w:rPr>
                <w:rFonts w:ascii="Calibri" w:hAnsi="Calibri"/>
                <w:color w:val="000000"/>
                <w:sz w:val="24"/>
                <w:szCs w:val="24"/>
              </w:rPr>
            </w:pPr>
            <w:r w:rsidRPr="00CF7FCA">
              <w:rPr>
                <w:rFonts w:ascii="Calibri" w:hAnsi="Calibri"/>
                <w:color w:val="000000"/>
                <w:sz w:val="24"/>
                <w:szCs w:val="24"/>
              </w:rPr>
              <w:t>1.717</w:t>
            </w:r>
          </w:p>
        </w:tc>
        <w:tc>
          <w:tcPr>
            <w:tcW w:w="1710" w:type="dxa"/>
            <w:vAlign w:val="bottom"/>
          </w:tcPr>
          <w:p w:rsidR="00751C83" w:rsidRPr="00CF7FCA" w:rsidRDefault="00751C83">
            <w:pPr>
              <w:jc w:val="right"/>
              <w:rPr>
                <w:rFonts w:ascii="Calibri" w:hAnsi="Calibri"/>
                <w:color w:val="000000"/>
                <w:sz w:val="24"/>
                <w:szCs w:val="24"/>
              </w:rPr>
            </w:pPr>
            <w:r w:rsidRPr="00CF7FCA">
              <w:rPr>
                <w:rFonts w:ascii="Calibri" w:hAnsi="Calibri"/>
                <w:color w:val="000000"/>
                <w:sz w:val="24"/>
                <w:szCs w:val="24"/>
              </w:rPr>
              <w:t>0.990</w:t>
            </w:r>
          </w:p>
        </w:tc>
        <w:tc>
          <w:tcPr>
            <w:tcW w:w="1620" w:type="dxa"/>
            <w:vAlign w:val="bottom"/>
          </w:tcPr>
          <w:p w:rsidR="00751C83" w:rsidRPr="00CF7FCA" w:rsidRDefault="00751C83">
            <w:pPr>
              <w:jc w:val="right"/>
              <w:rPr>
                <w:rFonts w:ascii="Calibri" w:hAnsi="Calibri"/>
                <w:color w:val="000000"/>
                <w:sz w:val="24"/>
                <w:szCs w:val="24"/>
              </w:rPr>
            </w:pPr>
            <w:r w:rsidRPr="00CF7FCA">
              <w:rPr>
                <w:rFonts w:ascii="Calibri" w:hAnsi="Calibri"/>
                <w:color w:val="000000"/>
                <w:sz w:val="24"/>
                <w:szCs w:val="24"/>
              </w:rPr>
              <w:t>0.293</w:t>
            </w:r>
          </w:p>
        </w:tc>
      </w:tr>
      <w:tr w:rsidR="00751C83" w:rsidRPr="00CF7FCA" w:rsidTr="00511D8D">
        <w:tc>
          <w:tcPr>
            <w:tcW w:w="1908" w:type="dxa"/>
            <w:vAlign w:val="bottom"/>
          </w:tcPr>
          <w:p w:rsidR="00751C83" w:rsidRPr="00CF7FCA" w:rsidRDefault="00751C83">
            <w:pPr>
              <w:rPr>
                <w:rFonts w:ascii="Calibri" w:hAnsi="Calibri"/>
                <w:b/>
                <w:color w:val="000000"/>
                <w:sz w:val="24"/>
                <w:szCs w:val="24"/>
              </w:rPr>
            </w:pPr>
            <w:r w:rsidRPr="00CF7FCA">
              <w:rPr>
                <w:rFonts w:ascii="Calibri" w:hAnsi="Calibri"/>
                <w:b/>
                <w:color w:val="000000"/>
                <w:sz w:val="24"/>
                <w:szCs w:val="24"/>
              </w:rPr>
              <w:t>Variability (%)</w:t>
            </w:r>
          </w:p>
        </w:tc>
        <w:tc>
          <w:tcPr>
            <w:tcW w:w="1530" w:type="dxa"/>
            <w:vAlign w:val="bottom"/>
          </w:tcPr>
          <w:p w:rsidR="00751C83" w:rsidRPr="00CF7FCA" w:rsidRDefault="00751C83">
            <w:pPr>
              <w:jc w:val="right"/>
              <w:rPr>
                <w:rFonts w:ascii="Calibri" w:hAnsi="Calibri"/>
                <w:color w:val="000000"/>
                <w:sz w:val="24"/>
                <w:szCs w:val="24"/>
              </w:rPr>
            </w:pPr>
            <w:r w:rsidRPr="00CF7FCA">
              <w:rPr>
                <w:rFonts w:ascii="Calibri" w:hAnsi="Calibri"/>
                <w:color w:val="000000"/>
                <w:sz w:val="24"/>
                <w:szCs w:val="24"/>
              </w:rPr>
              <w:t>57.230</w:t>
            </w:r>
          </w:p>
        </w:tc>
        <w:tc>
          <w:tcPr>
            <w:tcW w:w="1710" w:type="dxa"/>
            <w:vAlign w:val="bottom"/>
          </w:tcPr>
          <w:p w:rsidR="00751C83" w:rsidRPr="00CF7FCA" w:rsidRDefault="00751C83">
            <w:pPr>
              <w:jc w:val="right"/>
              <w:rPr>
                <w:rFonts w:ascii="Calibri" w:hAnsi="Calibri"/>
                <w:color w:val="000000"/>
                <w:sz w:val="24"/>
                <w:szCs w:val="24"/>
              </w:rPr>
            </w:pPr>
            <w:r w:rsidRPr="00CF7FCA">
              <w:rPr>
                <w:rFonts w:ascii="Calibri" w:hAnsi="Calibri"/>
                <w:color w:val="000000"/>
                <w:sz w:val="24"/>
                <w:szCs w:val="24"/>
              </w:rPr>
              <w:t>32.992</w:t>
            </w:r>
          </w:p>
        </w:tc>
        <w:tc>
          <w:tcPr>
            <w:tcW w:w="1620" w:type="dxa"/>
            <w:vAlign w:val="bottom"/>
          </w:tcPr>
          <w:p w:rsidR="00751C83" w:rsidRPr="00CF7FCA" w:rsidRDefault="00751C83">
            <w:pPr>
              <w:jc w:val="right"/>
              <w:rPr>
                <w:rFonts w:ascii="Calibri" w:hAnsi="Calibri"/>
                <w:color w:val="000000"/>
                <w:sz w:val="24"/>
                <w:szCs w:val="24"/>
              </w:rPr>
            </w:pPr>
            <w:r w:rsidRPr="00CF7FCA">
              <w:rPr>
                <w:rFonts w:ascii="Calibri" w:hAnsi="Calibri"/>
                <w:color w:val="000000"/>
                <w:sz w:val="24"/>
                <w:szCs w:val="24"/>
              </w:rPr>
              <w:t>9.778</w:t>
            </w:r>
          </w:p>
        </w:tc>
      </w:tr>
      <w:tr w:rsidR="00751C83" w:rsidRPr="00CF7FCA" w:rsidTr="00511D8D">
        <w:tc>
          <w:tcPr>
            <w:tcW w:w="1908" w:type="dxa"/>
            <w:vAlign w:val="bottom"/>
          </w:tcPr>
          <w:p w:rsidR="00751C83" w:rsidRPr="00CF7FCA" w:rsidRDefault="00751C83">
            <w:pPr>
              <w:rPr>
                <w:rFonts w:ascii="Calibri" w:hAnsi="Calibri"/>
                <w:b/>
                <w:color w:val="000000"/>
                <w:sz w:val="24"/>
                <w:szCs w:val="24"/>
              </w:rPr>
            </w:pPr>
            <w:r w:rsidRPr="00CF7FCA">
              <w:rPr>
                <w:rFonts w:ascii="Calibri" w:hAnsi="Calibri"/>
                <w:b/>
                <w:color w:val="000000"/>
                <w:sz w:val="24"/>
                <w:szCs w:val="24"/>
              </w:rPr>
              <w:t>Cumulative %</w:t>
            </w:r>
          </w:p>
        </w:tc>
        <w:tc>
          <w:tcPr>
            <w:tcW w:w="1530" w:type="dxa"/>
            <w:vAlign w:val="bottom"/>
          </w:tcPr>
          <w:p w:rsidR="00751C83" w:rsidRPr="00CF7FCA" w:rsidRDefault="00751C83">
            <w:pPr>
              <w:jc w:val="right"/>
              <w:rPr>
                <w:rFonts w:ascii="Calibri" w:hAnsi="Calibri"/>
                <w:color w:val="000000"/>
                <w:sz w:val="24"/>
                <w:szCs w:val="24"/>
              </w:rPr>
            </w:pPr>
            <w:r w:rsidRPr="00CF7FCA">
              <w:rPr>
                <w:rFonts w:ascii="Calibri" w:hAnsi="Calibri"/>
                <w:color w:val="000000"/>
                <w:sz w:val="24"/>
                <w:szCs w:val="24"/>
              </w:rPr>
              <w:t>57.230</w:t>
            </w:r>
          </w:p>
        </w:tc>
        <w:tc>
          <w:tcPr>
            <w:tcW w:w="1710" w:type="dxa"/>
            <w:vAlign w:val="bottom"/>
          </w:tcPr>
          <w:p w:rsidR="00751C83" w:rsidRPr="00CF7FCA" w:rsidRDefault="00751C83">
            <w:pPr>
              <w:jc w:val="right"/>
              <w:rPr>
                <w:rFonts w:ascii="Calibri" w:hAnsi="Calibri"/>
                <w:color w:val="000000"/>
                <w:sz w:val="24"/>
                <w:szCs w:val="24"/>
              </w:rPr>
            </w:pPr>
            <w:r w:rsidRPr="00CF7FCA">
              <w:rPr>
                <w:rFonts w:ascii="Calibri" w:hAnsi="Calibri"/>
                <w:color w:val="000000"/>
                <w:sz w:val="24"/>
                <w:szCs w:val="24"/>
              </w:rPr>
              <w:t>90.222</w:t>
            </w:r>
          </w:p>
        </w:tc>
        <w:tc>
          <w:tcPr>
            <w:tcW w:w="1620" w:type="dxa"/>
            <w:vAlign w:val="bottom"/>
          </w:tcPr>
          <w:p w:rsidR="00751C83" w:rsidRPr="00CF7FCA" w:rsidRDefault="00751C83">
            <w:pPr>
              <w:jc w:val="right"/>
              <w:rPr>
                <w:rFonts w:ascii="Calibri" w:hAnsi="Calibri"/>
                <w:color w:val="000000"/>
                <w:sz w:val="24"/>
                <w:szCs w:val="24"/>
              </w:rPr>
            </w:pPr>
            <w:r w:rsidRPr="00CF7FCA">
              <w:rPr>
                <w:rFonts w:ascii="Calibri" w:hAnsi="Calibri"/>
                <w:color w:val="000000"/>
                <w:sz w:val="24"/>
                <w:szCs w:val="24"/>
              </w:rPr>
              <w:t>100.000</w:t>
            </w:r>
          </w:p>
        </w:tc>
      </w:tr>
    </w:tbl>
    <w:p w:rsidR="007767D4" w:rsidRPr="007767D4" w:rsidRDefault="007767D4" w:rsidP="00E53637">
      <w:pPr>
        <w:rPr>
          <w:rFonts w:ascii="Times New Roman" w:hAnsi="Times New Roman" w:cs="Times New Roman"/>
          <w:color w:val="000000"/>
          <w:sz w:val="22"/>
          <w:szCs w:val="22"/>
          <w:shd w:val="clear" w:color="auto" w:fill="FFFFFF"/>
        </w:rPr>
      </w:pPr>
      <w:r w:rsidRPr="007767D4">
        <w:rPr>
          <w:rFonts w:ascii="Times New Roman" w:hAnsi="Times New Roman" w:cs="Times New Roman"/>
          <w:b/>
          <w:color w:val="000000"/>
          <w:sz w:val="22"/>
          <w:szCs w:val="22"/>
          <w:shd w:val="clear" w:color="auto" w:fill="FFFFFF"/>
        </w:rPr>
        <w:t>Table 3:</w:t>
      </w:r>
      <w:r>
        <w:rPr>
          <w:rFonts w:ascii="Times New Roman" w:hAnsi="Times New Roman" w:cs="Times New Roman"/>
          <w:b/>
          <w:color w:val="000000"/>
          <w:sz w:val="22"/>
          <w:szCs w:val="22"/>
          <w:shd w:val="clear" w:color="auto" w:fill="FFFFFF"/>
        </w:rPr>
        <w:t xml:space="preserve"> </w:t>
      </w:r>
      <w:r>
        <w:rPr>
          <w:rFonts w:ascii="Times New Roman" w:hAnsi="Times New Roman" w:cs="Times New Roman"/>
          <w:color w:val="000000"/>
          <w:sz w:val="22"/>
          <w:szCs w:val="22"/>
          <w:shd w:val="clear" w:color="auto" w:fill="FFFFFF"/>
        </w:rPr>
        <w:t xml:space="preserve">The above </w:t>
      </w:r>
      <w:r w:rsidR="00153267">
        <w:rPr>
          <w:rFonts w:ascii="Times New Roman" w:hAnsi="Times New Roman" w:cs="Times New Roman"/>
          <w:color w:val="000000"/>
          <w:sz w:val="22"/>
          <w:szCs w:val="22"/>
          <w:shd w:val="clear" w:color="auto" w:fill="FFFFFF"/>
        </w:rPr>
        <w:t xml:space="preserve">table </w:t>
      </w:r>
      <w:r w:rsidR="00D62F33">
        <w:rPr>
          <w:rFonts w:ascii="Times New Roman" w:hAnsi="Times New Roman" w:cs="Times New Roman"/>
          <w:color w:val="000000"/>
          <w:sz w:val="22"/>
          <w:szCs w:val="22"/>
          <w:shd w:val="clear" w:color="auto" w:fill="FFFFFF"/>
        </w:rPr>
        <w:t>gives the eigenvalues for the 3</w:t>
      </w:r>
      <w:r w:rsidR="00153267">
        <w:rPr>
          <w:rFonts w:ascii="Times New Roman" w:hAnsi="Times New Roman" w:cs="Times New Roman"/>
          <w:color w:val="000000"/>
          <w:sz w:val="22"/>
          <w:szCs w:val="22"/>
          <w:shd w:val="clear" w:color="auto" w:fill="FFFFFF"/>
        </w:rPr>
        <w:t xml:space="preserve"> factors or dimensions we have considered.</w:t>
      </w:r>
    </w:p>
    <w:p w:rsidR="00BD17DB" w:rsidRDefault="00EB2862" w:rsidP="00E5363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above figure determines the Eigen values</w:t>
      </w:r>
      <w:r w:rsidR="0010487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Variability</w:t>
      </w:r>
      <w:r w:rsidR="0010487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Cumulative</w:t>
      </w:r>
      <w:r w:rsidR="0010487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for each of the factors</w:t>
      </w:r>
      <w:r w:rsidR="00F375BC">
        <w:rPr>
          <w:rFonts w:ascii="Times New Roman" w:hAnsi="Times New Roman" w:cs="Times New Roman"/>
          <w:color w:val="000000"/>
          <w:sz w:val="24"/>
          <w:szCs w:val="24"/>
          <w:shd w:val="clear" w:color="auto" w:fill="FFFFFF"/>
        </w:rPr>
        <w:t xml:space="preserve">. Variability is obtained by dividing the corresponding </w:t>
      </w:r>
      <w:proofErr w:type="spellStart"/>
      <w:proofErr w:type="gramStart"/>
      <w:r w:rsidR="00F375BC">
        <w:rPr>
          <w:rFonts w:ascii="Times New Roman" w:hAnsi="Times New Roman" w:cs="Times New Roman"/>
          <w:color w:val="000000"/>
          <w:sz w:val="24"/>
          <w:szCs w:val="24"/>
          <w:shd w:val="clear" w:color="auto" w:fill="FFFFFF"/>
        </w:rPr>
        <w:t>eigen</w:t>
      </w:r>
      <w:proofErr w:type="spellEnd"/>
      <w:proofErr w:type="gramEnd"/>
      <w:r w:rsidR="00F375BC">
        <w:rPr>
          <w:rFonts w:ascii="Times New Roman" w:hAnsi="Times New Roman" w:cs="Times New Roman"/>
          <w:color w:val="000000"/>
          <w:sz w:val="24"/>
          <w:szCs w:val="24"/>
          <w:shd w:val="clear" w:color="auto" w:fill="FFFFFF"/>
        </w:rPr>
        <w:t xml:space="preserve"> value by sum of all the factors </w:t>
      </w:r>
      <w:proofErr w:type="spellStart"/>
      <w:r w:rsidR="00F375BC">
        <w:rPr>
          <w:rFonts w:ascii="Times New Roman" w:hAnsi="Times New Roman" w:cs="Times New Roman"/>
          <w:color w:val="000000"/>
          <w:sz w:val="24"/>
          <w:szCs w:val="24"/>
          <w:shd w:val="clear" w:color="auto" w:fill="FFFFFF"/>
        </w:rPr>
        <w:t>eigen</w:t>
      </w:r>
      <w:proofErr w:type="spellEnd"/>
      <w:r w:rsidR="00F375BC">
        <w:rPr>
          <w:rFonts w:ascii="Times New Roman" w:hAnsi="Times New Roman" w:cs="Times New Roman"/>
          <w:color w:val="000000"/>
          <w:sz w:val="24"/>
          <w:szCs w:val="24"/>
          <w:shd w:val="clear" w:color="auto" w:fill="FFFFFF"/>
        </w:rPr>
        <w:t xml:space="preserve"> values and multiplied by 100. This variability will determine the percentage of the variance of data represented by corresp</w:t>
      </w:r>
      <w:r w:rsidR="00966265">
        <w:rPr>
          <w:rFonts w:ascii="Times New Roman" w:hAnsi="Times New Roman" w:cs="Times New Roman"/>
          <w:color w:val="000000"/>
          <w:sz w:val="24"/>
          <w:szCs w:val="24"/>
          <w:shd w:val="clear" w:color="auto" w:fill="FFFFFF"/>
        </w:rPr>
        <w:t>onding factors. So we can see from</w:t>
      </w:r>
      <w:r w:rsidR="00F375BC">
        <w:rPr>
          <w:rFonts w:ascii="Times New Roman" w:hAnsi="Times New Roman" w:cs="Times New Roman"/>
          <w:color w:val="000000"/>
          <w:sz w:val="24"/>
          <w:szCs w:val="24"/>
          <w:shd w:val="clear" w:color="auto" w:fill="FFFFFF"/>
        </w:rPr>
        <w:t xml:space="preserve"> </w:t>
      </w:r>
      <w:r w:rsidR="00E466E5">
        <w:rPr>
          <w:rFonts w:ascii="Times New Roman" w:hAnsi="Times New Roman" w:cs="Times New Roman"/>
          <w:color w:val="000000"/>
          <w:sz w:val="24"/>
          <w:szCs w:val="24"/>
          <w:shd w:val="clear" w:color="auto" w:fill="FFFFFF"/>
        </w:rPr>
        <w:t xml:space="preserve">the </w:t>
      </w:r>
      <w:r w:rsidR="00F375BC">
        <w:rPr>
          <w:rFonts w:ascii="Times New Roman" w:hAnsi="Times New Roman" w:cs="Times New Roman"/>
          <w:color w:val="000000"/>
          <w:sz w:val="24"/>
          <w:szCs w:val="24"/>
          <w:shd w:val="clear" w:color="auto" w:fill="FFFFFF"/>
        </w:rPr>
        <w:t xml:space="preserve">cumulative </w:t>
      </w:r>
      <w:r w:rsidR="00E466E5">
        <w:rPr>
          <w:rFonts w:ascii="Times New Roman" w:hAnsi="Times New Roman" w:cs="Times New Roman"/>
          <w:color w:val="000000"/>
          <w:sz w:val="24"/>
          <w:szCs w:val="24"/>
          <w:shd w:val="clear" w:color="auto" w:fill="FFFFFF"/>
        </w:rPr>
        <w:t xml:space="preserve">row </w:t>
      </w:r>
      <w:r w:rsidR="00263CE1">
        <w:rPr>
          <w:rFonts w:ascii="Times New Roman" w:hAnsi="Times New Roman" w:cs="Times New Roman"/>
          <w:color w:val="000000"/>
          <w:sz w:val="24"/>
          <w:szCs w:val="24"/>
          <w:shd w:val="clear" w:color="auto" w:fill="FFFFFF"/>
        </w:rPr>
        <w:t>that about 90.22</w:t>
      </w:r>
      <w:r w:rsidR="00F375BC">
        <w:rPr>
          <w:rFonts w:ascii="Times New Roman" w:hAnsi="Times New Roman" w:cs="Times New Roman"/>
          <w:color w:val="000000"/>
          <w:sz w:val="24"/>
          <w:szCs w:val="24"/>
          <w:shd w:val="clear" w:color="auto" w:fill="FFFFFF"/>
        </w:rPr>
        <w:t>% of the variance of</w:t>
      </w:r>
      <w:r w:rsidR="00966265">
        <w:rPr>
          <w:rFonts w:ascii="Times New Roman" w:hAnsi="Times New Roman" w:cs="Times New Roman"/>
          <w:color w:val="000000"/>
          <w:sz w:val="24"/>
          <w:szCs w:val="24"/>
          <w:shd w:val="clear" w:color="auto" w:fill="FFFFFF"/>
        </w:rPr>
        <w:t xml:space="preserve"> data is</w:t>
      </w:r>
      <w:r w:rsidR="00263CE1">
        <w:rPr>
          <w:rFonts w:ascii="Times New Roman" w:hAnsi="Times New Roman" w:cs="Times New Roman"/>
          <w:color w:val="000000"/>
          <w:sz w:val="24"/>
          <w:szCs w:val="24"/>
          <w:shd w:val="clear" w:color="auto" w:fill="FFFFFF"/>
        </w:rPr>
        <w:t xml:space="preserve"> represented by first 2</w:t>
      </w:r>
      <w:r w:rsidR="00F375BC">
        <w:rPr>
          <w:rFonts w:ascii="Times New Roman" w:hAnsi="Times New Roman" w:cs="Times New Roman"/>
          <w:color w:val="000000"/>
          <w:sz w:val="24"/>
          <w:szCs w:val="24"/>
          <w:shd w:val="clear" w:color="auto" w:fill="FFFFFF"/>
        </w:rPr>
        <w:t xml:space="preserve"> factors. So there is very much less loss of information. </w:t>
      </w:r>
      <w:r w:rsidR="00FE3AA1">
        <w:rPr>
          <w:rFonts w:ascii="Times New Roman" w:hAnsi="Times New Roman" w:cs="Times New Roman"/>
          <w:color w:val="000000"/>
          <w:sz w:val="24"/>
          <w:szCs w:val="24"/>
          <w:shd w:val="clear" w:color="auto" w:fill="FFFFFF"/>
        </w:rPr>
        <w:t xml:space="preserve">From the below screen plot, we can see Eigen values for the different factors. </w:t>
      </w:r>
      <w:r w:rsidR="00F375BC">
        <w:rPr>
          <w:rFonts w:ascii="Times New Roman" w:hAnsi="Times New Roman" w:cs="Times New Roman"/>
          <w:color w:val="000000"/>
          <w:sz w:val="24"/>
          <w:szCs w:val="24"/>
          <w:shd w:val="clear" w:color="auto" w:fill="FFFFFF"/>
        </w:rPr>
        <w:t xml:space="preserve">  </w:t>
      </w:r>
    </w:p>
    <w:p w:rsidR="007F098E" w:rsidRDefault="007F098E" w:rsidP="00E53637">
      <w:pPr>
        <w:rPr>
          <w:rFonts w:ascii="Times New Roman" w:hAnsi="Times New Roman" w:cs="Times New Roman"/>
          <w:b/>
          <w:color w:val="000000"/>
          <w:sz w:val="24"/>
          <w:szCs w:val="24"/>
          <w:shd w:val="clear" w:color="auto" w:fill="FFFFFF"/>
        </w:rPr>
      </w:pPr>
    </w:p>
    <w:p w:rsidR="00412B23" w:rsidRDefault="00180715" w:rsidP="00E53637">
      <w:pPr>
        <w:rPr>
          <w:rFonts w:ascii="Times New Roman" w:hAnsi="Times New Roman" w:cs="Times New Roman"/>
          <w:b/>
          <w:color w:val="000000"/>
          <w:sz w:val="24"/>
          <w:szCs w:val="24"/>
          <w:shd w:val="clear" w:color="auto" w:fill="FFFFFF"/>
        </w:rPr>
      </w:pPr>
      <w:r w:rsidRPr="00180715">
        <w:rPr>
          <w:rFonts w:ascii="Times New Roman" w:hAnsi="Times New Roman" w:cs="Times New Roman"/>
          <w:b/>
          <w:noProof/>
          <w:color w:val="000000"/>
          <w:sz w:val="24"/>
          <w:szCs w:val="24"/>
          <w:shd w:val="clear" w:color="auto" w:fill="FFFFFF"/>
          <w:lang w:eastAsia="en-US"/>
        </w:rPr>
        <w:lastRenderedPageBreak/>
        <w:drawing>
          <wp:inline distT="0" distB="0" distL="0" distR="0" wp14:anchorId="6FFCE7BA" wp14:editId="5452C753">
            <wp:extent cx="5486400" cy="2907323"/>
            <wp:effectExtent l="0" t="0" r="19050" b="266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04CBB" w:rsidRPr="00004CBB" w:rsidRDefault="00412B23" w:rsidP="00E53637">
      <w:pPr>
        <w:rPr>
          <w:rFonts w:ascii="Times New Roman" w:hAnsi="Times New Roman" w:cs="Times New Roman"/>
          <w:color w:val="000000"/>
          <w:sz w:val="24"/>
          <w:szCs w:val="24"/>
          <w:shd w:val="clear" w:color="auto" w:fill="FFFFFF"/>
        </w:rPr>
      </w:pPr>
      <w:r w:rsidRPr="00412B23">
        <w:rPr>
          <w:rFonts w:ascii="Times New Roman" w:hAnsi="Times New Roman" w:cs="Times New Roman"/>
          <w:b/>
          <w:color w:val="000000"/>
          <w:sz w:val="24"/>
          <w:szCs w:val="24"/>
          <w:shd w:val="clear" w:color="auto" w:fill="FFFFFF"/>
        </w:rPr>
        <w:t>Figure 1:</w:t>
      </w:r>
      <w:r w:rsidR="00FC0F79">
        <w:rPr>
          <w:rFonts w:ascii="Times New Roman" w:hAnsi="Times New Roman" w:cs="Times New Roman"/>
          <w:b/>
          <w:color w:val="000000"/>
          <w:sz w:val="24"/>
          <w:szCs w:val="24"/>
          <w:shd w:val="clear" w:color="auto" w:fill="FFFFFF"/>
        </w:rPr>
        <w:t xml:space="preserve"> </w:t>
      </w:r>
      <w:r w:rsidR="00004CBB">
        <w:rPr>
          <w:rFonts w:ascii="Times New Roman" w:hAnsi="Times New Roman" w:cs="Times New Roman"/>
          <w:color w:val="000000"/>
          <w:sz w:val="24"/>
          <w:szCs w:val="24"/>
          <w:shd w:val="clear" w:color="auto" w:fill="FFFFFF"/>
        </w:rPr>
        <w:t xml:space="preserve">The above screen plot represents the Eigen values for different factors. </w:t>
      </w:r>
      <w:r w:rsidR="00264C91">
        <w:rPr>
          <w:rFonts w:ascii="Times New Roman" w:hAnsi="Times New Roman" w:cs="Times New Roman"/>
          <w:color w:val="000000"/>
          <w:sz w:val="24"/>
          <w:szCs w:val="24"/>
          <w:shd w:val="clear" w:color="auto" w:fill="FFFFFF"/>
        </w:rPr>
        <w:t xml:space="preserve">X axis represent the factors, Left Y-axis represent the Eigen values and Right Y-Axis represent the cumulative </w:t>
      </w:r>
      <w:proofErr w:type="gramStart"/>
      <w:r w:rsidR="00264C91">
        <w:rPr>
          <w:rFonts w:ascii="Times New Roman" w:hAnsi="Times New Roman" w:cs="Times New Roman"/>
          <w:color w:val="000000"/>
          <w:sz w:val="24"/>
          <w:szCs w:val="24"/>
          <w:shd w:val="clear" w:color="auto" w:fill="FFFFFF"/>
        </w:rPr>
        <w:t>variability(</w:t>
      </w:r>
      <w:proofErr w:type="gramEnd"/>
      <w:r w:rsidR="00264C91">
        <w:rPr>
          <w:rFonts w:ascii="Times New Roman" w:hAnsi="Times New Roman" w:cs="Times New Roman"/>
          <w:color w:val="000000"/>
          <w:sz w:val="24"/>
          <w:szCs w:val="24"/>
          <w:shd w:val="clear" w:color="auto" w:fill="FFFFFF"/>
        </w:rPr>
        <w:t xml:space="preserve">%) with respect to </w:t>
      </w:r>
      <w:proofErr w:type="spellStart"/>
      <w:r w:rsidR="00264C91">
        <w:rPr>
          <w:rFonts w:ascii="Times New Roman" w:hAnsi="Times New Roman" w:cs="Times New Roman"/>
          <w:color w:val="000000"/>
          <w:sz w:val="24"/>
          <w:szCs w:val="24"/>
          <w:shd w:val="clear" w:color="auto" w:fill="FFFFFF"/>
        </w:rPr>
        <w:t>factors.</w:t>
      </w:r>
      <w:r w:rsidR="00004CBB">
        <w:rPr>
          <w:rFonts w:ascii="Times New Roman" w:hAnsi="Times New Roman" w:cs="Times New Roman"/>
          <w:color w:val="000000"/>
          <w:sz w:val="24"/>
          <w:szCs w:val="24"/>
          <w:shd w:val="clear" w:color="auto" w:fill="FFFFFF"/>
        </w:rPr>
        <w:t>The</w:t>
      </w:r>
      <w:proofErr w:type="spellEnd"/>
      <w:r w:rsidR="00004CBB">
        <w:rPr>
          <w:rFonts w:ascii="Times New Roman" w:hAnsi="Times New Roman" w:cs="Times New Roman"/>
          <w:color w:val="000000"/>
          <w:sz w:val="24"/>
          <w:szCs w:val="24"/>
          <w:shd w:val="clear" w:color="auto" w:fill="FFFFFF"/>
        </w:rPr>
        <w:t xml:space="preserve"> bars represent the </w:t>
      </w:r>
      <w:proofErr w:type="spellStart"/>
      <w:r w:rsidR="00004CBB">
        <w:rPr>
          <w:rFonts w:ascii="Times New Roman" w:hAnsi="Times New Roman" w:cs="Times New Roman"/>
          <w:color w:val="000000"/>
          <w:sz w:val="24"/>
          <w:szCs w:val="24"/>
          <w:shd w:val="clear" w:color="auto" w:fill="FFFFFF"/>
        </w:rPr>
        <w:t>eigen</w:t>
      </w:r>
      <w:proofErr w:type="spellEnd"/>
      <w:r w:rsidR="00004CBB">
        <w:rPr>
          <w:rFonts w:ascii="Times New Roman" w:hAnsi="Times New Roman" w:cs="Times New Roman"/>
          <w:color w:val="000000"/>
          <w:sz w:val="24"/>
          <w:szCs w:val="24"/>
          <w:shd w:val="clear" w:color="auto" w:fill="FFFFFF"/>
        </w:rPr>
        <w:t xml:space="preserve"> value for each of the individual factor. The red color dots represent the cumulative </w:t>
      </w:r>
      <w:proofErr w:type="gramStart"/>
      <w:r w:rsidR="00004CBB">
        <w:rPr>
          <w:rFonts w:ascii="Times New Roman" w:hAnsi="Times New Roman" w:cs="Times New Roman"/>
          <w:color w:val="000000"/>
          <w:sz w:val="24"/>
          <w:szCs w:val="24"/>
          <w:shd w:val="clear" w:color="auto" w:fill="FFFFFF"/>
        </w:rPr>
        <w:t>variability(</w:t>
      </w:r>
      <w:proofErr w:type="gramEnd"/>
      <w:r w:rsidR="00004CBB">
        <w:rPr>
          <w:rFonts w:ascii="Times New Roman" w:hAnsi="Times New Roman" w:cs="Times New Roman"/>
          <w:color w:val="000000"/>
          <w:sz w:val="24"/>
          <w:szCs w:val="24"/>
          <w:shd w:val="clear" w:color="auto" w:fill="FFFFFF"/>
        </w:rPr>
        <w:t>%)</w:t>
      </w:r>
      <w:r w:rsidR="00264C91">
        <w:rPr>
          <w:rFonts w:ascii="Times New Roman" w:hAnsi="Times New Roman" w:cs="Times New Roman"/>
          <w:color w:val="000000"/>
          <w:sz w:val="24"/>
          <w:szCs w:val="24"/>
          <w:shd w:val="clear" w:color="auto" w:fill="FFFFFF"/>
        </w:rPr>
        <w:t xml:space="preserve">. Red color dot on the factor 1 tells us that </w:t>
      </w:r>
      <w:r w:rsidR="00FC13ED">
        <w:rPr>
          <w:rFonts w:ascii="Times New Roman" w:hAnsi="Times New Roman" w:cs="Times New Roman"/>
          <w:color w:val="000000"/>
          <w:sz w:val="24"/>
          <w:szCs w:val="24"/>
          <w:shd w:val="clear" w:color="auto" w:fill="FFFFFF"/>
        </w:rPr>
        <w:t xml:space="preserve">factor 1 represents about </w:t>
      </w:r>
      <w:r w:rsidR="00966265">
        <w:rPr>
          <w:rFonts w:ascii="Times New Roman" w:hAnsi="Times New Roman" w:cs="Times New Roman"/>
          <w:color w:val="000000"/>
          <w:sz w:val="24"/>
          <w:szCs w:val="24"/>
          <w:shd w:val="clear" w:color="auto" w:fill="FFFFFF"/>
        </w:rPr>
        <w:t>57.23</w:t>
      </w:r>
      <w:r w:rsidR="00264C91">
        <w:rPr>
          <w:rFonts w:ascii="Times New Roman" w:hAnsi="Times New Roman" w:cs="Times New Roman"/>
          <w:color w:val="000000"/>
          <w:sz w:val="24"/>
          <w:szCs w:val="24"/>
          <w:shd w:val="clear" w:color="auto" w:fill="FFFFFF"/>
        </w:rPr>
        <w:t xml:space="preserve">% </w:t>
      </w:r>
      <w:r w:rsidR="00FC13ED">
        <w:rPr>
          <w:rFonts w:ascii="Times New Roman" w:hAnsi="Times New Roman" w:cs="Times New Roman"/>
          <w:color w:val="000000"/>
          <w:sz w:val="24"/>
          <w:szCs w:val="24"/>
          <w:shd w:val="clear" w:color="auto" w:fill="FFFFFF"/>
        </w:rPr>
        <w:t xml:space="preserve">of the </w:t>
      </w:r>
      <w:r w:rsidR="00264C91">
        <w:rPr>
          <w:rFonts w:ascii="Times New Roman" w:hAnsi="Times New Roman" w:cs="Times New Roman"/>
          <w:color w:val="000000"/>
          <w:sz w:val="24"/>
          <w:szCs w:val="24"/>
          <w:shd w:val="clear" w:color="auto" w:fill="FFFFFF"/>
        </w:rPr>
        <w:t>variance of data</w:t>
      </w:r>
      <w:r w:rsidR="00FC13ED">
        <w:rPr>
          <w:rFonts w:ascii="Times New Roman" w:hAnsi="Times New Roman" w:cs="Times New Roman"/>
          <w:color w:val="000000"/>
          <w:sz w:val="24"/>
          <w:szCs w:val="24"/>
          <w:shd w:val="clear" w:color="auto" w:fill="FFFFFF"/>
        </w:rPr>
        <w:t>. Red</w:t>
      </w:r>
      <w:r w:rsidR="00966265">
        <w:rPr>
          <w:rFonts w:ascii="Times New Roman" w:hAnsi="Times New Roman" w:cs="Times New Roman"/>
          <w:color w:val="000000"/>
          <w:sz w:val="24"/>
          <w:szCs w:val="24"/>
          <w:shd w:val="clear" w:color="auto" w:fill="FFFFFF"/>
        </w:rPr>
        <w:t xml:space="preserve"> dot on factor 2 represent 90.22</w:t>
      </w:r>
      <w:r w:rsidR="00FC13ED">
        <w:rPr>
          <w:rFonts w:ascii="Times New Roman" w:hAnsi="Times New Roman" w:cs="Times New Roman"/>
          <w:color w:val="000000"/>
          <w:sz w:val="24"/>
          <w:szCs w:val="24"/>
          <w:shd w:val="clear" w:color="auto" w:fill="FFFFFF"/>
        </w:rPr>
        <w:t>% of the variance of the data along with factor1.</w:t>
      </w:r>
      <w:r w:rsidR="00476F40">
        <w:rPr>
          <w:rFonts w:ascii="Times New Roman" w:hAnsi="Times New Roman" w:cs="Times New Roman"/>
          <w:color w:val="000000"/>
          <w:sz w:val="24"/>
          <w:szCs w:val="24"/>
          <w:shd w:val="clear" w:color="auto" w:fill="FFFFFF"/>
        </w:rPr>
        <w:t xml:space="preserve"> </w:t>
      </w:r>
      <w:proofErr w:type="gramStart"/>
      <w:r w:rsidR="00476F40">
        <w:rPr>
          <w:rFonts w:ascii="Times New Roman" w:hAnsi="Times New Roman" w:cs="Times New Roman"/>
          <w:color w:val="000000"/>
          <w:sz w:val="24"/>
          <w:szCs w:val="24"/>
          <w:shd w:val="clear" w:color="auto" w:fill="FFFFFF"/>
        </w:rPr>
        <w:t>Similarly for other factors.</w:t>
      </w:r>
      <w:proofErr w:type="gramEnd"/>
      <w:r w:rsidR="00264C91">
        <w:rPr>
          <w:rFonts w:ascii="Times New Roman" w:hAnsi="Times New Roman" w:cs="Times New Roman"/>
          <w:color w:val="000000"/>
          <w:sz w:val="24"/>
          <w:szCs w:val="24"/>
          <w:shd w:val="clear" w:color="auto" w:fill="FFFFFF"/>
        </w:rPr>
        <w:t xml:space="preserve"> </w:t>
      </w:r>
      <w:r w:rsidR="00004CBB">
        <w:rPr>
          <w:rFonts w:ascii="Times New Roman" w:hAnsi="Times New Roman" w:cs="Times New Roman"/>
          <w:color w:val="000000"/>
          <w:sz w:val="24"/>
          <w:szCs w:val="24"/>
          <w:shd w:val="clear" w:color="auto" w:fill="FFFFFF"/>
        </w:rPr>
        <w:t xml:space="preserve">  </w:t>
      </w:r>
    </w:p>
    <w:p w:rsidR="00EB2862" w:rsidRDefault="00BD17DB" w:rsidP="00E53637">
      <w:pPr>
        <w:rPr>
          <w:rFonts w:ascii="Times New Roman" w:hAnsi="Times New Roman" w:cs="Times New Roman"/>
          <w:color w:val="000000"/>
          <w:sz w:val="24"/>
          <w:szCs w:val="24"/>
          <w:shd w:val="clear" w:color="auto" w:fill="FFFFFF"/>
        </w:rPr>
      </w:pPr>
      <w:r w:rsidRPr="00E53637">
        <w:rPr>
          <w:rFonts w:ascii="Times New Roman" w:hAnsi="Times New Roman" w:cs="Times New Roman"/>
          <w:b/>
          <w:color w:val="000000"/>
          <w:sz w:val="24"/>
          <w:szCs w:val="24"/>
          <w:shd w:val="clear" w:color="auto" w:fill="FFFFFF"/>
        </w:rPr>
        <w:t>Eigen Vectors:</w:t>
      </w:r>
      <w:r w:rsidR="00EB2862">
        <w:rPr>
          <w:rFonts w:ascii="Times New Roman" w:hAnsi="Times New Roman" w:cs="Times New Roman"/>
          <w:color w:val="000000"/>
          <w:sz w:val="24"/>
          <w:szCs w:val="24"/>
          <w:shd w:val="clear" w:color="auto" w:fill="FFFFFF"/>
        </w:rPr>
        <w:t xml:space="preserve">  </w:t>
      </w:r>
    </w:p>
    <w:tbl>
      <w:tblPr>
        <w:tblStyle w:val="TableGrid"/>
        <w:tblW w:w="0" w:type="auto"/>
        <w:tblLook w:val="04A0" w:firstRow="1" w:lastRow="0" w:firstColumn="1" w:lastColumn="0" w:noHBand="0" w:noVBand="1"/>
      </w:tblPr>
      <w:tblGrid>
        <w:gridCol w:w="1818"/>
        <w:gridCol w:w="1440"/>
        <w:gridCol w:w="1260"/>
        <w:gridCol w:w="1440"/>
        <w:gridCol w:w="1710"/>
      </w:tblGrid>
      <w:tr w:rsidR="00F03F7B" w:rsidRPr="00E80E0C" w:rsidTr="00712723">
        <w:tc>
          <w:tcPr>
            <w:tcW w:w="1818" w:type="dxa"/>
            <w:vAlign w:val="bottom"/>
          </w:tcPr>
          <w:p w:rsidR="00F03F7B" w:rsidRPr="00E80E0C" w:rsidRDefault="00F03F7B">
            <w:pPr>
              <w:jc w:val="center"/>
              <w:rPr>
                <w:rFonts w:ascii="Calibri" w:hAnsi="Calibri"/>
                <w:color w:val="000000"/>
                <w:sz w:val="24"/>
                <w:szCs w:val="24"/>
              </w:rPr>
            </w:pPr>
            <w:r w:rsidRPr="00E80E0C">
              <w:rPr>
                <w:rFonts w:ascii="Calibri" w:hAnsi="Calibri"/>
                <w:color w:val="000000"/>
                <w:sz w:val="24"/>
                <w:szCs w:val="24"/>
              </w:rPr>
              <w:t> </w:t>
            </w:r>
          </w:p>
        </w:tc>
        <w:tc>
          <w:tcPr>
            <w:tcW w:w="1440" w:type="dxa"/>
            <w:vAlign w:val="bottom"/>
          </w:tcPr>
          <w:p w:rsidR="00F03F7B" w:rsidRPr="00E80E0C" w:rsidRDefault="00F03F7B">
            <w:pPr>
              <w:jc w:val="center"/>
              <w:rPr>
                <w:rFonts w:ascii="Calibri" w:hAnsi="Calibri"/>
                <w:color w:val="000000"/>
                <w:sz w:val="24"/>
                <w:szCs w:val="24"/>
              </w:rPr>
            </w:pPr>
            <w:r w:rsidRPr="00E80E0C">
              <w:rPr>
                <w:rFonts w:ascii="Calibri" w:hAnsi="Calibri"/>
                <w:color w:val="000000"/>
                <w:sz w:val="24"/>
                <w:szCs w:val="24"/>
              </w:rPr>
              <w:t>F1</w:t>
            </w:r>
          </w:p>
        </w:tc>
        <w:tc>
          <w:tcPr>
            <w:tcW w:w="1260" w:type="dxa"/>
            <w:vAlign w:val="bottom"/>
          </w:tcPr>
          <w:p w:rsidR="00F03F7B" w:rsidRPr="00E80E0C" w:rsidRDefault="00F03F7B">
            <w:pPr>
              <w:jc w:val="center"/>
              <w:rPr>
                <w:rFonts w:ascii="Calibri" w:hAnsi="Calibri"/>
                <w:color w:val="000000"/>
                <w:sz w:val="24"/>
                <w:szCs w:val="24"/>
              </w:rPr>
            </w:pPr>
            <w:r w:rsidRPr="00E80E0C">
              <w:rPr>
                <w:rFonts w:ascii="Calibri" w:hAnsi="Calibri"/>
                <w:color w:val="000000"/>
                <w:sz w:val="24"/>
                <w:szCs w:val="24"/>
              </w:rPr>
              <w:t>F2</w:t>
            </w:r>
          </w:p>
        </w:tc>
        <w:tc>
          <w:tcPr>
            <w:tcW w:w="1440" w:type="dxa"/>
            <w:vAlign w:val="bottom"/>
          </w:tcPr>
          <w:p w:rsidR="00F03F7B" w:rsidRPr="00E80E0C" w:rsidRDefault="00F03F7B">
            <w:pPr>
              <w:jc w:val="center"/>
              <w:rPr>
                <w:rFonts w:ascii="Calibri" w:hAnsi="Calibri"/>
                <w:color w:val="000000"/>
                <w:sz w:val="24"/>
                <w:szCs w:val="24"/>
              </w:rPr>
            </w:pPr>
            <w:r w:rsidRPr="00E80E0C">
              <w:rPr>
                <w:rFonts w:ascii="Calibri" w:hAnsi="Calibri"/>
                <w:color w:val="000000"/>
                <w:sz w:val="24"/>
                <w:szCs w:val="24"/>
              </w:rPr>
              <w:t>F3</w:t>
            </w:r>
          </w:p>
        </w:tc>
        <w:tc>
          <w:tcPr>
            <w:tcW w:w="1710" w:type="dxa"/>
            <w:vAlign w:val="bottom"/>
          </w:tcPr>
          <w:p w:rsidR="00F03F7B" w:rsidRPr="00E80E0C" w:rsidRDefault="00F03F7B">
            <w:pPr>
              <w:jc w:val="center"/>
              <w:rPr>
                <w:rFonts w:ascii="Calibri" w:hAnsi="Calibri"/>
                <w:color w:val="000000"/>
                <w:sz w:val="24"/>
                <w:szCs w:val="24"/>
              </w:rPr>
            </w:pPr>
            <w:r w:rsidRPr="00E80E0C">
              <w:rPr>
                <w:rFonts w:ascii="Calibri" w:hAnsi="Calibri"/>
                <w:color w:val="000000"/>
                <w:sz w:val="24"/>
                <w:szCs w:val="24"/>
              </w:rPr>
              <w:t> </w:t>
            </w:r>
          </w:p>
        </w:tc>
      </w:tr>
      <w:tr w:rsidR="00F03F7B" w:rsidRPr="00E80E0C" w:rsidTr="00712723">
        <w:tc>
          <w:tcPr>
            <w:tcW w:w="1818" w:type="dxa"/>
            <w:vAlign w:val="bottom"/>
          </w:tcPr>
          <w:p w:rsidR="00F03F7B" w:rsidRPr="00E80E0C" w:rsidRDefault="00F03F7B">
            <w:pPr>
              <w:rPr>
                <w:rFonts w:ascii="Calibri" w:hAnsi="Calibri"/>
                <w:color w:val="000000"/>
                <w:sz w:val="24"/>
                <w:szCs w:val="24"/>
              </w:rPr>
            </w:pPr>
            <w:r w:rsidRPr="00E80E0C">
              <w:rPr>
                <w:rFonts w:ascii="Calibri" w:hAnsi="Calibri"/>
                <w:color w:val="000000"/>
                <w:sz w:val="24"/>
                <w:szCs w:val="24"/>
              </w:rPr>
              <w:t>Temperature</w:t>
            </w:r>
          </w:p>
        </w:tc>
        <w:tc>
          <w:tcPr>
            <w:tcW w:w="1440" w:type="dxa"/>
            <w:vAlign w:val="bottom"/>
          </w:tcPr>
          <w:p w:rsidR="00F03F7B" w:rsidRPr="00E80E0C" w:rsidRDefault="00F03F7B">
            <w:pPr>
              <w:jc w:val="right"/>
              <w:rPr>
                <w:rFonts w:ascii="Calibri" w:hAnsi="Calibri"/>
                <w:color w:val="000000"/>
                <w:sz w:val="24"/>
                <w:szCs w:val="24"/>
              </w:rPr>
            </w:pPr>
            <w:r w:rsidRPr="00E80E0C">
              <w:rPr>
                <w:rFonts w:ascii="Calibri" w:hAnsi="Calibri"/>
                <w:color w:val="000000"/>
                <w:sz w:val="24"/>
                <w:szCs w:val="24"/>
              </w:rPr>
              <w:t>0.704</w:t>
            </w:r>
          </w:p>
        </w:tc>
        <w:tc>
          <w:tcPr>
            <w:tcW w:w="1260" w:type="dxa"/>
            <w:vAlign w:val="bottom"/>
          </w:tcPr>
          <w:p w:rsidR="00F03F7B" w:rsidRPr="00E80E0C" w:rsidRDefault="00F03F7B">
            <w:pPr>
              <w:jc w:val="right"/>
              <w:rPr>
                <w:rFonts w:ascii="Calibri" w:hAnsi="Calibri"/>
                <w:color w:val="000000"/>
                <w:sz w:val="24"/>
                <w:szCs w:val="24"/>
              </w:rPr>
            </w:pPr>
            <w:r w:rsidRPr="00E80E0C">
              <w:rPr>
                <w:rFonts w:ascii="Calibri" w:hAnsi="Calibri"/>
                <w:color w:val="000000"/>
                <w:sz w:val="24"/>
                <w:szCs w:val="24"/>
              </w:rPr>
              <w:t>-0.020</w:t>
            </w:r>
          </w:p>
        </w:tc>
        <w:tc>
          <w:tcPr>
            <w:tcW w:w="1440" w:type="dxa"/>
            <w:vAlign w:val="bottom"/>
          </w:tcPr>
          <w:p w:rsidR="00F03F7B" w:rsidRPr="00E80E0C" w:rsidRDefault="00F03F7B">
            <w:pPr>
              <w:jc w:val="right"/>
              <w:rPr>
                <w:rFonts w:ascii="Calibri" w:hAnsi="Calibri"/>
                <w:color w:val="000000"/>
                <w:sz w:val="24"/>
                <w:szCs w:val="24"/>
              </w:rPr>
            </w:pPr>
            <w:r w:rsidRPr="00E80E0C">
              <w:rPr>
                <w:rFonts w:ascii="Calibri" w:hAnsi="Calibri"/>
                <w:color w:val="000000"/>
                <w:sz w:val="24"/>
                <w:szCs w:val="24"/>
              </w:rPr>
              <w:t>0.709</w:t>
            </w:r>
          </w:p>
        </w:tc>
        <w:tc>
          <w:tcPr>
            <w:tcW w:w="1710" w:type="dxa"/>
            <w:vAlign w:val="bottom"/>
          </w:tcPr>
          <w:p w:rsidR="00F03F7B" w:rsidRPr="00E80E0C" w:rsidRDefault="00F03F7B">
            <w:pPr>
              <w:rPr>
                <w:rFonts w:ascii="Calibri" w:hAnsi="Calibri"/>
                <w:color w:val="000000"/>
                <w:sz w:val="24"/>
                <w:szCs w:val="24"/>
              </w:rPr>
            </w:pPr>
            <w:r w:rsidRPr="00E80E0C">
              <w:rPr>
                <w:rFonts w:ascii="Calibri" w:hAnsi="Calibri"/>
                <w:color w:val="000000"/>
                <w:sz w:val="24"/>
                <w:szCs w:val="24"/>
              </w:rPr>
              <w:t>Temp</w:t>
            </w:r>
            <w:r w:rsidR="00712723" w:rsidRPr="00E80E0C">
              <w:rPr>
                <w:rFonts w:ascii="Calibri" w:hAnsi="Calibri"/>
                <w:color w:val="000000"/>
                <w:sz w:val="24"/>
                <w:szCs w:val="24"/>
              </w:rPr>
              <w:t>erature</w:t>
            </w:r>
          </w:p>
        </w:tc>
      </w:tr>
      <w:tr w:rsidR="00F03F7B" w:rsidRPr="00E80E0C" w:rsidTr="00712723">
        <w:tc>
          <w:tcPr>
            <w:tcW w:w="1818" w:type="dxa"/>
            <w:vAlign w:val="bottom"/>
          </w:tcPr>
          <w:p w:rsidR="00F03F7B" w:rsidRPr="00E80E0C" w:rsidRDefault="00F03F7B">
            <w:pPr>
              <w:rPr>
                <w:rFonts w:ascii="Calibri" w:hAnsi="Calibri"/>
                <w:color w:val="000000"/>
                <w:sz w:val="24"/>
                <w:szCs w:val="24"/>
              </w:rPr>
            </w:pPr>
            <w:r w:rsidRPr="00E80E0C">
              <w:rPr>
                <w:rFonts w:ascii="Calibri" w:hAnsi="Calibri"/>
                <w:color w:val="000000"/>
                <w:sz w:val="24"/>
                <w:szCs w:val="24"/>
              </w:rPr>
              <w:t>Attendance</w:t>
            </w:r>
          </w:p>
        </w:tc>
        <w:tc>
          <w:tcPr>
            <w:tcW w:w="1440" w:type="dxa"/>
            <w:vAlign w:val="bottom"/>
          </w:tcPr>
          <w:p w:rsidR="00F03F7B" w:rsidRPr="00E80E0C" w:rsidRDefault="00F03F7B">
            <w:pPr>
              <w:jc w:val="right"/>
              <w:rPr>
                <w:rFonts w:ascii="Calibri" w:hAnsi="Calibri"/>
                <w:color w:val="000000"/>
                <w:sz w:val="24"/>
                <w:szCs w:val="24"/>
              </w:rPr>
            </w:pPr>
            <w:r w:rsidRPr="00E80E0C">
              <w:rPr>
                <w:rFonts w:ascii="Calibri" w:hAnsi="Calibri"/>
                <w:color w:val="000000"/>
                <w:sz w:val="24"/>
                <w:szCs w:val="24"/>
              </w:rPr>
              <w:t>0.672</w:t>
            </w:r>
          </w:p>
        </w:tc>
        <w:tc>
          <w:tcPr>
            <w:tcW w:w="1260" w:type="dxa"/>
            <w:vAlign w:val="bottom"/>
          </w:tcPr>
          <w:p w:rsidR="00F03F7B" w:rsidRPr="00E80E0C" w:rsidRDefault="00F03F7B">
            <w:pPr>
              <w:jc w:val="right"/>
              <w:rPr>
                <w:rFonts w:ascii="Calibri" w:hAnsi="Calibri"/>
                <w:color w:val="000000"/>
                <w:sz w:val="24"/>
                <w:szCs w:val="24"/>
              </w:rPr>
            </w:pPr>
            <w:r w:rsidRPr="00E80E0C">
              <w:rPr>
                <w:rFonts w:ascii="Calibri" w:hAnsi="Calibri"/>
                <w:color w:val="000000"/>
                <w:sz w:val="24"/>
                <w:szCs w:val="24"/>
              </w:rPr>
              <w:t>-0.302</w:t>
            </w:r>
          </w:p>
        </w:tc>
        <w:tc>
          <w:tcPr>
            <w:tcW w:w="1440" w:type="dxa"/>
            <w:vAlign w:val="bottom"/>
          </w:tcPr>
          <w:p w:rsidR="00F03F7B" w:rsidRPr="00E80E0C" w:rsidRDefault="00F03F7B">
            <w:pPr>
              <w:jc w:val="right"/>
              <w:rPr>
                <w:rFonts w:ascii="Calibri" w:hAnsi="Calibri"/>
                <w:color w:val="000000"/>
                <w:sz w:val="24"/>
                <w:szCs w:val="24"/>
              </w:rPr>
            </w:pPr>
            <w:r w:rsidRPr="00E80E0C">
              <w:rPr>
                <w:rFonts w:ascii="Calibri" w:hAnsi="Calibri"/>
                <w:color w:val="000000"/>
                <w:sz w:val="24"/>
                <w:szCs w:val="24"/>
              </w:rPr>
              <w:t>-0.676</w:t>
            </w:r>
          </w:p>
        </w:tc>
        <w:tc>
          <w:tcPr>
            <w:tcW w:w="1710" w:type="dxa"/>
            <w:vAlign w:val="bottom"/>
          </w:tcPr>
          <w:p w:rsidR="00F03F7B" w:rsidRPr="00E80E0C" w:rsidRDefault="00F03F7B">
            <w:pPr>
              <w:rPr>
                <w:rFonts w:ascii="Calibri" w:hAnsi="Calibri"/>
                <w:color w:val="000000"/>
                <w:sz w:val="24"/>
                <w:szCs w:val="24"/>
              </w:rPr>
            </w:pPr>
            <w:r w:rsidRPr="00E80E0C">
              <w:rPr>
                <w:rFonts w:ascii="Calibri" w:hAnsi="Calibri"/>
                <w:color w:val="000000"/>
                <w:sz w:val="24"/>
                <w:szCs w:val="24"/>
              </w:rPr>
              <w:t>Attendance</w:t>
            </w:r>
          </w:p>
        </w:tc>
      </w:tr>
      <w:tr w:rsidR="00F03F7B" w:rsidRPr="00E80E0C" w:rsidTr="00712723">
        <w:tc>
          <w:tcPr>
            <w:tcW w:w="1818" w:type="dxa"/>
            <w:vAlign w:val="bottom"/>
          </w:tcPr>
          <w:p w:rsidR="00F03F7B" w:rsidRPr="00E80E0C" w:rsidRDefault="00F03F7B">
            <w:pPr>
              <w:rPr>
                <w:rFonts w:ascii="Calibri" w:hAnsi="Calibri"/>
                <w:color w:val="000000"/>
                <w:sz w:val="24"/>
                <w:szCs w:val="24"/>
              </w:rPr>
            </w:pPr>
            <w:r w:rsidRPr="00E80E0C">
              <w:rPr>
                <w:rFonts w:ascii="Calibri" w:hAnsi="Calibri"/>
                <w:color w:val="000000"/>
                <w:sz w:val="24"/>
                <w:szCs w:val="24"/>
              </w:rPr>
              <w:t>Month</w:t>
            </w:r>
          </w:p>
        </w:tc>
        <w:tc>
          <w:tcPr>
            <w:tcW w:w="1440" w:type="dxa"/>
            <w:vAlign w:val="bottom"/>
          </w:tcPr>
          <w:p w:rsidR="00F03F7B" w:rsidRPr="00E80E0C" w:rsidRDefault="00F03F7B">
            <w:pPr>
              <w:jc w:val="right"/>
              <w:rPr>
                <w:rFonts w:ascii="Calibri" w:hAnsi="Calibri"/>
                <w:color w:val="000000"/>
                <w:sz w:val="24"/>
                <w:szCs w:val="24"/>
              </w:rPr>
            </w:pPr>
            <w:r w:rsidRPr="00E80E0C">
              <w:rPr>
                <w:rFonts w:ascii="Calibri" w:hAnsi="Calibri"/>
                <w:color w:val="000000"/>
                <w:sz w:val="24"/>
                <w:szCs w:val="24"/>
              </w:rPr>
              <w:t>0.228</w:t>
            </w:r>
          </w:p>
        </w:tc>
        <w:tc>
          <w:tcPr>
            <w:tcW w:w="1260" w:type="dxa"/>
            <w:vAlign w:val="bottom"/>
          </w:tcPr>
          <w:p w:rsidR="00F03F7B" w:rsidRPr="00E80E0C" w:rsidRDefault="00F03F7B">
            <w:pPr>
              <w:jc w:val="right"/>
              <w:rPr>
                <w:rFonts w:ascii="Calibri" w:hAnsi="Calibri"/>
                <w:color w:val="000000"/>
                <w:sz w:val="24"/>
                <w:szCs w:val="24"/>
              </w:rPr>
            </w:pPr>
            <w:r w:rsidRPr="00E80E0C">
              <w:rPr>
                <w:rFonts w:ascii="Calibri" w:hAnsi="Calibri"/>
                <w:color w:val="000000"/>
                <w:sz w:val="24"/>
                <w:szCs w:val="24"/>
              </w:rPr>
              <w:t>0.953</w:t>
            </w:r>
          </w:p>
        </w:tc>
        <w:tc>
          <w:tcPr>
            <w:tcW w:w="1440" w:type="dxa"/>
            <w:vAlign w:val="bottom"/>
          </w:tcPr>
          <w:p w:rsidR="00F03F7B" w:rsidRPr="00E80E0C" w:rsidRDefault="00F03F7B">
            <w:pPr>
              <w:jc w:val="right"/>
              <w:rPr>
                <w:rFonts w:ascii="Calibri" w:hAnsi="Calibri"/>
                <w:color w:val="000000"/>
                <w:sz w:val="24"/>
                <w:szCs w:val="24"/>
              </w:rPr>
            </w:pPr>
            <w:r w:rsidRPr="00E80E0C">
              <w:rPr>
                <w:rFonts w:ascii="Calibri" w:hAnsi="Calibri"/>
                <w:color w:val="000000"/>
                <w:sz w:val="24"/>
                <w:szCs w:val="24"/>
              </w:rPr>
              <w:t>-0.199</w:t>
            </w:r>
          </w:p>
        </w:tc>
        <w:tc>
          <w:tcPr>
            <w:tcW w:w="1710" w:type="dxa"/>
            <w:vAlign w:val="bottom"/>
          </w:tcPr>
          <w:p w:rsidR="00F03F7B" w:rsidRPr="00E80E0C" w:rsidRDefault="00F03F7B">
            <w:pPr>
              <w:rPr>
                <w:rFonts w:ascii="Calibri" w:hAnsi="Calibri"/>
                <w:color w:val="000000"/>
                <w:sz w:val="24"/>
                <w:szCs w:val="24"/>
              </w:rPr>
            </w:pPr>
            <w:r w:rsidRPr="00E80E0C">
              <w:rPr>
                <w:rFonts w:ascii="Calibri" w:hAnsi="Calibri"/>
                <w:color w:val="000000"/>
                <w:sz w:val="24"/>
                <w:szCs w:val="24"/>
              </w:rPr>
              <w:t>Month</w:t>
            </w:r>
          </w:p>
        </w:tc>
      </w:tr>
    </w:tbl>
    <w:p w:rsidR="007F098E" w:rsidRDefault="00412B23" w:rsidP="00987B35">
      <w:pPr>
        <w:rPr>
          <w:rFonts w:ascii="Times New Roman" w:hAnsi="Times New Roman" w:cs="Times New Roman"/>
          <w:color w:val="000000"/>
          <w:sz w:val="24"/>
          <w:szCs w:val="24"/>
          <w:shd w:val="clear" w:color="auto" w:fill="FFFFFF"/>
        </w:rPr>
      </w:pPr>
      <w:r w:rsidRPr="00412B23">
        <w:rPr>
          <w:rFonts w:ascii="Times New Roman" w:hAnsi="Times New Roman" w:cs="Times New Roman"/>
          <w:b/>
          <w:color w:val="000000"/>
          <w:sz w:val="24"/>
          <w:szCs w:val="24"/>
          <w:shd w:val="clear" w:color="auto" w:fill="FFFFFF"/>
        </w:rPr>
        <w:t>Table 4:</w:t>
      </w:r>
      <w:r>
        <w:rPr>
          <w:rFonts w:ascii="Times New Roman" w:hAnsi="Times New Roman" w:cs="Times New Roman"/>
          <w:b/>
          <w:color w:val="000000"/>
          <w:sz w:val="24"/>
          <w:szCs w:val="24"/>
          <w:shd w:val="clear" w:color="auto" w:fill="FFFFFF"/>
        </w:rPr>
        <w:t xml:space="preserve"> </w:t>
      </w:r>
      <w:r w:rsidR="00BD17DB" w:rsidRPr="009021BC">
        <w:rPr>
          <w:rFonts w:ascii="Times New Roman" w:hAnsi="Times New Roman" w:cs="Times New Roman"/>
          <w:color w:val="000000"/>
          <w:sz w:val="24"/>
          <w:szCs w:val="24"/>
          <w:shd w:val="clear" w:color="auto" w:fill="FFFFFF"/>
        </w:rPr>
        <w:t xml:space="preserve">The above </w:t>
      </w:r>
      <w:r w:rsidR="00987B35" w:rsidRPr="009021BC">
        <w:rPr>
          <w:rFonts w:ascii="Times New Roman" w:hAnsi="Times New Roman" w:cs="Times New Roman"/>
          <w:color w:val="000000"/>
          <w:sz w:val="24"/>
          <w:szCs w:val="24"/>
          <w:shd w:val="clear" w:color="auto" w:fill="FFFFFF"/>
        </w:rPr>
        <w:t xml:space="preserve">tabular form represents the Eigen vectors for the corresponding factors </w:t>
      </w:r>
      <w:proofErr w:type="spellStart"/>
      <w:proofErr w:type="gramStart"/>
      <w:r w:rsidR="00987B35" w:rsidRPr="009021BC">
        <w:rPr>
          <w:rFonts w:ascii="Times New Roman" w:hAnsi="Times New Roman" w:cs="Times New Roman"/>
          <w:color w:val="000000"/>
          <w:sz w:val="24"/>
          <w:szCs w:val="24"/>
          <w:shd w:val="clear" w:color="auto" w:fill="FFFFFF"/>
        </w:rPr>
        <w:t>eigen</w:t>
      </w:r>
      <w:proofErr w:type="spellEnd"/>
      <w:proofErr w:type="gramEnd"/>
      <w:r w:rsidR="00987B35" w:rsidRPr="009021BC">
        <w:rPr>
          <w:rFonts w:ascii="Times New Roman" w:hAnsi="Times New Roman" w:cs="Times New Roman"/>
          <w:color w:val="000000"/>
          <w:sz w:val="24"/>
          <w:szCs w:val="24"/>
          <w:shd w:val="clear" w:color="auto" w:fill="FFFFFF"/>
        </w:rPr>
        <w:t xml:space="preserve"> values. Eigen vectors will provide us with the information about the patterns in the data. So we </w:t>
      </w:r>
      <w:r w:rsidR="00966265">
        <w:rPr>
          <w:rFonts w:ascii="Times New Roman" w:hAnsi="Times New Roman" w:cs="Times New Roman"/>
          <w:color w:val="000000"/>
          <w:sz w:val="24"/>
          <w:szCs w:val="24"/>
          <w:shd w:val="clear" w:color="auto" w:fill="FFFFFF"/>
        </w:rPr>
        <w:t xml:space="preserve">are </w:t>
      </w:r>
      <w:r w:rsidR="00987B35" w:rsidRPr="009021BC">
        <w:rPr>
          <w:rFonts w:ascii="Times New Roman" w:hAnsi="Times New Roman" w:cs="Times New Roman"/>
          <w:color w:val="000000"/>
          <w:sz w:val="24"/>
          <w:szCs w:val="24"/>
          <w:shd w:val="clear" w:color="auto" w:fill="FFFFFF"/>
        </w:rPr>
        <w:t>consider</w:t>
      </w:r>
      <w:r w:rsidR="00966265">
        <w:rPr>
          <w:rFonts w:ascii="Times New Roman" w:hAnsi="Times New Roman" w:cs="Times New Roman"/>
          <w:color w:val="000000"/>
          <w:sz w:val="24"/>
          <w:szCs w:val="24"/>
          <w:shd w:val="clear" w:color="auto" w:fill="FFFFFF"/>
        </w:rPr>
        <w:t>ing only first 2</w:t>
      </w:r>
      <w:r w:rsidR="00987B35" w:rsidRPr="009021BC">
        <w:rPr>
          <w:rFonts w:ascii="Times New Roman" w:hAnsi="Times New Roman" w:cs="Times New Roman"/>
          <w:color w:val="000000"/>
          <w:sz w:val="24"/>
          <w:szCs w:val="24"/>
          <w:shd w:val="clear" w:color="auto" w:fill="FFFFFF"/>
        </w:rPr>
        <w:t xml:space="preserve"> factors </w:t>
      </w:r>
      <w:proofErr w:type="spellStart"/>
      <w:proofErr w:type="gramStart"/>
      <w:r w:rsidR="00987B35" w:rsidRPr="009021BC">
        <w:rPr>
          <w:rFonts w:ascii="Times New Roman" w:hAnsi="Times New Roman" w:cs="Times New Roman"/>
          <w:color w:val="000000"/>
          <w:sz w:val="24"/>
          <w:szCs w:val="24"/>
          <w:shd w:val="clear" w:color="auto" w:fill="FFFFFF"/>
        </w:rPr>
        <w:t>eigen</w:t>
      </w:r>
      <w:proofErr w:type="spellEnd"/>
      <w:proofErr w:type="gramEnd"/>
      <w:r w:rsidR="00987B35" w:rsidRPr="009021BC">
        <w:rPr>
          <w:rFonts w:ascii="Times New Roman" w:hAnsi="Times New Roman" w:cs="Times New Roman"/>
          <w:color w:val="000000"/>
          <w:sz w:val="24"/>
          <w:szCs w:val="24"/>
          <w:shd w:val="clear" w:color="auto" w:fill="FFFFFF"/>
        </w:rPr>
        <w:t xml:space="preserve"> </w:t>
      </w:r>
      <w:r w:rsidR="00966265">
        <w:rPr>
          <w:rFonts w:ascii="Times New Roman" w:hAnsi="Times New Roman" w:cs="Times New Roman"/>
          <w:color w:val="000000"/>
          <w:sz w:val="24"/>
          <w:szCs w:val="24"/>
          <w:shd w:val="clear" w:color="auto" w:fill="FFFFFF"/>
        </w:rPr>
        <w:t>values which correspond about 90.22</w:t>
      </w:r>
      <w:r w:rsidR="00987B35" w:rsidRPr="009021BC">
        <w:rPr>
          <w:rFonts w:ascii="Times New Roman" w:hAnsi="Times New Roman" w:cs="Times New Roman"/>
          <w:color w:val="000000"/>
          <w:sz w:val="24"/>
          <w:szCs w:val="24"/>
          <w:shd w:val="clear" w:color="auto" w:fill="FFFFFF"/>
        </w:rPr>
        <w:t xml:space="preserve">% of variance of </w:t>
      </w:r>
      <w:r w:rsidR="00542A8E">
        <w:rPr>
          <w:rFonts w:ascii="Times New Roman" w:hAnsi="Times New Roman" w:cs="Times New Roman"/>
          <w:color w:val="000000"/>
          <w:sz w:val="24"/>
          <w:szCs w:val="24"/>
          <w:shd w:val="clear" w:color="auto" w:fill="FFFFFF"/>
        </w:rPr>
        <w:t>data.</w:t>
      </w:r>
    </w:p>
    <w:p w:rsidR="00B44BF1" w:rsidRDefault="00B44BF1" w:rsidP="00987B35">
      <w:pPr>
        <w:rPr>
          <w:rFonts w:ascii="Times New Roman" w:hAnsi="Times New Roman" w:cs="Times New Roman"/>
          <w:color w:val="000000"/>
          <w:sz w:val="24"/>
          <w:szCs w:val="24"/>
          <w:shd w:val="clear" w:color="auto" w:fill="FFFFFF"/>
        </w:rPr>
      </w:pPr>
    </w:p>
    <w:p w:rsidR="00B44BF1" w:rsidRDefault="00B44BF1" w:rsidP="00987B35">
      <w:pPr>
        <w:rPr>
          <w:rFonts w:ascii="Times New Roman" w:hAnsi="Times New Roman" w:cs="Times New Roman"/>
          <w:color w:val="000000"/>
          <w:sz w:val="24"/>
          <w:szCs w:val="24"/>
          <w:shd w:val="clear" w:color="auto" w:fill="FFFFFF"/>
        </w:rPr>
      </w:pPr>
    </w:p>
    <w:p w:rsidR="00B44BF1" w:rsidRDefault="00B44BF1" w:rsidP="00987B35">
      <w:pPr>
        <w:rPr>
          <w:rFonts w:ascii="Times New Roman" w:hAnsi="Times New Roman" w:cs="Times New Roman"/>
          <w:color w:val="000000"/>
          <w:sz w:val="24"/>
          <w:szCs w:val="24"/>
          <w:shd w:val="clear" w:color="auto" w:fill="FFFFFF"/>
        </w:rPr>
      </w:pPr>
    </w:p>
    <w:p w:rsidR="00B44BF1" w:rsidRDefault="00B44BF1" w:rsidP="00987B35">
      <w:pPr>
        <w:rPr>
          <w:rFonts w:ascii="Times New Roman" w:hAnsi="Times New Roman" w:cs="Times New Roman"/>
          <w:color w:val="000000"/>
          <w:sz w:val="24"/>
          <w:szCs w:val="24"/>
          <w:shd w:val="clear" w:color="auto" w:fill="FFFFFF"/>
        </w:rPr>
      </w:pPr>
    </w:p>
    <w:p w:rsidR="007F098E" w:rsidRPr="007F098E" w:rsidRDefault="007F098E" w:rsidP="00987B35">
      <w:pPr>
        <w:rPr>
          <w:rFonts w:ascii="Times New Roman" w:hAnsi="Times New Roman" w:cs="Times New Roman"/>
          <w:b/>
          <w:color w:val="000000"/>
          <w:sz w:val="24"/>
          <w:szCs w:val="24"/>
          <w:shd w:val="clear" w:color="auto" w:fill="FFFFFF"/>
        </w:rPr>
      </w:pPr>
      <w:r w:rsidRPr="007F098E">
        <w:rPr>
          <w:rFonts w:ascii="Times New Roman" w:hAnsi="Times New Roman" w:cs="Times New Roman"/>
          <w:b/>
          <w:color w:val="000000"/>
          <w:sz w:val="24"/>
          <w:szCs w:val="24"/>
          <w:shd w:val="clear" w:color="auto" w:fill="FFFFFF"/>
        </w:rPr>
        <w:lastRenderedPageBreak/>
        <w:t>Graph Plots:</w:t>
      </w:r>
    </w:p>
    <w:p w:rsidR="00024019" w:rsidRDefault="00372A30" w:rsidP="00024019">
      <w:pPr>
        <w:rPr>
          <w:rFonts w:ascii="Times New Roman" w:hAnsi="Times New Roman" w:cs="Times New Roman"/>
          <w:color w:val="000000"/>
          <w:sz w:val="24"/>
          <w:szCs w:val="24"/>
          <w:shd w:val="clear" w:color="auto" w:fill="FFFFFF"/>
        </w:rPr>
      </w:pPr>
      <w:r w:rsidRPr="00372A30">
        <w:rPr>
          <w:rFonts w:ascii="Times New Roman" w:hAnsi="Times New Roman" w:cs="Times New Roman"/>
          <w:noProof/>
          <w:color w:val="000000"/>
          <w:sz w:val="24"/>
          <w:szCs w:val="24"/>
          <w:shd w:val="clear" w:color="auto" w:fill="FFFFFF"/>
          <w:lang w:eastAsia="en-US"/>
        </w:rPr>
        <w:drawing>
          <wp:inline distT="0" distB="0" distL="0" distR="0" wp14:anchorId="23CE1219" wp14:editId="339913C9">
            <wp:extent cx="5486400" cy="2943225"/>
            <wp:effectExtent l="0" t="0" r="1905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24019" w:rsidRPr="00667A24" w:rsidRDefault="002F7513" w:rsidP="007F098E">
      <w:pPr>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Figure 2</w:t>
      </w:r>
      <w:r w:rsidR="00667A24" w:rsidRPr="00667A24">
        <w:rPr>
          <w:rFonts w:ascii="Times New Roman" w:hAnsi="Times New Roman" w:cs="Times New Roman"/>
          <w:b/>
          <w:color w:val="000000"/>
          <w:sz w:val="24"/>
          <w:szCs w:val="24"/>
          <w:shd w:val="clear" w:color="auto" w:fill="FFFFFF"/>
        </w:rPr>
        <w:t>:</w:t>
      </w:r>
      <w:r w:rsidR="00667A24">
        <w:rPr>
          <w:rFonts w:ascii="Times New Roman" w:hAnsi="Times New Roman" w:cs="Times New Roman"/>
          <w:b/>
          <w:color w:val="000000"/>
          <w:sz w:val="24"/>
          <w:szCs w:val="24"/>
          <w:shd w:val="clear" w:color="auto" w:fill="FFFFFF"/>
        </w:rPr>
        <w:t xml:space="preserve"> </w:t>
      </w:r>
      <w:r w:rsidR="001C3840">
        <w:rPr>
          <w:rFonts w:ascii="Times New Roman" w:hAnsi="Times New Roman" w:cs="Times New Roman"/>
          <w:color w:val="000000"/>
          <w:sz w:val="24"/>
          <w:szCs w:val="24"/>
          <w:shd w:val="clear" w:color="auto" w:fill="FFFFFF"/>
        </w:rPr>
        <w:t>The above Bi-Plotted graph represent the variance of th</w:t>
      </w:r>
      <w:r w:rsidR="005939C2">
        <w:rPr>
          <w:rFonts w:ascii="Times New Roman" w:hAnsi="Times New Roman" w:cs="Times New Roman"/>
          <w:color w:val="000000"/>
          <w:sz w:val="24"/>
          <w:szCs w:val="24"/>
          <w:shd w:val="clear" w:color="auto" w:fill="FFFFFF"/>
        </w:rPr>
        <w:t xml:space="preserve">e data in a 2D space considering factors </w:t>
      </w:r>
      <w:proofErr w:type="gramStart"/>
      <w:r w:rsidR="005939C2">
        <w:rPr>
          <w:rFonts w:ascii="Times New Roman" w:hAnsi="Times New Roman" w:cs="Times New Roman"/>
          <w:color w:val="000000"/>
          <w:sz w:val="24"/>
          <w:szCs w:val="24"/>
          <w:shd w:val="clear" w:color="auto" w:fill="FFFFFF"/>
        </w:rPr>
        <w:t>F1</w:t>
      </w:r>
      <w:r w:rsidR="0092453F">
        <w:rPr>
          <w:rFonts w:ascii="Times New Roman" w:hAnsi="Times New Roman" w:cs="Times New Roman"/>
          <w:color w:val="000000"/>
          <w:sz w:val="24"/>
          <w:szCs w:val="24"/>
          <w:shd w:val="clear" w:color="auto" w:fill="FFFFFF"/>
        </w:rPr>
        <w:t>(</w:t>
      </w:r>
      <w:proofErr w:type="gramEnd"/>
      <w:r w:rsidR="0092453F">
        <w:rPr>
          <w:rFonts w:ascii="Times New Roman" w:hAnsi="Times New Roman" w:cs="Times New Roman"/>
          <w:color w:val="000000"/>
          <w:sz w:val="24"/>
          <w:szCs w:val="24"/>
          <w:shd w:val="clear" w:color="auto" w:fill="FFFFFF"/>
        </w:rPr>
        <w:t>X-axis)</w:t>
      </w:r>
      <w:r w:rsidR="005939C2">
        <w:rPr>
          <w:rFonts w:ascii="Times New Roman" w:hAnsi="Times New Roman" w:cs="Times New Roman"/>
          <w:color w:val="000000"/>
          <w:sz w:val="24"/>
          <w:szCs w:val="24"/>
          <w:shd w:val="clear" w:color="auto" w:fill="FFFFFF"/>
        </w:rPr>
        <w:t xml:space="preserve"> and F2</w:t>
      </w:r>
      <w:r w:rsidR="0092453F">
        <w:rPr>
          <w:rFonts w:ascii="Times New Roman" w:hAnsi="Times New Roman" w:cs="Times New Roman"/>
          <w:color w:val="000000"/>
          <w:sz w:val="24"/>
          <w:szCs w:val="24"/>
          <w:shd w:val="clear" w:color="auto" w:fill="FFFFFF"/>
        </w:rPr>
        <w:t>(Y-axis)</w:t>
      </w:r>
      <w:r w:rsidR="005939C2">
        <w:rPr>
          <w:rFonts w:ascii="Times New Roman" w:hAnsi="Times New Roman" w:cs="Times New Roman"/>
          <w:color w:val="000000"/>
          <w:sz w:val="24"/>
          <w:szCs w:val="24"/>
          <w:shd w:val="clear" w:color="auto" w:fill="FFFFFF"/>
        </w:rPr>
        <w:t xml:space="preserve"> axes without much loss of information</w:t>
      </w:r>
      <w:r w:rsidR="001C3840">
        <w:rPr>
          <w:rFonts w:ascii="Times New Roman" w:hAnsi="Times New Roman" w:cs="Times New Roman"/>
          <w:color w:val="000000"/>
          <w:sz w:val="24"/>
          <w:szCs w:val="24"/>
          <w:shd w:val="clear" w:color="auto" w:fill="FFFFFF"/>
        </w:rPr>
        <w:t>.</w:t>
      </w:r>
    </w:p>
    <w:p w:rsidR="00E8592A" w:rsidRDefault="00661E81" w:rsidP="007F098E">
      <w:pPr>
        <w:rPr>
          <w:rFonts w:ascii="Times New Roman" w:hAnsi="Times New Roman" w:cs="Times New Roman"/>
          <w:color w:val="000000"/>
          <w:sz w:val="24"/>
          <w:szCs w:val="24"/>
          <w:shd w:val="clear" w:color="auto" w:fill="FFFFFF"/>
        </w:rPr>
      </w:pPr>
      <w:proofErr w:type="gramStart"/>
      <w:r>
        <w:rPr>
          <w:rFonts w:ascii="Times New Roman" w:hAnsi="Times New Roman" w:cs="Times New Roman"/>
          <w:color w:val="000000"/>
          <w:sz w:val="24"/>
          <w:szCs w:val="24"/>
          <w:shd w:val="clear" w:color="auto" w:fill="FFFFFF"/>
        </w:rPr>
        <w:t>The above graph plot</w:t>
      </w:r>
      <w:r w:rsidR="00667A24">
        <w:rPr>
          <w:rFonts w:ascii="Times New Roman" w:hAnsi="Times New Roman" w:cs="Times New Roman"/>
          <w:color w:val="000000"/>
          <w:sz w:val="24"/>
          <w:szCs w:val="24"/>
          <w:shd w:val="clear" w:color="auto" w:fill="FFFFFF"/>
        </w:rPr>
        <w:t xml:space="preserve"> from figure 3</w:t>
      </w:r>
      <w:r w:rsidR="006F1F31">
        <w:rPr>
          <w:rFonts w:ascii="Times New Roman" w:hAnsi="Times New Roman" w:cs="Times New Roman"/>
          <w:color w:val="000000"/>
          <w:sz w:val="24"/>
          <w:szCs w:val="24"/>
          <w:shd w:val="clear" w:color="auto" w:fill="FFFFFF"/>
        </w:rPr>
        <w:t xml:space="preserve"> represent the variance of the data in the 2D space considering </w:t>
      </w:r>
      <w:r w:rsidR="00B64B46">
        <w:rPr>
          <w:rFonts w:ascii="Times New Roman" w:hAnsi="Times New Roman" w:cs="Times New Roman"/>
          <w:color w:val="000000"/>
          <w:sz w:val="24"/>
          <w:szCs w:val="24"/>
          <w:shd w:val="clear" w:color="auto" w:fill="FFFFFF"/>
        </w:rPr>
        <w:t xml:space="preserve">F1 </w:t>
      </w:r>
      <w:r w:rsidR="00264C91">
        <w:rPr>
          <w:rFonts w:ascii="Times New Roman" w:hAnsi="Times New Roman" w:cs="Times New Roman"/>
          <w:color w:val="000000"/>
          <w:sz w:val="24"/>
          <w:szCs w:val="24"/>
          <w:shd w:val="clear" w:color="auto" w:fill="FFFFFF"/>
        </w:rPr>
        <w:t xml:space="preserve">on X-axis </w:t>
      </w:r>
      <w:r w:rsidR="00B64B46">
        <w:rPr>
          <w:rFonts w:ascii="Times New Roman" w:hAnsi="Times New Roman" w:cs="Times New Roman"/>
          <w:color w:val="000000"/>
          <w:sz w:val="24"/>
          <w:szCs w:val="24"/>
          <w:shd w:val="clear" w:color="auto" w:fill="FFFFFF"/>
        </w:rPr>
        <w:t xml:space="preserve">and F2 </w:t>
      </w:r>
      <w:r w:rsidR="00264C91">
        <w:rPr>
          <w:rFonts w:ascii="Times New Roman" w:hAnsi="Times New Roman" w:cs="Times New Roman"/>
          <w:color w:val="000000"/>
          <w:sz w:val="24"/>
          <w:szCs w:val="24"/>
          <w:shd w:val="clear" w:color="auto" w:fill="FFFFFF"/>
        </w:rPr>
        <w:t>on Y-axis</w:t>
      </w:r>
      <w:r w:rsidR="006F1F31">
        <w:rPr>
          <w:rFonts w:ascii="Times New Roman" w:hAnsi="Times New Roman" w:cs="Times New Roman"/>
          <w:color w:val="000000"/>
          <w:sz w:val="24"/>
          <w:szCs w:val="24"/>
          <w:shd w:val="clear" w:color="auto" w:fill="FFFFFF"/>
        </w:rPr>
        <w:t>.</w:t>
      </w:r>
      <w:proofErr w:type="gramEnd"/>
      <w:r w:rsidR="006F1F31">
        <w:rPr>
          <w:rFonts w:ascii="Times New Roman" w:hAnsi="Times New Roman" w:cs="Times New Roman"/>
          <w:color w:val="000000"/>
          <w:sz w:val="24"/>
          <w:szCs w:val="24"/>
          <w:shd w:val="clear" w:color="auto" w:fill="FFFFFF"/>
        </w:rPr>
        <w:t xml:space="preserve"> We can see that</w:t>
      </w:r>
      <w:r w:rsidR="004F48CB">
        <w:rPr>
          <w:rFonts w:ascii="Times New Roman" w:hAnsi="Times New Roman" w:cs="Times New Roman"/>
          <w:color w:val="000000"/>
          <w:sz w:val="24"/>
          <w:szCs w:val="24"/>
          <w:shd w:val="clear" w:color="auto" w:fill="FFFFFF"/>
        </w:rPr>
        <w:t xml:space="preserve"> F1 and F2 represent about 90.22</w:t>
      </w:r>
      <w:r w:rsidR="006F1F31">
        <w:rPr>
          <w:rFonts w:ascii="Times New Roman" w:hAnsi="Times New Roman" w:cs="Times New Roman"/>
          <w:color w:val="000000"/>
          <w:sz w:val="24"/>
          <w:szCs w:val="24"/>
          <w:shd w:val="clear" w:color="auto" w:fill="FFFFFF"/>
        </w:rPr>
        <w:t>% of the var</w:t>
      </w:r>
      <w:r w:rsidR="00EA21A9">
        <w:rPr>
          <w:rFonts w:ascii="Times New Roman" w:hAnsi="Times New Roman" w:cs="Times New Roman"/>
          <w:color w:val="000000"/>
          <w:sz w:val="24"/>
          <w:szCs w:val="24"/>
          <w:shd w:val="clear" w:color="auto" w:fill="FFFFFF"/>
        </w:rPr>
        <w:t>iance of the data in a 2D space</w:t>
      </w:r>
      <w:r w:rsidR="00642278">
        <w:rPr>
          <w:rFonts w:ascii="Times New Roman" w:hAnsi="Times New Roman" w:cs="Times New Roman"/>
          <w:color w:val="000000"/>
          <w:sz w:val="24"/>
          <w:szCs w:val="24"/>
          <w:shd w:val="clear" w:color="auto" w:fill="FFFFFF"/>
        </w:rPr>
        <w:t xml:space="preserve">. </w:t>
      </w:r>
      <w:r w:rsidR="005C2EF3">
        <w:rPr>
          <w:rFonts w:ascii="Times New Roman" w:hAnsi="Times New Roman" w:cs="Times New Roman"/>
          <w:color w:val="000000"/>
          <w:sz w:val="24"/>
          <w:szCs w:val="24"/>
          <w:shd w:val="clear" w:color="auto" w:fill="FFFFFF"/>
        </w:rPr>
        <w:t xml:space="preserve">We can see the red color </w:t>
      </w:r>
      <w:r w:rsidR="002C4230">
        <w:rPr>
          <w:rFonts w:ascii="Times New Roman" w:hAnsi="Times New Roman" w:cs="Times New Roman"/>
          <w:color w:val="000000"/>
          <w:sz w:val="24"/>
          <w:szCs w:val="24"/>
          <w:shd w:val="clear" w:color="auto" w:fill="FFFFFF"/>
        </w:rPr>
        <w:t>lines in the above image w</w:t>
      </w:r>
      <w:r w:rsidR="004F48CB">
        <w:rPr>
          <w:rFonts w:ascii="Times New Roman" w:hAnsi="Times New Roman" w:cs="Times New Roman"/>
          <w:color w:val="000000"/>
          <w:sz w:val="24"/>
          <w:szCs w:val="24"/>
          <w:shd w:val="clear" w:color="auto" w:fill="FFFFFF"/>
        </w:rPr>
        <w:t>hich represent the 3 dimensions variation of the data in a 2D space. So here we are reducing the dimensions from 3 dimensions to 2 dimensions without much loss of information</w:t>
      </w:r>
      <w:r w:rsidR="002C4230">
        <w:rPr>
          <w:rFonts w:ascii="Times New Roman" w:hAnsi="Times New Roman" w:cs="Times New Roman"/>
          <w:color w:val="000000"/>
          <w:sz w:val="24"/>
          <w:szCs w:val="24"/>
          <w:shd w:val="clear" w:color="auto" w:fill="FFFFFF"/>
        </w:rPr>
        <w:t xml:space="preserve">. </w:t>
      </w:r>
      <w:r w:rsidR="006F1F31">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 </w:t>
      </w:r>
    </w:p>
    <w:p w:rsidR="0007585D" w:rsidRDefault="0007585D" w:rsidP="007F098E">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direction of the month represents the increase in that direction from bottom to </w:t>
      </w:r>
      <w:proofErr w:type="gramStart"/>
      <w:r>
        <w:rPr>
          <w:rFonts w:ascii="Times New Roman" w:hAnsi="Times New Roman" w:cs="Times New Roman"/>
          <w:color w:val="000000"/>
          <w:sz w:val="24"/>
          <w:szCs w:val="24"/>
          <w:shd w:val="clear" w:color="auto" w:fill="FFFFFF"/>
        </w:rPr>
        <w:t>top(</w:t>
      </w:r>
      <w:proofErr w:type="gramEnd"/>
      <w:r>
        <w:rPr>
          <w:rFonts w:ascii="Times New Roman" w:hAnsi="Times New Roman" w:cs="Times New Roman"/>
          <w:color w:val="000000"/>
          <w:sz w:val="24"/>
          <w:szCs w:val="24"/>
          <w:shd w:val="clear" w:color="auto" w:fill="FFFFFF"/>
        </w:rPr>
        <w:t xml:space="preserve">for example we considered 1- January(bottom), 12-December(top) </w:t>
      </w:r>
      <w:proofErr w:type="spellStart"/>
      <w:r>
        <w:rPr>
          <w:rFonts w:ascii="Times New Roman" w:hAnsi="Times New Roman" w:cs="Times New Roman"/>
          <w:color w:val="000000"/>
          <w:sz w:val="24"/>
          <w:szCs w:val="24"/>
          <w:shd w:val="clear" w:color="auto" w:fill="FFFFFF"/>
        </w:rPr>
        <w:t>etc</w:t>
      </w:r>
      <w:proofErr w:type="spellEnd"/>
      <w:r>
        <w:rPr>
          <w:rFonts w:ascii="Times New Roman" w:hAnsi="Times New Roman" w:cs="Times New Roman"/>
          <w:color w:val="000000"/>
          <w:sz w:val="24"/>
          <w:szCs w:val="24"/>
          <w:shd w:val="clear" w:color="auto" w:fill="FFFFFF"/>
        </w:rPr>
        <w:t xml:space="preserve">). The direction of temperature represents the increase from left to right. </w:t>
      </w:r>
      <w:proofErr w:type="gramStart"/>
      <w:r>
        <w:rPr>
          <w:rFonts w:ascii="Times New Roman" w:hAnsi="Times New Roman" w:cs="Times New Roman"/>
          <w:color w:val="000000"/>
          <w:sz w:val="24"/>
          <w:szCs w:val="24"/>
          <w:shd w:val="clear" w:color="auto" w:fill="FFFFFF"/>
        </w:rPr>
        <w:t>Similarly for the attendance.</w:t>
      </w:r>
      <w:proofErr w:type="gramEnd"/>
      <w:r>
        <w:rPr>
          <w:rFonts w:ascii="Times New Roman" w:hAnsi="Times New Roman" w:cs="Times New Roman"/>
          <w:color w:val="000000"/>
          <w:sz w:val="24"/>
          <w:szCs w:val="24"/>
          <w:shd w:val="clear" w:color="auto" w:fill="FFFFFF"/>
        </w:rPr>
        <w:t xml:space="preserve"> So we can conclude from the above Bi-Plot graph that as the temperature is increasing, attendance is also </w:t>
      </w:r>
      <w:proofErr w:type="gramStart"/>
      <w:r>
        <w:rPr>
          <w:rFonts w:ascii="Times New Roman" w:hAnsi="Times New Roman" w:cs="Times New Roman"/>
          <w:color w:val="000000"/>
          <w:sz w:val="24"/>
          <w:szCs w:val="24"/>
          <w:shd w:val="clear" w:color="auto" w:fill="FFFFFF"/>
        </w:rPr>
        <w:t>increasing(</w:t>
      </w:r>
      <w:proofErr w:type="gramEnd"/>
      <w:r>
        <w:rPr>
          <w:rFonts w:ascii="Times New Roman" w:hAnsi="Times New Roman" w:cs="Times New Roman"/>
          <w:color w:val="000000"/>
          <w:sz w:val="24"/>
          <w:szCs w:val="24"/>
          <w:shd w:val="clear" w:color="auto" w:fill="FFFFFF"/>
        </w:rPr>
        <w:t xml:space="preserve">consider the temperature vs attendance vs month axes(Summer time)). Similarly as the temperature decreases, attendance decreases from the top and bottom cluster </w:t>
      </w:r>
      <w:proofErr w:type="gramStart"/>
      <w:r>
        <w:rPr>
          <w:rFonts w:ascii="Times New Roman" w:hAnsi="Times New Roman" w:cs="Times New Roman"/>
          <w:color w:val="000000"/>
          <w:sz w:val="24"/>
          <w:szCs w:val="24"/>
          <w:shd w:val="clear" w:color="auto" w:fill="FFFFFF"/>
        </w:rPr>
        <w:t>data(</w:t>
      </w:r>
      <w:proofErr w:type="gramEnd"/>
      <w:r>
        <w:rPr>
          <w:rFonts w:ascii="Times New Roman" w:hAnsi="Times New Roman" w:cs="Times New Roman"/>
          <w:color w:val="000000"/>
          <w:sz w:val="24"/>
          <w:szCs w:val="24"/>
          <w:shd w:val="clear" w:color="auto" w:fill="FFFFFF"/>
        </w:rPr>
        <w:t>Winter time).</w:t>
      </w:r>
    </w:p>
    <w:p w:rsidR="00526973" w:rsidRPr="00372A30" w:rsidRDefault="00526973" w:rsidP="00526973">
      <w:pPr>
        <w:rPr>
          <w:rFonts w:ascii="Times New Roman" w:hAnsi="Times New Roman" w:cs="Times New Roman"/>
          <w:color w:val="000000"/>
          <w:sz w:val="4"/>
          <w:szCs w:val="4"/>
          <w:shd w:val="clear" w:color="auto" w:fill="FFFFFF"/>
        </w:rPr>
      </w:pPr>
      <w:bookmarkStart w:id="0" w:name="_GoBack"/>
      <w:r w:rsidRPr="00C81408">
        <w:rPr>
          <w:rFonts w:ascii="Times New Roman" w:hAnsi="Times New Roman" w:cs="Times New Roman"/>
          <w:noProof/>
          <w:color w:val="000000"/>
          <w:sz w:val="24"/>
          <w:szCs w:val="24"/>
          <w:shd w:val="clear" w:color="auto" w:fill="FFFFFF"/>
          <w:lang w:eastAsia="en-US"/>
        </w:rPr>
        <w:lastRenderedPageBreak/>
        <w:drawing>
          <wp:inline distT="0" distB="0" distL="0" distR="0" wp14:anchorId="0E79638B" wp14:editId="61EC8C02">
            <wp:extent cx="5486400" cy="3279531"/>
            <wp:effectExtent l="0" t="0" r="19050" b="1651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0"/>
      <w:r>
        <w:rPr>
          <w:rFonts w:ascii="Times New Roman" w:hAnsi="Times New Roman" w:cs="Times New Roman"/>
          <w:color w:val="000000"/>
          <w:sz w:val="24"/>
          <w:szCs w:val="24"/>
          <w:shd w:val="clear" w:color="auto" w:fill="FFFFFF"/>
        </w:rPr>
        <w:t xml:space="preserve"> </w:t>
      </w:r>
    </w:p>
    <w:p w:rsidR="00526973" w:rsidRDefault="00526973" w:rsidP="00526973">
      <w:pPr>
        <w:rPr>
          <w:rFonts w:ascii="Times New Roman" w:hAnsi="Times New Roman" w:cs="Times New Roman"/>
          <w:color w:val="000000"/>
          <w:sz w:val="24"/>
          <w:szCs w:val="24"/>
          <w:shd w:val="clear" w:color="auto" w:fill="FFFFFF"/>
        </w:rPr>
      </w:pPr>
      <w:r w:rsidRPr="002070D6">
        <w:rPr>
          <w:rFonts w:ascii="Times New Roman" w:hAnsi="Times New Roman" w:cs="Times New Roman"/>
          <w:b/>
          <w:color w:val="000000"/>
          <w:sz w:val="24"/>
          <w:szCs w:val="24"/>
          <w:shd w:val="clear" w:color="auto" w:fill="FFFFFF"/>
        </w:rPr>
        <w:t>Figure 2:</w:t>
      </w:r>
      <w:r>
        <w:rPr>
          <w:rFonts w:ascii="Times New Roman" w:hAnsi="Times New Roman" w:cs="Times New Roman"/>
          <w:color w:val="000000"/>
          <w:sz w:val="24"/>
          <w:szCs w:val="24"/>
          <w:shd w:val="clear" w:color="auto" w:fill="FFFFFF"/>
        </w:rPr>
        <w:t xml:space="preserve"> The above </w:t>
      </w:r>
      <w:r w:rsidR="00845B5E">
        <w:rPr>
          <w:rFonts w:ascii="Times New Roman" w:hAnsi="Times New Roman" w:cs="Times New Roman"/>
          <w:color w:val="000000"/>
          <w:sz w:val="24"/>
          <w:szCs w:val="24"/>
          <w:shd w:val="clear" w:color="auto" w:fill="FFFFFF"/>
        </w:rPr>
        <w:t xml:space="preserve">observations </w:t>
      </w:r>
      <w:r>
        <w:rPr>
          <w:rFonts w:ascii="Times New Roman" w:hAnsi="Times New Roman" w:cs="Times New Roman"/>
          <w:color w:val="000000"/>
          <w:sz w:val="24"/>
          <w:szCs w:val="24"/>
          <w:shd w:val="clear" w:color="auto" w:fill="FFFFFF"/>
        </w:rPr>
        <w:t xml:space="preserve">graph plot represent the 3 dimensions in a 2 D space considering F1 as X-axis and F2 as Y-Axis. </w:t>
      </w:r>
    </w:p>
    <w:p w:rsidR="00526973" w:rsidRDefault="00526973" w:rsidP="0052697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above figure describes the variation of data in 2D space considering F1 on the X-axis and F2 on the Y-axis. We can see the clusters of data from top to bottom. The cluster data on the top represent the months of December, November, October, September which tells us that when the temperature is less, the attendance is also </w:t>
      </w:r>
      <w:proofErr w:type="gramStart"/>
      <w:r>
        <w:rPr>
          <w:rFonts w:ascii="Times New Roman" w:hAnsi="Times New Roman" w:cs="Times New Roman"/>
          <w:color w:val="000000"/>
          <w:sz w:val="24"/>
          <w:szCs w:val="24"/>
          <w:shd w:val="clear" w:color="auto" w:fill="FFFFFF"/>
        </w:rPr>
        <w:t>less(</w:t>
      </w:r>
      <w:proofErr w:type="gramEnd"/>
      <w:r>
        <w:rPr>
          <w:rFonts w:ascii="Times New Roman" w:hAnsi="Times New Roman" w:cs="Times New Roman"/>
          <w:color w:val="000000"/>
          <w:sz w:val="24"/>
          <w:szCs w:val="24"/>
          <w:shd w:val="clear" w:color="auto" w:fill="FFFFFF"/>
        </w:rPr>
        <w:t xml:space="preserve">Winter time). The middle cluster of data represent the months of summer where the temperature is high, so the attendance is also high. The bottom cluster of data represent the months of January to April(Winter and Spring) which tells us that temperature is less and the attendance is also less. Overall we can say that when the temperature is high, attendance to the Akron Zoo is also high.  </w:t>
      </w:r>
    </w:p>
    <w:p w:rsidR="008A5AC6" w:rsidRPr="007357E0" w:rsidRDefault="00291F06" w:rsidP="00F60C00">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So</w:t>
      </w:r>
      <w:r w:rsidR="00E8592A">
        <w:rPr>
          <w:rFonts w:ascii="Times New Roman" w:hAnsi="Times New Roman" w:cs="Times New Roman"/>
          <w:color w:val="000000"/>
          <w:sz w:val="24"/>
          <w:szCs w:val="24"/>
          <w:shd w:val="clear" w:color="auto" w:fill="FFFFFF"/>
        </w:rPr>
        <w:t xml:space="preserve"> we can conclude tha</w:t>
      </w:r>
      <w:r>
        <w:rPr>
          <w:rFonts w:ascii="Times New Roman" w:hAnsi="Times New Roman" w:cs="Times New Roman"/>
          <w:color w:val="000000"/>
          <w:sz w:val="24"/>
          <w:szCs w:val="24"/>
          <w:shd w:val="clear" w:color="auto" w:fill="FFFFFF"/>
        </w:rPr>
        <w:t xml:space="preserve">t we are able to represent the </w:t>
      </w:r>
      <w:r w:rsidR="00D00AE6">
        <w:rPr>
          <w:rFonts w:ascii="Times New Roman" w:hAnsi="Times New Roman" w:cs="Times New Roman"/>
          <w:color w:val="000000"/>
          <w:sz w:val="24"/>
          <w:szCs w:val="24"/>
          <w:shd w:val="clear" w:color="auto" w:fill="FFFFFF"/>
        </w:rPr>
        <w:t xml:space="preserve">variance of </w:t>
      </w:r>
      <w:r>
        <w:rPr>
          <w:rFonts w:ascii="Times New Roman" w:hAnsi="Times New Roman" w:cs="Times New Roman"/>
          <w:color w:val="000000"/>
          <w:sz w:val="24"/>
          <w:szCs w:val="24"/>
          <w:shd w:val="clear" w:color="auto" w:fill="FFFFFF"/>
        </w:rPr>
        <w:t xml:space="preserve">data </w:t>
      </w:r>
      <w:r w:rsidR="00D00AE6">
        <w:rPr>
          <w:rFonts w:ascii="Times New Roman" w:hAnsi="Times New Roman" w:cs="Times New Roman"/>
          <w:color w:val="000000"/>
          <w:sz w:val="24"/>
          <w:szCs w:val="24"/>
          <w:shd w:val="clear" w:color="auto" w:fill="FFFFFF"/>
        </w:rPr>
        <w:t>in a lesser dimension space without much loss of information</w:t>
      </w:r>
      <w:r w:rsidR="00E8592A">
        <w:rPr>
          <w:rFonts w:ascii="Times New Roman" w:hAnsi="Times New Roman" w:cs="Times New Roman"/>
          <w:color w:val="000000"/>
          <w:sz w:val="24"/>
          <w:szCs w:val="24"/>
          <w:shd w:val="clear" w:color="auto" w:fill="FFFFFF"/>
        </w:rPr>
        <w:t>.</w:t>
      </w:r>
      <w:r w:rsidR="00FA7E92">
        <w:rPr>
          <w:rFonts w:ascii="Times New Roman" w:hAnsi="Times New Roman" w:cs="Times New Roman"/>
          <w:color w:val="000000"/>
          <w:sz w:val="24"/>
          <w:szCs w:val="24"/>
          <w:shd w:val="clear" w:color="auto" w:fill="FFFFFF"/>
        </w:rPr>
        <w:t xml:space="preserve"> This is how </w:t>
      </w:r>
      <w:r w:rsidR="00D00AE6">
        <w:rPr>
          <w:rFonts w:ascii="Times New Roman" w:hAnsi="Times New Roman" w:cs="Times New Roman"/>
          <w:color w:val="000000"/>
          <w:sz w:val="24"/>
          <w:szCs w:val="24"/>
          <w:shd w:val="clear" w:color="auto" w:fill="FFFFFF"/>
        </w:rPr>
        <w:t>PCA reduces the dimensions.</w:t>
      </w:r>
    </w:p>
    <w:sectPr w:rsidR="008A5AC6" w:rsidRPr="007357E0">
      <w:footerReference w:type="default" r:id="rId1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E14" w:rsidRDefault="00E02E14">
      <w:pPr>
        <w:spacing w:before="0" w:after="0" w:line="240" w:lineRule="auto"/>
      </w:pPr>
      <w:r>
        <w:separator/>
      </w:r>
    </w:p>
  </w:endnote>
  <w:endnote w:type="continuationSeparator" w:id="0">
    <w:p w:rsidR="00E02E14" w:rsidRDefault="00E02E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T2MIT">
    <w:altName w:val="Arial Unicode MS"/>
    <w:panose1 w:val="00000000000000000000"/>
    <w:charset w:val="88"/>
    <w:family w:val="auto"/>
    <w:notTrueType/>
    <w:pitch w:val="default"/>
    <w:sig w:usb0="00000000" w:usb1="08080000" w:usb2="00000010" w:usb3="00000000" w:csb0="001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CE1" w:rsidRDefault="00263CE1">
    <w:pPr>
      <w:pStyle w:val="Footer"/>
    </w:pPr>
    <w:r>
      <w:t xml:space="preserve">Page </w:t>
    </w:r>
    <w:r>
      <w:fldChar w:fldCharType="begin"/>
    </w:r>
    <w:r>
      <w:instrText xml:space="preserve"> PAGE  \* Arabic  \* MERGEFORMAT </w:instrText>
    </w:r>
    <w:r>
      <w:fldChar w:fldCharType="separate"/>
    </w:r>
    <w:r w:rsidR="00607684">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E14" w:rsidRDefault="00E02E14">
      <w:pPr>
        <w:spacing w:before="0" w:after="0" w:line="240" w:lineRule="auto"/>
      </w:pPr>
      <w:r>
        <w:separator/>
      </w:r>
    </w:p>
  </w:footnote>
  <w:footnote w:type="continuationSeparator" w:id="0">
    <w:p w:rsidR="00E02E14" w:rsidRDefault="00E02E1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11F818BD"/>
    <w:multiLevelType w:val="hybridMultilevel"/>
    <w:tmpl w:val="3EC699E6"/>
    <w:lvl w:ilvl="0" w:tplc="8C0C3EF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06B67DD"/>
    <w:multiLevelType w:val="hybridMultilevel"/>
    <w:tmpl w:val="2F52AF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3A423CBE"/>
    <w:multiLevelType w:val="hybridMultilevel"/>
    <w:tmpl w:val="24A67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ABC08AD"/>
    <w:multiLevelType w:val="hybridMultilevel"/>
    <w:tmpl w:val="EB36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6E3277"/>
    <w:multiLevelType w:val="hybridMultilevel"/>
    <w:tmpl w:val="71CCFE76"/>
    <w:lvl w:ilvl="0" w:tplc="A11C4206">
      <w:start w:val="1"/>
      <w:numFmt w:val="decimal"/>
      <w:lvlText w:val="%1."/>
      <w:lvlJc w:val="left"/>
      <w:pPr>
        <w:ind w:left="720" w:hanging="360"/>
      </w:pPr>
      <w:rPr>
        <w:rFonts w:ascii="Arial" w:hAnsi="Arial" w:cs="Arial" w:hint="default"/>
        <w:color w:val="00000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72431D"/>
    <w:multiLevelType w:val="hybridMultilevel"/>
    <w:tmpl w:val="E10C2BB8"/>
    <w:lvl w:ilvl="0" w:tplc="861AF746">
      <w:start w:val="1"/>
      <w:numFmt w:val="decimal"/>
      <w:lvlText w:val="%1."/>
      <w:lvlJc w:val="left"/>
      <w:pPr>
        <w:ind w:left="720" w:hanging="360"/>
      </w:pPr>
      <w:rPr>
        <w:rFonts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9C37CC"/>
    <w:multiLevelType w:val="hybridMultilevel"/>
    <w:tmpl w:val="8EEC99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2E37533"/>
    <w:multiLevelType w:val="hybridMultilevel"/>
    <w:tmpl w:val="E9CE35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9B32199"/>
    <w:multiLevelType w:val="hybridMultilevel"/>
    <w:tmpl w:val="58C04904"/>
    <w:lvl w:ilvl="0" w:tplc="8C4A9374">
      <w:numFmt w:val="bullet"/>
      <w:lvlText w:val=""/>
      <w:lvlJc w:val="left"/>
      <w:pPr>
        <w:ind w:left="720" w:hanging="360"/>
      </w:pPr>
      <w:rPr>
        <w:rFonts w:ascii="Symbol" w:eastAsia="MT2MIT"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2"/>
  </w:num>
  <w:num w:numId="10">
    <w:abstractNumId w:val="2"/>
  </w:num>
  <w:num w:numId="11">
    <w:abstractNumId w:val="3"/>
  </w:num>
  <w:num w:numId="12">
    <w:abstractNumId w:val="5"/>
  </w:num>
  <w:num w:numId="13">
    <w:abstractNumId w:val="7"/>
  </w:num>
  <w:num w:numId="14">
    <w:abstractNumId w:val="8"/>
  </w:num>
  <w:num w:numId="15">
    <w:abstractNumId w:val="4"/>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75D"/>
    <w:rsid w:val="00004CBB"/>
    <w:rsid w:val="00024019"/>
    <w:rsid w:val="00031411"/>
    <w:rsid w:val="00033402"/>
    <w:rsid w:val="00040EE0"/>
    <w:rsid w:val="000544CC"/>
    <w:rsid w:val="0007585D"/>
    <w:rsid w:val="00075E4E"/>
    <w:rsid w:val="00076957"/>
    <w:rsid w:val="00091262"/>
    <w:rsid w:val="000B107E"/>
    <w:rsid w:val="000B2222"/>
    <w:rsid w:val="000C4E44"/>
    <w:rsid w:val="000D397E"/>
    <w:rsid w:val="0010487E"/>
    <w:rsid w:val="0014376A"/>
    <w:rsid w:val="001456A8"/>
    <w:rsid w:val="00152734"/>
    <w:rsid w:val="00153267"/>
    <w:rsid w:val="001626D4"/>
    <w:rsid w:val="001656CC"/>
    <w:rsid w:val="00165FD6"/>
    <w:rsid w:val="0017129D"/>
    <w:rsid w:val="00180715"/>
    <w:rsid w:val="00192252"/>
    <w:rsid w:val="001A245C"/>
    <w:rsid w:val="001A2AA0"/>
    <w:rsid w:val="001A5F52"/>
    <w:rsid w:val="001C04A3"/>
    <w:rsid w:val="001C3840"/>
    <w:rsid w:val="001D112A"/>
    <w:rsid w:val="001D51A1"/>
    <w:rsid w:val="001E0304"/>
    <w:rsid w:val="001E048B"/>
    <w:rsid w:val="001E207F"/>
    <w:rsid w:val="001E7A34"/>
    <w:rsid w:val="001F2F59"/>
    <w:rsid w:val="00203F89"/>
    <w:rsid w:val="002070D6"/>
    <w:rsid w:val="002163EE"/>
    <w:rsid w:val="002250C8"/>
    <w:rsid w:val="002252AF"/>
    <w:rsid w:val="00233280"/>
    <w:rsid w:val="00233F6C"/>
    <w:rsid w:val="00234AC4"/>
    <w:rsid w:val="0024381A"/>
    <w:rsid w:val="002465B6"/>
    <w:rsid w:val="00263CE1"/>
    <w:rsid w:val="00264C91"/>
    <w:rsid w:val="00285623"/>
    <w:rsid w:val="0029062D"/>
    <w:rsid w:val="00291F06"/>
    <w:rsid w:val="00292545"/>
    <w:rsid w:val="002A0C66"/>
    <w:rsid w:val="002B2A5D"/>
    <w:rsid w:val="002C279D"/>
    <w:rsid w:val="002C4230"/>
    <w:rsid w:val="002C77B4"/>
    <w:rsid w:val="002E72C2"/>
    <w:rsid w:val="002F399C"/>
    <w:rsid w:val="002F7513"/>
    <w:rsid w:val="003031BA"/>
    <w:rsid w:val="00314946"/>
    <w:rsid w:val="00317C90"/>
    <w:rsid w:val="00326B14"/>
    <w:rsid w:val="00364B2A"/>
    <w:rsid w:val="00372A30"/>
    <w:rsid w:val="003806E6"/>
    <w:rsid w:val="0039145E"/>
    <w:rsid w:val="0039527C"/>
    <w:rsid w:val="003C1B0A"/>
    <w:rsid w:val="003C20BC"/>
    <w:rsid w:val="003D29CE"/>
    <w:rsid w:val="003F0E81"/>
    <w:rsid w:val="00401441"/>
    <w:rsid w:val="00407F12"/>
    <w:rsid w:val="00412B23"/>
    <w:rsid w:val="00416D23"/>
    <w:rsid w:val="004310E8"/>
    <w:rsid w:val="004311BA"/>
    <w:rsid w:val="0043361B"/>
    <w:rsid w:val="00462CC2"/>
    <w:rsid w:val="00476385"/>
    <w:rsid w:val="00476F40"/>
    <w:rsid w:val="004A16B2"/>
    <w:rsid w:val="004A3413"/>
    <w:rsid w:val="004A6302"/>
    <w:rsid w:val="004B2C53"/>
    <w:rsid w:val="004C2968"/>
    <w:rsid w:val="004D142A"/>
    <w:rsid w:val="004E5286"/>
    <w:rsid w:val="004F48CB"/>
    <w:rsid w:val="00511D8D"/>
    <w:rsid w:val="00526973"/>
    <w:rsid w:val="00533A15"/>
    <w:rsid w:val="00534569"/>
    <w:rsid w:val="00542A8E"/>
    <w:rsid w:val="00545B10"/>
    <w:rsid w:val="00546BB6"/>
    <w:rsid w:val="00564329"/>
    <w:rsid w:val="00564EB0"/>
    <w:rsid w:val="00582CDF"/>
    <w:rsid w:val="00586386"/>
    <w:rsid w:val="005939C2"/>
    <w:rsid w:val="00594296"/>
    <w:rsid w:val="005C2EF3"/>
    <w:rsid w:val="005E686E"/>
    <w:rsid w:val="005F325D"/>
    <w:rsid w:val="005F4310"/>
    <w:rsid w:val="005F654C"/>
    <w:rsid w:val="00607684"/>
    <w:rsid w:val="0061300B"/>
    <w:rsid w:val="00622657"/>
    <w:rsid w:val="00624AFD"/>
    <w:rsid w:val="00632269"/>
    <w:rsid w:val="00636573"/>
    <w:rsid w:val="006420EE"/>
    <w:rsid w:val="00642278"/>
    <w:rsid w:val="0065372E"/>
    <w:rsid w:val="00655B28"/>
    <w:rsid w:val="00661E81"/>
    <w:rsid w:val="00667A24"/>
    <w:rsid w:val="006704D8"/>
    <w:rsid w:val="00671CB6"/>
    <w:rsid w:val="00677A4A"/>
    <w:rsid w:val="006A39D5"/>
    <w:rsid w:val="006C680A"/>
    <w:rsid w:val="006D19F0"/>
    <w:rsid w:val="006F179B"/>
    <w:rsid w:val="006F1F31"/>
    <w:rsid w:val="006F3A3B"/>
    <w:rsid w:val="006F7F23"/>
    <w:rsid w:val="00704FE2"/>
    <w:rsid w:val="00712723"/>
    <w:rsid w:val="007147CB"/>
    <w:rsid w:val="007357E0"/>
    <w:rsid w:val="00751C83"/>
    <w:rsid w:val="007532C5"/>
    <w:rsid w:val="00761268"/>
    <w:rsid w:val="007717DC"/>
    <w:rsid w:val="00776413"/>
    <w:rsid w:val="007767D4"/>
    <w:rsid w:val="0077775D"/>
    <w:rsid w:val="00796762"/>
    <w:rsid w:val="00796B69"/>
    <w:rsid w:val="0079795F"/>
    <w:rsid w:val="007A27F5"/>
    <w:rsid w:val="007A4B5C"/>
    <w:rsid w:val="007A4C46"/>
    <w:rsid w:val="007A63D1"/>
    <w:rsid w:val="007B045F"/>
    <w:rsid w:val="007C62C8"/>
    <w:rsid w:val="007D42E8"/>
    <w:rsid w:val="007D7B99"/>
    <w:rsid w:val="007E4B99"/>
    <w:rsid w:val="007E63B0"/>
    <w:rsid w:val="007F098E"/>
    <w:rsid w:val="007F1837"/>
    <w:rsid w:val="00806859"/>
    <w:rsid w:val="0081600F"/>
    <w:rsid w:val="00817F32"/>
    <w:rsid w:val="00835D86"/>
    <w:rsid w:val="008377CA"/>
    <w:rsid w:val="00845B5E"/>
    <w:rsid w:val="00847CF4"/>
    <w:rsid w:val="00850C6E"/>
    <w:rsid w:val="00856B58"/>
    <w:rsid w:val="008630A9"/>
    <w:rsid w:val="008A5AC6"/>
    <w:rsid w:val="008A6C95"/>
    <w:rsid w:val="008C7CFA"/>
    <w:rsid w:val="008D3B5D"/>
    <w:rsid w:val="008D7878"/>
    <w:rsid w:val="008D7C88"/>
    <w:rsid w:val="008E06FC"/>
    <w:rsid w:val="008E4C18"/>
    <w:rsid w:val="008E6F0A"/>
    <w:rsid w:val="009010E0"/>
    <w:rsid w:val="00901266"/>
    <w:rsid w:val="009021BC"/>
    <w:rsid w:val="009104BA"/>
    <w:rsid w:val="009111B8"/>
    <w:rsid w:val="0092453F"/>
    <w:rsid w:val="00927345"/>
    <w:rsid w:val="00936F7F"/>
    <w:rsid w:val="00947B4C"/>
    <w:rsid w:val="00966265"/>
    <w:rsid w:val="0098389B"/>
    <w:rsid w:val="00987B35"/>
    <w:rsid w:val="00993AB9"/>
    <w:rsid w:val="009A0F8F"/>
    <w:rsid w:val="009B04F1"/>
    <w:rsid w:val="009B6872"/>
    <w:rsid w:val="009C16C5"/>
    <w:rsid w:val="009D1BB1"/>
    <w:rsid w:val="009D461E"/>
    <w:rsid w:val="009D5E48"/>
    <w:rsid w:val="009E5EAB"/>
    <w:rsid w:val="009F2C67"/>
    <w:rsid w:val="009F5133"/>
    <w:rsid w:val="00A204D3"/>
    <w:rsid w:val="00A223C7"/>
    <w:rsid w:val="00A52A09"/>
    <w:rsid w:val="00A651A4"/>
    <w:rsid w:val="00A764D8"/>
    <w:rsid w:val="00A82FBC"/>
    <w:rsid w:val="00A84A21"/>
    <w:rsid w:val="00A962FC"/>
    <w:rsid w:val="00AA02EB"/>
    <w:rsid w:val="00AD4EE0"/>
    <w:rsid w:val="00AE5112"/>
    <w:rsid w:val="00AF37DF"/>
    <w:rsid w:val="00B22301"/>
    <w:rsid w:val="00B30B6E"/>
    <w:rsid w:val="00B34D3E"/>
    <w:rsid w:val="00B42FF1"/>
    <w:rsid w:val="00B44BF1"/>
    <w:rsid w:val="00B64B46"/>
    <w:rsid w:val="00B74604"/>
    <w:rsid w:val="00B74906"/>
    <w:rsid w:val="00B8472E"/>
    <w:rsid w:val="00B923A4"/>
    <w:rsid w:val="00BA5FAD"/>
    <w:rsid w:val="00BB10C2"/>
    <w:rsid w:val="00BB3B40"/>
    <w:rsid w:val="00BB7818"/>
    <w:rsid w:val="00BD17DB"/>
    <w:rsid w:val="00BD5FFD"/>
    <w:rsid w:val="00BE2ACA"/>
    <w:rsid w:val="00BE2D5B"/>
    <w:rsid w:val="00BE7C84"/>
    <w:rsid w:val="00BF4EC6"/>
    <w:rsid w:val="00C12269"/>
    <w:rsid w:val="00C25D9A"/>
    <w:rsid w:val="00C4699D"/>
    <w:rsid w:val="00C50305"/>
    <w:rsid w:val="00C55C16"/>
    <w:rsid w:val="00C61D22"/>
    <w:rsid w:val="00C67828"/>
    <w:rsid w:val="00C81408"/>
    <w:rsid w:val="00C91CF2"/>
    <w:rsid w:val="00CC16F2"/>
    <w:rsid w:val="00CC47D4"/>
    <w:rsid w:val="00CD2A84"/>
    <w:rsid w:val="00CE2363"/>
    <w:rsid w:val="00CF5A0A"/>
    <w:rsid w:val="00CF7FCA"/>
    <w:rsid w:val="00D00AE6"/>
    <w:rsid w:val="00D03C16"/>
    <w:rsid w:val="00D15B96"/>
    <w:rsid w:val="00D209E8"/>
    <w:rsid w:val="00D20FB5"/>
    <w:rsid w:val="00D2172A"/>
    <w:rsid w:val="00D3276C"/>
    <w:rsid w:val="00D36297"/>
    <w:rsid w:val="00D40DD1"/>
    <w:rsid w:val="00D47CF4"/>
    <w:rsid w:val="00D51CD0"/>
    <w:rsid w:val="00D612A3"/>
    <w:rsid w:val="00D62F33"/>
    <w:rsid w:val="00D65EB4"/>
    <w:rsid w:val="00D8307D"/>
    <w:rsid w:val="00D8550F"/>
    <w:rsid w:val="00D86826"/>
    <w:rsid w:val="00D87771"/>
    <w:rsid w:val="00D9319C"/>
    <w:rsid w:val="00D94E4F"/>
    <w:rsid w:val="00D97786"/>
    <w:rsid w:val="00DB3103"/>
    <w:rsid w:val="00DB47BE"/>
    <w:rsid w:val="00DB676B"/>
    <w:rsid w:val="00DB72EA"/>
    <w:rsid w:val="00DE210D"/>
    <w:rsid w:val="00DE4ABA"/>
    <w:rsid w:val="00DF1C25"/>
    <w:rsid w:val="00DF35A6"/>
    <w:rsid w:val="00E02E14"/>
    <w:rsid w:val="00E0756C"/>
    <w:rsid w:val="00E137DF"/>
    <w:rsid w:val="00E14859"/>
    <w:rsid w:val="00E20E15"/>
    <w:rsid w:val="00E23CD2"/>
    <w:rsid w:val="00E35019"/>
    <w:rsid w:val="00E37438"/>
    <w:rsid w:val="00E41961"/>
    <w:rsid w:val="00E466E5"/>
    <w:rsid w:val="00E53637"/>
    <w:rsid w:val="00E6456D"/>
    <w:rsid w:val="00E71D7C"/>
    <w:rsid w:val="00E80E0C"/>
    <w:rsid w:val="00E8592A"/>
    <w:rsid w:val="00EA21A9"/>
    <w:rsid w:val="00EB2862"/>
    <w:rsid w:val="00EC3133"/>
    <w:rsid w:val="00EC6B15"/>
    <w:rsid w:val="00EE261F"/>
    <w:rsid w:val="00EE7CEF"/>
    <w:rsid w:val="00F03F7B"/>
    <w:rsid w:val="00F06C7B"/>
    <w:rsid w:val="00F07BA1"/>
    <w:rsid w:val="00F26E22"/>
    <w:rsid w:val="00F375BC"/>
    <w:rsid w:val="00F47771"/>
    <w:rsid w:val="00F60C00"/>
    <w:rsid w:val="00F71B21"/>
    <w:rsid w:val="00F738F0"/>
    <w:rsid w:val="00F749B9"/>
    <w:rsid w:val="00F81DA4"/>
    <w:rsid w:val="00F82AF0"/>
    <w:rsid w:val="00F86106"/>
    <w:rsid w:val="00F959BB"/>
    <w:rsid w:val="00FA7E92"/>
    <w:rsid w:val="00FC0F79"/>
    <w:rsid w:val="00FC13ED"/>
    <w:rsid w:val="00FD2F9B"/>
    <w:rsid w:val="00FD45CC"/>
    <w:rsid w:val="00FD742F"/>
    <w:rsid w:val="00FE25E7"/>
    <w:rsid w:val="00FE2830"/>
    <w:rsid w:val="00FE3AA1"/>
    <w:rsid w:val="00FE6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Normal"/>
    <w:rsid w:val="007C62C8"/>
    <w:pPr>
      <w:spacing w:before="100" w:beforeAutospacing="1" w:after="100" w:afterAutospacing="1" w:line="240" w:lineRule="auto"/>
    </w:pPr>
    <w:rPr>
      <w:rFonts w:ascii="Times New Roman" w:eastAsia="Times New Roman" w:hAnsi="Times New Roman" w:cs="Times New Roman"/>
      <w:color w:val="auto"/>
      <w:sz w:val="36"/>
      <w:szCs w:val="36"/>
      <w:lang w:eastAsia="en-US"/>
    </w:rPr>
  </w:style>
  <w:style w:type="paragraph" w:customStyle="1" w:styleId="style3">
    <w:name w:val="style3"/>
    <w:basedOn w:val="Normal"/>
    <w:rsid w:val="007C62C8"/>
    <w:pPr>
      <w:spacing w:before="100" w:beforeAutospacing="1" w:after="100" w:afterAutospacing="1" w:line="240" w:lineRule="auto"/>
      <w:ind w:left="1200"/>
    </w:pPr>
    <w:rPr>
      <w:rFonts w:ascii="Times New Roman" w:eastAsia="Times New Roman" w:hAnsi="Times New Roman" w:cs="Times New Roman"/>
      <w:color w:val="auto"/>
      <w:sz w:val="36"/>
      <w:szCs w:val="36"/>
      <w:lang w:eastAsia="en-US"/>
    </w:rPr>
  </w:style>
  <w:style w:type="paragraph" w:styleId="ListParagraph">
    <w:name w:val="List Paragraph"/>
    <w:basedOn w:val="Normal"/>
    <w:uiPriority w:val="34"/>
    <w:qFormat/>
    <w:rsid w:val="002252AF"/>
    <w:pPr>
      <w:spacing w:before="0" w:line="276" w:lineRule="auto"/>
      <w:ind w:left="720"/>
      <w:contextualSpacing/>
    </w:pPr>
    <w:rPr>
      <w:color w:val="auto"/>
      <w:sz w:val="22"/>
      <w:szCs w:val="22"/>
      <w:lang w:eastAsia="en-US"/>
    </w:rPr>
  </w:style>
  <w:style w:type="paragraph" w:styleId="HTMLPreformatted">
    <w:name w:val="HTML Preformatted"/>
    <w:basedOn w:val="Normal"/>
    <w:link w:val="HTMLPreformattedChar"/>
    <w:uiPriority w:val="99"/>
    <w:unhideWhenUsed/>
    <w:rsid w:val="00AE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rsid w:val="00AE5112"/>
    <w:rPr>
      <w:rFonts w:ascii="Courier New" w:eastAsia="Times New Roman" w:hAnsi="Courier New" w:cs="Courier New"/>
      <w:color w:val="auto"/>
      <w:lang w:eastAsia="en-US"/>
    </w:rPr>
  </w:style>
  <w:style w:type="character" w:customStyle="1" w:styleId="apple-converted-space">
    <w:name w:val="apple-converted-space"/>
    <w:basedOn w:val="DefaultParagraphFont"/>
    <w:rsid w:val="00655B28"/>
  </w:style>
  <w:style w:type="paragraph" w:styleId="NormalWeb">
    <w:name w:val="Normal (Web)"/>
    <w:basedOn w:val="Normal"/>
    <w:uiPriority w:val="99"/>
    <w:unhideWhenUsed/>
    <w:rsid w:val="00622657"/>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EndnoteText">
    <w:name w:val="endnote text"/>
    <w:basedOn w:val="Normal"/>
    <w:link w:val="EndnoteTextChar"/>
    <w:uiPriority w:val="99"/>
    <w:semiHidden/>
    <w:unhideWhenUsed/>
    <w:rsid w:val="00776413"/>
    <w:pPr>
      <w:spacing w:before="0" w:after="0" w:line="240" w:lineRule="auto"/>
    </w:pPr>
  </w:style>
  <w:style w:type="character" w:customStyle="1" w:styleId="EndnoteTextChar">
    <w:name w:val="Endnote Text Char"/>
    <w:basedOn w:val="DefaultParagraphFont"/>
    <w:link w:val="EndnoteText"/>
    <w:uiPriority w:val="99"/>
    <w:semiHidden/>
    <w:rsid w:val="00776413"/>
  </w:style>
  <w:style w:type="character" w:styleId="EndnoteReference">
    <w:name w:val="endnote reference"/>
    <w:basedOn w:val="DefaultParagraphFont"/>
    <w:uiPriority w:val="99"/>
    <w:semiHidden/>
    <w:unhideWhenUsed/>
    <w:rsid w:val="0077641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Normal"/>
    <w:rsid w:val="007C62C8"/>
    <w:pPr>
      <w:spacing w:before="100" w:beforeAutospacing="1" w:after="100" w:afterAutospacing="1" w:line="240" w:lineRule="auto"/>
    </w:pPr>
    <w:rPr>
      <w:rFonts w:ascii="Times New Roman" w:eastAsia="Times New Roman" w:hAnsi="Times New Roman" w:cs="Times New Roman"/>
      <w:color w:val="auto"/>
      <w:sz w:val="36"/>
      <w:szCs w:val="36"/>
      <w:lang w:eastAsia="en-US"/>
    </w:rPr>
  </w:style>
  <w:style w:type="paragraph" w:customStyle="1" w:styleId="style3">
    <w:name w:val="style3"/>
    <w:basedOn w:val="Normal"/>
    <w:rsid w:val="007C62C8"/>
    <w:pPr>
      <w:spacing w:before="100" w:beforeAutospacing="1" w:after="100" w:afterAutospacing="1" w:line="240" w:lineRule="auto"/>
      <w:ind w:left="1200"/>
    </w:pPr>
    <w:rPr>
      <w:rFonts w:ascii="Times New Roman" w:eastAsia="Times New Roman" w:hAnsi="Times New Roman" w:cs="Times New Roman"/>
      <w:color w:val="auto"/>
      <w:sz w:val="36"/>
      <w:szCs w:val="36"/>
      <w:lang w:eastAsia="en-US"/>
    </w:rPr>
  </w:style>
  <w:style w:type="paragraph" w:styleId="ListParagraph">
    <w:name w:val="List Paragraph"/>
    <w:basedOn w:val="Normal"/>
    <w:uiPriority w:val="34"/>
    <w:qFormat/>
    <w:rsid w:val="002252AF"/>
    <w:pPr>
      <w:spacing w:before="0" w:line="276" w:lineRule="auto"/>
      <w:ind w:left="720"/>
      <w:contextualSpacing/>
    </w:pPr>
    <w:rPr>
      <w:color w:val="auto"/>
      <w:sz w:val="22"/>
      <w:szCs w:val="22"/>
      <w:lang w:eastAsia="en-US"/>
    </w:rPr>
  </w:style>
  <w:style w:type="paragraph" w:styleId="HTMLPreformatted">
    <w:name w:val="HTML Preformatted"/>
    <w:basedOn w:val="Normal"/>
    <w:link w:val="HTMLPreformattedChar"/>
    <w:uiPriority w:val="99"/>
    <w:unhideWhenUsed/>
    <w:rsid w:val="00AE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rsid w:val="00AE5112"/>
    <w:rPr>
      <w:rFonts w:ascii="Courier New" w:eastAsia="Times New Roman" w:hAnsi="Courier New" w:cs="Courier New"/>
      <w:color w:val="auto"/>
      <w:lang w:eastAsia="en-US"/>
    </w:rPr>
  </w:style>
  <w:style w:type="character" w:customStyle="1" w:styleId="apple-converted-space">
    <w:name w:val="apple-converted-space"/>
    <w:basedOn w:val="DefaultParagraphFont"/>
    <w:rsid w:val="00655B28"/>
  </w:style>
  <w:style w:type="paragraph" w:styleId="NormalWeb">
    <w:name w:val="Normal (Web)"/>
    <w:basedOn w:val="Normal"/>
    <w:uiPriority w:val="99"/>
    <w:unhideWhenUsed/>
    <w:rsid w:val="00622657"/>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EndnoteText">
    <w:name w:val="endnote text"/>
    <w:basedOn w:val="Normal"/>
    <w:link w:val="EndnoteTextChar"/>
    <w:uiPriority w:val="99"/>
    <w:semiHidden/>
    <w:unhideWhenUsed/>
    <w:rsid w:val="00776413"/>
    <w:pPr>
      <w:spacing w:before="0" w:after="0" w:line="240" w:lineRule="auto"/>
    </w:pPr>
  </w:style>
  <w:style w:type="character" w:customStyle="1" w:styleId="EndnoteTextChar">
    <w:name w:val="Endnote Text Char"/>
    <w:basedOn w:val="DefaultParagraphFont"/>
    <w:link w:val="EndnoteText"/>
    <w:uiPriority w:val="99"/>
    <w:semiHidden/>
    <w:rsid w:val="00776413"/>
  </w:style>
  <w:style w:type="character" w:styleId="EndnoteReference">
    <w:name w:val="endnote reference"/>
    <w:basedOn w:val="DefaultParagraphFont"/>
    <w:uiPriority w:val="99"/>
    <w:semiHidden/>
    <w:unhideWhenUsed/>
    <w:rsid w:val="0077641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52665">
      <w:bodyDiv w:val="1"/>
      <w:marLeft w:val="0"/>
      <w:marRight w:val="0"/>
      <w:marTop w:val="0"/>
      <w:marBottom w:val="0"/>
      <w:divBdr>
        <w:top w:val="none" w:sz="0" w:space="0" w:color="auto"/>
        <w:left w:val="none" w:sz="0" w:space="0" w:color="auto"/>
        <w:bottom w:val="none" w:sz="0" w:space="0" w:color="auto"/>
        <w:right w:val="none" w:sz="0" w:space="0" w:color="auto"/>
      </w:divBdr>
      <w:divsChild>
        <w:div w:id="1334718932">
          <w:marLeft w:val="0"/>
          <w:marRight w:val="0"/>
          <w:marTop w:val="0"/>
          <w:marBottom w:val="0"/>
          <w:divBdr>
            <w:top w:val="none" w:sz="0" w:space="0" w:color="auto"/>
            <w:left w:val="none" w:sz="0" w:space="0" w:color="auto"/>
            <w:bottom w:val="none" w:sz="0" w:space="0" w:color="auto"/>
            <w:right w:val="none" w:sz="0" w:space="0" w:color="auto"/>
          </w:divBdr>
        </w:div>
        <w:div w:id="778836464">
          <w:marLeft w:val="0"/>
          <w:marRight w:val="0"/>
          <w:marTop w:val="0"/>
          <w:marBottom w:val="0"/>
          <w:divBdr>
            <w:top w:val="none" w:sz="0" w:space="0" w:color="auto"/>
            <w:left w:val="none" w:sz="0" w:space="0" w:color="auto"/>
            <w:bottom w:val="none" w:sz="0" w:space="0" w:color="auto"/>
            <w:right w:val="none" w:sz="0" w:space="0" w:color="auto"/>
          </w:divBdr>
        </w:div>
        <w:div w:id="200363724">
          <w:marLeft w:val="0"/>
          <w:marRight w:val="0"/>
          <w:marTop w:val="0"/>
          <w:marBottom w:val="0"/>
          <w:divBdr>
            <w:top w:val="none" w:sz="0" w:space="0" w:color="auto"/>
            <w:left w:val="none" w:sz="0" w:space="0" w:color="auto"/>
            <w:bottom w:val="none" w:sz="0" w:space="0" w:color="auto"/>
            <w:right w:val="none" w:sz="0" w:space="0" w:color="auto"/>
          </w:divBdr>
        </w:div>
        <w:div w:id="261912337">
          <w:marLeft w:val="0"/>
          <w:marRight w:val="0"/>
          <w:marTop w:val="0"/>
          <w:marBottom w:val="0"/>
          <w:divBdr>
            <w:top w:val="none" w:sz="0" w:space="0" w:color="auto"/>
            <w:left w:val="none" w:sz="0" w:space="0" w:color="auto"/>
            <w:bottom w:val="none" w:sz="0" w:space="0" w:color="auto"/>
            <w:right w:val="none" w:sz="0" w:space="0" w:color="auto"/>
          </w:divBdr>
        </w:div>
        <w:div w:id="2124377535">
          <w:marLeft w:val="0"/>
          <w:marRight w:val="0"/>
          <w:marTop w:val="0"/>
          <w:marBottom w:val="0"/>
          <w:divBdr>
            <w:top w:val="none" w:sz="0" w:space="0" w:color="auto"/>
            <w:left w:val="none" w:sz="0" w:space="0" w:color="auto"/>
            <w:bottom w:val="none" w:sz="0" w:space="0" w:color="auto"/>
            <w:right w:val="none" w:sz="0" w:space="0" w:color="auto"/>
          </w:divBdr>
        </w:div>
        <w:div w:id="1909265637">
          <w:marLeft w:val="0"/>
          <w:marRight w:val="0"/>
          <w:marTop w:val="0"/>
          <w:marBottom w:val="0"/>
          <w:divBdr>
            <w:top w:val="none" w:sz="0" w:space="0" w:color="auto"/>
            <w:left w:val="none" w:sz="0" w:space="0" w:color="auto"/>
            <w:bottom w:val="none" w:sz="0" w:space="0" w:color="auto"/>
            <w:right w:val="none" w:sz="0" w:space="0" w:color="auto"/>
          </w:divBdr>
        </w:div>
        <w:div w:id="870723050">
          <w:marLeft w:val="0"/>
          <w:marRight w:val="0"/>
          <w:marTop w:val="0"/>
          <w:marBottom w:val="0"/>
          <w:divBdr>
            <w:top w:val="none" w:sz="0" w:space="0" w:color="auto"/>
            <w:left w:val="none" w:sz="0" w:space="0" w:color="auto"/>
            <w:bottom w:val="none" w:sz="0" w:space="0" w:color="auto"/>
            <w:right w:val="none" w:sz="0" w:space="0" w:color="auto"/>
          </w:divBdr>
        </w:div>
        <w:div w:id="192692798">
          <w:marLeft w:val="0"/>
          <w:marRight w:val="0"/>
          <w:marTop w:val="0"/>
          <w:marBottom w:val="0"/>
          <w:divBdr>
            <w:top w:val="none" w:sz="0" w:space="0" w:color="auto"/>
            <w:left w:val="none" w:sz="0" w:space="0" w:color="auto"/>
            <w:bottom w:val="none" w:sz="0" w:space="0" w:color="auto"/>
            <w:right w:val="none" w:sz="0" w:space="0" w:color="auto"/>
          </w:divBdr>
        </w:div>
        <w:div w:id="1757362920">
          <w:marLeft w:val="0"/>
          <w:marRight w:val="0"/>
          <w:marTop w:val="0"/>
          <w:marBottom w:val="0"/>
          <w:divBdr>
            <w:top w:val="none" w:sz="0" w:space="0" w:color="auto"/>
            <w:left w:val="none" w:sz="0" w:space="0" w:color="auto"/>
            <w:bottom w:val="none" w:sz="0" w:space="0" w:color="auto"/>
            <w:right w:val="none" w:sz="0" w:space="0" w:color="auto"/>
          </w:divBdr>
        </w:div>
        <w:div w:id="1859663596">
          <w:marLeft w:val="0"/>
          <w:marRight w:val="0"/>
          <w:marTop w:val="0"/>
          <w:marBottom w:val="0"/>
          <w:divBdr>
            <w:top w:val="none" w:sz="0" w:space="0" w:color="auto"/>
            <w:left w:val="none" w:sz="0" w:space="0" w:color="auto"/>
            <w:bottom w:val="none" w:sz="0" w:space="0" w:color="auto"/>
            <w:right w:val="none" w:sz="0" w:space="0" w:color="auto"/>
          </w:divBdr>
        </w:div>
        <w:div w:id="452676121">
          <w:marLeft w:val="0"/>
          <w:marRight w:val="0"/>
          <w:marTop w:val="0"/>
          <w:marBottom w:val="0"/>
          <w:divBdr>
            <w:top w:val="none" w:sz="0" w:space="0" w:color="auto"/>
            <w:left w:val="none" w:sz="0" w:space="0" w:color="auto"/>
            <w:bottom w:val="none" w:sz="0" w:space="0" w:color="auto"/>
            <w:right w:val="none" w:sz="0" w:space="0" w:color="auto"/>
          </w:divBdr>
        </w:div>
        <w:div w:id="1305046170">
          <w:marLeft w:val="0"/>
          <w:marRight w:val="0"/>
          <w:marTop w:val="0"/>
          <w:marBottom w:val="0"/>
          <w:divBdr>
            <w:top w:val="none" w:sz="0" w:space="0" w:color="auto"/>
            <w:left w:val="none" w:sz="0" w:space="0" w:color="auto"/>
            <w:bottom w:val="none" w:sz="0" w:space="0" w:color="auto"/>
            <w:right w:val="none" w:sz="0" w:space="0" w:color="auto"/>
          </w:divBdr>
        </w:div>
        <w:div w:id="1796099501">
          <w:marLeft w:val="0"/>
          <w:marRight w:val="0"/>
          <w:marTop w:val="0"/>
          <w:marBottom w:val="0"/>
          <w:divBdr>
            <w:top w:val="none" w:sz="0" w:space="0" w:color="auto"/>
            <w:left w:val="none" w:sz="0" w:space="0" w:color="auto"/>
            <w:bottom w:val="none" w:sz="0" w:space="0" w:color="auto"/>
            <w:right w:val="none" w:sz="0" w:space="0" w:color="auto"/>
          </w:divBdr>
        </w:div>
        <w:div w:id="394400031">
          <w:marLeft w:val="0"/>
          <w:marRight w:val="0"/>
          <w:marTop w:val="0"/>
          <w:marBottom w:val="0"/>
          <w:divBdr>
            <w:top w:val="none" w:sz="0" w:space="0" w:color="auto"/>
            <w:left w:val="none" w:sz="0" w:space="0" w:color="auto"/>
            <w:bottom w:val="none" w:sz="0" w:space="0" w:color="auto"/>
            <w:right w:val="none" w:sz="0" w:space="0" w:color="auto"/>
          </w:divBdr>
        </w:div>
        <w:div w:id="1588922951">
          <w:marLeft w:val="0"/>
          <w:marRight w:val="0"/>
          <w:marTop w:val="0"/>
          <w:marBottom w:val="0"/>
          <w:divBdr>
            <w:top w:val="none" w:sz="0" w:space="0" w:color="auto"/>
            <w:left w:val="none" w:sz="0" w:space="0" w:color="auto"/>
            <w:bottom w:val="none" w:sz="0" w:space="0" w:color="auto"/>
            <w:right w:val="none" w:sz="0" w:space="0" w:color="auto"/>
          </w:divBdr>
        </w:div>
        <w:div w:id="1298729108">
          <w:marLeft w:val="0"/>
          <w:marRight w:val="0"/>
          <w:marTop w:val="0"/>
          <w:marBottom w:val="0"/>
          <w:divBdr>
            <w:top w:val="none" w:sz="0" w:space="0" w:color="auto"/>
            <w:left w:val="none" w:sz="0" w:space="0" w:color="auto"/>
            <w:bottom w:val="none" w:sz="0" w:space="0" w:color="auto"/>
            <w:right w:val="none" w:sz="0" w:space="0" w:color="auto"/>
          </w:divBdr>
        </w:div>
        <w:div w:id="756512085">
          <w:marLeft w:val="0"/>
          <w:marRight w:val="0"/>
          <w:marTop w:val="0"/>
          <w:marBottom w:val="0"/>
          <w:divBdr>
            <w:top w:val="none" w:sz="0" w:space="0" w:color="auto"/>
            <w:left w:val="none" w:sz="0" w:space="0" w:color="auto"/>
            <w:bottom w:val="none" w:sz="0" w:space="0" w:color="auto"/>
            <w:right w:val="none" w:sz="0" w:space="0" w:color="auto"/>
          </w:divBdr>
        </w:div>
        <w:div w:id="1679117467">
          <w:marLeft w:val="0"/>
          <w:marRight w:val="0"/>
          <w:marTop w:val="0"/>
          <w:marBottom w:val="0"/>
          <w:divBdr>
            <w:top w:val="none" w:sz="0" w:space="0" w:color="auto"/>
            <w:left w:val="none" w:sz="0" w:space="0" w:color="auto"/>
            <w:bottom w:val="none" w:sz="0" w:space="0" w:color="auto"/>
            <w:right w:val="none" w:sz="0" w:space="0" w:color="auto"/>
          </w:divBdr>
        </w:div>
        <w:div w:id="1824815404">
          <w:marLeft w:val="0"/>
          <w:marRight w:val="0"/>
          <w:marTop w:val="0"/>
          <w:marBottom w:val="0"/>
          <w:divBdr>
            <w:top w:val="none" w:sz="0" w:space="0" w:color="auto"/>
            <w:left w:val="none" w:sz="0" w:space="0" w:color="auto"/>
            <w:bottom w:val="none" w:sz="0" w:space="0" w:color="auto"/>
            <w:right w:val="none" w:sz="0" w:space="0" w:color="auto"/>
          </w:divBdr>
        </w:div>
        <w:div w:id="670177040">
          <w:marLeft w:val="0"/>
          <w:marRight w:val="0"/>
          <w:marTop w:val="0"/>
          <w:marBottom w:val="0"/>
          <w:divBdr>
            <w:top w:val="none" w:sz="0" w:space="0" w:color="auto"/>
            <w:left w:val="none" w:sz="0" w:space="0" w:color="auto"/>
            <w:bottom w:val="none" w:sz="0" w:space="0" w:color="auto"/>
            <w:right w:val="none" w:sz="0" w:space="0" w:color="auto"/>
          </w:divBdr>
        </w:div>
        <w:div w:id="1523010415">
          <w:marLeft w:val="0"/>
          <w:marRight w:val="0"/>
          <w:marTop w:val="0"/>
          <w:marBottom w:val="0"/>
          <w:divBdr>
            <w:top w:val="none" w:sz="0" w:space="0" w:color="auto"/>
            <w:left w:val="none" w:sz="0" w:space="0" w:color="auto"/>
            <w:bottom w:val="none" w:sz="0" w:space="0" w:color="auto"/>
            <w:right w:val="none" w:sz="0" w:space="0" w:color="auto"/>
          </w:divBdr>
        </w:div>
        <w:div w:id="1977830027">
          <w:marLeft w:val="0"/>
          <w:marRight w:val="0"/>
          <w:marTop w:val="0"/>
          <w:marBottom w:val="0"/>
          <w:divBdr>
            <w:top w:val="none" w:sz="0" w:space="0" w:color="auto"/>
            <w:left w:val="none" w:sz="0" w:space="0" w:color="auto"/>
            <w:bottom w:val="none" w:sz="0" w:space="0" w:color="auto"/>
            <w:right w:val="none" w:sz="0" w:space="0" w:color="auto"/>
          </w:divBdr>
        </w:div>
        <w:div w:id="1191264344">
          <w:marLeft w:val="0"/>
          <w:marRight w:val="0"/>
          <w:marTop w:val="0"/>
          <w:marBottom w:val="0"/>
          <w:divBdr>
            <w:top w:val="none" w:sz="0" w:space="0" w:color="auto"/>
            <w:left w:val="none" w:sz="0" w:space="0" w:color="auto"/>
            <w:bottom w:val="none" w:sz="0" w:space="0" w:color="auto"/>
            <w:right w:val="none" w:sz="0" w:space="0" w:color="auto"/>
          </w:divBdr>
        </w:div>
        <w:div w:id="498812749">
          <w:marLeft w:val="0"/>
          <w:marRight w:val="0"/>
          <w:marTop w:val="0"/>
          <w:marBottom w:val="0"/>
          <w:divBdr>
            <w:top w:val="none" w:sz="0" w:space="0" w:color="auto"/>
            <w:left w:val="none" w:sz="0" w:space="0" w:color="auto"/>
            <w:bottom w:val="none" w:sz="0" w:space="0" w:color="auto"/>
            <w:right w:val="none" w:sz="0" w:space="0" w:color="auto"/>
          </w:divBdr>
        </w:div>
        <w:div w:id="2057198174">
          <w:marLeft w:val="0"/>
          <w:marRight w:val="0"/>
          <w:marTop w:val="0"/>
          <w:marBottom w:val="0"/>
          <w:divBdr>
            <w:top w:val="none" w:sz="0" w:space="0" w:color="auto"/>
            <w:left w:val="none" w:sz="0" w:space="0" w:color="auto"/>
            <w:bottom w:val="none" w:sz="0" w:space="0" w:color="auto"/>
            <w:right w:val="none" w:sz="0" w:space="0" w:color="auto"/>
          </w:divBdr>
        </w:div>
        <w:div w:id="1720780107">
          <w:marLeft w:val="0"/>
          <w:marRight w:val="0"/>
          <w:marTop w:val="0"/>
          <w:marBottom w:val="0"/>
          <w:divBdr>
            <w:top w:val="none" w:sz="0" w:space="0" w:color="auto"/>
            <w:left w:val="none" w:sz="0" w:space="0" w:color="auto"/>
            <w:bottom w:val="none" w:sz="0" w:space="0" w:color="auto"/>
            <w:right w:val="none" w:sz="0" w:space="0" w:color="auto"/>
          </w:divBdr>
        </w:div>
        <w:div w:id="238952720">
          <w:marLeft w:val="0"/>
          <w:marRight w:val="0"/>
          <w:marTop w:val="0"/>
          <w:marBottom w:val="0"/>
          <w:divBdr>
            <w:top w:val="none" w:sz="0" w:space="0" w:color="auto"/>
            <w:left w:val="none" w:sz="0" w:space="0" w:color="auto"/>
            <w:bottom w:val="none" w:sz="0" w:space="0" w:color="auto"/>
            <w:right w:val="none" w:sz="0" w:space="0" w:color="auto"/>
          </w:divBdr>
        </w:div>
        <w:div w:id="2059938000">
          <w:marLeft w:val="0"/>
          <w:marRight w:val="0"/>
          <w:marTop w:val="0"/>
          <w:marBottom w:val="0"/>
          <w:divBdr>
            <w:top w:val="none" w:sz="0" w:space="0" w:color="auto"/>
            <w:left w:val="none" w:sz="0" w:space="0" w:color="auto"/>
            <w:bottom w:val="none" w:sz="0" w:space="0" w:color="auto"/>
            <w:right w:val="none" w:sz="0" w:space="0" w:color="auto"/>
          </w:divBdr>
        </w:div>
        <w:div w:id="1257131787">
          <w:marLeft w:val="0"/>
          <w:marRight w:val="0"/>
          <w:marTop w:val="0"/>
          <w:marBottom w:val="0"/>
          <w:divBdr>
            <w:top w:val="none" w:sz="0" w:space="0" w:color="auto"/>
            <w:left w:val="none" w:sz="0" w:space="0" w:color="auto"/>
            <w:bottom w:val="none" w:sz="0" w:space="0" w:color="auto"/>
            <w:right w:val="none" w:sz="0" w:space="0" w:color="auto"/>
          </w:divBdr>
        </w:div>
        <w:div w:id="87698476">
          <w:marLeft w:val="0"/>
          <w:marRight w:val="0"/>
          <w:marTop w:val="0"/>
          <w:marBottom w:val="0"/>
          <w:divBdr>
            <w:top w:val="none" w:sz="0" w:space="0" w:color="auto"/>
            <w:left w:val="none" w:sz="0" w:space="0" w:color="auto"/>
            <w:bottom w:val="none" w:sz="0" w:space="0" w:color="auto"/>
            <w:right w:val="none" w:sz="0" w:space="0" w:color="auto"/>
          </w:divBdr>
        </w:div>
        <w:div w:id="633565392">
          <w:marLeft w:val="0"/>
          <w:marRight w:val="0"/>
          <w:marTop w:val="0"/>
          <w:marBottom w:val="0"/>
          <w:divBdr>
            <w:top w:val="none" w:sz="0" w:space="0" w:color="auto"/>
            <w:left w:val="none" w:sz="0" w:space="0" w:color="auto"/>
            <w:bottom w:val="none" w:sz="0" w:space="0" w:color="auto"/>
            <w:right w:val="none" w:sz="0" w:space="0" w:color="auto"/>
          </w:divBdr>
        </w:div>
        <w:div w:id="260572061">
          <w:marLeft w:val="0"/>
          <w:marRight w:val="0"/>
          <w:marTop w:val="0"/>
          <w:marBottom w:val="0"/>
          <w:divBdr>
            <w:top w:val="none" w:sz="0" w:space="0" w:color="auto"/>
            <w:left w:val="none" w:sz="0" w:space="0" w:color="auto"/>
            <w:bottom w:val="none" w:sz="0" w:space="0" w:color="auto"/>
            <w:right w:val="none" w:sz="0" w:space="0" w:color="auto"/>
          </w:divBdr>
        </w:div>
        <w:div w:id="849754413">
          <w:marLeft w:val="0"/>
          <w:marRight w:val="0"/>
          <w:marTop w:val="0"/>
          <w:marBottom w:val="0"/>
          <w:divBdr>
            <w:top w:val="none" w:sz="0" w:space="0" w:color="auto"/>
            <w:left w:val="none" w:sz="0" w:space="0" w:color="auto"/>
            <w:bottom w:val="none" w:sz="0" w:space="0" w:color="auto"/>
            <w:right w:val="none" w:sz="0" w:space="0" w:color="auto"/>
          </w:divBdr>
        </w:div>
        <w:div w:id="2090687643">
          <w:marLeft w:val="0"/>
          <w:marRight w:val="0"/>
          <w:marTop w:val="0"/>
          <w:marBottom w:val="0"/>
          <w:divBdr>
            <w:top w:val="none" w:sz="0" w:space="0" w:color="auto"/>
            <w:left w:val="none" w:sz="0" w:space="0" w:color="auto"/>
            <w:bottom w:val="none" w:sz="0" w:space="0" w:color="auto"/>
            <w:right w:val="none" w:sz="0" w:space="0" w:color="auto"/>
          </w:divBdr>
        </w:div>
        <w:div w:id="1161889978">
          <w:marLeft w:val="0"/>
          <w:marRight w:val="0"/>
          <w:marTop w:val="0"/>
          <w:marBottom w:val="0"/>
          <w:divBdr>
            <w:top w:val="none" w:sz="0" w:space="0" w:color="auto"/>
            <w:left w:val="none" w:sz="0" w:space="0" w:color="auto"/>
            <w:bottom w:val="none" w:sz="0" w:space="0" w:color="auto"/>
            <w:right w:val="none" w:sz="0" w:space="0" w:color="auto"/>
          </w:divBdr>
        </w:div>
        <w:div w:id="1106272966">
          <w:marLeft w:val="0"/>
          <w:marRight w:val="0"/>
          <w:marTop w:val="0"/>
          <w:marBottom w:val="0"/>
          <w:divBdr>
            <w:top w:val="none" w:sz="0" w:space="0" w:color="auto"/>
            <w:left w:val="none" w:sz="0" w:space="0" w:color="auto"/>
            <w:bottom w:val="none" w:sz="0" w:space="0" w:color="auto"/>
            <w:right w:val="none" w:sz="0" w:space="0" w:color="auto"/>
          </w:divBdr>
        </w:div>
        <w:div w:id="1753816650">
          <w:marLeft w:val="0"/>
          <w:marRight w:val="0"/>
          <w:marTop w:val="0"/>
          <w:marBottom w:val="0"/>
          <w:divBdr>
            <w:top w:val="none" w:sz="0" w:space="0" w:color="auto"/>
            <w:left w:val="none" w:sz="0" w:space="0" w:color="auto"/>
            <w:bottom w:val="none" w:sz="0" w:space="0" w:color="auto"/>
            <w:right w:val="none" w:sz="0" w:space="0" w:color="auto"/>
          </w:divBdr>
        </w:div>
      </w:divsChild>
    </w:div>
    <w:div w:id="112484401">
      <w:bodyDiv w:val="1"/>
      <w:marLeft w:val="0"/>
      <w:marRight w:val="0"/>
      <w:marTop w:val="0"/>
      <w:marBottom w:val="0"/>
      <w:divBdr>
        <w:top w:val="none" w:sz="0" w:space="0" w:color="auto"/>
        <w:left w:val="none" w:sz="0" w:space="0" w:color="auto"/>
        <w:bottom w:val="none" w:sz="0" w:space="0" w:color="auto"/>
        <w:right w:val="none" w:sz="0" w:space="0" w:color="auto"/>
      </w:divBdr>
    </w:div>
    <w:div w:id="147868501">
      <w:bodyDiv w:val="1"/>
      <w:marLeft w:val="0"/>
      <w:marRight w:val="0"/>
      <w:marTop w:val="0"/>
      <w:marBottom w:val="0"/>
      <w:divBdr>
        <w:top w:val="none" w:sz="0" w:space="0" w:color="auto"/>
        <w:left w:val="none" w:sz="0" w:space="0" w:color="auto"/>
        <w:bottom w:val="none" w:sz="0" w:space="0" w:color="auto"/>
        <w:right w:val="none" w:sz="0" w:space="0" w:color="auto"/>
      </w:divBdr>
      <w:divsChild>
        <w:div w:id="1568346826">
          <w:marLeft w:val="0"/>
          <w:marRight w:val="0"/>
          <w:marTop w:val="0"/>
          <w:marBottom w:val="0"/>
          <w:divBdr>
            <w:top w:val="none" w:sz="0" w:space="0" w:color="auto"/>
            <w:left w:val="none" w:sz="0" w:space="0" w:color="auto"/>
            <w:bottom w:val="none" w:sz="0" w:space="0" w:color="auto"/>
            <w:right w:val="none" w:sz="0" w:space="0" w:color="auto"/>
          </w:divBdr>
        </w:div>
        <w:div w:id="1506630881">
          <w:marLeft w:val="0"/>
          <w:marRight w:val="0"/>
          <w:marTop w:val="0"/>
          <w:marBottom w:val="0"/>
          <w:divBdr>
            <w:top w:val="none" w:sz="0" w:space="0" w:color="auto"/>
            <w:left w:val="none" w:sz="0" w:space="0" w:color="auto"/>
            <w:bottom w:val="none" w:sz="0" w:space="0" w:color="auto"/>
            <w:right w:val="none" w:sz="0" w:space="0" w:color="auto"/>
          </w:divBdr>
        </w:div>
        <w:div w:id="1404403656">
          <w:marLeft w:val="0"/>
          <w:marRight w:val="0"/>
          <w:marTop w:val="0"/>
          <w:marBottom w:val="0"/>
          <w:divBdr>
            <w:top w:val="none" w:sz="0" w:space="0" w:color="auto"/>
            <w:left w:val="none" w:sz="0" w:space="0" w:color="auto"/>
            <w:bottom w:val="none" w:sz="0" w:space="0" w:color="auto"/>
            <w:right w:val="none" w:sz="0" w:space="0" w:color="auto"/>
          </w:divBdr>
        </w:div>
        <w:div w:id="1116830838">
          <w:marLeft w:val="0"/>
          <w:marRight w:val="0"/>
          <w:marTop w:val="0"/>
          <w:marBottom w:val="0"/>
          <w:divBdr>
            <w:top w:val="none" w:sz="0" w:space="0" w:color="auto"/>
            <w:left w:val="none" w:sz="0" w:space="0" w:color="auto"/>
            <w:bottom w:val="none" w:sz="0" w:space="0" w:color="auto"/>
            <w:right w:val="none" w:sz="0" w:space="0" w:color="auto"/>
          </w:divBdr>
        </w:div>
        <w:div w:id="1427732132">
          <w:marLeft w:val="0"/>
          <w:marRight w:val="0"/>
          <w:marTop w:val="0"/>
          <w:marBottom w:val="0"/>
          <w:divBdr>
            <w:top w:val="none" w:sz="0" w:space="0" w:color="auto"/>
            <w:left w:val="none" w:sz="0" w:space="0" w:color="auto"/>
            <w:bottom w:val="none" w:sz="0" w:space="0" w:color="auto"/>
            <w:right w:val="none" w:sz="0" w:space="0" w:color="auto"/>
          </w:divBdr>
        </w:div>
        <w:div w:id="224873894">
          <w:marLeft w:val="0"/>
          <w:marRight w:val="0"/>
          <w:marTop w:val="0"/>
          <w:marBottom w:val="0"/>
          <w:divBdr>
            <w:top w:val="none" w:sz="0" w:space="0" w:color="auto"/>
            <w:left w:val="none" w:sz="0" w:space="0" w:color="auto"/>
            <w:bottom w:val="none" w:sz="0" w:space="0" w:color="auto"/>
            <w:right w:val="none" w:sz="0" w:space="0" w:color="auto"/>
          </w:divBdr>
        </w:div>
      </w:divsChild>
    </w:div>
    <w:div w:id="213781505">
      <w:bodyDiv w:val="1"/>
      <w:marLeft w:val="0"/>
      <w:marRight w:val="0"/>
      <w:marTop w:val="0"/>
      <w:marBottom w:val="0"/>
      <w:divBdr>
        <w:top w:val="none" w:sz="0" w:space="0" w:color="auto"/>
        <w:left w:val="none" w:sz="0" w:space="0" w:color="auto"/>
        <w:bottom w:val="none" w:sz="0" w:space="0" w:color="auto"/>
        <w:right w:val="none" w:sz="0" w:space="0" w:color="auto"/>
      </w:divBdr>
    </w:div>
    <w:div w:id="384332933">
      <w:bodyDiv w:val="1"/>
      <w:marLeft w:val="0"/>
      <w:marRight w:val="0"/>
      <w:marTop w:val="0"/>
      <w:marBottom w:val="0"/>
      <w:divBdr>
        <w:top w:val="none" w:sz="0" w:space="0" w:color="auto"/>
        <w:left w:val="none" w:sz="0" w:space="0" w:color="auto"/>
        <w:bottom w:val="none" w:sz="0" w:space="0" w:color="auto"/>
        <w:right w:val="none" w:sz="0" w:space="0" w:color="auto"/>
      </w:divBdr>
    </w:div>
    <w:div w:id="397365539">
      <w:bodyDiv w:val="1"/>
      <w:marLeft w:val="0"/>
      <w:marRight w:val="0"/>
      <w:marTop w:val="0"/>
      <w:marBottom w:val="0"/>
      <w:divBdr>
        <w:top w:val="none" w:sz="0" w:space="0" w:color="auto"/>
        <w:left w:val="none" w:sz="0" w:space="0" w:color="auto"/>
        <w:bottom w:val="none" w:sz="0" w:space="0" w:color="auto"/>
        <w:right w:val="none" w:sz="0" w:space="0" w:color="auto"/>
      </w:divBdr>
    </w:div>
    <w:div w:id="513958503">
      <w:bodyDiv w:val="1"/>
      <w:marLeft w:val="0"/>
      <w:marRight w:val="0"/>
      <w:marTop w:val="0"/>
      <w:marBottom w:val="0"/>
      <w:divBdr>
        <w:top w:val="none" w:sz="0" w:space="0" w:color="auto"/>
        <w:left w:val="none" w:sz="0" w:space="0" w:color="auto"/>
        <w:bottom w:val="none" w:sz="0" w:space="0" w:color="auto"/>
        <w:right w:val="none" w:sz="0" w:space="0" w:color="auto"/>
      </w:divBdr>
      <w:divsChild>
        <w:div w:id="1642729085">
          <w:marLeft w:val="0"/>
          <w:marRight w:val="0"/>
          <w:marTop w:val="0"/>
          <w:marBottom w:val="0"/>
          <w:divBdr>
            <w:top w:val="none" w:sz="0" w:space="0" w:color="auto"/>
            <w:left w:val="none" w:sz="0" w:space="0" w:color="auto"/>
            <w:bottom w:val="none" w:sz="0" w:space="0" w:color="auto"/>
            <w:right w:val="none" w:sz="0" w:space="0" w:color="auto"/>
          </w:divBdr>
        </w:div>
        <w:div w:id="1481464988">
          <w:marLeft w:val="0"/>
          <w:marRight w:val="0"/>
          <w:marTop w:val="0"/>
          <w:marBottom w:val="0"/>
          <w:divBdr>
            <w:top w:val="none" w:sz="0" w:space="0" w:color="auto"/>
            <w:left w:val="none" w:sz="0" w:space="0" w:color="auto"/>
            <w:bottom w:val="none" w:sz="0" w:space="0" w:color="auto"/>
            <w:right w:val="none" w:sz="0" w:space="0" w:color="auto"/>
          </w:divBdr>
        </w:div>
        <w:div w:id="1974290071">
          <w:marLeft w:val="0"/>
          <w:marRight w:val="0"/>
          <w:marTop w:val="0"/>
          <w:marBottom w:val="0"/>
          <w:divBdr>
            <w:top w:val="none" w:sz="0" w:space="0" w:color="auto"/>
            <w:left w:val="none" w:sz="0" w:space="0" w:color="auto"/>
            <w:bottom w:val="none" w:sz="0" w:space="0" w:color="auto"/>
            <w:right w:val="none" w:sz="0" w:space="0" w:color="auto"/>
          </w:divBdr>
        </w:div>
        <w:div w:id="755829588">
          <w:marLeft w:val="0"/>
          <w:marRight w:val="0"/>
          <w:marTop w:val="0"/>
          <w:marBottom w:val="0"/>
          <w:divBdr>
            <w:top w:val="none" w:sz="0" w:space="0" w:color="auto"/>
            <w:left w:val="none" w:sz="0" w:space="0" w:color="auto"/>
            <w:bottom w:val="none" w:sz="0" w:space="0" w:color="auto"/>
            <w:right w:val="none" w:sz="0" w:space="0" w:color="auto"/>
          </w:divBdr>
        </w:div>
        <w:div w:id="520053848">
          <w:marLeft w:val="0"/>
          <w:marRight w:val="0"/>
          <w:marTop w:val="0"/>
          <w:marBottom w:val="0"/>
          <w:divBdr>
            <w:top w:val="none" w:sz="0" w:space="0" w:color="auto"/>
            <w:left w:val="none" w:sz="0" w:space="0" w:color="auto"/>
            <w:bottom w:val="none" w:sz="0" w:space="0" w:color="auto"/>
            <w:right w:val="none" w:sz="0" w:space="0" w:color="auto"/>
          </w:divBdr>
        </w:div>
        <w:div w:id="443618229">
          <w:marLeft w:val="0"/>
          <w:marRight w:val="0"/>
          <w:marTop w:val="0"/>
          <w:marBottom w:val="0"/>
          <w:divBdr>
            <w:top w:val="none" w:sz="0" w:space="0" w:color="auto"/>
            <w:left w:val="none" w:sz="0" w:space="0" w:color="auto"/>
            <w:bottom w:val="none" w:sz="0" w:space="0" w:color="auto"/>
            <w:right w:val="none" w:sz="0" w:space="0" w:color="auto"/>
          </w:divBdr>
        </w:div>
      </w:divsChild>
    </w:div>
    <w:div w:id="786584322">
      <w:bodyDiv w:val="1"/>
      <w:marLeft w:val="0"/>
      <w:marRight w:val="0"/>
      <w:marTop w:val="0"/>
      <w:marBottom w:val="0"/>
      <w:divBdr>
        <w:top w:val="none" w:sz="0" w:space="0" w:color="auto"/>
        <w:left w:val="none" w:sz="0" w:space="0" w:color="auto"/>
        <w:bottom w:val="none" w:sz="0" w:space="0" w:color="auto"/>
        <w:right w:val="none" w:sz="0" w:space="0" w:color="auto"/>
      </w:divBdr>
    </w:div>
    <w:div w:id="801731672">
      <w:bodyDiv w:val="1"/>
      <w:marLeft w:val="0"/>
      <w:marRight w:val="0"/>
      <w:marTop w:val="0"/>
      <w:marBottom w:val="0"/>
      <w:divBdr>
        <w:top w:val="none" w:sz="0" w:space="0" w:color="auto"/>
        <w:left w:val="none" w:sz="0" w:space="0" w:color="auto"/>
        <w:bottom w:val="none" w:sz="0" w:space="0" w:color="auto"/>
        <w:right w:val="none" w:sz="0" w:space="0" w:color="auto"/>
      </w:divBdr>
    </w:div>
    <w:div w:id="927229652">
      <w:bodyDiv w:val="1"/>
      <w:marLeft w:val="0"/>
      <w:marRight w:val="0"/>
      <w:marTop w:val="0"/>
      <w:marBottom w:val="0"/>
      <w:divBdr>
        <w:top w:val="none" w:sz="0" w:space="0" w:color="auto"/>
        <w:left w:val="none" w:sz="0" w:space="0" w:color="auto"/>
        <w:bottom w:val="none" w:sz="0" w:space="0" w:color="auto"/>
        <w:right w:val="none" w:sz="0" w:space="0" w:color="auto"/>
      </w:divBdr>
    </w:div>
    <w:div w:id="1210410560">
      <w:bodyDiv w:val="1"/>
      <w:marLeft w:val="0"/>
      <w:marRight w:val="0"/>
      <w:marTop w:val="0"/>
      <w:marBottom w:val="0"/>
      <w:divBdr>
        <w:top w:val="none" w:sz="0" w:space="0" w:color="auto"/>
        <w:left w:val="none" w:sz="0" w:space="0" w:color="auto"/>
        <w:bottom w:val="none" w:sz="0" w:space="0" w:color="auto"/>
        <w:right w:val="none" w:sz="0" w:space="0" w:color="auto"/>
      </w:divBdr>
    </w:div>
    <w:div w:id="1307317926">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37733580">
      <w:bodyDiv w:val="1"/>
      <w:marLeft w:val="0"/>
      <w:marRight w:val="0"/>
      <w:marTop w:val="0"/>
      <w:marBottom w:val="0"/>
      <w:divBdr>
        <w:top w:val="none" w:sz="0" w:space="0" w:color="auto"/>
        <w:left w:val="none" w:sz="0" w:space="0" w:color="auto"/>
        <w:bottom w:val="none" w:sz="0" w:space="0" w:color="auto"/>
        <w:right w:val="none" w:sz="0" w:space="0" w:color="auto"/>
      </w:divBdr>
    </w:div>
    <w:div w:id="1379207250">
      <w:bodyDiv w:val="1"/>
      <w:marLeft w:val="0"/>
      <w:marRight w:val="0"/>
      <w:marTop w:val="0"/>
      <w:marBottom w:val="0"/>
      <w:divBdr>
        <w:top w:val="none" w:sz="0" w:space="0" w:color="auto"/>
        <w:left w:val="none" w:sz="0" w:space="0" w:color="auto"/>
        <w:bottom w:val="none" w:sz="0" w:space="0" w:color="auto"/>
        <w:right w:val="none" w:sz="0" w:space="0" w:color="auto"/>
      </w:divBdr>
    </w:div>
    <w:div w:id="1439523274">
      <w:bodyDiv w:val="1"/>
      <w:marLeft w:val="0"/>
      <w:marRight w:val="0"/>
      <w:marTop w:val="0"/>
      <w:marBottom w:val="0"/>
      <w:divBdr>
        <w:top w:val="none" w:sz="0" w:space="0" w:color="auto"/>
        <w:left w:val="none" w:sz="0" w:space="0" w:color="auto"/>
        <w:bottom w:val="none" w:sz="0" w:space="0" w:color="auto"/>
        <w:right w:val="none" w:sz="0" w:space="0" w:color="auto"/>
      </w:divBdr>
    </w:div>
    <w:div w:id="1455253698">
      <w:bodyDiv w:val="1"/>
      <w:marLeft w:val="0"/>
      <w:marRight w:val="0"/>
      <w:marTop w:val="0"/>
      <w:marBottom w:val="0"/>
      <w:divBdr>
        <w:top w:val="none" w:sz="0" w:space="0" w:color="auto"/>
        <w:left w:val="none" w:sz="0" w:space="0" w:color="auto"/>
        <w:bottom w:val="none" w:sz="0" w:space="0" w:color="auto"/>
        <w:right w:val="none" w:sz="0" w:space="0" w:color="auto"/>
      </w:divBdr>
    </w:div>
    <w:div w:id="1468039005">
      <w:bodyDiv w:val="1"/>
      <w:marLeft w:val="0"/>
      <w:marRight w:val="0"/>
      <w:marTop w:val="0"/>
      <w:marBottom w:val="0"/>
      <w:divBdr>
        <w:top w:val="none" w:sz="0" w:space="0" w:color="auto"/>
        <w:left w:val="none" w:sz="0" w:space="0" w:color="auto"/>
        <w:bottom w:val="none" w:sz="0" w:space="0" w:color="auto"/>
        <w:right w:val="none" w:sz="0" w:space="0" w:color="auto"/>
      </w:divBdr>
    </w:div>
    <w:div w:id="1579051247">
      <w:bodyDiv w:val="1"/>
      <w:marLeft w:val="0"/>
      <w:marRight w:val="0"/>
      <w:marTop w:val="0"/>
      <w:marBottom w:val="0"/>
      <w:divBdr>
        <w:top w:val="none" w:sz="0" w:space="0" w:color="auto"/>
        <w:left w:val="none" w:sz="0" w:space="0" w:color="auto"/>
        <w:bottom w:val="none" w:sz="0" w:space="0" w:color="auto"/>
        <w:right w:val="none" w:sz="0" w:space="0" w:color="auto"/>
      </w:divBdr>
    </w:div>
    <w:div w:id="1598440236">
      <w:bodyDiv w:val="1"/>
      <w:marLeft w:val="0"/>
      <w:marRight w:val="0"/>
      <w:marTop w:val="0"/>
      <w:marBottom w:val="0"/>
      <w:divBdr>
        <w:top w:val="none" w:sz="0" w:space="0" w:color="auto"/>
        <w:left w:val="none" w:sz="0" w:space="0" w:color="auto"/>
        <w:bottom w:val="none" w:sz="0" w:space="0" w:color="auto"/>
        <w:right w:val="none" w:sz="0" w:space="0" w:color="auto"/>
      </w:divBdr>
    </w:div>
    <w:div w:id="1643922546">
      <w:bodyDiv w:val="1"/>
      <w:marLeft w:val="0"/>
      <w:marRight w:val="0"/>
      <w:marTop w:val="0"/>
      <w:marBottom w:val="0"/>
      <w:divBdr>
        <w:top w:val="none" w:sz="0" w:space="0" w:color="auto"/>
        <w:left w:val="none" w:sz="0" w:space="0" w:color="auto"/>
        <w:bottom w:val="none" w:sz="0" w:space="0" w:color="auto"/>
        <w:right w:val="none" w:sz="0" w:space="0" w:color="auto"/>
      </w:divBdr>
    </w:div>
    <w:div w:id="1764766407">
      <w:bodyDiv w:val="1"/>
      <w:marLeft w:val="0"/>
      <w:marRight w:val="0"/>
      <w:marTop w:val="0"/>
      <w:marBottom w:val="0"/>
      <w:divBdr>
        <w:top w:val="none" w:sz="0" w:space="0" w:color="auto"/>
        <w:left w:val="none" w:sz="0" w:space="0" w:color="auto"/>
        <w:bottom w:val="none" w:sz="0" w:space="0" w:color="auto"/>
        <w:right w:val="none" w:sz="0" w:space="0" w:color="auto"/>
      </w:divBdr>
    </w:div>
    <w:div w:id="1864249742">
      <w:bodyDiv w:val="1"/>
      <w:marLeft w:val="0"/>
      <w:marRight w:val="0"/>
      <w:marTop w:val="0"/>
      <w:marBottom w:val="0"/>
      <w:divBdr>
        <w:top w:val="none" w:sz="0" w:space="0" w:color="auto"/>
        <w:left w:val="none" w:sz="0" w:space="0" w:color="auto"/>
        <w:bottom w:val="none" w:sz="0" w:space="0" w:color="auto"/>
        <w:right w:val="none" w:sz="0" w:space="0" w:color="auto"/>
      </w:divBdr>
    </w:div>
    <w:div w:id="1889997643">
      <w:bodyDiv w:val="1"/>
      <w:marLeft w:val="0"/>
      <w:marRight w:val="0"/>
      <w:marTop w:val="0"/>
      <w:marBottom w:val="0"/>
      <w:divBdr>
        <w:top w:val="none" w:sz="0" w:space="0" w:color="auto"/>
        <w:left w:val="none" w:sz="0" w:space="0" w:color="auto"/>
        <w:bottom w:val="none" w:sz="0" w:space="0" w:color="auto"/>
        <w:right w:val="none" w:sz="0" w:space="0" w:color="auto"/>
      </w:divBdr>
    </w:div>
    <w:div w:id="2033722358">
      <w:bodyDiv w:val="1"/>
      <w:marLeft w:val="0"/>
      <w:marRight w:val="0"/>
      <w:marTop w:val="0"/>
      <w:marBottom w:val="0"/>
      <w:divBdr>
        <w:top w:val="none" w:sz="0" w:space="0" w:color="auto"/>
        <w:left w:val="none" w:sz="0" w:space="0" w:color="auto"/>
        <w:bottom w:val="none" w:sz="0" w:space="0" w:color="auto"/>
        <w:right w:val="none" w:sz="0" w:space="0" w:color="auto"/>
      </w:divBdr>
    </w:div>
    <w:div w:id="212044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gi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gif"/><Relationship Id="rId5" Type="http://schemas.openxmlformats.org/officeDocument/2006/relationships/styles" Target="styles.xml"/><Relationship Id="rId15" Type="http://schemas.openxmlformats.org/officeDocument/2006/relationships/chart" Target="charts/chart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RishiReddy\Desktop\Book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ishiReddy\Desktop\Book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ishiReddy\Desktop\Book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dirty="0" smtClean="0"/>
              <a:t>Screen </a:t>
            </a:r>
            <a:r>
              <a:rPr lang="en-US" dirty="0"/>
              <a:t>plot</a:t>
            </a:r>
          </a:p>
        </c:rich>
      </c:tx>
      <c:overlay val="0"/>
    </c:title>
    <c:autoTitleDeleted val="0"/>
    <c:plotArea>
      <c:layout/>
      <c:barChart>
        <c:barDir val="col"/>
        <c:grouping val="clustered"/>
        <c:varyColors val="0"/>
        <c:ser>
          <c:idx val="0"/>
          <c:order val="0"/>
          <c:tx>
            <c:strRef>
              <c:f>[Book2.xlsx]PCA!$B$31</c:f>
              <c:strCache>
                <c:ptCount val="1"/>
                <c:pt idx="0">
                  <c:v>Eigenvalue</c:v>
                </c:pt>
              </c:strCache>
            </c:strRef>
          </c:tx>
          <c:spPr>
            <a:solidFill>
              <a:srgbClr val="0000FF"/>
            </a:solidFill>
            <a:ln>
              <a:solidFill>
                <a:srgbClr val="000000"/>
              </a:solidFill>
              <a:prstDash val="solid"/>
            </a:ln>
            <a:effectLst/>
          </c:spPr>
          <c:invertIfNegative val="0"/>
          <c:cat>
            <c:strRef>
              <c:f>[Book2.xlsx]PCA!$C$30:$E$30</c:f>
              <c:strCache>
                <c:ptCount val="3"/>
                <c:pt idx="0">
                  <c:v>F1</c:v>
                </c:pt>
                <c:pt idx="1">
                  <c:v>F2</c:v>
                </c:pt>
                <c:pt idx="2">
                  <c:v>F3</c:v>
                </c:pt>
              </c:strCache>
            </c:strRef>
          </c:cat>
          <c:val>
            <c:numRef>
              <c:f>[Book2.xlsx]PCA!$C$31:$E$31</c:f>
              <c:numCache>
                <c:formatCode>0.000</c:formatCode>
                <c:ptCount val="3"/>
                <c:pt idx="0">
                  <c:v>1.7168943739152893</c:v>
                </c:pt>
                <c:pt idx="1">
                  <c:v>0.98976267476631785</c:v>
                </c:pt>
                <c:pt idx="2">
                  <c:v>0.29334295131839239</c:v>
                </c:pt>
              </c:numCache>
            </c:numRef>
          </c:val>
        </c:ser>
        <c:dLbls>
          <c:showLegendKey val="0"/>
          <c:showVal val="0"/>
          <c:showCatName val="0"/>
          <c:showSerName val="0"/>
          <c:showPercent val="0"/>
          <c:showBubbleSize val="0"/>
        </c:dLbls>
        <c:gapWidth val="50"/>
        <c:overlap val="-30"/>
        <c:axId val="212634240"/>
        <c:axId val="212640896"/>
      </c:barChart>
      <c:lineChart>
        <c:grouping val="standard"/>
        <c:varyColors val="0"/>
        <c:ser>
          <c:idx val="1"/>
          <c:order val="1"/>
          <c:tx>
            <c:strRef>
              <c:f>[Book2.xlsx]PCA!$B$33</c:f>
              <c:strCache>
                <c:ptCount val="1"/>
                <c:pt idx="0">
                  <c:v>Cumulative %</c:v>
                </c:pt>
              </c:strCache>
            </c:strRef>
          </c:tx>
          <c:spPr>
            <a:ln w="12700">
              <a:solidFill>
                <a:srgbClr val="FF0000"/>
              </a:solidFill>
              <a:prstDash val="solid"/>
            </a:ln>
            <a:effectLst/>
          </c:spPr>
          <c:marker>
            <c:symbol val="circle"/>
            <c:size val="4"/>
            <c:spPr>
              <a:solidFill>
                <a:srgbClr val="FFFFFF"/>
              </a:solidFill>
              <a:ln>
                <a:solidFill>
                  <a:srgbClr val="FF0000"/>
                </a:solidFill>
                <a:prstDash val="solid"/>
              </a:ln>
            </c:spPr>
          </c:marker>
          <c:cat>
            <c:strRef>
              <c:f>[Book2.xlsx]PCA!$C$30:$E$30</c:f>
              <c:strCache>
                <c:ptCount val="3"/>
                <c:pt idx="0">
                  <c:v>F1</c:v>
                </c:pt>
                <c:pt idx="1">
                  <c:v>F2</c:v>
                </c:pt>
                <c:pt idx="2">
                  <c:v>F3</c:v>
                </c:pt>
              </c:strCache>
            </c:strRef>
          </c:cat>
          <c:val>
            <c:numRef>
              <c:f>[Book2.xlsx]PCA!$C$33:$E$33</c:f>
              <c:numCache>
                <c:formatCode>0.000</c:formatCode>
                <c:ptCount val="3"/>
                <c:pt idx="0">
                  <c:v>57.229812463842983</c:v>
                </c:pt>
                <c:pt idx="1">
                  <c:v>90.221901622720253</c:v>
                </c:pt>
                <c:pt idx="2">
                  <c:v>100</c:v>
                </c:pt>
              </c:numCache>
            </c:numRef>
          </c:val>
          <c:smooth val="0"/>
        </c:ser>
        <c:dLbls>
          <c:showLegendKey val="0"/>
          <c:showVal val="0"/>
          <c:showCatName val="0"/>
          <c:showSerName val="0"/>
          <c:showPercent val="0"/>
          <c:showBubbleSize val="0"/>
        </c:dLbls>
        <c:marker val="1"/>
        <c:smooth val="0"/>
        <c:axId val="212644992"/>
        <c:axId val="212642816"/>
      </c:lineChart>
      <c:catAx>
        <c:axId val="212634240"/>
        <c:scaling>
          <c:orientation val="minMax"/>
        </c:scaling>
        <c:delete val="0"/>
        <c:axPos val="b"/>
        <c:title>
          <c:tx>
            <c:rich>
              <a:bodyPr/>
              <a:lstStyle/>
              <a:p>
                <a:pPr>
                  <a:defRPr/>
                </a:pPr>
                <a:r>
                  <a:rPr lang="en-US" dirty="0" smtClean="0"/>
                  <a:t>Axis</a:t>
                </a:r>
                <a:endParaRPr lang="en-US" dirty="0"/>
              </a:p>
            </c:rich>
          </c:tx>
          <c:overlay val="0"/>
        </c:title>
        <c:numFmt formatCode="General" sourceLinked="0"/>
        <c:majorTickMark val="cross"/>
        <c:minorTickMark val="none"/>
        <c:tickLblPos val="nextTo"/>
        <c:crossAx val="212640896"/>
        <c:crosses val="autoZero"/>
        <c:auto val="1"/>
        <c:lblAlgn val="ctr"/>
        <c:lblOffset val="100"/>
        <c:noMultiLvlLbl val="0"/>
      </c:catAx>
      <c:valAx>
        <c:axId val="212640896"/>
        <c:scaling>
          <c:orientation val="minMax"/>
          <c:min val="0"/>
        </c:scaling>
        <c:delete val="0"/>
        <c:axPos val="l"/>
        <c:title>
          <c:tx>
            <c:rich>
              <a:bodyPr/>
              <a:lstStyle/>
              <a:p>
                <a:pPr>
                  <a:defRPr/>
                </a:pPr>
                <a:r>
                  <a:rPr lang="en-US"/>
                  <a:t>Eigenvalue</a:t>
                </a:r>
              </a:p>
            </c:rich>
          </c:tx>
          <c:overlay val="0"/>
        </c:title>
        <c:numFmt formatCode="General" sourceLinked="0"/>
        <c:majorTickMark val="cross"/>
        <c:minorTickMark val="none"/>
        <c:tickLblPos val="nextTo"/>
        <c:crossAx val="212634240"/>
        <c:crosses val="autoZero"/>
        <c:crossBetween val="between"/>
      </c:valAx>
      <c:valAx>
        <c:axId val="212642816"/>
        <c:scaling>
          <c:orientation val="minMax"/>
          <c:max val="100"/>
          <c:min val="0"/>
        </c:scaling>
        <c:delete val="0"/>
        <c:axPos val="r"/>
        <c:title>
          <c:tx>
            <c:rich>
              <a:bodyPr/>
              <a:lstStyle/>
              <a:p>
                <a:pPr>
                  <a:defRPr/>
                </a:pPr>
                <a:r>
                  <a:rPr lang="en-US"/>
                  <a:t>Cumulative variability (%)</a:t>
                </a:r>
              </a:p>
            </c:rich>
          </c:tx>
          <c:overlay val="0"/>
        </c:title>
        <c:numFmt formatCode="General" sourceLinked="0"/>
        <c:majorTickMark val="cross"/>
        <c:minorTickMark val="none"/>
        <c:tickLblPos val="nextTo"/>
        <c:crossAx val="212644992"/>
        <c:crosses val="max"/>
        <c:crossBetween val="between"/>
        <c:majorUnit val="20"/>
      </c:valAx>
      <c:catAx>
        <c:axId val="212644992"/>
        <c:scaling>
          <c:orientation val="minMax"/>
        </c:scaling>
        <c:delete val="1"/>
        <c:axPos val="b"/>
        <c:majorTickMark val="out"/>
        <c:minorTickMark val="none"/>
        <c:tickLblPos val="nextTo"/>
        <c:crossAx val="212642816"/>
        <c:crosses val="autoZero"/>
        <c:auto val="1"/>
        <c:lblAlgn val="ctr"/>
        <c:lblOffset val="100"/>
        <c:noMultiLvlLbl val="0"/>
      </c:catAx>
      <c:spPr>
        <a:ln>
          <a:solidFill>
            <a:srgbClr val="808080"/>
          </a:solidFill>
          <a:prstDash val="solid"/>
        </a:ln>
      </c:spPr>
    </c:plotArea>
    <c:plotVisOnly val="1"/>
    <c:dispBlanksAs val="gap"/>
    <c:showDLblsOverMax val="0"/>
  </c:chart>
  <c:txPr>
    <a:bodyPr/>
    <a:lstStyle/>
    <a:p>
      <a:pPr>
        <a:defRPr sz="16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Biplot (axes F1 and F2: 90.22 %)</a:t>
            </a:r>
          </a:p>
        </c:rich>
      </c:tx>
      <c:overlay val="0"/>
    </c:title>
    <c:autoTitleDeleted val="0"/>
    <c:plotArea>
      <c:layout/>
      <c:scatterChart>
        <c:scatterStyle val="lineMarker"/>
        <c:varyColors val="0"/>
        <c:ser>
          <c:idx val="0"/>
          <c:order val="0"/>
          <c:spPr>
            <a:ln w="28575">
              <a:noFill/>
            </a:ln>
            <a:effectLst/>
          </c:spPr>
          <c:marker>
            <c:symbol val="circle"/>
            <c:size val="3"/>
            <c:spPr>
              <a:solidFill>
                <a:srgbClr val="000078"/>
              </a:solidFill>
              <a:ln>
                <a:solidFill>
                  <a:srgbClr val="000078"/>
                </a:solidFill>
                <a:prstDash val="solid"/>
              </a:ln>
            </c:spPr>
          </c:marker>
          <c:xVal>
            <c:numRef>
              <c:f>[Book2.xlsx]PCA_HID!$B$2:$B$1075</c:f>
              <c:numCache>
                <c:formatCode>0</c:formatCode>
                <c:ptCount val="1074"/>
                <c:pt idx="0">
                  <c:v>-2.4577866133826447</c:v>
                </c:pt>
                <c:pt idx="1">
                  <c:v>-2.5028209120709075</c:v>
                </c:pt>
                <c:pt idx="2">
                  <c:v>-2.4289318517618539</c:v>
                </c:pt>
                <c:pt idx="3">
                  <c:v>-2.3573541538910106</c:v>
                </c:pt>
                <c:pt idx="4">
                  <c:v>-2.2245626202644329</c:v>
                </c:pt>
                <c:pt idx="5">
                  <c:v>-2.35427233730673</c:v>
                </c:pt>
                <c:pt idx="6">
                  <c:v>-2.3261880298320095</c:v>
                </c:pt>
                <c:pt idx="7">
                  <c:v>-2.0948529032221352</c:v>
                </c:pt>
                <c:pt idx="8">
                  <c:v>-2.382356644781451</c:v>
                </c:pt>
                <c:pt idx="9">
                  <c:v>-2.4327841224922047</c:v>
                </c:pt>
                <c:pt idx="10">
                  <c:v>-2.2896287267505175</c:v>
                </c:pt>
                <c:pt idx="11">
                  <c:v>-2.1472437851549007</c:v>
                </c:pt>
                <c:pt idx="12">
                  <c:v>-1.8266850530282448</c:v>
                </c:pt>
                <c:pt idx="13">
                  <c:v>-1.7758350793876201</c:v>
                </c:pt>
                <c:pt idx="14">
                  <c:v>-1.5909260843308022</c:v>
                </c:pt>
                <c:pt idx="15">
                  <c:v>-1.6649642200672028</c:v>
                </c:pt>
                <c:pt idx="16">
                  <c:v>-1.6805721857774556</c:v>
                </c:pt>
                <c:pt idx="17">
                  <c:v>-2.0452704173711256</c:v>
                </c:pt>
                <c:pt idx="18">
                  <c:v>-1.9266950165900076</c:v>
                </c:pt>
                <c:pt idx="19">
                  <c:v>-1.7396982722359999</c:v>
                </c:pt>
                <c:pt idx="20">
                  <c:v>-1.863592314325935</c:v>
                </c:pt>
                <c:pt idx="21">
                  <c:v>-1.2860498556280731</c:v>
                </c:pt>
                <c:pt idx="22">
                  <c:v>-1.4110125027187719</c:v>
                </c:pt>
                <c:pt idx="23">
                  <c:v>-1.4695670178200975</c:v>
                </c:pt>
                <c:pt idx="24">
                  <c:v>-2.0244681554272335</c:v>
                </c:pt>
                <c:pt idx="25">
                  <c:v>-2.1083731196351985</c:v>
                </c:pt>
                <c:pt idx="26">
                  <c:v>-2.1145367528037591</c:v>
                </c:pt>
                <c:pt idx="27">
                  <c:v>-2.5043618203630476</c:v>
                </c:pt>
                <c:pt idx="28">
                  <c:v>-2.3311587129246281</c:v>
                </c:pt>
                <c:pt idx="29">
                  <c:v>-2.1178919898905644</c:v>
                </c:pt>
                <c:pt idx="30">
                  <c:v>-2.1199583541527951</c:v>
                </c:pt>
                <c:pt idx="31">
                  <c:v>-1.7559062316300169</c:v>
                </c:pt>
                <c:pt idx="32">
                  <c:v>-1.8440114247845305</c:v>
                </c:pt>
                <c:pt idx="33">
                  <c:v>-1.8174680256019495</c:v>
                </c:pt>
                <c:pt idx="34">
                  <c:v>-1.8928979942031434</c:v>
                </c:pt>
                <c:pt idx="35">
                  <c:v>-1.9752620501189679</c:v>
                </c:pt>
                <c:pt idx="36">
                  <c:v>-1.9806552291414583</c:v>
                </c:pt>
                <c:pt idx="37">
                  <c:v>-2.8599673696056005</c:v>
                </c:pt>
                <c:pt idx="38">
                  <c:v>-2.1730451525179566</c:v>
                </c:pt>
                <c:pt idx="39">
                  <c:v>-2.059514972543131</c:v>
                </c:pt>
                <c:pt idx="40">
                  <c:v>-1.8869332438234343</c:v>
                </c:pt>
                <c:pt idx="41">
                  <c:v>-2.0082425029726343</c:v>
                </c:pt>
                <c:pt idx="42">
                  <c:v>-1.8285278041494555</c:v>
                </c:pt>
                <c:pt idx="43">
                  <c:v>-2.0703013305881122</c:v>
                </c:pt>
                <c:pt idx="44">
                  <c:v>-2.021414761169499</c:v>
                </c:pt>
                <c:pt idx="45">
                  <c:v>-1.8251725670626502</c:v>
                </c:pt>
                <c:pt idx="46">
                  <c:v>-1.7781748641523758</c:v>
                </c:pt>
                <c:pt idx="47">
                  <c:v>-1.5143315879802119</c:v>
                </c:pt>
                <c:pt idx="48">
                  <c:v>-1.2261319299884996</c:v>
                </c:pt>
                <c:pt idx="49">
                  <c:v>-1.668148996691702</c:v>
                </c:pt>
                <c:pt idx="50">
                  <c:v>-1.9521484257368655</c:v>
                </c:pt>
                <c:pt idx="51">
                  <c:v>-1.8120748465794589</c:v>
                </c:pt>
                <c:pt idx="52">
                  <c:v>-2.0922220048942721</c:v>
                </c:pt>
                <c:pt idx="53">
                  <c:v>-1.9182484433097824</c:v>
                </c:pt>
                <c:pt idx="54">
                  <c:v>-1.8886232275429213</c:v>
                </c:pt>
                <c:pt idx="55">
                  <c:v>-1.7513119290801422</c:v>
                </c:pt>
                <c:pt idx="56">
                  <c:v>-1.8890741457993385</c:v>
                </c:pt>
                <c:pt idx="57">
                  <c:v>-1.5288742940069109</c:v>
                </c:pt>
                <c:pt idx="58">
                  <c:v>-1.6893276391783378</c:v>
                </c:pt>
                <c:pt idx="59">
                  <c:v>-1.5337704393858564</c:v>
                </c:pt>
                <c:pt idx="60">
                  <c:v>-1.2024751565757243</c:v>
                </c:pt>
                <c:pt idx="61">
                  <c:v>-0.67431630094002049</c:v>
                </c:pt>
                <c:pt idx="62">
                  <c:v>-0.9675859100901939</c:v>
                </c:pt>
                <c:pt idx="63">
                  <c:v>-0.65500513992676401</c:v>
                </c:pt>
                <c:pt idx="64">
                  <c:v>-0.69444737680368462</c:v>
                </c:pt>
                <c:pt idx="65">
                  <c:v>-0.1337058338920174</c:v>
                </c:pt>
                <c:pt idx="66">
                  <c:v>-0.46997179979476811</c:v>
                </c:pt>
                <c:pt idx="67">
                  <c:v>-1.1790383043295927</c:v>
                </c:pt>
                <c:pt idx="68">
                  <c:v>-1.344387794879965</c:v>
                </c:pt>
                <c:pt idx="69">
                  <c:v>-1.5023308948243301</c:v>
                </c:pt>
                <c:pt idx="70">
                  <c:v>-0.78024120751998782</c:v>
                </c:pt>
                <c:pt idx="71">
                  <c:v>-0.35475163610045529</c:v>
                </c:pt>
                <c:pt idx="72">
                  <c:v>-0.31083574977446105</c:v>
                </c:pt>
                <c:pt idx="73">
                  <c:v>8.7066547813895612E-2</c:v>
                </c:pt>
                <c:pt idx="74">
                  <c:v>0.74264848840585551</c:v>
                </c:pt>
                <c:pt idx="75">
                  <c:v>-0.20254967339477892</c:v>
                </c:pt>
                <c:pt idx="76">
                  <c:v>-1.1729492088747056</c:v>
                </c:pt>
                <c:pt idx="77">
                  <c:v>-1.4211597889844474</c:v>
                </c:pt>
                <c:pt idx="78">
                  <c:v>-0.74325940850862426</c:v>
                </c:pt>
                <c:pt idx="79">
                  <c:v>-1.1017194692200603</c:v>
                </c:pt>
                <c:pt idx="80">
                  <c:v>-1.6485681071502976</c:v>
                </c:pt>
                <c:pt idx="81">
                  <c:v>-0.50384705186968259</c:v>
                </c:pt>
                <c:pt idx="82">
                  <c:v>-1.0938658523320126</c:v>
                </c:pt>
                <c:pt idx="83">
                  <c:v>-1.1084299433936706</c:v>
                </c:pt>
                <c:pt idx="84">
                  <c:v>-0.8527882423257529</c:v>
                </c:pt>
                <c:pt idx="85">
                  <c:v>0.62511696227333247</c:v>
                </c:pt>
                <c:pt idx="86">
                  <c:v>1.8839113465594459</c:v>
                </c:pt>
                <c:pt idx="87">
                  <c:v>3.2116772607407089</c:v>
                </c:pt>
                <c:pt idx="88">
                  <c:v>1.3457118566726625</c:v>
                </c:pt>
                <c:pt idx="89">
                  <c:v>-0.13626923179779343</c:v>
                </c:pt>
                <c:pt idx="90">
                  <c:v>1.2306407684056964</c:v>
                </c:pt>
                <c:pt idx="91">
                  <c:v>1.8252077560307736</c:v>
                </c:pt>
                <c:pt idx="92">
                  <c:v>1.4660517788869409</c:v>
                </c:pt>
                <c:pt idx="93">
                  <c:v>-0.60791151426785706</c:v>
                </c:pt>
                <c:pt idx="94">
                  <c:v>-1.3841318745859559</c:v>
                </c:pt>
                <c:pt idx="95">
                  <c:v>0.39795364228346175</c:v>
                </c:pt>
                <c:pt idx="96">
                  <c:v>0.3781952549881647</c:v>
                </c:pt>
                <c:pt idx="97">
                  <c:v>-0.39260684929810796</c:v>
                </c:pt>
                <c:pt idx="98">
                  <c:v>-0.93204909662233804</c:v>
                </c:pt>
                <c:pt idx="99">
                  <c:v>-0.37103413320814582</c:v>
                </c:pt>
                <c:pt idx="100">
                  <c:v>0.64606495432736155</c:v>
                </c:pt>
                <c:pt idx="101">
                  <c:v>7.9159778247133647E-2</c:v>
                </c:pt>
                <c:pt idx="102">
                  <c:v>-0.62314679140974283</c:v>
                </c:pt>
                <c:pt idx="103">
                  <c:v>-1.0391174925739095</c:v>
                </c:pt>
                <c:pt idx="104">
                  <c:v>-0.66631695394183577</c:v>
                </c:pt>
                <c:pt idx="105">
                  <c:v>-0.42069115677282892</c:v>
                </c:pt>
                <c:pt idx="106">
                  <c:v>-9.4938128412534337E-2</c:v>
                </c:pt>
                <c:pt idx="107">
                  <c:v>-0.42866911873605457</c:v>
                </c:pt>
                <c:pt idx="108">
                  <c:v>0.22942306708296695</c:v>
                </c:pt>
                <c:pt idx="109">
                  <c:v>0.20071738088952273</c:v>
                </c:pt>
                <c:pt idx="110">
                  <c:v>0.149842676896729</c:v>
                </c:pt>
                <c:pt idx="111">
                  <c:v>-0.89198548102669417</c:v>
                </c:pt>
                <c:pt idx="112">
                  <c:v>-1.0076779480123834</c:v>
                </c:pt>
                <c:pt idx="113">
                  <c:v>-0.60915427170530345</c:v>
                </c:pt>
                <c:pt idx="114">
                  <c:v>0.11939719962229314</c:v>
                </c:pt>
                <c:pt idx="115">
                  <c:v>1.5156342647379506</c:v>
                </c:pt>
                <c:pt idx="116">
                  <c:v>0.53538928582141887</c:v>
                </c:pt>
                <c:pt idx="117">
                  <c:v>2.766000356123996E-2</c:v>
                </c:pt>
                <c:pt idx="118">
                  <c:v>0.26950806771356983</c:v>
                </c:pt>
                <c:pt idx="119">
                  <c:v>0.57930517214741317</c:v>
                </c:pt>
                <c:pt idx="120">
                  <c:v>0.75810034139717508</c:v>
                </c:pt>
                <c:pt idx="121">
                  <c:v>0.22161556558204723</c:v>
                </c:pt>
                <c:pt idx="122">
                  <c:v>0.99890453090091003</c:v>
                </c:pt>
                <c:pt idx="123">
                  <c:v>-0.56514246263067669</c:v>
                </c:pt>
                <c:pt idx="124">
                  <c:v>-4.6254133757149575E-2</c:v>
                </c:pt>
                <c:pt idx="125">
                  <c:v>-8.0874762968798308E-2</c:v>
                </c:pt>
                <c:pt idx="126">
                  <c:v>-0.61368107383309134</c:v>
                </c:pt>
                <c:pt idx="127">
                  <c:v>-0.1061506743617639</c:v>
                </c:pt>
                <c:pt idx="128">
                  <c:v>0.72504535082983534</c:v>
                </c:pt>
                <c:pt idx="129">
                  <c:v>1.3422536595456382</c:v>
                </c:pt>
                <c:pt idx="130">
                  <c:v>1.7751245445618418</c:v>
                </c:pt>
                <c:pt idx="131">
                  <c:v>1.4801896820443503</c:v>
                </c:pt>
                <c:pt idx="132">
                  <c:v>-0.55308861679608046</c:v>
                </c:pt>
                <c:pt idx="133">
                  <c:v>-0.56387497484106142</c:v>
                </c:pt>
                <c:pt idx="134">
                  <c:v>0.98926131557036612</c:v>
                </c:pt>
                <c:pt idx="135">
                  <c:v>1.6042080692094633</c:v>
                </c:pt>
                <c:pt idx="136">
                  <c:v>0.88860524293771126</c:v>
                </c:pt>
                <c:pt idx="137">
                  <c:v>0.64094150383301907</c:v>
                </c:pt>
                <c:pt idx="138">
                  <c:v>1.5944655858130774</c:v>
                </c:pt>
                <c:pt idx="139">
                  <c:v>1.0662819998252049</c:v>
                </c:pt>
                <c:pt idx="140">
                  <c:v>1.2726891732583112</c:v>
                </c:pt>
                <c:pt idx="141">
                  <c:v>1.4348325021492252</c:v>
                </c:pt>
                <c:pt idx="142">
                  <c:v>1.6682055706947843</c:v>
                </c:pt>
                <c:pt idx="143">
                  <c:v>1.3767004829777711</c:v>
                </c:pt>
                <c:pt idx="144">
                  <c:v>1.6832666953999873</c:v>
                </c:pt>
                <c:pt idx="145">
                  <c:v>1.3222716591093209</c:v>
                </c:pt>
                <c:pt idx="146">
                  <c:v>0.73036399213865244</c:v>
                </c:pt>
                <c:pt idx="147">
                  <c:v>0.81354461758767482</c:v>
                </c:pt>
                <c:pt idx="148">
                  <c:v>1.0119738290575555</c:v>
                </c:pt>
                <c:pt idx="149">
                  <c:v>0.60594449407862649</c:v>
                </c:pt>
                <c:pt idx="150">
                  <c:v>1.605993975677583</c:v>
                </c:pt>
                <c:pt idx="151">
                  <c:v>1.0590460696815036</c:v>
                </c:pt>
                <c:pt idx="152">
                  <c:v>0.56525949976425938</c:v>
                </c:pt>
                <c:pt idx="153">
                  <c:v>0.98615107665954027</c:v>
                </c:pt>
                <c:pt idx="154">
                  <c:v>1.186668037426611</c:v>
                </c:pt>
                <c:pt idx="155">
                  <c:v>-0.17934716355563071</c:v>
                </c:pt>
                <c:pt idx="156">
                  <c:v>1.6710600821636676</c:v>
                </c:pt>
                <c:pt idx="157">
                  <c:v>1.5038715324664613</c:v>
                </c:pt>
                <c:pt idx="158">
                  <c:v>1.0391386069588597</c:v>
                </c:pt>
                <c:pt idx="159">
                  <c:v>1.0317820237143573</c:v>
                </c:pt>
                <c:pt idx="160">
                  <c:v>0.53344726663436615</c:v>
                </c:pt>
                <c:pt idx="161">
                  <c:v>0.60860381473303504</c:v>
                </c:pt>
                <c:pt idx="162">
                  <c:v>0.69449691351518039</c:v>
                </c:pt>
                <c:pt idx="163">
                  <c:v>1.5657314772930877</c:v>
                </c:pt>
                <c:pt idx="164">
                  <c:v>1.3896952434207435</c:v>
                </c:pt>
                <c:pt idx="165">
                  <c:v>1.3873093432688599</c:v>
                </c:pt>
                <c:pt idx="166">
                  <c:v>1.4922401825617368</c:v>
                </c:pt>
                <c:pt idx="167">
                  <c:v>1.242066198229983</c:v>
                </c:pt>
                <c:pt idx="168">
                  <c:v>1.0836758720035771</c:v>
                </c:pt>
                <c:pt idx="169">
                  <c:v>0.7311805616718503</c:v>
                </c:pt>
                <c:pt idx="170">
                  <c:v>1.8697627141360733</c:v>
                </c:pt>
                <c:pt idx="171">
                  <c:v>1.97446994028793</c:v>
                </c:pt>
                <c:pt idx="172">
                  <c:v>1.4131568260190441</c:v>
                </c:pt>
                <c:pt idx="173">
                  <c:v>1.1837603732790134</c:v>
                </c:pt>
                <c:pt idx="174">
                  <c:v>0.51642273770715108</c:v>
                </c:pt>
                <c:pt idx="175">
                  <c:v>1.6239380341782148</c:v>
                </c:pt>
                <c:pt idx="176">
                  <c:v>2.1405648079750366</c:v>
                </c:pt>
                <c:pt idx="177">
                  <c:v>1.7897561360455867</c:v>
                </c:pt>
                <c:pt idx="178">
                  <c:v>2.075097590594039</c:v>
                </c:pt>
                <c:pt idx="179">
                  <c:v>1.5244217589427875</c:v>
                </c:pt>
                <c:pt idx="180">
                  <c:v>0.97605728972974615</c:v>
                </c:pt>
                <c:pt idx="181">
                  <c:v>1.7028689699763513</c:v>
                </c:pt>
                <c:pt idx="182">
                  <c:v>0.96323298974907989</c:v>
                </c:pt>
                <c:pt idx="183">
                  <c:v>1.1466010765137575</c:v>
                </c:pt>
                <c:pt idx="184">
                  <c:v>1.3326284839328437</c:v>
                </c:pt>
                <c:pt idx="185">
                  <c:v>0.63897106231942069</c:v>
                </c:pt>
                <c:pt idx="186">
                  <c:v>1.8664288620842271</c:v>
                </c:pt>
                <c:pt idx="187">
                  <c:v>1.4811272513355165</c:v>
                </c:pt>
                <c:pt idx="188">
                  <c:v>0.61270108363936482</c:v>
                </c:pt>
                <c:pt idx="189">
                  <c:v>1.1550262647590237</c:v>
                </c:pt>
                <c:pt idx="190">
                  <c:v>1.4611699812513679</c:v>
                </c:pt>
                <c:pt idx="191">
                  <c:v>1.0168913594714601</c:v>
                </c:pt>
                <c:pt idx="192">
                  <c:v>1.321643243099011</c:v>
                </c:pt>
                <c:pt idx="193">
                  <c:v>1.7029435076900246</c:v>
                </c:pt>
                <c:pt idx="194">
                  <c:v>1.4010000201442288</c:v>
                </c:pt>
                <c:pt idx="195">
                  <c:v>1.2846614440876476</c:v>
                </c:pt>
                <c:pt idx="196">
                  <c:v>1.3089680185456916</c:v>
                </c:pt>
                <c:pt idx="197">
                  <c:v>1.5602106078782094</c:v>
                </c:pt>
                <c:pt idx="198">
                  <c:v>1.5689590239875049</c:v>
                </c:pt>
                <c:pt idx="199">
                  <c:v>1.2733035146854479</c:v>
                </c:pt>
                <c:pt idx="200">
                  <c:v>2.2876436668435374</c:v>
                </c:pt>
                <c:pt idx="201">
                  <c:v>0.97866680302265008</c:v>
                </c:pt>
                <c:pt idx="202">
                  <c:v>1.8083713806264468</c:v>
                </c:pt>
                <c:pt idx="203">
                  <c:v>1.3437129928325184</c:v>
                </c:pt>
                <c:pt idx="204">
                  <c:v>1.1093458569998691</c:v>
                </c:pt>
                <c:pt idx="205">
                  <c:v>1.5846662577636002</c:v>
                </c:pt>
                <c:pt idx="206">
                  <c:v>1.8292481802840121</c:v>
                </c:pt>
                <c:pt idx="207">
                  <c:v>1.7179548250337231</c:v>
                </c:pt>
                <c:pt idx="208">
                  <c:v>1.9357413129039882</c:v>
                </c:pt>
                <c:pt idx="209">
                  <c:v>2.5970643907346367</c:v>
                </c:pt>
                <c:pt idx="210">
                  <c:v>1.1793044168905222</c:v>
                </c:pt>
                <c:pt idx="211">
                  <c:v>1.3716943402670203</c:v>
                </c:pt>
                <c:pt idx="212">
                  <c:v>1.1028058432885643</c:v>
                </c:pt>
                <c:pt idx="213">
                  <c:v>1.8534517947018372</c:v>
                </c:pt>
                <c:pt idx="214">
                  <c:v>2.0656746430873061</c:v>
                </c:pt>
                <c:pt idx="215">
                  <c:v>1.6853437154312141</c:v>
                </c:pt>
                <c:pt idx="216">
                  <c:v>1.2010014780556624</c:v>
                </c:pt>
                <c:pt idx="217">
                  <c:v>1.2807062133170781</c:v>
                </c:pt>
                <c:pt idx="218">
                  <c:v>1.3118723373760794</c:v>
                </c:pt>
                <c:pt idx="219">
                  <c:v>1.2409905559376326</c:v>
                </c:pt>
                <c:pt idx="220">
                  <c:v>1.4876104203937299</c:v>
                </c:pt>
                <c:pt idx="221">
                  <c:v>1.6769930648996214</c:v>
                </c:pt>
                <c:pt idx="222">
                  <c:v>1.140558096445998</c:v>
                </c:pt>
                <c:pt idx="223">
                  <c:v>2.1588250570481113</c:v>
                </c:pt>
                <c:pt idx="224">
                  <c:v>2.1045453086070078</c:v>
                </c:pt>
                <c:pt idx="225">
                  <c:v>1.8787277060948027</c:v>
                </c:pt>
                <c:pt idx="226">
                  <c:v>1.6374264829475227</c:v>
                </c:pt>
                <c:pt idx="227">
                  <c:v>1.8654063724705912</c:v>
                </c:pt>
                <c:pt idx="228">
                  <c:v>1.3995052272392166</c:v>
                </c:pt>
                <c:pt idx="229">
                  <c:v>1.6445841834031736</c:v>
                </c:pt>
                <c:pt idx="230">
                  <c:v>1.0492467416320264</c:v>
                </c:pt>
                <c:pt idx="231">
                  <c:v>2.0747957477649686</c:v>
                </c:pt>
                <c:pt idx="232">
                  <c:v>1.8785288233059512</c:v>
                </c:pt>
                <c:pt idx="233">
                  <c:v>0.9987447262075998</c:v>
                </c:pt>
                <c:pt idx="234">
                  <c:v>1.0479792538424111</c:v>
                </c:pt>
                <c:pt idx="235">
                  <c:v>1.6756757697485014</c:v>
                </c:pt>
                <c:pt idx="236">
                  <c:v>1.4571402127671251</c:v>
                </c:pt>
                <c:pt idx="237">
                  <c:v>0.78942988862689567</c:v>
                </c:pt>
                <c:pt idx="238">
                  <c:v>0.77822103465204306</c:v>
                </c:pt>
                <c:pt idx="239">
                  <c:v>0.67887856519613121</c:v>
                </c:pt>
                <c:pt idx="240">
                  <c:v>0.81313646940117557</c:v>
                </c:pt>
                <c:pt idx="241">
                  <c:v>0.87676093566096225</c:v>
                </c:pt>
                <c:pt idx="242">
                  <c:v>0.68844689615583465</c:v>
                </c:pt>
                <c:pt idx="243">
                  <c:v>1.5446948729422121</c:v>
                </c:pt>
                <c:pt idx="244">
                  <c:v>1.7209052592512388</c:v>
                </c:pt>
                <c:pt idx="245">
                  <c:v>0.83127941069065914</c:v>
                </c:pt>
                <c:pt idx="246">
                  <c:v>0.28681667291230556</c:v>
                </c:pt>
                <c:pt idx="247">
                  <c:v>0.10822038645139519</c:v>
                </c:pt>
                <c:pt idx="248">
                  <c:v>0.27197916134812272</c:v>
                </c:pt>
                <c:pt idx="249">
                  <c:v>1.0810803597968788</c:v>
                </c:pt>
                <c:pt idx="250">
                  <c:v>1.2157109525702903</c:v>
                </c:pt>
                <c:pt idx="251">
                  <c:v>0.62097015916569764</c:v>
                </c:pt>
                <c:pt idx="252">
                  <c:v>-8.9910674163791948E-2</c:v>
                </c:pt>
                <c:pt idx="253">
                  <c:v>0.24255282837011302</c:v>
                </c:pt>
                <c:pt idx="254">
                  <c:v>0.16046219295681338</c:v>
                </c:pt>
                <c:pt idx="255">
                  <c:v>0.14793604383084072</c:v>
                </c:pt>
                <c:pt idx="256">
                  <c:v>1.2236143768198424</c:v>
                </c:pt>
                <c:pt idx="257">
                  <c:v>2.0216805270732614</c:v>
                </c:pt>
                <c:pt idx="258">
                  <c:v>0.5385562958883684</c:v>
                </c:pt>
                <c:pt idx="259">
                  <c:v>0.66046220340412276</c:v>
                </c:pt>
                <c:pt idx="260">
                  <c:v>0.33127940024334968</c:v>
                </c:pt>
                <c:pt idx="261">
                  <c:v>0.70430355201644357</c:v>
                </c:pt>
                <c:pt idx="262">
                  <c:v>0.89067891765172813</c:v>
                </c:pt>
                <c:pt idx="263">
                  <c:v>0.97883357151057915</c:v>
                </c:pt>
                <c:pt idx="264">
                  <c:v>9.6340346396314544E-2</c:v>
                </c:pt>
                <c:pt idx="265">
                  <c:v>-0.4419336812041425</c:v>
                </c:pt>
                <c:pt idx="266">
                  <c:v>-0.51162251256664748</c:v>
                </c:pt>
                <c:pt idx="267">
                  <c:v>-0.27762806530236517</c:v>
                </c:pt>
                <c:pt idx="268">
                  <c:v>0.26882280705016898</c:v>
                </c:pt>
                <c:pt idx="269">
                  <c:v>2.5131991776628459E-2</c:v>
                </c:pt>
                <c:pt idx="270">
                  <c:v>7.7945369639265266E-2</c:v>
                </c:pt>
                <c:pt idx="271">
                  <c:v>-0.64506384723849408</c:v>
                </c:pt>
                <c:pt idx="272">
                  <c:v>-0.69017268364043005</c:v>
                </c:pt>
                <c:pt idx="273">
                  <c:v>-0.7325476616742842</c:v>
                </c:pt>
                <c:pt idx="274">
                  <c:v>-0.33340260664848104</c:v>
                </c:pt>
                <c:pt idx="275">
                  <c:v>0.17522147483294609</c:v>
                </c:pt>
                <c:pt idx="276">
                  <c:v>0.54292698529722305</c:v>
                </c:pt>
                <c:pt idx="277">
                  <c:v>1.3443981799989517</c:v>
                </c:pt>
                <c:pt idx="278">
                  <c:v>1.779555697101197</c:v>
                </c:pt>
                <c:pt idx="279">
                  <c:v>0.60245083733347016</c:v>
                </c:pt>
                <c:pt idx="280">
                  <c:v>8.0107656650128659E-2</c:v>
                </c:pt>
                <c:pt idx="281">
                  <c:v>2.8487228863433644E-2</c:v>
                </c:pt>
                <c:pt idx="282">
                  <c:v>-0.24507380035294737</c:v>
                </c:pt>
                <c:pt idx="283">
                  <c:v>-6.3246621880409831E-2</c:v>
                </c:pt>
                <c:pt idx="284">
                  <c:v>-0.1339295205300052</c:v>
                </c:pt>
                <c:pt idx="285">
                  <c:v>-4.5053873229421726E-2</c:v>
                </c:pt>
                <c:pt idx="286">
                  <c:v>-0.64009316414587525</c:v>
                </c:pt>
                <c:pt idx="287">
                  <c:v>-0.47844686889850646</c:v>
                </c:pt>
                <c:pt idx="288">
                  <c:v>-0.12468407077716427</c:v>
                </c:pt>
                <c:pt idx="289">
                  <c:v>-0.4376873368704659</c:v>
                </c:pt>
                <c:pt idx="290">
                  <c:v>-0.5057607222271574</c:v>
                </c:pt>
                <c:pt idx="291">
                  <c:v>-0.1477976951592665</c:v>
                </c:pt>
                <c:pt idx="292">
                  <c:v>0.20693443989699714</c:v>
                </c:pt>
                <c:pt idx="293">
                  <c:v>-7.4753626709956306E-2</c:v>
                </c:pt>
                <c:pt idx="294">
                  <c:v>0.14795742886579979</c:v>
                </c:pt>
                <c:pt idx="295">
                  <c:v>-4.6422994175795733E-3</c:v>
                </c:pt>
                <c:pt idx="296">
                  <c:v>-0.35875305575512006</c:v>
                </c:pt>
                <c:pt idx="297">
                  <c:v>-0.83787626654486402</c:v>
                </c:pt>
                <c:pt idx="298">
                  <c:v>-0.54120161294638081</c:v>
                </c:pt>
                <c:pt idx="299">
                  <c:v>-0.58181206954707454</c:v>
                </c:pt>
                <c:pt idx="300">
                  <c:v>-0.72206314645837366</c:v>
                </c:pt>
                <c:pt idx="301">
                  <c:v>-0.66554657329273326</c:v>
                </c:pt>
                <c:pt idx="302">
                  <c:v>-0.5574095723403979</c:v>
                </c:pt>
                <c:pt idx="303">
                  <c:v>-0.72907177148667768</c:v>
                </c:pt>
                <c:pt idx="304">
                  <c:v>-1.0546757244196254</c:v>
                </c:pt>
                <c:pt idx="305">
                  <c:v>-1.0484375535373915</c:v>
                </c:pt>
                <c:pt idx="306">
                  <c:v>-0.57344003398052268</c:v>
                </c:pt>
                <c:pt idx="307">
                  <c:v>-0.36193783237961935</c:v>
                </c:pt>
                <c:pt idx="308">
                  <c:v>-0.29224900101711432</c:v>
                </c:pt>
                <c:pt idx="309">
                  <c:v>-0.17171019601398443</c:v>
                </c:pt>
                <c:pt idx="310">
                  <c:v>0.18289759396710126</c:v>
                </c:pt>
                <c:pt idx="311">
                  <c:v>0.52567515125461095</c:v>
                </c:pt>
                <c:pt idx="312">
                  <c:v>0.73566117491554284</c:v>
                </c:pt>
                <c:pt idx="313">
                  <c:v>-0.31717695419388159</c:v>
                </c:pt>
                <c:pt idx="314">
                  <c:v>-0.6974831514978046</c:v>
                </c:pt>
                <c:pt idx="315">
                  <c:v>-0.65483475296142568</c:v>
                </c:pt>
                <c:pt idx="316">
                  <c:v>-0.63711430760181398</c:v>
                </c:pt>
                <c:pt idx="317">
                  <c:v>-1.0196573296302738</c:v>
                </c:pt>
                <c:pt idx="318">
                  <c:v>-0.83027468512438229</c:v>
                </c:pt>
                <c:pt idx="319">
                  <c:v>-0.58338140016576023</c:v>
                </c:pt>
                <c:pt idx="320">
                  <c:v>-4.7319120280504098E-2</c:v>
                </c:pt>
                <c:pt idx="321">
                  <c:v>-8.991771145537851E-2</c:v>
                </c:pt>
                <c:pt idx="322">
                  <c:v>-0.25611219386549428</c:v>
                </c:pt>
                <c:pt idx="323">
                  <c:v>-1.0788332234503226</c:v>
                </c:pt>
                <c:pt idx="324">
                  <c:v>-0.51692346081488239</c:v>
                </c:pt>
                <c:pt idx="325">
                  <c:v>-1.2781572341414515</c:v>
                </c:pt>
                <c:pt idx="326">
                  <c:v>-1.2835504131639421</c:v>
                </c:pt>
                <c:pt idx="327">
                  <c:v>-0.59123501705380777</c:v>
                </c:pt>
                <c:pt idx="328">
                  <c:v>-0.5301702567254204</c:v>
                </c:pt>
                <c:pt idx="329">
                  <c:v>-1.1005088995805037</c:v>
                </c:pt>
                <c:pt idx="330">
                  <c:v>-1.4164449068307388</c:v>
                </c:pt>
                <c:pt idx="331">
                  <c:v>-1.3036851810019829</c:v>
                </c:pt>
                <c:pt idx="332">
                  <c:v>-1.2042220584452699</c:v>
                </c:pt>
                <c:pt idx="333">
                  <c:v>-1.3686767497743941</c:v>
                </c:pt>
                <c:pt idx="334">
                  <c:v>-1.5607187149346942</c:v>
                </c:pt>
                <c:pt idx="335">
                  <c:v>-1.5207296370527237</c:v>
                </c:pt>
                <c:pt idx="336">
                  <c:v>-1.187073184442877</c:v>
                </c:pt>
                <c:pt idx="337">
                  <c:v>-0.70857135237185609</c:v>
                </c:pt>
                <c:pt idx="338">
                  <c:v>-0.97835464857156018</c:v>
                </c:pt>
                <c:pt idx="339">
                  <c:v>-1.9067024338816621</c:v>
                </c:pt>
                <c:pt idx="340">
                  <c:v>-1.5961596056539176</c:v>
                </c:pt>
                <c:pt idx="341">
                  <c:v>-1.5923073349235672</c:v>
                </c:pt>
                <c:pt idx="342">
                  <c:v>-1.5153364580302331</c:v>
                </c:pt>
                <c:pt idx="343">
                  <c:v>-1.2979938511247988</c:v>
                </c:pt>
                <c:pt idx="344">
                  <c:v>-1.4679162591900869</c:v>
                </c:pt>
                <c:pt idx="345">
                  <c:v>-1.5326344074599731</c:v>
                </c:pt>
                <c:pt idx="346">
                  <c:v>-1.2828829190580908</c:v>
                </c:pt>
                <c:pt idx="347">
                  <c:v>-1.3571199375833429</c:v>
                </c:pt>
                <c:pt idx="348">
                  <c:v>-1.2912833769511882</c:v>
                </c:pt>
                <c:pt idx="349">
                  <c:v>-1.5349457698981834</c:v>
                </c:pt>
                <c:pt idx="350">
                  <c:v>-1.5126025996621513</c:v>
                </c:pt>
                <c:pt idx="351">
                  <c:v>-1.3605497123838215</c:v>
                </c:pt>
                <c:pt idx="352">
                  <c:v>-1.0972780075688764</c:v>
                </c:pt>
                <c:pt idx="353">
                  <c:v>-0.81867175754620336</c:v>
                </c:pt>
                <c:pt idx="354">
                  <c:v>0.29137886116125816</c:v>
                </c:pt>
                <c:pt idx="355">
                  <c:v>-1.9824411356095779</c:v>
                </c:pt>
                <c:pt idx="356">
                  <c:v>-1.8389377816516925</c:v>
                </c:pt>
                <c:pt idx="357">
                  <c:v>-1.8266850530282448</c:v>
                </c:pt>
                <c:pt idx="358">
                  <c:v>-2.0945049450059372</c:v>
                </c:pt>
                <c:pt idx="359">
                  <c:v>-2.1868849048206727</c:v>
                </c:pt>
                <c:pt idx="360">
                  <c:v>-2.3715702867364703</c:v>
                </c:pt>
                <c:pt idx="361">
                  <c:v>-2.383400519430046</c:v>
                </c:pt>
                <c:pt idx="362">
                  <c:v>-2.1463987932951571</c:v>
                </c:pt>
                <c:pt idx="363">
                  <c:v>-2.0960458532980772</c:v>
                </c:pt>
                <c:pt idx="364">
                  <c:v>-2.285006001874097</c:v>
                </c:pt>
                <c:pt idx="365">
                  <c:v>-2.2703673730987655</c:v>
                </c:pt>
                <c:pt idx="366">
                  <c:v>-2.3612064246213609</c:v>
                </c:pt>
                <c:pt idx="367">
                  <c:v>-2.2969107722813464</c:v>
                </c:pt>
                <c:pt idx="368">
                  <c:v>-1.8422930187384978</c:v>
                </c:pt>
                <c:pt idx="369">
                  <c:v>-2.288783734890774</c:v>
                </c:pt>
                <c:pt idx="370">
                  <c:v>-1.9162566167612252</c:v>
                </c:pt>
                <c:pt idx="371">
                  <c:v>-1.8624739019636667</c:v>
                </c:pt>
                <c:pt idx="372">
                  <c:v>-2.0236977012811637</c:v>
                </c:pt>
                <c:pt idx="373">
                  <c:v>-2.3323516630005696</c:v>
                </c:pt>
                <c:pt idx="374">
                  <c:v>-2.4701138797197664</c:v>
                </c:pt>
                <c:pt idx="375">
                  <c:v>-2.5454693106072868</c:v>
                </c:pt>
                <c:pt idx="376">
                  <c:v>-2.5431579481690765</c:v>
                </c:pt>
                <c:pt idx="377">
                  <c:v>-2.0483522339554061</c:v>
                </c:pt>
                <c:pt idx="378">
                  <c:v>-1.9956133938064426</c:v>
                </c:pt>
                <c:pt idx="379">
                  <c:v>-2.0286683843737823</c:v>
                </c:pt>
                <c:pt idx="380">
                  <c:v>-2.2234442079021646</c:v>
                </c:pt>
                <c:pt idx="381">
                  <c:v>-2.1630008262925</c:v>
                </c:pt>
                <c:pt idx="382">
                  <c:v>-1.9855229521938582</c:v>
                </c:pt>
                <c:pt idx="383">
                  <c:v>-2.1283303897193466</c:v>
                </c:pt>
                <c:pt idx="384">
                  <c:v>-2.2515285153768851</c:v>
                </c:pt>
                <c:pt idx="385">
                  <c:v>-2.0125918073465296</c:v>
                </c:pt>
                <c:pt idx="386">
                  <c:v>-2.2273249009590601</c:v>
                </c:pt>
                <c:pt idx="387">
                  <c:v>-1.9902486371104977</c:v>
                </c:pt>
                <c:pt idx="388">
                  <c:v>-1.9494145673687837</c:v>
                </c:pt>
                <c:pt idx="389">
                  <c:v>-1.9436734301300949</c:v>
                </c:pt>
                <c:pt idx="390">
                  <c:v>-1.898291173225634</c:v>
                </c:pt>
                <c:pt idx="391">
                  <c:v>-2.2577205708719914</c:v>
                </c:pt>
                <c:pt idx="392">
                  <c:v>-2.4281898199423293</c:v>
                </c:pt>
                <c:pt idx="393">
                  <c:v>-2.5363268208946645</c:v>
                </c:pt>
                <c:pt idx="394">
                  <c:v>-2.0826285969252334</c:v>
                </c:pt>
                <c:pt idx="395">
                  <c:v>-1.7745960139245502</c:v>
                </c:pt>
                <c:pt idx="396">
                  <c:v>-1.2981321237892147</c:v>
                </c:pt>
                <c:pt idx="397">
                  <c:v>-1.4461338575483424</c:v>
                </c:pt>
                <c:pt idx="398">
                  <c:v>-1.828602341863129</c:v>
                </c:pt>
                <c:pt idx="399">
                  <c:v>-1.2143016972949237</c:v>
                </c:pt>
                <c:pt idx="400">
                  <c:v>-0.67108171695401653</c:v>
                </c:pt>
                <c:pt idx="401">
                  <c:v>-9.940474057002141E-2</c:v>
                </c:pt>
                <c:pt idx="402">
                  <c:v>-1.3641675672102209</c:v>
                </c:pt>
                <c:pt idx="403">
                  <c:v>-1.678015825163266</c:v>
                </c:pt>
                <c:pt idx="404">
                  <c:v>-1.8408550704865767</c:v>
                </c:pt>
                <c:pt idx="405">
                  <c:v>-2.1876837812932881</c:v>
                </c:pt>
                <c:pt idx="406">
                  <c:v>-1.9202118475317944</c:v>
                </c:pt>
                <c:pt idx="407">
                  <c:v>-1.6214247142839524</c:v>
                </c:pt>
                <c:pt idx="408">
                  <c:v>-1.7153455823908281</c:v>
                </c:pt>
                <c:pt idx="409">
                  <c:v>-1.247008729646065</c:v>
                </c:pt>
                <c:pt idx="410">
                  <c:v>-1.2625668879948133</c:v>
                </c:pt>
                <c:pt idx="411">
                  <c:v>-1.5346154312456</c:v>
                </c:pt>
                <c:pt idx="412">
                  <c:v>-1.4706677371217838</c:v>
                </c:pt>
                <c:pt idx="413">
                  <c:v>-1.7443778417655114</c:v>
                </c:pt>
                <c:pt idx="414">
                  <c:v>-1.4072916143551861</c:v>
                </c:pt>
                <c:pt idx="415">
                  <c:v>-1.1690224004306817</c:v>
                </c:pt>
                <c:pt idx="416">
                  <c:v>-1.7943082858327195</c:v>
                </c:pt>
                <c:pt idx="417">
                  <c:v>-1.6246840286221251</c:v>
                </c:pt>
                <c:pt idx="418">
                  <c:v>-1.1781933124698492</c:v>
                </c:pt>
                <c:pt idx="419">
                  <c:v>-1.3557457242821647</c:v>
                </c:pt>
                <c:pt idx="420">
                  <c:v>-1.3318616457539922</c:v>
                </c:pt>
                <c:pt idx="421">
                  <c:v>-1.8352168932881068</c:v>
                </c:pt>
                <c:pt idx="422">
                  <c:v>-0.71803330447716329</c:v>
                </c:pt>
                <c:pt idx="423">
                  <c:v>-1.4644295662395497</c:v>
                </c:pt>
                <c:pt idx="424">
                  <c:v>-1.4769059080040177</c:v>
                </c:pt>
                <c:pt idx="425">
                  <c:v>-1.4734761332035391</c:v>
                </c:pt>
                <c:pt idx="426">
                  <c:v>-1.2948798467426288</c:v>
                </c:pt>
                <c:pt idx="427">
                  <c:v>0.22154806515996026</c:v>
                </c:pt>
                <c:pt idx="428">
                  <c:v>3.1519311583176841E-2</c:v>
                </c:pt>
                <c:pt idx="429">
                  <c:v>-0.39730076657099206</c:v>
                </c:pt>
                <c:pt idx="430">
                  <c:v>0.70169007358896351</c:v>
                </c:pt>
                <c:pt idx="431">
                  <c:v>0.35650188579740133</c:v>
                </c:pt>
                <c:pt idx="432">
                  <c:v>-1.2293167066129989</c:v>
                </c:pt>
                <c:pt idx="433">
                  <c:v>-0.73724485076741053</c:v>
                </c:pt>
                <c:pt idx="434">
                  <c:v>-1.5437863432847674</c:v>
                </c:pt>
                <c:pt idx="435">
                  <c:v>-1.6372847154617711</c:v>
                </c:pt>
                <c:pt idx="436">
                  <c:v>-1.2601101421036331</c:v>
                </c:pt>
                <c:pt idx="437">
                  <c:v>-1.1080572548253036</c:v>
                </c:pt>
                <c:pt idx="438">
                  <c:v>-1.3180432784862355</c:v>
                </c:pt>
                <c:pt idx="439">
                  <c:v>-0.83022145894870036</c:v>
                </c:pt>
                <c:pt idx="440">
                  <c:v>-1.0915297595416338</c:v>
                </c:pt>
                <c:pt idx="441">
                  <c:v>-1.6657915188663639</c:v>
                </c:pt>
                <c:pt idx="442">
                  <c:v>-1.0834558748297756</c:v>
                </c:pt>
                <c:pt idx="443">
                  <c:v>-0.84349667718578403</c:v>
                </c:pt>
                <c:pt idx="444">
                  <c:v>-0.84307418125591238</c:v>
                </c:pt>
                <c:pt idx="445">
                  <c:v>-0.70155896187220768</c:v>
                </c:pt>
                <c:pt idx="446">
                  <c:v>-1.4068975407518598</c:v>
                </c:pt>
                <c:pt idx="447">
                  <c:v>-0.87041276493673203</c:v>
                </c:pt>
                <c:pt idx="448">
                  <c:v>-0.46858365890435161</c:v>
                </c:pt>
                <c:pt idx="449">
                  <c:v>-1.0705072297739311</c:v>
                </c:pt>
                <c:pt idx="450">
                  <c:v>7.4934472291249152E-2</c:v>
                </c:pt>
                <c:pt idx="451">
                  <c:v>1.8935047545284853</c:v>
                </c:pt>
                <c:pt idx="452">
                  <c:v>-0.32552753122850681</c:v>
                </c:pt>
                <c:pt idx="453">
                  <c:v>-0.8991184511301763</c:v>
                </c:pt>
                <c:pt idx="454">
                  <c:v>-0.5207756580482652</c:v>
                </c:pt>
                <c:pt idx="455">
                  <c:v>-0.10572448645751539</c:v>
                </c:pt>
                <c:pt idx="456">
                  <c:v>0.19040332613591804</c:v>
                </c:pt>
                <c:pt idx="457">
                  <c:v>-0.38321232411792022</c:v>
                </c:pt>
                <c:pt idx="458">
                  <c:v>-0.4582197967892423</c:v>
                </c:pt>
                <c:pt idx="459">
                  <c:v>-1.0943913083021035</c:v>
                </c:pt>
                <c:pt idx="460">
                  <c:v>-0.74308894804631831</c:v>
                </c:pt>
                <c:pt idx="461">
                  <c:v>-0.49018110534648252</c:v>
                </c:pt>
                <c:pt idx="462">
                  <c:v>-0.46997549176914494</c:v>
                </c:pt>
                <c:pt idx="463">
                  <c:v>-0.81317554498652633</c:v>
                </c:pt>
                <c:pt idx="464">
                  <c:v>0.36949664624037365</c:v>
                </c:pt>
                <c:pt idx="465">
                  <c:v>-0.86971684850433539</c:v>
                </c:pt>
                <c:pt idx="466">
                  <c:v>-0.24617075418328921</c:v>
                </c:pt>
                <c:pt idx="467">
                  <c:v>0.15235292212379067</c:v>
                </c:pt>
                <c:pt idx="468">
                  <c:v>0.24284401543018777</c:v>
                </c:pt>
                <c:pt idx="469">
                  <c:v>-0.46930430568891707</c:v>
                </c:pt>
                <c:pt idx="470">
                  <c:v>-0.34951122447968841</c:v>
                </c:pt>
                <c:pt idx="471">
                  <c:v>1.0278371755525841</c:v>
                </c:pt>
                <c:pt idx="472">
                  <c:v>-0.23098897637728474</c:v>
                </c:pt>
                <c:pt idx="473">
                  <c:v>-0.54672610083866835</c:v>
                </c:pt>
                <c:pt idx="474">
                  <c:v>-0.96764275474328509</c:v>
                </c:pt>
                <c:pt idx="475">
                  <c:v>-0.6269031393914607</c:v>
                </c:pt>
                <c:pt idx="476">
                  <c:v>0.61469625550513196</c:v>
                </c:pt>
                <c:pt idx="477">
                  <c:v>0.39931705282170948</c:v>
                </c:pt>
                <c:pt idx="478">
                  <c:v>0.92804747981463187</c:v>
                </c:pt>
                <c:pt idx="479">
                  <c:v>2.208194312366897</c:v>
                </c:pt>
                <c:pt idx="480">
                  <c:v>0.33052302068045258</c:v>
                </c:pt>
                <c:pt idx="481">
                  <c:v>0.54329271007097113</c:v>
                </c:pt>
                <c:pt idx="482">
                  <c:v>1.1140501568815493</c:v>
                </c:pt>
                <c:pt idx="483">
                  <c:v>0.92171004086655572</c:v>
                </c:pt>
                <c:pt idx="484">
                  <c:v>1.3898727411746361</c:v>
                </c:pt>
                <c:pt idx="485">
                  <c:v>0.75327873373190313</c:v>
                </c:pt>
                <c:pt idx="486">
                  <c:v>0.18667170850636894</c:v>
                </c:pt>
                <c:pt idx="487">
                  <c:v>-1.0308945324347045</c:v>
                </c:pt>
                <c:pt idx="488">
                  <c:v>-0.55994816639703771</c:v>
                </c:pt>
                <c:pt idx="489">
                  <c:v>0.49890452045360051</c:v>
                </c:pt>
                <c:pt idx="490">
                  <c:v>0.42501546014454683</c:v>
                </c:pt>
                <c:pt idx="491">
                  <c:v>1.9571506058232309</c:v>
                </c:pt>
                <c:pt idx="492">
                  <c:v>2.3133738418101299</c:v>
                </c:pt>
                <c:pt idx="493">
                  <c:v>1.3832120743625302</c:v>
                </c:pt>
                <c:pt idx="494">
                  <c:v>4.9779560656251845E-2</c:v>
                </c:pt>
                <c:pt idx="495">
                  <c:v>0.7294691929174042</c:v>
                </c:pt>
                <c:pt idx="496">
                  <c:v>1.5417267456641142</c:v>
                </c:pt>
                <c:pt idx="497">
                  <c:v>1.0475176798169981</c:v>
                </c:pt>
                <c:pt idx="498">
                  <c:v>1.0241306349323709</c:v>
                </c:pt>
                <c:pt idx="499">
                  <c:v>1.8307215881540653</c:v>
                </c:pt>
                <c:pt idx="500">
                  <c:v>1.8107395877177481</c:v>
                </c:pt>
                <c:pt idx="501">
                  <c:v>1.6403201460089147</c:v>
                </c:pt>
                <c:pt idx="502">
                  <c:v>1.1036615644142713</c:v>
                </c:pt>
                <c:pt idx="503">
                  <c:v>1.2163430605549768</c:v>
                </c:pt>
                <c:pt idx="504">
                  <c:v>1.2480309486096921</c:v>
                </c:pt>
                <c:pt idx="505">
                  <c:v>1.8691413354173501</c:v>
                </c:pt>
                <c:pt idx="506">
                  <c:v>1.7219598631657971</c:v>
                </c:pt>
                <c:pt idx="507">
                  <c:v>1.7667207413515349</c:v>
                </c:pt>
                <c:pt idx="508">
                  <c:v>1.269777817136337</c:v>
                </c:pt>
                <c:pt idx="509">
                  <c:v>0.48918342209217358</c:v>
                </c:pt>
                <c:pt idx="510">
                  <c:v>1.2252903594531241</c:v>
                </c:pt>
                <c:pt idx="511">
                  <c:v>0.84364213664591237</c:v>
                </c:pt>
                <c:pt idx="512">
                  <c:v>0.98535589216130137</c:v>
                </c:pt>
                <c:pt idx="513">
                  <c:v>1.0553926817400048</c:v>
                </c:pt>
                <c:pt idx="514">
                  <c:v>1.5084444499813772</c:v>
                </c:pt>
                <c:pt idx="515">
                  <c:v>1.7200957270096273</c:v>
                </c:pt>
                <c:pt idx="516">
                  <c:v>1.5258169371247905</c:v>
                </c:pt>
                <c:pt idx="517">
                  <c:v>1.8664820147629413</c:v>
                </c:pt>
                <c:pt idx="518">
                  <c:v>0.68264195046943554</c:v>
                </c:pt>
                <c:pt idx="519">
                  <c:v>1.6882834938797342</c:v>
                </c:pt>
                <c:pt idx="520">
                  <c:v>1.7267316634695642</c:v>
                </c:pt>
                <c:pt idx="521">
                  <c:v>1.742637780034511</c:v>
                </c:pt>
                <c:pt idx="522">
                  <c:v>0.7269803327253016</c:v>
                </c:pt>
                <c:pt idx="523">
                  <c:v>1.2624212338918344</c:v>
                </c:pt>
                <c:pt idx="524">
                  <c:v>1.0715722188074763</c:v>
                </c:pt>
                <c:pt idx="525">
                  <c:v>0.63872606414344135</c:v>
                </c:pt>
                <c:pt idx="526">
                  <c:v>1.5358328410237014</c:v>
                </c:pt>
                <c:pt idx="527">
                  <c:v>1.3289286339470499</c:v>
                </c:pt>
                <c:pt idx="528">
                  <c:v>1.9129826840296709</c:v>
                </c:pt>
                <c:pt idx="529">
                  <c:v>1.3716268398449336</c:v>
                </c:pt>
                <c:pt idx="530">
                  <c:v>1.255984180220749</c:v>
                </c:pt>
                <c:pt idx="531">
                  <c:v>1.9654481036761091</c:v>
                </c:pt>
                <c:pt idx="532">
                  <c:v>1.6474494241380202</c:v>
                </c:pt>
                <c:pt idx="533">
                  <c:v>1.8805704572160136</c:v>
                </c:pt>
                <c:pt idx="534">
                  <c:v>1.1962082927169357</c:v>
                </c:pt>
                <c:pt idx="535">
                  <c:v>1.5808637943947546</c:v>
                </c:pt>
                <c:pt idx="536">
                  <c:v>1.4641772601219749</c:v>
                </c:pt>
                <c:pt idx="537">
                  <c:v>1.6102155896590906</c:v>
                </c:pt>
                <c:pt idx="538">
                  <c:v>1.6859935164764828</c:v>
                </c:pt>
                <c:pt idx="539">
                  <c:v>1.9492154139299234</c:v>
                </c:pt>
                <c:pt idx="540">
                  <c:v>0.99835065260427369</c:v>
                </c:pt>
                <c:pt idx="541">
                  <c:v>1.8671247785166236</c:v>
                </c:pt>
                <c:pt idx="542">
                  <c:v>1.5839456109790349</c:v>
                </c:pt>
                <c:pt idx="543">
                  <c:v>1.0538731584828236</c:v>
                </c:pt>
                <c:pt idx="544">
                  <c:v>1.3250730178994898</c:v>
                </c:pt>
                <c:pt idx="545">
                  <c:v>2.3867090238225477</c:v>
                </c:pt>
                <c:pt idx="546">
                  <c:v>2.0622732906133727</c:v>
                </c:pt>
                <c:pt idx="547">
                  <c:v>1.7755898105616317</c:v>
                </c:pt>
                <c:pt idx="548">
                  <c:v>1.8791040866375468</c:v>
                </c:pt>
                <c:pt idx="549">
                  <c:v>1.4306997736247633</c:v>
                </c:pt>
                <c:pt idx="550">
                  <c:v>1.2201421786066129</c:v>
                </c:pt>
                <c:pt idx="551">
                  <c:v>1.2468346532165404</c:v>
                </c:pt>
                <c:pt idx="552">
                  <c:v>1.2840898727304291</c:v>
                </c:pt>
                <c:pt idx="553">
                  <c:v>0.79477695226225842</c:v>
                </c:pt>
                <c:pt idx="554">
                  <c:v>0.87182236686926584</c:v>
                </c:pt>
                <c:pt idx="555">
                  <c:v>1.2340848909495477</c:v>
                </c:pt>
                <c:pt idx="556">
                  <c:v>1.2576210112615216</c:v>
                </c:pt>
                <c:pt idx="557">
                  <c:v>1.1359637938961231</c:v>
                </c:pt>
                <c:pt idx="558">
                  <c:v>1.5983108192518412</c:v>
                </c:pt>
                <c:pt idx="559">
                  <c:v>1.6881059961258418</c:v>
                </c:pt>
                <c:pt idx="560">
                  <c:v>1.1323849436682978</c:v>
                </c:pt>
                <c:pt idx="561">
                  <c:v>1.2276478372784621</c:v>
                </c:pt>
                <c:pt idx="562">
                  <c:v>2.5443539729122189</c:v>
                </c:pt>
                <c:pt idx="563">
                  <c:v>1.4644506806244999</c:v>
                </c:pt>
                <c:pt idx="564">
                  <c:v>1.2197657980638688</c:v>
                </c:pt>
                <c:pt idx="565">
                  <c:v>3.2202872571916537</c:v>
                </c:pt>
                <c:pt idx="566">
                  <c:v>2.5841902833924659</c:v>
                </c:pt>
                <c:pt idx="567">
                  <c:v>2.6884004759007776</c:v>
                </c:pt>
                <c:pt idx="568">
                  <c:v>1.7622400546108747</c:v>
                </c:pt>
                <c:pt idx="569">
                  <c:v>1.6150833127114905</c:v>
                </c:pt>
                <c:pt idx="570">
                  <c:v>1.7118125769001216</c:v>
                </c:pt>
                <c:pt idx="571">
                  <c:v>1.5488987938631376</c:v>
                </c:pt>
                <c:pt idx="572">
                  <c:v>1.4993163080121279</c:v>
                </c:pt>
                <c:pt idx="573">
                  <c:v>2.0399016980507954</c:v>
                </c:pt>
                <c:pt idx="574">
                  <c:v>2.0592375894162203</c:v>
                </c:pt>
                <c:pt idx="575">
                  <c:v>1.9828135535279361</c:v>
                </c:pt>
                <c:pt idx="576">
                  <c:v>2.0112458192188556</c:v>
                </c:pt>
                <c:pt idx="577">
                  <c:v>0.24804896743282254</c:v>
                </c:pt>
                <c:pt idx="578">
                  <c:v>0.9570656646061424</c:v>
                </c:pt>
                <c:pt idx="579">
                  <c:v>3.1973972459505715</c:v>
                </c:pt>
                <c:pt idx="580">
                  <c:v>1.9639001580923827</c:v>
                </c:pt>
                <c:pt idx="581">
                  <c:v>1.4334052096662997</c:v>
                </c:pt>
                <c:pt idx="582">
                  <c:v>2.0685328465305659</c:v>
                </c:pt>
                <c:pt idx="583">
                  <c:v>2.2207348092362422</c:v>
                </c:pt>
                <c:pt idx="584">
                  <c:v>1.2978798176716402</c:v>
                </c:pt>
                <c:pt idx="585">
                  <c:v>1.8089145296571196</c:v>
                </c:pt>
                <c:pt idx="586">
                  <c:v>1.4820928962960613</c:v>
                </c:pt>
                <c:pt idx="587">
                  <c:v>0.69923694617519239</c:v>
                </c:pt>
                <c:pt idx="588">
                  <c:v>0.94235249811713762</c:v>
                </c:pt>
                <c:pt idx="589">
                  <c:v>1.0960953691149542</c:v>
                </c:pt>
                <c:pt idx="590">
                  <c:v>2.2678815875738638</c:v>
                </c:pt>
                <c:pt idx="591">
                  <c:v>1.6470446212687306</c:v>
                </c:pt>
                <c:pt idx="592">
                  <c:v>0.54725859661053622</c:v>
                </c:pt>
                <c:pt idx="593">
                  <c:v>0.66121127251523382</c:v>
                </c:pt>
                <c:pt idx="594">
                  <c:v>0.67920513837737051</c:v>
                </c:pt>
                <c:pt idx="595">
                  <c:v>0.61585040064573193</c:v>
                </c:pt>
                <c:pt idx="596">
                  <c:v>1.6016590190470601</c:v>
                </c:pt>
                <c:pt idx="597">
                  <c:v>1.3504909674282157</c:v>
                </c:pt>
                <c:pt idx="598">
                  <c:v>0.7331085062757301</c:v>
                </c:pt>
                <c:pt idx="599">
                  <c:v>1.119553259738878</c:v>
                </c:pt>
                <c:pt idx="600">
                  <c:v>-6.8706864701018196E-4</c:v>
                </c:pt>
                <c:pt idx="601">
                  <c:v>-0.18398061769801446</c:v>
                </c:pt>
                <c:pt idx="602">
                  <c:v>-4.3404565885090994E-3</c:v>
                </c:pt>
                <c:pt idx="603">
                  <c:v>0.35334914997685685</c:v>
                </c:pt>
                <c:pt idx="604">
                  <c:v>0.84223957451515574</c:v>
                </c:pt>
                <c:pt idx="605">
                  <c:v>1.8295392938471193</c:v>
                </c:pt>
                <c:pt idx="606">
                  <c:v>0.8093834667366675</c:v>
                </c:pt>
                <c:pt idx="607">
                  <c:v>0.59932290536206212</c:v>
                </c:pt>
                <c:pt idx="608">
                  <c:v>0.30530757241798734</c:v>
                </c:pt>
                <c:pt idx="609">
                  <c:v>-0.46266140543436113</c:v>
                </c:pt>
                <c:pt idx="610">
                  <c:v>-7.9124316118810892E-2</c:v>
                </c:pt>
                <c:pt idx="611">
                  <c:v>0.86768929168763698</c:v>
                </c:pt>
                <c:pt idx="612">
                  <c:v>2.6395102145077876</c:v>
                </c:pt>
                <c:pt idx="613">
                  <c:v>-0.32798100529944491</c:v>
                </c:pt>
                <c:pt idx="614">
                  <c:v>0.17587127587821486</c:v>
                </c:pt>
                <c:pt idx="615">
                  <c:v>0.21004467880782299</c:v>
                </c:pt>
                <c:pt idx="616">
                  <c:v>0.43424683531421465</c:v>
                </c:pt>
                <c:pt idx="617">
                  <c:v>-0.34184917992870628</c:v>
                </c:pt>
                <c:pt idx="618">
                  <c:v>0.79588798067577327</c:v>
                </c:pt>
                <c:pt idx="619">
                  <c:v>1.0374378939734095</c:v>
                </c:pt>
                <c:pt idx="620">
                  <c:v>0.14728993475994867</c:v>
                </c:pt>
                <c:pt idx="621">
                  <c:v>4.3576775895182419E-2</c:v>
                </c:pt>
                <c:pt idx="622">
                  <c:v>4.6236096549590926E-2</c:v>
                </c:pt>
                <c:pt idx="623">
                  <c:v>-0.25324695313064766</c:v>
                </c:pt>
                <c:pt idx="624">
                  <c:v>-0.38469646125393669</c:v>
                </c:pt>
                <c:pt idx="625">
                  <c:v>-0.68778678348854649</c:v>
                </c:pt>
                <c:pt idx="626">
                  <c:v>-0.47255665623247078</c:v>
                </c:pt>
                <c:pt idx="627">
                  <c:v>-0.63134474803657947</c:v>
                </c:pt>
                <c:pt idx="628">
                  <c:v>-3.9735231920604637E-2</c:v>
                </c:pt>
                <c:pt idx="629">
                  <c:v>0.43695227135575104</c:v>
                </c:pt>
                <c:pt idx="630">
                  <c:v>0.6364253574742269</c:v>
                </c:pt>
                <c:pt idx="631">
                  <c:v>0.8976093129919821</c:v>
                </c:pt>
                <c:pt idx="632">
                  <c:v>1.6487275676966311</c:v>
                </c:pt>
                <c:pt idx="633">
                  <c:v>1.8644547285962518</c:v>
                </c:pt>
                <c:pt idx="634">
                  <c:v>0.78939777432597336</c:v>
                </c:pt>
                <c:pt idx="635">
                  <c:v>0.33875663658865329</c:v>
                </c:pt>
                <c:pt idx="636">
                  <c:v>-0.34195213996892521</c:v>
                </c:pt>
                <c:pt idx="637">
                  <c:v>4.5286126215879604E-3</c:v>
                </c:pt>
                <c:pt idx="638">
                  <c:v>-0.21818244295416817</c:v>
                </c:pt>
                <c:pt idx="639">
                  <c:v>-0.47158731929754916</c:v>
                </c:pt>
                <c:pt idx="640">
                  <c:v>-0.28143422064558771</c:v>
                </c:pt>
                <c:pt idx="641">
                  <c:v>-0.12117975826301224</c:v>
                </c:pt>
                <c:pt idx="642">
                  <c:v>-0.39342349232827339</c:v>
                </c:pt>
                <c:pt idx="643">
                  <c:v>-0.38537099265137431</c:v>
                </c:pt>
                <c:pt idx="644">
                  <c:v>-0.85413034132600907</c:v>
                </c:pt>
                <c:pt idx="645">
                  <c:v>-0.58447139020148298</c:v>
                </c:pt>
                <c:pt idx="646">
                  <c:v>-0.41372872062862021</c:v>
                </c:pt>
                <c:pt idx="647">
                  <c:v>-0.26097991691789402</c:v>
                </c:pt>
                <c:pt idx="648">
                  <c:v>-0.51473275147747344</c:v>
                </c:pt>
                <c:pt idx="649">
                  <c:v>-9.5384447965248774E-3</c:v>
                </c:pt>
                <c:pt idx="650">
                  <c:v>-0.38579348858124601</c:v>
                </c:pt>
                <c:pt idx="651">
                  <c:v>-0.80797763027547798</c:v>
                </c:pt>
                <c:pt idx="652">
                  <c:v>-0.58812477814298192</c:v>
                </c:pt>
                <c:pt idx="653">
                  <c:v>-0.56913684499375494</c:v>
                </c:pt>
                <c:pt idx="654">
                  <c:v>-0.71629358689313916</c:v>
                </c:pt>
                <c:pt idx="655">
                  <c:v>-0.66432520089024594</c:v>
                </c:pt>
                <c:pt idx="656">
                  <c:v>-0.45739960877863511</c:v>
                </c:pt>
                <c:pt idx="657">
                  <c:v>1.2353807183089913E-2</c:v>
                </c:pt>
                <c:pt idx="658">
                  <c:v>-0.27957377646379483</c:v>
                </c:pt>
                <c:pt idx="659">
                  <c:v>-0.42138714670219318</c:v>
                </c:pt>
                <c:pt idx="660">
                  <c:v>-0.10214570972665743</c:v>
                </c:pt>
                <c:pt idx="661">
                  <c:v>0.21582823945926297</c:v>
                </c:pt>
                <c:pt idx="662">
                  <c:v>-0.23026471111531005</c:v>
                </c:pt>
                <c:pt idx="663">
                  <c:v>0.50795470589499914</c:v>
                </c:pt>
                <c:pt idx="664">
                  <c:v>-0.16065041746647843</c:v>
                </c:pt>
                <c:pt idx="665">
                  <c:v>-0.7413990378237989</c:v>
                </c:pt>
                <c:pt idx="666">
                  <c:v>-0.92188419079304773</c:v>
                </c:pt>
                <c:pt idx="667">
                  <c:v>0.11840305883823528</c:v>
                </c:pt>
                <c:pt idx="668">
                  <c:v>4.5483335464103131E-2</c:v>
                </c:pt>
                <c:pt idx="669">
                  <c:v>-0.10994951925320041</c:v>
                </c:pt>
                <c:pt idx="670">
                  <c:v>-0.51476117380401898</c:v>
                </c:pt>
                <c:pt idx="671">
                  <c:v>-0.6252095371945644</c:v>
                </c:pt>
                <c:pt idx="672">
                  <c:v>-1.0515939078353451</c:v>
                </c:pt>
                <c:pt idx="673">
                  <c:v>-0.94380486509920813</c:v>
                </c:pt>
                <c:pt idx="674">
                  <c:v>-0.32257013321637218</c:v>
                </c:pt>
                <c:pt idx="675">
                  <c:v>-0.21751494884831715</c:v>
                </c:pt>
                <c:pt idx="676">
                  <c:v>-0.98001620996450156</c:v>
                </c:pt>
                <c:pt idx="677">
                  <c:v>-0.43050825137985593</c:v>
                </c:pt>
                <c:pt idx="678">
                  <c:v>-0.3958378148067026</c:v>
                </c:pt>
                <c:pt idx="679">
                  <c:v>-1.5506887150610793E-2</c:v>
                </c:pt>
                <c:pt idx="680">
                  <c:v>5.2914456422278974E-2</c:v>
                </c:pt>
                <c:pt idx="681">
                  <c:v>-0.515531627950089</c:v>
                </c:pt>
                <c:pt idx="682">
                  <c:v>-0.73488744643903992</c:v>
                </c:pt>
                <c:pt idx="683">
                  <c:v>-0.38085122781517283</c:v>
                </c:pt>
                <c:pt idx="684">
                  <c:v>-1.1705172668326616</c:v>
                </c:pt>
                <c:pt idx="685">
                  <c:v>-1.0689202795916306</c:v>
                </c:pt>
                <c:pt idx="686">
                  <c:v>-1.0181448436646792</c:v>
                </c:pt>
                <c:pt idx="687">
                  <c:v>-0.25541996940747436</c:v>
                </c:pt>
                <c:pt idx="688">
                  <c:v>-0.31188673521161003</c:v>
                </c:pt>
                <c:pt idx="689">
                  <c:v>-0.97927417814497708</c:v>
                </c:pt>
                <c:pt idx="690">
                  <c:v>-1.0812475459287518</c:v>
                </c:pt>
                <c:pt idx="691">
                  <c:v>-1.120888665594524</c:v>
                </c:pt>
                <c:pt idx="692">
                  <c:v>-1.0493109677236805</c:v>
                </c:pt>
                <c:pt idx="693">
                  <c:v>-1.1556834472428552</c:v>
                </c:pt>
                <c:pt idx="694">
                  <c:v>-1.0129505474310401</c:v>
                </c:pt>
                <c:pt idx="695">
                  <c:v>-0.92268306726566329</c:v>
                </c:pt>
                <c:pt idx="696">
                  <c:v>-0.84571219037232936</c:v>
                </c:pt>
                <c:pt idx="697">
                  <c:v>-0.61102182667565041</c:v>
                </c:pt>
                <c:pt idx="698">
                  <c:v>-0.39705918720918998</c:v>
                </c:pt>
                <c:pt idx="699">
                  <c:v>-1.1270522987630844</c:v>
                </c:pt>
                <c:pt idx="700">
                  <c:v>-1.0158832885879736</c:v>
                </c:pt>
                <c:pt idx="701">
                  <c:v>-1.0072094101923512</c:v>
                </c:pt>
                <c:pt idx="702">
                  <c:v>-0.84151196142578066</c:v>
                </c:pt>
                <c:pt idx="703">
                  <c:v>-0.82645083672057751</c:v>
                </c:pt>
                <c:pt idx="704">
                  <c:v>-0.40742304932429924</c:v>
                </c:pt>
                <c:pt idx="705">
                  <c:v>-0.77679381315589435</c:v>
                </c:pt>
                <c:pt idx="706">
                  <c:v>-1.0808250499988801</c:v>
                </c:pt>
                <c:pt idx="707">
                  <c:v>-0.65190570377886892</c:v>
                </c:pt>
                <c:pt idx="708">
                  <c:v>-1.0215746184651577</c:v>
                </c:pt>
                <c:pt idx="709">
                  <c:v>-1.197437046557986</c:v>
                </c:pt>
                <c:pt idx="710">
                  <c:v>-0.82791720729904417</c:v>
                </c:pt>
                <c:pt idx="711">
                  <c:v>-0.57354299402074171</c:v>
                </c:pt>
                <c:pt idx="712">
                  <c:v>-0.74247133479893934</c:v>
                </c:pt>
                <c:pt idx="713">
                  <c:v>-2.083718586960956</c:v>
                </c:pt>
                <c:pt idx="714">
                  <c:v>-2.1160776610958991</c:v>
                </c:pt>
                <c:pt idx="715">
                  <c:v>-1.7654712172725107</c:v>
                </c:pt>
                <c:pt idx="716">
                  <c:v>-1.0965428660470036</c:v>
                </c:pt>
                <c:pt idx="717">
                  <c:v>-0.93059707378724388</c:v>
                </c:pt>
                <c:pt idx="718">
                  <c:v>-1.5023983952464171</c:v>
                </c:pt>
                <c:pt idx="719">
                  <c:v>-1.648436724783533</c:v>
                </c:pt>
                <c:pt idx="720">
                  <c:v>-1.4582836261315713</c:v>
                </c:pt>
                <c:pt idx="721">
                  <c:v>-1.6280569587695126</c:v>
                </c:pt>
                <c:pt idx="722">
                  <c:v>-1.6196565008764152</c:v>
                </c:pt>
                <c:pt idx="723">
                  <c:v>-2.324647121539869</c:v>
                </c:pt>
                <c:pt idx="724">
                  <c:v>-2.3503455288627064</c:v>
                </c:pt>
                <c:pt idx="725">
                  <c:v>-2.2761085103374543</c:v>
                </c:pt>
                <c:pt idx="726">
                  <c:v>-1.5314022322945551</c:v>
                </c:pt>
                <c:pt idx="727">
                  <c:v>-1.2671611905446882</c:v>
                </c:pt>
                <c:pt idx="728">
                  <c:v>-2.0498931422475462</c:v>
                </c:pt>
                <c:pt idx="729">
                  <c:v>-2.1814917257981818</c:v>
                </c:pt>
                <c:pt idx="730">
                  <c:v>-2.3908316403882219</c:v>
                </c:pt>
                <c:pt idx="731">
                  <c:v>-2.1644671968709668</c:v>
                </c:pt>
                <c:pt idx="732">
                  <c:v>-1.6530594496599533</c:v>
                </c:pt>
                <c:pt idx="733">
                  <c:v>-1.1235832988731296</c:v>
                </c:pt>
                <c:pt idx="734">
                  <c:v>-1.9059672923597892</c:v>
                </c:pt>
                <c:pt idx="735">
                  <c:v>-2.029090880303654</c:v>
                </c:pt>
                <c:pt idx="736">
                  <c:v>-1.2779475485896692</c:v>
                </c:pt>
                <c:pt idx="737">
                  <c:v>-1.2609975573761276</c:v>
                </c:pt>
                <c:pt idx="738">
                  <c:v>-1.7626628211907553</c:v>
                </c:pt>
                <c:pt idx="739">
                  <c:v>-1.6541778620222216</c:v>
                </c:pt>
                <c:pt idx="740">
                  <c:v>-1.541144715690941</c:v>
                </c:pt>
                <c:pt idx="741">
                  <c:v>-0.56738994312420932</c:v>
                </c:pt>
                <c:pt idx="742">
                  <c:v>-0.99536837473584439</c:v>
                </c:pt>
                <c:pt idx="743">
                  <c:v>-1.6677265007618303</c:v>
                </c:pt>
                <c:pt idx="744">
                  <c:v>-1.3459748185592328</c:v>
                </c:pt>
                <c:pt idx="745">
                  <c:v>-1.7276728487279491</c:v>
                </c:pt>
                <c:pt idx="746">
                  <c:v>-1.3084959859043241</c:v>
                </c:pt>
                <c:pt idx="747">
                  <c:v>-1.4148931957756679</c:v>
                </c:pt>
                <c:pt idx="748">
                  <c:v>-1.7924655347115088</c:v>
                </c:pt>
                <c:pt idx="749">
                  <c:v>-2.0164440780768804</c:v>
                </c:pt>
                <c:pt idx="750">
                  <c:v>-1.7874203139052167</c:v>
                </c:pt>
                <c:pt idx="751">
                  <c:v>-2.003346357593689</c:v>
                </c:pt>
                <c:pt idx="752">
                  <c:v>-1.9693718374529323</c:v>
                </c:pt>
                <c:pt idx="753">
                  <c:v>-2.2811821534702919</c:v>
                </c:pt>
                <c:pt idx="754">
                  <c:v>-1.9433254719138966</c:v>
                </c:pt>
                <c:pt idx="755">
                  <c:v>-1.9044548063941944</c:v>
                </c:pt>
                <c:pt idx="756">
                  <c:v>-1.6612149093770714</c:v>
                </c:pt>
                <c:pt idx="757">
                  <c:v>-1.4569202155933236</c:v>
                </c:pt>
                <c:pt idx="758">
                  <c:v>-1.4136257079860526</c:v>
                </c:pt>
                <c:pt idx="759">
                  <c:v>-1.0507418051870476</c:v>
                </c:pt>
                <c:pt idx="760">
                  <c:v>-1.6001999564101885</c:v>
                </c:pt>
                <c:pt idx="761">
                  <c:v>-1.2143515046564282</c:v>
                </c:pt>
                <c:pt idx="762">
                  <c:v>-1.5161706471270457</c:v>
                </c:pt>
                <c:pt idx="763">
                  <c:v>-1.0946824218652107</c:v>
                </c:pt>
                <c:pt idx="764">
                  <c:v>-1.2809087120731484</c:v>
                </c:pt>
                <c:pt idx="765">
                  <c:v>-1.3903132008150989</c:v>
                </c:pt>
                <c:pt idx="766">
                  <c:v>-1.8442848452870553</c:v>
                </c:pt>
                <c:pt idx="767">
                  <c:v>-1.4266488907555703</c:v>
                </c:pt>
                <c:pt idx="768">
                  <c:v>-1.0411731275701772</c:v>
                </c:pt>
                <c:pt idx="769">
                  <c:v>-1.465320673486421</c:v>
                </c:pt>
                <c:pt idx="770">
                  <c:v>-0.67453622210666397</c:v>
                </c:pt>
                <c:pt idx="771">
                  <c:v>-1.0208963215963758</c:v>
                </c:pt>
                <c:pt idx="772">
                  <c:v>-0.73050964624163128</c:v>
                </c:pt>
                <c:pt idx="773">
                  <c:v>-1.2871753052819279</c:v>
                </c:pt>
                <c:pt idx="774">
                  <c:v>-1.7555121580266908</c:v>
                </c:pt>
                <c:pt idx="775">
                  <c:v>-2.0157020462573558</c:v>
                </c:pt>
                <c:pt idx="776">
                  <c:v>-1.2541203147145881</c:v>
                </c:pt>
                <c:pt idx="777">
                  <c:v>-0.15913082071232984</c:v>
                </c:pt>
                <c:pt idx="778">
                  <c:v>-0.98630042273689589</c:v>
                </c:pt>
                <c:pt idx="779">
                  <c:v>-1.5373492896136818</c:v>
                </c:pt>
                <c:pt idx="780">
                  <c:v>-1.1056215473119153</c:v>
                </c:pt>
                <c:pt idx="781">
                  <c:v>0.64375693720636107</c:v>
                </c:pt>
                <c:pt idx="782">
                  <c:v>-0.99015269346724633</c:v>
                </c:pt>
                <c:pt idx="783">
                  <c:v>-0.27134370553603582</c:v>
                </c:pt>
                <c:pt idx="784">
                  <c:v>0.57558428378382731</c:v>
                </c:pt>
                <c:pt idx="785">
                  <c:v>-0.27338164747172111</c:v>
                </c:pt>
                <c:pt idx="786">
                  <c:v>9.9095663296323078E-2</c:v>
                </c:pt>
                <c:pt idx="787">
                  <c:v>1.8224525126277324</c:v>
                </c:pt>
                <c:pt idx="788">
                  <c:v>0.68302536830376592</c:v>
                </c:pt>
                <c:pt idx="789">
                  <c:v>0.34275805624331801</c:v>
                </c:pt>
                <c:pt idx="790">
                  <c:v>0.86231757119707309</c:v>
                </c:pt>
                <c:pt idx="791">
                  <c:v>0.80957873104810973</c:v>
                </c:pt>
                <c:pt idx="792">
                  <c:v>0.87225893738231053</c:v>
                </c:pt>
                <c:pt idx="793">
                  <c:v>0.78947238553661436</c:v>
                </c:pt>
                <c:pt idx="794">
                  <c:v>-0.16074626671814343</c:v>
                </c:pt>
                <c:pt idx="795">
                  <c:v>-0.55295723442931588</c:v>
                </c:pt>
                <c:pt idx="796">
                  <c:v>-1.130499693127178</c:v>
                </c:pt>
                <c:pt idx="797">
                  <c:v>-0.87948071693568053</c:v>
                </c:pt>
                <c:pt idx="798">
                  <c:v>0.23076878456063235</c:v>
                </c:pt>
                <c:pt idx="799">
                  <c:v>-1.1481456007731161</c:v>
                </c:pt>
                <c:pt idx="800">
                  <c:v>-0.54154949766561167</c:v>
                </c:pt>
                <c:pt idx="801">
                  <c:v>-1.1591308416069488</c:v>
                </c:pt>
                <c:pt idx="802">
                  <c:v>-7.2520420462828777E-2</c:v>
                </c:pt>
                <c:pt idx="803">
                  <c:v>-0.15123108843715438</c:v>
                </c:pt>
                <c:pt idx="804">
                  <c:v>1.6852260481299845E-2</c:v>
                </c:pt>
                <c:pt idx="805">
                  <c:v>-0.10550087331649512</c:v>
                </c:pt>
                <c:pt idx="806">
                  <c:v>-0.53588659011497297</c:v>
                </c:pt>
                <c:pt idx="807">
                  <c:v>0.40279998030090247</c:v>
                </c:pt>
                <c:pt idx="808">
                  <c:v>0.10945583343705563</c:v>
                </c:pt>
                <c:pt idx="809">
                  <c:v>-0.67367353718633816</c:v>
                </c:pt>
                <c:pt idx="810">
                  <c:v>5.979880987237253E-2</c:v>
                </c:pt>
                <c:pt idx="811">
                  <c:v>-1.2932928230633607</c:v>
                </c:pt>
                <c:pt idx="812">
                  <c:v>-1.2560376035494722</c:v>
                </c:pt>
                <c:pt idx="813">
                  <c:v>-0.44932230525259975</c:v>
                </c:pt>
                <c:pt idx="814">
                  <c:v>0.45993793218526602</c:v>
                </c:pt>
                <c:pt idx="815">
                  <c:v>-0.71435853150070527</c:v>
                </c:pt>
                <c:pt idx="816">
                  <c:v>1.1088344756129513</c:v>
                </c:pt>
                <c:pt idx="817">
                  <c:v>0.14303293465727643</c:v>
                </c:pt>
                <c:pt idx="818">
                  <c:v>-0.59782107265527262</c:v>
                </c:pt>
                <c:pt idx="819">
                  <c:v>-0.47616385528987426</c:v>
                </c:pt>
                <c:pt idx="820">
                  <c:v>9.0169749433134952E-2</c:v>
                </c:pt>
                <c:pt idx="821">
                  <c:v>0.42628663990853882</c:v>
                </c:pt>
                <c:pt idx="822">
                  <c:v>-0.87446391845593396</c:v>
                </c:pt>
                <c:pt idx="823">
                  <c:v>-0.92705368317755044</c:v>
                </c:pt>
                <c:pt idx="824">
                  <c:v>-1.1760594477855313</c:v>
                </c:pt>
                <c:pt idx="825">
                  <c:v>-0.88393298134979503</c:v>
                </c:pt>
                <c:pt idx="826">
                  <c:v>-0.13457924807830646</c:v>
                </c:pt>
                <c:pt idx="827">
                  <c:v>-0.86663503192005509</c:v>
                </c:pt>
                <c:pt idx="828">
                  <c:v>-0.8605212061129992</c:v>
                </c:pt>
                <c:pt idx="829">
                  <c:v>-0.94161777423920845</c:v>
                </c:pt>
                <c:pt idx="830">
                  <c:v>0.2538041792546844</c:v>
                </c:pt>
                <c:pt idx="831">
                  <c:v>9.5264777600931855E-2</c:v>
                </c:pt>
                <c:pt idx="832">
                  <c:v>5.581884874963438E-2</c:v>
                </c:pt>
                <c:pt idx="833">
                  <c:v>0.54110569270793896</c:v>
                </c:pt>
                <c:pt idx="834">
                  <c:v>0.86994053765251389</c:v>
                </c:pt>
                <c:pt idx="835">
                  <c:v>0.84936188884964214</c:v>
                </c:pt>
                <c:pt idx="836">
                  <c:v>1.2185585002445545</c:v>
                </c:pt>
                <c:pt idx="837">
                  <c:v>1.4569767895964059</c:v>
                </c:pt>
                <c:pt idx="838">
                  <c:v>0.43262073353940539</c:v>
                </c:pt>
                <c:pt idx="839">
                  <c:v>-0.25571804676520055</c:v>
                </c:pt>
                <c:pt idx="840">
                  <c:v>0.46192272144223695</c:v>
                </c:pt>
                <c:pt idx="841">
                  <c:v>0.43098021052425595</c:v>
                </c:pt>
                <c:pt idx="842">
                  <c:v>1.5489589838334386</c:v>
                </c:pt>
                <c:pt idx="843">
                  <c:v>1.0912346833541409</c:v>
                </c:pt>
                <c:pt idx="844">
                  <c:v>1.5717246499993422</c:v>
                </c:pt>
                <c:pt idx="845">
                  <c:v>1.1405928780094941E-2</c:v>
                </c:pt>
                <c:pt idx="846">
                  <c:v>1.0725201707074388</c:v>
                </c:pt>
                <c:pt idx="847">
                  <c:v>2.8332315076185788</c:v>
                </c:pt>
                <c:pt idx="848">
                  <c:v>0.53630881539483588</c:v>
                </c:pt>
                <c:pt idx="849">
                  <c:v>1.7975175221593789</c:v>
                </c:pt>
                <c:pt idx="850">
                  <c:v>1.7554159646280496</c:v>
                </c:pt>
                <c:pt idx="851">
                  <c:v>1.5213967870115985</c:v>
                </c:pt>
                <c:pt idx="852">
                  <c:v>1.0769192824428389</c:v>
                </c:pt>
                <c:pt idx="853">
                  <c:v>0.36106776602073065</c:v>
                </c:pt>
                <c:pt idx="854">
                  <c:v>1.4807863304109048</c:v>
                </c:pt>
                <c:pt idx="855">
                  <c:v>1.4283209107644663</c:v>
                </c:pt>
                <c:pt idx="856">
                  <c:v>2.8831372213336182</c:v>
                </c:pt>
                <c:pt idx="857">
                  <c:v>1.6284899133153388</c:v>
                </c:pt>
                <c:pt idx="858">
                  <c:v>1.4950522706178691</c:v>
                </c:pt>
                <c:pt idx="859">
                  <c:v>1.2939637384935798</c:v>
                </c:pt>
                <c:pt idx="860">
                  <c:v>0.66094858127867218</c:v>
                </c:pt>
                <c:pt idx="861">
                  <c:v>1.3471498049245836</c:v>
                </c:pt>
                <c:pt idx="862">
                  <c:v>1.2224853086885783</c:v>
                </c:pt>
                <c:pt idx="863">
                  <c:v>0.25541258796891148</c:v>
                </c:pt>
                <c:pt idx="864">
                  <c:v>1.8447104158841279</c:v>
                </c:pt>
                <c:pt idx="865">
                  <c:v>1.745098217900068</c:v>
                </c:pt>
                <c:pt idx="866">
                  <c:v>0.96527427700197488</c:v>
                </c:pt>
                <c:pt idx="867">
                  <c:v>0.53978470558244229</c:v>
                </c:pt>
                <c:pt idx="868">
                  <c:v>1.2158707572636005</c:v>
                </c:pt>
                <c:pt idx="869">
                  <c:v>1.5986373924330806</c:v>
                </c:pt>
                <c:pt idx="870">
                  <c:v>1.8673768139841898</c:v>
                </c:pt>
                <c:pt idx="871">
                  <c:v>1.8121029982559957</c:v>
                </c:pt>
                <c:pt idx="872">
                  <c:v>1.3281832568103156</c:v>
                </c:pt>
                <c:pt idx="873">
                  <c:v>0.68487877519397244</c:v>
                </c:pt>
                <c:pt idx="874">
                  <c:v>1.1117601794782983</c:v>
                </c:pt>
                <c:pt idx="875">
                  <c:v>2.2000886600112834</c:v>
                </c:pt>
                <c:pt idx="876">
                  <c:v>1.3836061479658563</c:v>
                </c:pt>
                <c:pt idx="877">
                  <c:v>1.634973082373552</c:v>
                </c:pt>
                <c:pt idx="878">
                  <c:v>1.5285758725022085</c:v>
                </c:pt>
                <c:pt idx="879">
                  <c:v>1.23217463940625</c:v>
                </c:pt>
                <c:pt idx="880">
                  <c:v>0.96698933773079765</c:v>
                </c:pt>
                <c:pt idx="881">
                  <c:v>1.1651949360596583</c:v>
                </c:pt>
                <c:pt idx="882">
                  <c:v>1.0307134187135936</c:v>
                </c:pt>
                <c:pt idx="883">
                  <c:v>1.5226856598361729</c:v>
                </c:pt>
                <c:pt idx="884">
                  <c:v>1.8107111653912025</c:v>
                </c:pt>
                <c:pt idx="885">
                  <c:v>2.246440253850666</c:v>
                </c:pt>
                <c:pt idx="886">
                  <c:v>1.8448845683208106</c:v>
                </c:pt>
                <c:pt idx="887">
                  <c:v>1.7586929720268045</c:v>
                </c:pt>
                <c:pt idx="888">
                  <c:v>2.1730482271851579</c:v>
                </c:pt>
                <c:pt idx="889">
                  <c:v>1.8850227216301279</c:v>
                </c:pt>
                <c:pt idx="890">
                  <c:v>1.1989458430593947</c:v>
                </c:pt>
                <c:pt idx="891">
                  <c:v>1.3464505431749771</c:v>
                </c:pt>
                <c:pt idx="892">
                  <c:v>1.4422104704286867</c:v>
                </c:pt>
                <c:pt idx="893">
                  <c:v>1.5883447227144349</c:v>
                </c:pt>
                <c:pt idx="894">
                  <c:v>1.5159965706975214</c:v>
                </c:pt>
                <c:pt idx="895">
                  <c:v>1.0512883755420885</c:v>
                </c:pt>
                <c:pt idx="896">
                  <c:v>1.6183178966974945</c:v>
                </c:pt>
                <c:pt idx="897">
                  <c:v>1.3026553099497842</c:v>
                </c:pt>
                <c:pt idx="898">
                  <c:v>1.4244368723903607</c:v>
                </c:pt>
                <c:pt idx="899">
                  <c:v>1.3527100990921703</c:v>
                </c:pt>
                <c:pt idx="900">
                  <c:v>1.6374549052740681</c:v>
                </c:pt>
                <c:pt idx="901">
                  <c:v>1.5196499586390202</c:v>
                </c:pt>
                <c:pt idx="902">
                  <c:v>1.9576904095366943</c:v>
                </c:pt>
                <c:pt idx="903">
                  <c:v>1.9345022474409186</c:v>
                </c:pt>
                <c:pt idx="904">
                  <c:v>2.0468394773398026</c:v>
                </c:pt>
                <c:pt idx="905">
                  <c:v>1.819779117390151</c:v>
                </c:pt>
                <c:pt idx="906">
                  <c:v>1.7027446249011731</c:v>
                </c:pt>
                <c:pt idx="907">
                  <c:v>1.3960293370516101</c:v>
                </c:pt>
                <c:pt idx="908">
                  <c:v>1.3722696035986159</c:v>
                </c:pt>
                <c:pt idx="909">
                  <c:v>1.3636455325644983</c:v>
                </c:pt>
                <c:pt idx="910">
                  <c:v>1.4809036381944964</c:v>
                </c:pt>
                <c:pt idx="911">
                  <c:v>0.49054683263042131</c:v>
                </c:pt>
                <c:pt idx="912">
                  <c:v>1.2871466123053734</c:v>
                </c:pt>
                <c:pt idx="913">
                  <c:v>2.4909937540445326</c:v>
                </c:pt>
                <c:pt idx="914">
                  <c:v>1.7094550990747834</c:v>
                </c:pt>
                <c:pt idx="915">
                  <c:v>1.1786121924325021</c:v>
                </c:pt>
                <c:pt idx="916">
                  <c:v>1.3840500289306872</c:v>
                </c:pt>
                <c:pt idx="917">
                  <c:v>1.7954725429321068</c:v>
                </c:pt>
                <c:pt idx="918">
                  <c:v>1.0814604323139994</c:v>
                </c:pt>
                <c:pt idx="919">
                  <c:v>1.7260571320721267</c:v>
                </c:pt>
                <c:pt idx="920">
                  <c:v>2.2610504602994519</c:v>
                </c:pt>
                <c:pt idx="921">
                  <c:v>1.9365401893766039</c:v>
                </c:pt>
                <c:pt idx="922">
                  <c:v>1.3844725248605589</c:v>
                </c:pt>
                <c:pt idx="923">
                  <c:v>3.2253609003244912</c:v>
                </c:pt>
                <c:pt idx="924">
                  <c:v>3.239623148557079</c:v>
                </c:pt>
                <c:pt idx="925">
                  <c:v>2.1265903279883465</c:v>
                </c:pt>
                <c:pt idx="926">
                  <c:v>1.6722958023095273</c:v>
                </c:pt>
                <c:pt idx="927">
                  <c:v>1.6519160362955072</c:v>
                </c:pt>
                <c:pt idx="928">
                  <c:v>0.7638805567314052</c:v>
                </c:pt>
                <c:pt idx="929">
                  <c:v>2.1599434694103796</c:v>
                </c:pt>
                <c:pt idx="930">
                  <c:v>1.7834648124846384</c:v>
                </c:pt>
                <c:pt idx="931">
                  <c:v>1.8934906799453122</c:v>
                </c:pt>
                <c:pt idx="932">
                  <c:v>1.1147851514094873</c:v>
                </c:pt>
                <c:pt idx="933">
                  <c:v>0.59187039936892716</c:v>
                </c:pt>
                <c:pt idx="934">
                  <c:v>0.61150444158904615</c:v>
                </c:pt>
                <c:pt idx="935">
                  <c:v>2.4613401159511259</c:v>
                </c:pt>
                <c:pt idx="936">
                  <c:v>2.9570900900903818</c:v>
                </c:pt>
                <c:pt idx="937">
                  <c:v>1.6997834614176941</c:v>
                </c:pt>
                <c:pt idx="938">
                  <c:v>2.4408112745097585</c:v>
                </c:pt>
                <c:pt idx="939">
                  <c:v>1.8783052101649311</c:v>
                </c:pt>
                <c:pt idx="940">
                  <c:v>1.667424387282751</c:v>
                </c:pt>
                <c:pt idx="941">
                  <c:v>2.80076243615183</c:v>
                </c:pt>
                <c:pt idx="942">
                  <c:v>2.0533473767501849</c:v>
                </c:pt>
                <c:pt idx="943">
                  <c:v>2.5346077975414563</c:v>
                </c:pt>
                <c:pt idx="944">
                  <c:v>1.9209783390534787</c:v>
                </c:pt>
                <c:pt idx="945">
                  <c:v>1.3464184288740548</c:v>
                </c:pt>
                <c:pt idx="946">
                  <c:v>1.1582785418056099</c:v>
                </c:pt>
                <c:pt idx="947">
                  <c:v>1.4516724960309613</c:v>
                </c:pt>
                <c:pt idx="948">
                  <c:v>1.8662513643303347</c:v>
                </c:pt>
                <c:pt idx="949">
                  <c:v>1.3878738773344919</c:v>
                </c:pt>
                <c:pt idx="950">
                  <c:v>0.16006811935348719</c:v>
                </c:pt>
                <c:pt idx="951">
                  <c:v>0.4414329580964112</c:v>
                </c:pt>
                <c:pt idx="952">
                  <c:v>0.62927469431016247</c:v>
                </c:pt>
                <c:pt idx="953">
                  <c:v>0.71295604537710677</c:v>
                </c:pt>
                <c:pt idx="954">
                  <c:v>1.1568619785886478</c:v>
                </c:pt>
                <c:pt idx="955">
                  <c:v>1.9651890309169571</c:v>
                </c:pt>
                <c:pt idx="956">
                  <c:v>0.86135185273956083</c:v>
                </c:pt>
                <c:pt idx="957">
                  <c:v>2.0518278534930037</c:v>
                </c:pt>
                <c:pt idx="958">
                  <c:v>0.16689924662789885</c:v>
                </c:pt>
                <c:pt idx="959">
                  <c:v>0.62621426276084124</c:v>
                </c:pt>
                <c:pt idx="960">
                  <c:v>0.71088968111487605</c:v>
                </c:pt>
                <c:pt idx="961">
                  <c:v>1.3207414065861764</c:v>
                </c:pt>
                <c:pt idx="962">
                  <c:v>1.6367268745407491</c:v>
                </c:pt>
                <c:pt idx="963">
                  <c:v>1.7519470382350619</c:v>
                </c:pt>
                <c:pt idx="964">
                  <c:v>0.36821139189320856</c:v>
                </c:pt>
                <c:pt idx="965">
                  <c:v>0.41155570686198417</c:v>
                </c:pt>
                <c:pt idx="966">
                  <c:v>0.62439993396617621</c:v>
                </c:pt>
                <c:pt idx="967">
                  <c:v>0.65360265380316551</c:v>
                </c:pt>
                <c:pt idx="968">
                  <c:v>0.43956547662303186</c:v>
                </c:pt>
                <c:pt idx="969">
                  <c:v>1.1779586994128566</c:v>
                </c:pt>
                <c:pt idx="970">
                  <c:v>1.9918316981653801</c:v>
                </c:pt>
                <c:pt idx="971">
                  <c:v>0.58070766078120217</c:v>
                </c:pt>
                <c:pt idx="972">
                  <c:v>-0.25220307848205276</c:v>
                </c:pt>
                <c:pt idx="973">
                  <c:v>-0.10497179886899514</c:v>
                </c:pt>
                <c:pt idx="974">
                  <c:v>0.36316617108691635</c:v>
                </c:pt>
                <c:pt idx="975">
                  <c:v>0.29389983565428307</c:v>
                </c:pt>
                <c:pt idx="976">
                  <c:v>0.12574194902215544</c:v>
                </c:pt>
                <c:pt idx="977">
                  <c:v>1.3578472040155511</c:v>
                </c:pt>
                <c:pt idx="978">
                  <c:v>-0.32097238027114083</c:v>
                </c:pt>
                <c:pt idx="979">
                  <c:v>-6.9252395292442055E-3</c:v>
                </c:pt>
                <c:pt idx="980">
                  <c:v>-0.33421917618167896</c:v>
                </c:pt>
                <c:pt idx="981">
                  <c:v>-0.31831305961673223</c:v>
                </c:pt>
                <c:pt idx="982">
                  <c:v>9.7235145617562663E-2</c:v>
                </c:pt>
                <c:pt idx="983">
                  <c:v>0.62218783959380819</c:v>
                </c:pt>
                <c:pt idx="984">
                  <c:v>0.10185787049398312</c:v>
                </c:pt>
                <c:pt idx="985">
                  <c:v>-0.14009315369856576</c:v>
                </c:pt>
                <c:pt idx="986">
                  <c:v>5.0258827742247207E-2</c:v>
                </c:pt>
                <c:pt idx="987">
                  <c:v>0.41314273054125217</c:v>
                </c:pt>
                <c:pt idx="988">
                  <c:v>0.4358338589934827</c:v>
                </c:pt>
                <c:pt idx="989">
                  <c:v>0.12660832591685797</c:v>
                </c:pt>
                <c:pt idx="990">
                  <c:v>-0.1058950204167888</c:v>
                </c:pt>
                <c:pt idx="991">
                  <c:v>-0.3487124215040403</c:v>
                </c:pt>
                <c:pt idx="992">
                  <c:v>-0.58685729035336665</c:v>
                </c:pt>
                <c:pt idx="993">
                  <c:v>-0.37990327591521034</c:v>
                </c:pt>
                <c:pt idx="994">
                  <c:v>-0.64633133502810913</c:v>
                </c:pt>
                <c:pt idx="995">
                  <c:v>-0.38102168827747873</c:v>
                </c:pt>
                <c:pt idx="996">
                  <c:v>-0.19596361779331406</c:v>
                </c:pt>
                <c:pt idx="997">
                  <c:v>-3.1111160886486983E-2</c:v>
                </c:pt>
                <c:pt idx="998">
                  <c:v>0.20042284851223827</c:v>
                </c:pt>
                <c:pt idx="999">
                  <c:v>-0.2010335689517751</c:v>
                </c:pt>
                <c:pt idx="1000">
                  <c:v>-0.40105349607530072</c:v>
                </c:pt>
                <c:pt idx="1001">
                  <c:v>0.34842458227136597</c:v>
                </c:pt>
                <c:pt idx="1002">
                  <c:v>-0.20943402684487242</c:v>
                </c:pt>
                <c:pt idx="1003">
                  <c:v>-2.2984123495914475E-2</c:v>
                </c:pt>
                <c:pt idx="1004">
                  <c:v>-0.65858406365155697</c:v>
                </c:pt>
                <c:pt idx="1005">
                  <c:v>-0.351471010224291</c:v>
                </c:pt>
                <c:pt idx="1006">
                  <c:v>0.22704078540849254</c:v>
                </c:pt>
                <c:pt idx="1007">
                  <c:v>2.1427124697043073E-3</c:v>
                </c:pt>
                <c:pt idx="1008">
                  <c:v>0.46153226631631999</c:v>
                </c:pt>
                <c:pt idx="1009">
                  <c:v>0.79233051548290689</c:v>
                </c:pt>
                <c:pt idx="1010">
                  <c:v>-8.4272496965322116E-2</c:v>
                </c:pt>
                <c:pt idx="1011">
                  <c:v>-0.8610644286406397</c:v>
                </c:pt>
                <c:pt idx="1012">
                  <c:v>-0.98692187495258665</c:v>
                </c:pt>
                <c:pt idx="1013">
                  <c:v>-1.0996816007813424</c:v>
                </c:pt>
                <c:pt idx="1014">
                  <c:v>-0.91919644781209364</c:v>
                </c:pt>
                <c:pt idx="1015">
                  <c:v>-1.133159087278554</c:v>
                </c:pt>
                <c:pt idx="1016">
                  <c:v>-1.059298449296046</c:v>
                </c:pt>
                <c:pt idx="1017">
                  <c:v>-0.99184644265807764</c:v>
                </c:pt>
                <c:pt idx="1018">
                  <c:v>-0.90485966186583267</c:v>
                </c:pt>
                <c:pt idx="1019">
                  <c:v>-1.0129966628181679</c:v>
                </c:pt>
                <c:pt idx="1020">
                  <c:v>-1.1481740965966294</c:v>
                </c:pt>
                <c:pt idx="1021">
                  <c:v>-0.73739769166610158</c:v>
                </c:pt>
                <c:pt idx="1022">
                  <c:v>-0.83986809309342148</c:v>
                </c:pt>
                <c:pt idx="1023">
                  <c:v>-0.7664015287142395</c:v>
                </c:pt>
                <c:pt idx="1024">
                  <c:v>-0.44261190457595684</c:v>
                </c:pt>
                <c:pt idx="1025">
                  <c:v>0.51280104391243986</c:v>
                </c:pt>
                <c:pt idx="1026">
                  <c:v>1.1027453066610966</c:v>
                </c:pt>
                <c:pt idx="1027">
                  <c:v>-0.23230265305099537</c:v>
                </c:pt>
                <c:pt idx="1028">
                  <c:v>-1.1816515830938408</c:v>
                </c:pt>
                <c:pt idx="1029">
                  <c:v>-1.1177784266836981</c:v>
                </c:pt>
                <c:pt idx="1030">
                  <c:v>-0.6955197472757928</c:v>
                </c:pt>
                <c:pt idx="1031">
                  <c:v>-0.63395795330386018</c:v>
                </c:pt>
                <c:pt idx="1032">
                  <c:v>-0.21575042741515668</c:v>
                </c:pt>
                <c:pt idx="1033">
                  <c:v>-0.14844749620453535</c:v>
                </c:pt>
                <c:pt idx="1034">
                  <c:v>-0.46699301674767435</c:v>
                </c:pt>
                <c:pt idx="1035">
                  <c:v>-0.45004302553413272</c:v>
                </c:pt>
                <c:pt idx="1036">
                  <c:v>-5.3408215735391291E-2</c:v>
                </c:pt>
                <c:pt idx="1037">
                  <c:v>-0.22072111050777546</c:v>
                </c:pt>
                <c:pt idx="1038">
                  <c:v>-1.3382526575349174</c:v>
                </c:pt>
                <c:pt idx="1039">
                  <c:v>-1.0800261735262644</c:v>
                </c:pt>
                <c:pt idx="1040">
                  <c:v>-0.96110281452894808</c:v>
                </c:pt>
                <c:pt idx="1041">
                  <c:v>-1.2724906346164362</c:v>
                </c:pt>
                <c:pt idx="1042">
                  <c:v>-1.0896941192089771</c:v>
                </c:pt>
                <c:pt idx="1043">
                  <c:v>-0.86298171747552377</c:v>
                </c:pt>
                <c:pt idx="1044">
                  <c:v>-0.58472342566904889</c:v>
                </c:pt>
                <c:pt idx="1045">
                  <c:v>-0.19246634257074854</c:v>
                </c:pt>
                <c:pt idx="1046">
                  <c:v>-0.51324868783842437</c:v>
                </c:pt>
                <c:pt idx="1047">
                  <c:v>-0.20760200498962517</c:v>
                </c:pt>
                <c:pt idx="1048">
                  <c:v>-0.23267903359373923</c:v>
                </c:pt>
                <c:pt idx="1049">
                  <c:v>-0.95342669539479286</c:v>
                </c:pt>
                <c:pt idx="1050">
                  <c:v>-0.67698273238298312</c:v>
                </c:pt>
                <c:pt idx="1051">
                  <c:v>-0.57928413125943046</c:v>
                </c:pt>
                <c:pt idx="1052">
                  <c:v>-0.37680376627034778</c:v>
                </c:pt>
                <c:pt idx="1053">
                  <c:v>-0.30144833538282728</c:v>
                </c:pt>
                <c:pt idx="1054">
                  <c:v>-0.43592985272889201</c:v>
                </c:pt>
                <c:pt idx="1055">
                  <c:v>-1.06352710056914</c:v>
                </c:pt>
                <c:pt idx="1056">
                  <c:v>-1.0135221187882586</c:v>
                </c:pt>
                <c:pt idx="1057">
                  <c:v>-0.88227149345382117</c:v>
                </c:pt>
                <c:pt idx="1058">
                  <c:v>-0.68945907414745111</c:v>
                </c:pt>
                <c:pt idx="1059">
                  <c:v>-0.51841825371989458</c:v>
                </c:pt>
                <c:pt idx="1060">
                  <c:v>-0.10351615755649168</c:v>
                </c:pt>
                <c:pt idx="1061">
                  <c:v>-0.53936959109113347</c:v>
                </c:pt>
                <c:pt idx="1062">
                  <c:v>-0.90615557198199348</c:v>
                </c:pt>
                <c:pt idx="1063">
                  <c:v>-0.8892055807684518</c:v>
                </c:pt>
                <c:pt idx="1064">
                  <c:v>-0.70683156129086444</c:v>
                </c:pt>
                <c:pt idx="1065">
                  <c:v>-1.1224295738866641</c:v>
                </c:pt>
                <c:pt idx="1066">
                  <c:v>-1.2084968251054922</c:v>
                </c:pt>
                <c:pt idx="1067">
                  <c:v>-1.1004343618668302</c:v>
                </c:pt>
                <c:pt idx="1068">
                  <c:v>-1.2767192858895304</c:v>
                </c:pt>
                <c:pt idx="1069">
                  <c:v>-1.2566874780917086</c:v>
                </c:pt>
                <c:pt idx="1070">
                  <c:v>-1.2631990694764674</c:v>
                </c:pt>
                <c:pt idx="1071">
                  <c:v>-1.1931622798977641</c:v>
                </c:pt>
                <c:pt idx="1072">
                  <c:v>-1.3867451533502042</c:v>
                </c:pt>
                <c:pt idx="1073">
                  <c:v>-1.1827238800689812</c:v>
                </c:pt>
              </c:numCache>
            </c:numRef>
          </c:xVal>
          <c:yVal>
            <c:numRef>
              <c:f>[Book2.xlsx]PCA_HID!$C$2:$C$1075</c:f>
              <c:numCache>
                <c:formatCode>0</c:formatCode>
                <c:ptCount val="1074"/>
                <c:pt idx="0">
                  <c:v>-1.2156827739517313</c:v>
                </c:pt>
                <c:pt idx="1">
                  <c:v>-1.2101712224871193</c:v>
                </c:pt>
                <c:pt idx="2">
                  <c:v>-1.2139319671426394</c:v>
                </c:pt>
                <c:pt idx="3">
                  <c:v>-1.216655232044773</c:v>
                </c:pt>
                <c:pt idx="4">
                  <c:v>-1.2321524066852227</c:v>
                </c:pt>
                <c:pt idx="5">
                  <c:v>-1.2180385383826213</c:v>
                </c:pt>
                <c:pt idx="6">
                  <c:v>-1.2159419049890672</c:v>
                </c:pt>
                <c:pt idx="7">
                  <c:v>-1.2462662749878242</c:v>
                </c:pt>
                <c:pt idx="8">
                  <c:v>-1.2201351717761755</c:v>
                </c:pt>
                <c:pt idx="9">
                  <c:v>-1.2122028342203288</c:v>
                </c:pt>
                <c:pt idx="10">
                  <c:v>-1.2176493640245962</c:v>
                </c:pt>
                <c:pt idx="11">
                  <c:v>-1.2227500672444014</c:v>
                </c:pt>
                <c:pt idx="12">
                  <c:v>-1.2343131061350787</c:v>
                </c:pt>
                <c:pt idx="13">
                  <c:v>-1.2571376607095772</c:v>
                </c:pt>
                <c:pt idx="14">
                  <c:v>-1.340136040980481</c:v>
                </c:pt>
                <c:pt idx="15">
                  <c:v>-1.277498081419278</c:v>
                </c:pt>
                <c:pt idx="16">
                  <c:v>-1.3440051550699088</c:v>
                </c:pt>
                <c:pt idx="17">
                  <c:v>-1.2244141785063671</c:v>
                </c:pt>
                <c:pt idx="18">
                  <c:v>-1.2482328650606889</c:v>
                </c:pt>
                <c:pt idx="19">
                  <c:v>-1.2439529027264544</c:v>
                </c:pt>
                <c:pt idx="20">
                  <c:v>-1.2471520375337395</c:v>
                </c:pt>
                <c:pt idx="21">
                  <c:v>-1.3887675460689477</c:v>
                </c:pt>
                <c:pt idx="22">
                  <c:v>-1.2738664244804045</c:v>
                </c:pt>
                <c:pt idx="23">
                  <c:v>-1.2475836040612849</c:v>
                </c:pt>
                <c:pt idx="24">
                  <c:v>-1.2337514962868439</c:v>
                </c:pt>
                <c:pt idx="25">
                  <c:v>-1.2254950060333167</c:v>
                </c:pt>
                <c:pt idx="26">
                  <c:v>-1.2227283933576198</c:v>
                </c:pt>
                <c:pt idx="27">
                  <c:v>-1.2094795693181952</c:v>
                </c:pt>
                <c:pt idx="28">
                  <c:v>-1.2284133359164844</c:v>
                </c:pt>
                <c:pt idx="29">
                  <c:v>-1.2653300849068028</c:v>
                </c:pt>
                <c:pt idx="30">
                  <c:v>-0.93973123775859535</c:v>
                </c:pt>
                <c:pt idx="31">
                  <c:v>-0.95611417494496054</c:v>
                </c:pt>
                <c:pt idx="32">
                  <c:v>-0.96067494220331251</c:v>
                </c:pt>
                <c:pt idx="33">
                  <c:v>-0.95788665564083419</c:v>
                </c:pt>
                <c:pt idx="34">
                  <c:v>-0.95343425781639002</c:v>
                </c:pt>
                <c:pt idx="35">
                  <c:v>-0.94586942073178693</c:v>
                </c:pt>
                <c:pt idx="36">
                  <c:v>-0.94344863464055229</c:v>
                </c:pt>
                <c:pt idx="37">
                  <c:v>-0.91632435505312337</c:v>
                </c:pt>
                <c:pt idx="38">
                  <c:v>-0.94530781088355209</c:v>
                </c:pt>
                <c:pt idx="39">
                  <c:v>-0.95215932091244937</c:v>
                </c:pt>
                <c:pt idx="40">
                  <c:v>-1.0296244758319595</c:v>
                </c:pt>
                <c:pt idx="41">
                  <c:v>-0.98987609250559982</c:v>
                </c:pt>
                <c:pt idx="42">
                  <c:v>-0.99703008134539606</c:v>
                </c:pt>
                <c:pt idx="43">
                  <c:v>-0.94731774872997998</c:v>
                </c:pt>
                <c:pt idx="44">
                  <c:v>-0.95455843311690258</c:v>
                </c:pt>
                <c:pt idx="45">
                  <c:v>-0.95442838979621314</c:v>
                </c:pt>
                <c:pt idx="46">
                  <c:v>-0.97552381144840117</c:v>
                </c:pt>
                <c:pt idx="47">
                  <c:v>-1.0792501129002494</c:v>
                </c:pt>
                <c:pt idx="48">
                  <c:v>-1.0762884352435185</c:v>
                </c:pt>
                <c:pt idx="49">
                  <c:v>-0.96609979812079827</c:v>
                </c:pt>
                <c:pt idx="50">
                  <c:v>-0.95624421826564998</c:v>
                </c:pt>
                <c:pt idx="51">
                  <c:v>-0.96030744173206883</c:v>
                </c:pt>
                <c:pt idx="52">
                  <c:v>-0.95218099479923102</c:v>
                </c:pt>
                <c:pt idx="53">
                  <c:v>-0.97146058798198232</c:v>
                </c:pt>
                <c:pt idx="54">
                  <c:v>-0.97005560775735233</c:v>
                </c:pt>
                <c:pt idx="55">
                  <c:v>-0.67761276494394362</c:v>
                </c:pt>
                <c:pt idx="56">
                  <c:v>-0.67458702123091097</c:v>
                </c:pt>
                <c:pt idx="57">
                  <c:v>-0.68924082549496557</c:v>
                </c:pt>
                <c:pt idx="58">
                  <c:v>-0.69073250126672181</c:v>
                </c:pt>
                <c:pt idx="59">
                  <c:v>-0.73115086387522432</c:v>
                </c:pt>
                <c:pt idx="60">
                  <c:v>-0.87985629519392683</c:v>
                </c:pt>
                <c:pt idx="61">
                  <c:v>-0.96990029487071905</c:v>
                </c:pt>
                <c:pt idx="62">
                  <c:v>-0.7941553683036281</c:v>
                </c:pt>
                <c:pt idx="63">
                  <c:v>-0.84624513923671574</c:v>
                </c:pt>
                <c:pt idx="64">
                  <c:v>-0.76973076852346556</c:v>
                </c:pt>
                <c:pt idx="65">
                  <c:v>-0.96261530710619059</c:v>
                </c:pt>
                <c:pt idx="66">
                  <c:v>-0.82638130671490517</c:v>
                </c:pt>
                <c:pt idx="67">
                  <c:v>-0.71394527459520274</c:v>
                </c:pt>
                <c:pt idx="68">
                  <c:v>-0.75734698874721751</c:v>
                </c:pt>
                <c:pt idx="69">
                  <c:v>-0.68645253893248726</c:v>
                </c:pt>
                <c:pt idx="70">
                  <c:v>-0.77532901553520384</c:v>
                </c:pt>
                <c:pt idx="71">
                  <c:v>-0.89280168481840971</c:v>
                </c:pt>
                <c:pt idx="72">
                  <c:v>-0.9125138001327493</c:v>
                </c:pt>
                <c:pt idx="73">
                  <c:v>-1.0764139272810027</c:v>
                </c:pt>
                <c:pt idx="74">
                  <c:v>-1.3412737432054074</c:v>
                </c:pt>
                <c:pt idx="75">
                  <c:v>-0.97582173897609503</c:v>
                </c:pt>
                <c:pt idx="76">
                  <c:v>-0.68727327981805797</c:v>
                </c:pt>
                <c:pt idx="77">
                  <c:v>-0.67877933241397637</c:v>
                </c:pt>
                <c:pt idx="78">
                  <c:v>-0.79192869158938461</c:v>
                </c:pt>
                <c:pt idx="79">
                  <c:v>-0.70454293515438138</c:v>
                </c:pt>
                <c:pt idx="80">
                  <c:v>-0.67962270279037151</c:v>
                </c:pt>
                <c:pt idx="81">
                  <c:v>-0.97290436469697017</c:v>
                </c:pt>
                <c:pt idx="82">
                  <c:v>-0.76687841590468542</c:v>
                </c:pt>
                <c:pt idx="83">
                  <c:v>-0.7897463182527471</c:v>
                </c:pt>
                <c:pt idx="84">
                  <c:v>-0.8456835293884809</c:v>
                </c:pt>
                <c:pt idx="85">
                  <c:v>-1.2738158853485166</c:v>
                </c:pt>
                <c:pt idx="86">
                  <c:v>-1.3671421197005578</c:v>
                </c:pt>
                <c:pt idx="87">
                  <c:v>-1.9190163268417233</c:v>
                </c:pt>
                <c:pt idx="88">
                  <c:v>-1.1108629467273607</c:v>
                </c:pt>
                <c:pt idx="89">
                  <c:v>-0.59268563548649</c:v>
                </c:pt>
                <c:pt idx="90">
                  <c:v>-1.1033197835295394</c:v>
                </c:pt>
                <c:pt idx="91">
                  <c:v>-1.2819820843757552</c:v>
                </c:pt>
                <c:pt idx="92">
                  <c:v>-1.2236891088091315</c:v>
                </c:pt>
                <c:pt idx="93">
                  <c:v>-0.48390197858839978</c:v>
                </c:pt>
                <c:pt idx="94">
                  <c:v>-0.44424124641320911</c:v>
                </c:pt>
                <c:pt idx="95">
                  <c:v>-0.95009788833009079</c:v>
                </c:pt>
                <c:pt idx="96">
                  <c:v>-0.89712139924704504</c:v>
                </c:pt>
                <c:pt idx="97">
                  <c:v>-0.56584120521913572</c:v>
                </c:pt>
                <c:pt idx="98">
                  <c:v>-0.42662480888838067</c:v>
                </c:pt>
                <c:pt idx="99">
                  <c:v>-0.5755243495840745</c:v>
                </c:pt>
                <c:pt idx="100">
                  <c:v>-0.7674138005829334</c:v>
                </c:pt>
                <c:pt idx="101">
                  <c:v>-0.5717626493245116</c:v>
                </c:pt>
                <c:pt idx="102">
                  <c:v>-0.69760208950323832</c:v>
                </c:pt>
                <c:pt idx="103">
                  <c:v>-0.5402943413465463</c:v>
                </c:pt>
                <c:pt idx="104">
                  <c:v>-0.51649637307496332</c:v>
                </c:pt>
                <c:pt idx="105">
                  <c:v>-0.56793783861268987</c:v>
                </c:pt>
                <c:pt idx="106">
                  <c:v>-0.65534526893447465</c:v>
                </c:pt>
                <c:pt idx="107">
                  <c:v>-0.60846457065510007</c:v>
                </c:pt>
                <c:pt idx="108">
                  <c:v>-0.80093826099301835</c:v>
                </c:pt>
                <c:pt idx="109">
                  <c:v>-0.86156628270779345</c:v>
                </c:pt>
                <c:pt idx="110">
                  <c:v>-0.67700230043489751</c:v>
                </c:pt>
                <c:pt idx="111">
                  <c:v>-0.44460779128040984</c:v>
                </c:pt>
                <c:pt idx="112">
                  <c:v>-0.49559601640380935</c:v>
                </c:pt>
                <c:pt idx="113">
                  <c:v>-0.6009647552308417</c:v>
                </c:pt>
                <c:pt idx="114">
                  <c:v>-0.81036227432062125</c:v>
                </c:pt>
                <c:pt idx="115">
                  <c:v>-1.2018370123276745</c:v>
                </c:pt>
                <c:pt idx="116">
                  <c:v>-0.55479283272396762</c:v>
                </c:pt>
                <c:pt idx="117">
                  <c:v>-0.32689311356344442</c:v>
                </c:pt>
                <c:pt idx="118">
                  <c:v>-0.40604405363170198</c:v>
                </c:pt>
                <c:pt idx="119">
                  <c:v>-0.57450494803830732</c:v>
                </c:pt>
                <c:pt idx="120">
                  <c:v>-0.52243589538795843</c:v>
                </c:pt>
                <c:pt idx="121">
                  <c:v>-0.48746501818776616</c:v>
                </c:pt>
                <c:pt idx="122">
                  <c:v>-0.64522600675878516</c:v>
                </c:pt>
                <c:pt idx="123">
                  <c:v>-0.23723828824467741</c:v>
                </c:pt>
                <c:pt idx="124">
                  <c:v>-0.61717261685187774</c:v>
                </c:pt>
                <c:pt idx="125">
                  <c:v>-0.46930960030552743</c:v>
                </c:pt>
                <c:pt idx="126">
                  <c:v>-0.21545121342356519</c:v>
                </c:pt>
                <c:pt idx="127">
                  <c:v>-0.51677453792396122</c:v>
                </c:pt>
                <c:pt idx="128">
                  <c:v>-0.53700395970892967</c:v>
                </c:pt>
                <c:pt idx="129">
                  <c:v>-0.84344966131591259</c:v>
                </c:pt>
                <c:pt idx="130">
                  <c:v>-1.1406664145763266</c:v>
                </c:pt>
                <c:pt idx="131">
                  <c:v>-1.0670920476330257</c:v>
                </c:pt>
                <c:pt idx="132">
                  <c:v>-0.28675651148310227</c:v>
                </c:pt>
                <c:pt idx="133">
                  <c:v>-0.28191493930063288</c:v>
                </c:pt>
                <c:pt idx="134">
                  <c:v>-0.78792329842498554</c:v>
                </c:pt>
                <c:pt idx="135">
                  <c:v>-0.96103070003302615</c:v>
                </c:pt>
                <c:pt idx="136">
                  <c:v>-0.69863501797341931</c:v>
                </c:pt>
                <c:pt idx="137">
                  <c:v>-0.60217107479527521</c:v>
                </c:pt>
                <c:pt idx="138">
                  <c:v>-0.91254995654798765</c:v>
                </c:pt>
                <c:pt idx="139">
                  <c:v>-0.66076652917279799</c:v>
                </c:pt>
                <c:pt idx="140">
                  <c:v>-0.724009446355799</c:v>
                </c:pt>
                <c:pt idx="141">
                  <c:v>-0.78208663865865014</c:v>
                </c:pt>
                <c:pt idx="142">
                  <c:v>-0.85743348629782457</c:v>
                </c:pt>
                <c:pt idx="143">
                  <c:v>-0.77069603525818242</c:v>
                </c:pt>
                <c:pt idx="144">
                  <c:v>-0.87889640842125627</c:v>
                </c:pt>
                <c:pt idx="145">
                  <c:v>-0.70215734987434208</c:v>
                </c:pt>
                <c:pt idx="146">
                  <c:v>-0.50998613834732287</c:v>
                </c:pt>
                <c:pt idx="147">
                  <c:v>-0.26675903996143996</c:v>
                </c:pt>
                <c:pt idx="148">
                  <c:v>-0.37052868918685122</c:v>
                </c:pt>
                <c:pt idx="149">
                  <c:v>-0.18827807917532505</c:v>
                </c:pt>
                <c:pt idx="150">
                  <c:v>-0.63716098580712954</c:v>
                </c:pt>
                <c:pt idx="151">
                  <c:v>-0.4210627182918808</c:v>
                </c:pt>
                <c:pt idx="152">
                  <c:v>-0.22882648510451686</c:v>
                </c:pt>
                <c:pt idx="153">
                  <c:v>-0.50596362257934757</c:v>
                </c:pt>
                <c:pt idx="154">
                  <c:v>-0.52245492919962055</c:v>
                </c:pt>
                <c:pt idx="155">
                  <c:v>9.0695605051681047E-2</c:v>
                </c:pt>
                <c:pt idx="156">
                  <c:v>-0.65166402846775617</c:v>
                </c:pt>
                <c:pt idx="157">
                  <c:v>-0.5766196596394807</c:v>
                </c:pt>
                <c:pt idx="158">
                  <c:v>-0.3092090143031519</c:v>
                </c:pt>
                <c:pt idx="159">
                  <c:v>-0.29120435802434119</c:v>
                </c:pt>
                <c:pt idx="160">
                  <c:v>-0.12633177278304619</c:v>
                </c:pt>
                <c:pt idx="161">
                  <c:v>-0.17476916849452162</c:v>
                </c:pt>
                <c:pt idx="162">
                  <c:v>-0.36034895663402233</c:v>
                </c:pt>
                <c:pt idx="163">
                  <c:v>-0.69260160875497323</c:v>
                </c:pt>
                <c:pt idx="164">
                  <c:v>-0.46656011023340699</c:v>
                </c:pt>
                <c:pt idx="165">
                  <c:v>-0.43608402302717914</c:v>
                </c:pt>
                <c:pt idx="166">
                  <c:v>-0.54199365341970762</c:v>
                </c:pt>
                <c:pt idx="167">
                  <c:v>-0.51791583582805012</c:v>
                </c:pt>
                <c:pt idx="168">
                  <c:v>-0.27038974129627058</c:v>
                </c:pt>
                <c:pt idx="169">
                  <c:v>-0.25919420287683692</c:v>
                </c:pt>
                <c:pt idx="170">
                  <c:v>-0.71144867980613613</c:v>
                </c:pt>
                <c:pt idx="171">
                  <c:v>-0.72904248784014014</c:v>
                </c:pt>
                <c:pt idx="172">
                  <c:v>-0.46238851733308023</c:v>
                </c:pt>
                <c:pt idx="173">
                  <c:v>-0.28590858982350187</c:v>
                </c:pt>
                <c:pt idx="174">
                  <c:v>-8.9284980472038478E-2</c:v>
                </c:pt>
                <c:pt idx="175">
                  <c:v>-0.73343081960828249</c:v>
                </c:pt>
                <c:pt idx="176">
                  <c:v>-0.98002684821654062</c:v>
                </c:pt>
                <c:pt idx="177">
                  <c:v>-0.45378356041997131</c:v>
                </c:pt>
                <c:pt idx="178">
                  <c:v>-0.53775439878391673</c:v>
                </c:pt>
                <c:pt idx="179">
                  <c:v>-0.21706478555364314</c:v>
                </c:pt>
                <c:pt idx="180">
                  <c:v>0.10258734792324418</c:v>
                </c:pt>
                <c:pt idx="181">
                  <c:v>-0.17954212333748393</c:v>
                </c:pt>
                <c:pt idx="182">
                  <c:v>0.15245139774613112</c:v>
                </c:pt>
                <c:pt idx="183">
                  <c:v>7.0144670644151572E-2</c:v>
                </c:pt>
                <c:pt idx="184">
                  <c:v>1.3468542229754196E-3</c:v>
                </c:pt>
                <c:pt idx="185">
                  <c:v>0.10686635465343586</c:v>
                </c:pt>
                <c:pt idx="186">
                  <c:v>-0.34117318160197352</c:v>
                </c:pt>
                <c:pt idx="187">
                  <c:v>-0.13882128191808249</c:v>
                </c:pt>
                <c:pt idx="188">
                  <c:v>0.14806306597798877</c:v>
                </c:pt>
                <c:pt idx="189">
                  <c:v>-6.596024203048742E-2</c:v>
                </c:pt>
                <c:pt idx="190">
                  <c:v>-0.15926839817490943</c:v>
                </c:pt>
                <c:pt idx="191">
                  <c:v>8.4258538946752948E-2</c:v>
                </c:pt>
                <c:pt idx="192">
                  <c:v>-6.7235178934427972E-2</c:v>
                </c:pt>
                <c:pt idx="193">
                  <c:v>-0.2089807307903255</c:v>
                </c:pt>
                <c:pt idx="194">
                  <c:v>-0.10285531713402418</c:v>
                </c:pt>
                <c:pt idx="195">
                  <c:v>-5.0635502880247242E-2</c:v>
                </c:pt>
                <c:pt idx="196">
                  <c:v>-7.6248344017224121E-2</c:v>
                </c:pt>
                <c:pt idx="197">
                  <c:v>-0.21842641800470997</c:v>
                </c:pt>
                <c:pt idx="198">
                  <c:v>-0.17824551254676177</c:v>
                </c:pt>
                <c:pt idx="199">
                  <c:v>2.797550122655704E-2</c:v>
                </c:pt>
                <c:pt idx="200">
                  <c:v>-0.44202450094421708</c:v>
                </c:pt>
                <c:pt idx="201">
                  <c:v>-1.6204561641508276E-2</c:v>
                </c:pt>
                <c:pt idx="202">
                  <c:v>-0.35922118565434741</c:v>
                </c:pt>
                <c:pt idx="203">
                  <c:v>-0.12124914777086013</c:v>
                </c:pt>
                <c:pt idx="204">
                  <c:v>4.2759348811301064E-2</c:v>
                </c:pt>
                <c:pt idx="205">
                  <c:v>-0.30291647404736993</c:v>
                </c:pt>
                <c:pt idx="206">
                  <c:v>-0.39799711088766559</c:v>
                </c:pt>
                <c:pt idx="207">
                  <c:v>-0.36274447315931307</c:v>
                </c:pt>
                <c:pt idx="208">
                  <c:v>-9.1721204695772884E-2</c:v>
                </c:pt>
                <c:pt idx="209">
                  <c:v>-0.34445541627722254</c:v>
                </c:pt>
                <c:pt idx="210">
                  <c:v>0.18900328634032529</c:v>
                </c:pt>
                <c:pt idx="211">
                  <c:v>0.19086246258332515</c:v>
                </c:pt>
                <c:pt idx="212">
                  <c:v>0.31155594056059771</c:v>
                </c:pt>
                <c:pt idx="213">
                  <c:v>-0.11359497506401139</c:v>
                </c:pt>
                <c:pt idx="214">
                  <c:v>-0.19415089535689889</c:v>
                </c:pt>
                <c:pt idx="215">
                  <c:v>2.0672435254409309E-2</c:v>
                </c:pt>
                <c:pt idx="216">
                  <c:v>0.28218235476810083</c:v>
                </c:pt>
                <c:pt idx="217">
                  <c:v>0.26110860700269439</c:v>
                </c:pt>
                <c:pt idx="218">
                  <c:v>0.26182193405840015</c:v>
                </c:pt>
                <c:pt idx="219">
                  <c:v>0.29363797982891326</c:v>
                </c:pt>
                <c:pt idx="220">
                  <c:v>0.15353486534819999</c:v>
                </c:pt>
                <c:pt idx="221">
                  <c:v>0.12733874047620672</c:v>
                </c:pt>
                <c:pt idx="222">
                  <c:v>0.29461043792195485</c:v>
                </c:pt>
                <c:pt idx="223">
                  <c:v>-0.20655730462397134</c:v>
                </c:pt>
                <c:pt idx="224">
                  <c:v>-0.19689583414581407</c:v>
                </c:pt>
                <c:pt idx="225">
                  <c:v>-6.6130037445577522E-2</c:v>
                </c:pt>
                <c:pt idx="226">
                  <c:v>0.10099089839674252</c:v>
                </c:pt>
                <c:pt idx="227">
                  <c:v>2.8064836848802763E-2</c:v>
                </c:pt>
                <c:pt idx="228">
                  <c:v>0.14897409808984804</c:v>
                </c:pt>
                <c:pt idx="229">
                  <c:v>9.5626367780590055E-3</c:v>
                </c:pt>
                <c:pt idx="230">
                  <c:v>0.18857076420873692</c:v>
                </c:pt>
                <c:pt idx="231">
                  <c:v>-0.3011630271631584</c:v>
                </c:pt>
                <c:pt idx="232">
                  <c:v>-0.13955364278545032</c:v>
                </c:pt>
                <c:pt idx="233">
                  <c:v>0.22594170921742521</c:v>
                </c:pt>
                <c:pt idx="234">
                  <c:v>0.23324741526469239</c:v>
                </c:pt>
                <c:pt idx="235">
                  <c:v>3.9714571286606326E-2</c:v>
                </c:pt>
                <c:pt idx="236">
                  <c:v>0.18191431916087372</c:v>
                </c:pt>
                <c:pt idx="237">
                  <c:v>0.52573096577654477</c:v>
                </c:pt>
                <c:pt idx="238">
                  <c:v>0.545464754977666</c:v>
                </c:pt>
                <c:pt idx="239">
                  <c:v>0.8412141464282249</c:v>
                </c:pt>
                <c:pt idx="240">
                  <c:v>0.85446392607169241</c:v>
                </c:pt>
                <c:pt idx="241">
                  <c:v>0.64947450142875107</c:v>
                </c:pt>
                <c:pt idx="242">
                  <c:v>0.55757036990491615</c:v>
                </c:pt>
                <c:pt idx="243">
                  <c:v>0.21734203245455536</c:v>
                </c:pt>
                <c:pt idx="244">
                  <c:v>0.22646356697125927</c:v>
                </c:pt>
                <c:pt idx="245">
                  <c:v>0.83161769761041238</c:v>
                </c:pt>
                <c:pt idx="246">
                  <c:v>0.82606184276819428</c:v>
                </c:pt>
                <c:pt idx="247">
                  <c:v>0.84741639545771819</c:v>
                </c:pt>
                <c:pt idx="248">
                  <c:v>0.75920894253310145</c:v>
                </c:pt>
                <c:pt idx="249">
                  <c:v>0.49895324164061178</c:v>
                </c:pt>
                <c:pt idx="250">
                  <c:v>0.36500998401987161</c:v>
                </c:pt>
                <c:pt idx="251">
                  <c:v>0.76428892747016797</c:v>
                </c:pt>
                <c:pt idx="252">
                  <c:v>0.83343161487176332</c:v>
                </c:pt>
                <c:pt idx="253">
                  <c:v>0.83122756764834427</c:v>
                </c:pt>
                <c:pt idx="254">
                  <c:v>0.88277740261997861</c:v>
                </c:pt>
                <c:pt idx="255">
                  <c:v>0.81488702263149937</c:v>
                </c:pt>
                <c:pt idx="256">
                  <c:v>0.43497532351512341</c:v>
                </c:pt>
                <c:pt idx="257">
                  <c:v>-2.6163230780325432E-2</c:v>
                </c:pt>
                <c:pt idx="258">
                  <c:v>0.63955294430921517</c:v>
                </c:pt>
                <c:pt idx="259">
                  <c:v>0.82007537700247368</c:v>
                </c:pt>
                <c:pt idx="260">
                  <c:v>0.8943197232279172</c:v>
                </c:pt>
                <c:pt idx="261">
                  <c:v>0.82980186914097565</c:v>
                </c:pt>
                <c:pt idx="262">
                  <c:v>0.77555044315398913</c:v>
                </c:pt>
                <c:pt idx="263">
                  <c:v>0.45663235501554628</c:v>
                </c:pt>
                <c:pt idx="264">
                  <c:v>0.67631797609206257</c:v>
                </c:pt>
                <c:pt idx="265">
                  <c:v>0.96203575651810103</c:v>
                </c:pt>
                <c:pt idx="266">
                  <c:v>0.97861375868550027</c:v>
                </c:pt>
                <c:pt idx="267">
                  <c:v>0.96179829936754668</c:v>
                </c:pt>
                <c:pt idx="268">
                  <c:v>0.79003085632379133</c:v>
                </c:pt>
                <c:pt idx="269">
                  <c:v>1.1064648211817314</c:v>
                </c:pt>
                <c:pt idx="270">
                  <c:v>1.068056396419657</c:v>
                </c:pt>
                <c:pt idx="271">
                  <c:v>1.2161559145125187</c:v>
                </c:pt>
                <c:pt idx="272">
                  <c:v>1.2511060734299722</c:v>
                </c:pt>
                <c:pt idx="273">
                  <c:v>1.2701265355753877</c:v>
                </c:pt>
                <c:pt idx="274">
                  <c:v>1.2232891850695762</c:v>
                </c:pt>
                <c:pt idx="275">
                  <c:v>1.0979058521173053</c:v>
                </c:pt>
                <c:pt idx="276">
                  <c:v>1.0063701766687567</c:v>
                </c:pt>
                <c:pt idx="277">
                  <c:v>0.72013413416804661</c:v>
                </c:pt>
                <c:pt idx="278">
                  <c:v>0.58361932885264378</c:v>
                </c:pt>
                <c:pt idx="279">
                  <c:v>1.0531651350050479</c:v>
                </c:pt>
                <c:pt idx="280">
                  <c:v>1.1258961315719536</c:v>
                </c:pt>
                <c:pt idx="281">
                  <c:v>1.1490665127309143</c:v>
                </c:pt>
                <c:pt idx="282">
                  <c:v>1.1395341299694035</c:v>
                </c:pt>
                <c:pt idx="283">
                  <c:v>1.0579190560363483</c:v>
                </c:pt>
                <c:pt idx="284">
                  <c:v>1.1631587071467342</c:v>
                </c:pt>
                <c:pt idx="285">
                  <c:v>1.167373647820624</c:v>
                </c:pt>
                <c:pt idx="286">
                  <c:v>1.2286273454399357</c:v>
                </c:pt>
                <c:pt idx="287">
                  <c:v>1.214880977608578</c:v>
                </c:pt>
                <c:pt idx="288">
                  <c:v>1.159008788133189</c:v>
                </c:pt>
                <c:pt idx="289">
                  <c:v>1.2259907760849282</c:v>
                </c:pt>
                <c:pt idx="290">
                  <c:v>1.2124385176305619</c:v>
                </c:pt>
                <c:pt idx="291">
                  <c:v>1.1693835856670518</c:v>
                </c:pt>
                <c:pt idx="292">
                  <c:v>1.1865891749470736</c:v>
                </c:pt>
                <c:pt idx="293">
                  <c:v>1.1954072750488356</c:v>
                </c:pt>
                <c:pt idx="294">
                  <c:v>1.2277642123848449</c:v>
                </c:pt>
                <c:pt idx="295">
                  <c:v>1.1639370558627846</c:v>
                </c:pt>
                <c:pt idx="296">
                  <c:v>1.2052628549039839</c:v>
                </c:pt>
                <c:pt idx="297">
                  <c:v>1.2291889552881705</c:v>
                </c:pt>
                <c:pt idx="298">
                  <c:v>1.2283465405158183</c:v>
                </c:pt>
                <c:pt idx="299">
                  <c:v>1.158359527133785</c:v>
                </c:pt>
                <c:pt idx="300">
                  <c:v>1.5018763350136766</c:v>
                </c:pt>
                <c:pt idx="301">
                  <c:v>1.5206159922349745</c:v>
                </c:pt>
                <c:pt idx="302">
                  <c:v>1.516185268297312</c:v>
                </c:pt>
                <c:pt idx="303">
                  <c:v>1.5344273817266769</c:v>
                </c:pt>
                <c:pt idx="304">
                  <c:v>1.5629575971427787</c:v>
                </c:pt>
                <c:pt idx="305">
                  <c:v>1.5307523770142404</c:v>
                </c:pt>
                <c:pt idx="306">
                  <c:v>1.4645704116653329</c:v>
                </c:pt>
                <c:pt idx="307">
                  <c:v>1.5166611382024635</c:v>
                </c:pt>
                <c:pt idx="308">
                  <c:v>1.5000831360350642</c:v>
                </c:pt>
                <c:pt idx="309">
                  <c:v>1.4606805792931665</c:v>
                </c:pt>
                <c:pt idx="310">
                  <c:v>1.3750239557804738</c:v>
                </c:pt>
                <c:pt idx="311">
                  <c:v>1.2505697331476813</c:v>
                </c:pt>
                <c:pt idx="312">
                  <c:v>1.1416126851553385</c:v>
                </c:pt>
                <c:pt idx="313">
                  <c:v>1.4671645888508202</c:v>
                </c:pt>
                <c:pt idx="314">
                  <c:v>1.5202484917637309</c:v>
                </c:pt>
                <c:pt idx="315">
                  <c:v>1.5452130275053466</c:v>
                </c:pt>
                <c:pt idx="316">
                  <c:v>1.5372590160627184</c:v>
                </c:pt>
                <c:pt idx="317">
                  <c:v>1.5619417912761739</c:v>
                </c:pt>
                <c:pt idx="318">
                  <c:v>1.5357456664041806</c:v>
                </c:pt>
                <c:pt idx="319">
                  <c:v>1.4396275498104987</c:v>
                </c:pt>
                <c:pt idx="320">
                  <c:v>1.4195488896289583</c:v>
                </c:pt>
                <c:pt idx="321">
                  <c:v>1.5268851741328984</c:v>
                </c:pt>
                <c:pt idx="322">
                  <c:v>1.5132678940181872</c:v>
                </c:pt>
                <c:pt idx="323">
                  <c:v>1.5296932233740725</c:v>
                </c:pt>
                <c:pt idx="324">
                  <c:v>1.483310068886631</c:v>
                </c:pt>
                <c:pt idx="325">
                  <c:v>1.5309464863912314</c:v>
                </c:pt>
                <c:pt idx="326">
                  <c:v>1.5333672724824663</c:v>
                </c:pt>
                <c:pt idx="327">
                  <c:v>1.5019630305608027</c:v>
                </c:pt>
                <c:pt idx="328">
                  <c:v>1.5480663357281697</c:v>
                </c:pt>
                <c:pt idx="329">
                  <c:v>1.8493913446996426</c:v>
                </c:pt>
                <c:pt idx="330">
                  <c:v>1.8588794240835473</c:v>
                </c:pt>
                <c:pt idx="331">
                  <c:v>1.8523737406391121</c:v>
                </c:pt>
                <c:pt idx="332">
                  <c:v>1.7783235037906597</c:v>
                </c:pt>
                <c:pt idx="333">
                  <c:v>1.8374381758468972</c:v>
                </c:pt>
                <c:pt idx="334">
                  <c:v>1.850125390038087</c:v>
                </c:pt>
                <c:pt idx="335">
                  <c:v>1.8615810150988994</c:v>
                </c:pt>
                <c:pt idx="336">
                  <c:v>1.8441389242723665</c:v>
                </c:pt>
                <c:pt idx="337">
                  <c:v>1.7616814355669588</c:v>
                </c:pt>
                <c:pt idx="338">
                  <c:v>1.779858527335979</c:v>
                </c:pt>
                <c:pt idx="339">
                  <c:v>1.8731007062160137</c:v>
                </c:pt>
                <c:pt idx="340">
                  <c:v>1.8660334129233436</c:v>
                </c:pt>
                <c:pt idx="341">
                  <c:v>1.864304280001033</c:v>
                </c:pt>
                <c:pt idx="342">
                  <c:v>1.8591602290076648</c:v>
                </c:pt>
                <c:pt idx="343">
                  <c:v>1.7321985247365113</c:v>
                </c:pt>
                <c:pt idx="344">
                  <c:v>1.8231725903368248</c:v>
                </c:pt>
                <c:pt idx="345">
                  <c:v>1.8522220234316411</c:v>
                </c:pt>
                <c:pt idx="346">
                  <c:v>1.8430364228586353</c:v>
                </c:pt>
                <c:pt idx="347">
                  <c:v>1.8322507770799656</c:v>
                </c:pt>
                <c:pt idx="348">
                  <c:v>1.8174019078348769</c:v>
                </c:pt>
                <c:pt idx="349">
                  <c:v>1.8532595031850274</c:v>
                </c:pt>
                <c:pt idx="350">
                  <c:v>1.8432305322356266</c:v>
                </c:pt>
                <c:pt idx="351">
                  <c:v>1.8190876929836244</c:v>
                </c:pt>
                <c:pt idx="352">
                  <c:v>1.789130823456111</c:v>
                </c:pt>
                <c:pt idx="353">
                  <c:v>1.7816960296921973</c:v>
                </c:pt>
                <c:pt idx="354">
                  <c:v>1.5039765640863931</c:v>
                </c:pt>
                <c:pt idx="355">
                  <c:v>-1.267318348866449</c:v>
                </c:pt>
                <c:pt idx="356">
                  <c:v>-1.2582184882365266</c:v>
                </c:pt>
                <c:pt idx="357">
                  <c:v>-1.2343131061350787</c:v>
                </c:pt>
                <c:pt idx="358">
                  <c:v>-1.2317198845536343</c:v>
                </c:pt>
                <c:pt idx="359">
                  <c:v>-1.219659301871024</c:v>
                </c:pt>
                <c:pt idx="360">
                  <c:v>-1.224976743958645</c:v>
                </c:pt>
                <c:pt idx="361">
                  <c:v>-1.2637743430787447</c:v>
                </c:pt>
                <c:pt idx="362">
                  <c:v>-1.2525345012817051</c:v>
                </c:pt>
                <c:pt idx="363">
                  <c:v>-1.2310282313847103</c:v>
                </c:pt>
                <c:pt idx="364">
                  <c:v>-1.2197243235313688</c:v>
                </c:pt>
                <c:pt idx="365">
                  <c:v>-1.2262950286361487</c:v>
                </c:pt>
                <c:pt idx="366">
                  <c:v>-1.2149260991224624</c:v>
                </c:pt>
                <c:pt idx="367">
                  <c:v>-1.2290833151986269</c:v>
                </c:pt>
                <c:pt idx="368">
                  <c:v>-1.3008201797857095</c:v>
                </c:pt>
                <c:pt idx="369">
                  <c:v>-1.2474337980618997</c:v>
                </c:pt>
                <c:pt idx="370">
                  <c:v>-1.267620827677348</c:v>
                </c:pt>
                <c:pt idx="371">
                  <c:v>-1.2329514736840119</c:v>
                </c:pt>
                <c:pt idx="372">
                  <c:v>-1.2340973228713059</c:v>
                </c:pt>
                <c:pt idx="373">
                  <c:v>-1.2131752923133705</c:v>
                </c:pt>
                <c:pt idx="374">
                  <c:v>-1.2101495486003377</c:v>
                </c:pt>
                <c:pt idx="375">
                  <c:v>-1.2351357582287352</c:v>
                </c:pt>
                <c:pt idx="376">
                  <c:v>-1.2361732379821215</c:v>
                </c:pt>
                <c:pt idx="377">
                  <c:v>-1.2230308721685188</c:v>
                </c:pt>
                <c:pt idx="378">
                  <c:v>-1.2320006894777518</c:v>
                </c:pt>
                <c:pt idx="379">
                  <c:v>-1.2465687537987231</c:v>
                </c:pt>
                <c:pt idx="380">
                  <c:v>-1.2179518428354952</c:v>
                </c:pt>
                <c:pt idx="381">
                  <c:v>-1.2303799259893491</c:v>
                </c:pt>
                <c:pt idx="382">
                  <c:v>-1.2659350425286007</c:v>
                </c:pt>
                <c:pt idx="383">
                  <c:v>-1.2459421222901437</c:v>
                </c:pt>
                <c:pt idx="384">
                  <c:v>-1.2200484762290493</c:v>
                </c:pt>
                <c:pt idx="385">
                  <c:v>-0.94381613511179596</c:v>
                </c:pt>
                <c:pt idx="386">
                  <c:v>-0.93564634040539496</c:v>
                </c:pt>
                <c:pt idx="387">
                  <c:v>-0.95384510606119677</c:v>
                </c:pt>
                <c:pt idx="388">
                  <c:v>-0.97217391503768802</c:v>
                </c:pt>
                <c:pt idx="389">
                  <c:v>-0.96004831069473306</c:v>
                </c:pt>
                <c:pt idx="390">
                  <c:v>-0.95101347172515527</c:v>
                </c:pt>
                <c:pt idx="391">
                  <c:v>-0.9367054940455628</c:v>
                </c:pt>
                <c:pt idx="392">
                  <c:v>-0.93370142421931168</c:v>
                </c:pt>
                <c:pt idx="393">
                  <c:v>-0.92927070028164904</c:v>
                </c:pt>
                <c:pt idx="394">
                  <c:v>-0.94178452337858642</c:v>
                </c:pt>
                <c:pt idx="395">
                  <c:v>-1.0212379422577429</c:v>
                </c:pt>
                <c:pt idx="396">
                  <c:v>-1.058672953322733</c:v>
                </c:pt>
                <c:pt idx="397">
                  <c:v>-0.96283564165316848</c:v>
                </c:pt>
                <c:pt idx="398">
                  <c:v>-0.96759147389255451</c:v>
                </c:pt>
                <c:pt idx="399">
                  <c:v>-1.0374908361234187</c:v>
                </c:pt>
                <c:pt idx="400">
                  <c:v>-1.1489977579236428</c:v>
                </c:pt>
                <c:pt idx="401">
                  <c:v>-1.4056010835945201</c:v>
                </c:pt>
                <c:pt idx="402">
                  <c:v>-1.1172476894175172</c:v>
                </c:pt>
                <c:pt idx="403">
                  <c:v>-1.020481267428474</c:v>
                </c:pt>
                <c:pt idx="404">
                  <c:v>-0.9914968559940025</c:v>
                </c:pt>
                <c:pt idx="405">
                  <c:v>-0.93873710577877223</c:v>
                </c:pt>
                <c:pt idx="406">
                  <c:v>-0.95587671779440631</c:v>
                </c:pt>
                <c:pt idx="407">
                  <c:v>-1.0311802176600176</c:v>
                </c:pt>
                <c:pt idx="408">
                  <c:v>-1.0184279818084832</c:v>
                </c:pt>
                <c:pt idx="409">
                  <c:v>-1.0375125100102003</c:v>
                </c:pt>
                <c:pt idx="410">
                  <c:v>-0.9717187634152753</c:v>
                </c:pt>
                <c:pt idx="411">
                  <c:v>-0.70136642983792064</c:v>
                </c:pt>
                <c:pt idx="412">
                  <c:v>-0.73007003634827483</c:v>
                </c:pt>
                <c:pt idx="413">
                  <c:v>-0.68072520420410254</c:v>
                </c:pt>
                <c:pt idx="414">
                  <c:v>-0.6850042109342942</c:v>
                </c:pt>
                <c:pt idx="415">
                  <c:v>-0.71844102019320999</c:v>
                </c:pt>
                <c:pt idx="416">
                  <c:v>-0.71712369111974916</c:v>
                </c:pt>
                <c:pt idx="417">
                  <c:v>-0.6903433269086966</c:v>
                </c:pt>
                <c:pt idx="418">
                  <c:v>-0.74372970863250631</c:v>
                </c:pt>
                <c:pt idx="419">
                  <c:v>-0.67873598464041329</c:v>
                </c:pt>
                <c:pt idx="420">
                  <c:v>-0.68945660875873838</c:v>
                </c:pt>
                <c:pt idx="421">
                  <c:v>-0.66935627469041636</c:v>
                </c:pt>
                <c:pt idx="422">
                  <c:v>-0.87676457421650666</c:v>
                </c:pt>
                <c:pt idx="423">
                  <c:v>-0.76227525647681316</c:v>
                </c:pt>
                <c:pt idx="424">
                  <c:v>-0.69786481621973651</c:v>
                </c:pt>
                <c:pt idx="425">
                  <c:v>-0.68470173212339525</c:v>
                </c:pt>
                <c:pt idx="426">
                  <c:v>-0.70605628481291904</c:v>
                </c:pt>
                <c:pt idx="427">
                  <c:v>-1.1514799699960598</c:v>
                </c:pt>
                <c:pt idx="428">
                  <c:v>-1.0220758057468899</c:v>
                </c:pt>
                <c:pt idx="429">
                  <c:v>-1.1089442557112645</c:v>
                </c:pt>
                <c:pt idx="430">
                  <c:v>-1.4258071470216305</c:v>
                </c:pt>
                <c:pt idx="431">
                  <c:v>-1.1091374094842128</c:v>
                </c:pt>
                <c:pt idx="432">
                  <c:v>-0.76489015194503907</c:v>
                </c:pt>
                <c:pt idx="433">
                  <c:v>-0.7358180893593983</c:v>
                </c:pt>
                <c:pt idx="434">
                  <c:v>-0.72665511827721696</c:v>
                </c:pt>
                <c:pt idx="435">
                  <c:v>-0.72879509944433429</c:v>
                </c:pt>
                <c:pt idx="436">
                  <c:v>-0.91279651626495251</c:v>
                </c:pt>
                <c:pt idx="437">
                  <c:v>-0.93693935551695473</c:v>
                </c:pt>
                <c:pt idx="438">
                  <c:v>-0.82798230752461199</c:v>
                </c:pt>
                <c:pt idx="439">
                  <c:v>-0.94402832269640635</c:v>
                </c:pt>
                <c:pt idx="440">
                  <c:v>-0.92965532335646917</c:v>
                </c:pt>
                <c:pt idx="441">
                  <c:v>-0.7159995158192366</c:v>
                </c:pt>
                <c:pt idx="442">
                  <c:v>-0.50569000901355488</c:v>
                </c:pt>
                <c:pt idx="443">
                  <c:v>-0.59869568634707793</c:v>
                </c:pt>
                <c:pt idx="444">
                  <c:v>-0.61358790336572977</c:v>
                </c:pt>
                <c:pt idx="445">
                  <c:v>-0.42716474484983397</c:v>
                </c:pt>
                <c:pt idx="446">
                  <c:v>-0.41932005844515635</c:v>
                </c:pt>
                <c:pt idx="447">
                  <c:v>-0.45429093564534861</c:v>
                </c:pt>
                <c:pt idx="448">
                  <c:v>-0.64935880316875405</c:v>
                </c:pt>
                <c:pt idx="449">
                  <c:v>-0.45269184604372747</c:v>
                </c:pt>
                <c:pt idx="450">
                  <c:v>-0.87862015478034416</c:v>
                </c:pt>
                <c:pt idx="451">
                  <c:v>-1.3567456482799134</c:v>
                </c:pt>
                <c:pt idx="452">
                  <c:v>-0.46362729782178241</c:v>
                </c:pt>
                <c:pt idx="453">
                  <c:v>-0.51491895736012372</c:v>
                </c:pt>
                <c:pt idx="454">
                  <c:v>-0.55241899008545847</c:v>
                </c:pt>
                <c:pt idx="455">
                  <c:v>-0.65050369675200526</c:v>
                </c:pt>
                <c:pt idx="456">
                  <c:v>-0.73931610729842001</c:v>
                </c:pt>
                <c:pt idx="457">
                  <c:v>-0.62886833913836393</c:v>
                </c:pt>
                <c:pt idx="458">
                  <c:v>-0.6393081583325716</c:v>
                </c:pt>
                <c:pt idx="459">
                  <c:v>-0.44197122192540245</c:v>
                </c:pt>
                <c:pt idx="460">
                  <c:v>-0.43792871674172218</c:v>
                </c:pt>
                <c:pt idx="461">
                  <c:v>-0.47793623110541783</c:v>
                </c:pt>
                <c:pt idx="462">
                  <c:v>-0.70754436490551287</c:v>
                </c:pt>
                <c:pt idx="463">
                  <c:v>-0.56819792525406854</c:v>
                </c:pt>
                <c:pt idx="464">
                  <c:v>-0.80500148445943731</c:v>
                </c:pt>
                <c:pt idx="465">
                  <c:v>-0.42519815477696915</c:v>
                </c:pt>
                <c:pt idx="466">
                  <c:v>-0.49924743602137861</c:v>
                </c:pt>
                <c:pt idx="467">
                  <c:v>-0.60461617484841101</c:v>
                </c:pt>
                <c:pt idx="468">
                  <c:v>-0.6305314947962869</c:v>
                </c:pt>
                <c:pt idx="469">
                  <c:v>-0.51671215633873602</c:v>
                </c:pt>
                <c:pt idx="470">
                  <c:v>-0.71750831419456906</c:v>
                </c:pt>
                <c:pt idx="471">
                  <c:v>-1.2475304248542776</c:v>
                </c:pt>
                <c:pt idx="472">
                  <c:v>-0.29901120354270377</c:v>
                </c:pt>
                <c:pt idx="473">
                  <c:v>-0.21609951881892625</c:v>
                </c:pt>
                <c:pt idx="474">
                  <c:v>-0.23300262928804885</c:v>
                </c:pt>
                <c:pt idx="475">
                  <c:v>-0.31243437428042381</c:v>
                </c:pt>
                <c:pt idx="476">
                  <c:v>-0.72271379116911971</c:v>
                </c:pt>
                <c:pt idx="477">
                  <c:v>-0.61133595708554234</c:v>
                </c:pt>
                <c:pt idx="478">
                  <c:v>-0.77514938868666938</c:v>
                </c:pt>
                <c:pt idx="479">
                  <c:v>-1.3644595624968676</c:v>
                </c:pt>
                <c:pt idx="480">
                  <c:v>-0.49224156870989089</c:v>
                </c:pt>
                <c:pt idx="481">
                  <c:v>-0.48482749322871588</c:v>
                </c:pt>
                <c:pt idx="482">
                  <c:v>-0.68220777740944816</c:v>
                </c:pt>
                <c:pt idx="483">
                  <c:v>-0.55176613340689218</c:v>
                </c:pt>
                <c:pt idx="484">
                  <c:v>-0.80601369464687966</c:v>
                </c:pt>
                <c:pt idx="485">
                  <c:v>-0.59378454122105861</c:v>
                </c:pt>
                <c:pt idx="486">
                  <c:v>-0.515887819774003</c:v>
                </c:pt>
                <c:pt idx="487">
                  <c:v>-0.17520624190931519</c:v>
                </c:pt>
                <c:pt idx="488">
                  <c:v>-0.3130826796757849</c:v>
                </c:pt>
                <c:pt idx="489">
                  <c:v>-0.58252398114128023</c:v>
                </c:pt>
                <c:pt idx="490">
                  <c:v>-0.57876323648576034</c:v>
                </c:pt>
                <c:pt idx="491">
                  <c:v>-1.1488578831695091</c:v>
                </c:pt>
                <c:pt idx="492">
                  <c:v>-1.2646447673039676</c:v>
                </c:pt>
                <c:pt idx="493">
                  <c:v>-0.75891625749968949</c:v>
                </c:pt>
                <c:pt idx="494">
                  <c:v>-0.24860626215432069</c:v>
                </c:pt>
                <c:pt idx="495">
                  <c:v>-0.61250252455557508</c:v>
                </c:pt>
                <c:pt idx="496">
                  <c:v>-0.90358013923875469</c:v>
                </c:pt>
                <c:pt idx="497">
                  <c:v>-0.69645168903273891</c:v>
                </c:pt>
                <c:pt idx="498">
                  <c:v>-0.73006188938590721</c:v>
                </c:pt>
                <c:pt idx="499">
                  <c:v>-1.0627037158648833</c:v>
                </c:pt>
                <c:pt idx="500">
                  <c:v>-0.92141140442331282</c:v>
                </c:pt>
                <c:pt idx="501">
                  <c:v>-0.78610651435150591</c:v>
                </c:pt>
                <c:pt idx="502">
                  <c:v>-0.53051899454723317</c:v>
                </c:pt>
                <c:pt idx="503">
                  <c:v>-0.38874912872943468</c:v>
                </c:pt>
                <c:pt idx="504">
                  <c:v>-0.5941060538436197</c:v>
                </c:pt>
                <c:pt idx="505">
                  <c:v>-0.76998006812735709</c:v>
                </c:pt>
                <c:pt idx="506">
                  <c:v>-0.54218776279669878</c:v>
                </c:pt>
                <c:pt idx="507">
                  <c:v>-0.59168431214834216</c:v>
                </c:pt>
                <c:pt idx="508">
                  <c:v>-0.36862616517028823</c:v>
                </c:pt>
                <c:pt idx="509">
                  <c:v>-0.12116604790289627</c:v>
                </c:pt>
                <c:pt idx="510">
                  <c:v>-0.27514461793161371</c:v>
                </c:pt>
                <c:pt idx="511">
                  <c:v>-0.14794545650990595</c:v>
                </c:pt>
                <c:pt idx="512">
                  <c:v>-0.34387836829648805</c:v>
                </c:pt>
                <c:pt idx="513">
                  <c:v>-0.34590998002969753</c:v>
                </c:pt>
                <c:pt idx="514">
                  <c:v>-0.7109954393918092</c:v>
                </c:pt>
                <c:pt idx="515">
                  <c:v>-0.71778192776036176</c:v>
                </c:pt>
                <c:pt idx="516">
                  <c:v>-0.7334958412686271</c:v>
                </c:pt>
                <c:pt idx="517">
                  <c:v>-0.7834889788081606</c:v>
                </c:pt>
                <c:pt idx="518">
                  <c:v>-0.23740712805572467</c:v>
                </c:pt>
                <c:pt idx="519">
                  <c:v>-0.61528721543889109</c:v>
                </c:pt>
                <c:pt idx="520">
                  <c:v>-0.60313993720915449</c:v>
                </c:pt>
                <c:pt idx="521">
                  <c:v>-0.65438729336988988</c:v>
                </c:pt>
                <c:pt idx="522">
                  <c:v>-0.27201146038871615</c:v>
                </c:pt>
                <c:pt idx="523">
                  <c:v>-0.35062150889147753</c:v>
                </c:pt>
                <c:pt idx="524">
                  <c:v>-0.35317233830340161</c:v>
                </c:pt>
                <c:pt idx="525">
                  <c:v>-0.21769501274138503</c:v>
                </c:pt>
                <c:pt idx="526">
                  <c:v>-0.73799158686663446</c:v>
                </c:pt>
                <c:pt idx="527">
                  <c:v>-0.63041784521214017</c:v>
                </c:pt>
                <c:pt idx="528">
                  <c:v>-0.76025357598885523</c:v>
                </c:pt>
                <c:pt idx="529">
                  <c:v>-0.47315248922496839</c:v>
                </c:pt>
                <c:pt idx="530">
                  <c:v>-0.391839894102812</c:v>
                </c:pt>
                <c:pt idx="531">
                  <c:v>-0.81320839118511945</c:v>
                </c:pt>
                <c:pt idx="532">
                  <c:v>-0.59695840646239984</c:v>
                </c:pt>
                <c:pt idx="533">
                  <c:v>-0.3034130622352601</c:v>
                </c:pt>
                <c:pt idx="534">
                  <c:v>-6.9742660572788925E-2</c:v>
                </c:pt>
                <c:pt idx="535">
                  <c:v>-0.16888652087950354</c:v>
                </c:pt>
                <c:pt idx="536">
                  <c:v>-0.13121309705991632</c:v>
                </c:pt>
                <c:pt idx="537">
                  <c:v>-0.21146653854190484</c:v>
                </c:pt>
                <c:pt idx="538">
                  <c:v>-0.20137254593215925</c:v>
                </c:pt>
                <c:pt idx="539">
                  <c:v>-0.36363023570522846</c:v>
                </c:pt>
                <c:pt idx="540">
                  <c:v>-3.9742443271712558E-2</c:v>
                </c:pt>
                <c:pt idx="541">
                  <c:v>-0.31208040073359405</c:v>
                </c:pt>
                <c:pt idx="542">
                  <c:v>-0.17026982721735193</c:v>
                </c:pt>
                <c:pt idx="543">
                  <c:v>6.7658862892572183E-2</c:v>
                </c:pt>
                <c:pt idx="544">
                  <c:v>-5.4072094838086664E-2</c:v>
                </c:pt>
                <c:pt idx="545">
                  <c:v>-0.66292194847241503</c:v>
                </c:pt>
                <c:pt idx="546">
                  <c:v>-0.48789034896102973</c:v>
                </c:pt>
                <c:pt idx="547">
                  <c:v>-0.3298042520882874</c:v>
                </c:pt>
                <c:pt idx="548">
                  <c:v>-0.33216001651917743</c:v>
                </c:pt>
                <c:pt idx="549">
                  <c:v>-0.13088894436223578</c:v>
                </c:pt>
                <c:pt idx="550">
                  <c:v>5.1837535554441878E-2</c:v>
                </c:pt>
                <c:pt idx="551">
                  <c:v>-4.2513927887628455E-3</c:v>
                </c:pt>
                <c:pt idx="552">
                  <c:v>2.3133929044087665E-2</c:v>
                </c:pt>
                <c:pt idx="553">
                  <c:v>0.2721724176303621</c:v>
                </c:pt>
                <c:pt idx="554">
                  <c:v>0.23758975918415218</c:v>
                </c:pt>
                <c:pt idx="555">
                  <c:v>1.6174049581282556E-2</c:v>
                </c:pt>
                <c:pt idx="556">
                  <c:v>-9.0929649712322373E-3</c:v>
                </c:pt>
                <c:pt idx="557">
                  <c:v>1.6109027920937866E-2</c:v>
                </c:pt>
                <c:pt idx="558">
                  <c:v>-0.22082553020916307</c:v>
                </c:pt>
                <c:pt idx="559">
                  <c:v>-0.27583363102541841</c:v>
                </c:pt>
                <c:pt idx="560">
                  <c:v>6.1823158730279625E-2</c:v>
                </c:pt>
                <c:pt idx="561">
                  <c:v>-2.5044335630051914E-2</c:v>
                </c:pt>
                <c:pt idx="562">
                  <c:v>-0.6160619684757791</c:v>
                </c:pt>
                <c:pt idx="563">
                  <c:v>-8.7228099172885043E-2</c:v>
                </c:pt>
                <c:pt idx="564">
                  <c:v>0.31786751462804175</c:v>
                </c:pt>
                <c:pt idx="565">
                  <c:v>-0.59479051565421914</c:v>
                </c:pt>
                <c:pt idx="566">
                  <c:v>-0.42689218669989148</c:v>
                </c:pt>
                <c:pt idx="567">
                  <c:v>-0.4001551702624021</c:v>
                </c:pt>
                <c:pt idx="568">
                  <c:v>4.4966991713882465E-2</c:v>
                </c:pt>
                <c:pt idx="569">
                  <c:v>0.1110198693461434</c:v>
                </c:pt>
                <c:pt idx="570">
                  <c:v>5.2899329269729178E-2</c:v>
                </c:pt>
                <c:pt idx="571">
                  <c:v>0.11132234815704237</c:v>
                </c:pt>
                <c:pt idx="572">
                  <c:v>8.9470251675585463E-2</c:v>
                </c:pt>
                <c:pt idx="573">
                  <c:v>-0.19728500850383934</c:v>
                </c:pt>
                <c:pt idx="574">
                  <c:v>-0.23536928056823336</c:v>
                </c:pt>
                <c:pt idx="575">
                  <c:v>-0.14225523380080243</c:v>
                </c:pt>
                <c:pt idx="576">
                  <c:v>-0.12561220997305858</c:v>
                </c:pt>
                <c:pt idx="577">
                  <c:v>0.51879180459647833</c:v>
                </c:pt>
                <c:pt idx="578">
                  <c:v>0.27405495223122006</c:v>
                </c:pt>
                <c:pt idx="579">
                  <c:v>-0.67273154047888084</c:v>
                </c:pt>
                <c:pt idx="580">
                  <c:v>-0.11906317875506026</c:v>
                </c:pt>
                <c:pt idx="581">
                  <c:v>0.13375772837351568</c:v>
                </c:pt>
                <c:pt idx="582">
                  <c:v>-0.10721837933622268</c:v>
                </c:pt>
                <c:pt idx="583">
                  <c:v>-0.19023843349390795</c:v>
                </c:pt>
                <c:pt idx="584">
                  <c:v>0.16518459978600356</c:v>
                </c:pt>
                <c:pt idx="585">
                  <c:v>-0.15241424807089268</c:v>
                </c:pt>
                <c:pt idx="586">
                  <c:v>5.3093438646720351E-2</c:v>
                </c:pt>
                <c:pt idx="587">
                  <c:v>0.43389185591305451</c:v>
                </c:pt>
                <c:pt idx="588">
                  <c:v>0.31006426478884153</c:v>
                </c:pt>
                <c:pt idx="589">
                  <c:v>0.22635255746223198</c:v>
                </c:pt>
                <c:pt idx="590">
                  <c:v>-0.27021107005177908</c:v>
                </c:pt>
                <c:pt idx="591">
                  <c:v>-5.0352057881010388E-2</c:v>
                </c:pt>
                <c:pt idx="592">
                  <c:v>0.42859608771221525</c:v>
                </c:pt>
                <c:pt idx="593">
                  <c:v>0.40685236066466612</c:v>
                </c:pt>
                <c:pt idx="594">
                  <c:v>0.44288334710906907</c:v>
                </c:pt>
                <c:pt idx="595">
                  <c:v>0.81069471144843386</c:v>
                </c:pt>
                <c:pt idx="596">
                  <c:v>0.51522972060115491</c:v>
                </c:pt>
                <c:pt idx="597">
                  <c:v>0.62796918713579919</c:v>
                </c:pt>
                <c:pt idx="598">
                  <c:v>0.69925185570451176</c:v>
                </c:pt>
                <c:pt idx="599">
                  <c:v>0.34936109217195088</c:v>
                </c:pt>
                <c:pt idx="600">
                  <c:v>0.85219294597984296</c:v>
                </c:pt>
                <c:pt idx="601">
                  <c:v>0.90506106562898092</c:v>
                </c:pt>
                <c:pt idx="602">
                  <c:v>0.92734568424202624</c:v>
                </c:pt>
                <c:pt idx="603">
                  <c:v>0.84030575439148503</c:v>
                </c:pt>
                <c:pt idx="604">
                  <c:v>0.60615948282386245</c:v>
                </c:pt>
                <c:pt idx="605">
                  <c:v>0.17770201856210333</c:v>
                </c:pt>
                <c:pt idx="606">
                  <c:v>0.66501502384276401</c:v>
                </c:pt>
                <c:pt idx="607">
                  <c:v>0.80341067928794829</c:v>
                </c:pt>
                <c:pt idx="608">
                  <c:v>0.81776200474110394</c:v>
                </c:pt>
                <c:pt idx="609">
                  <c:v>0.94193446684573623</c:v>
                </c:pt>
                <c:pt idx="610">
                  <c:v>0.82859004268929393</c:v>
                </c:pt>
                <c:pt idx="611">
                  <c:v>0.43300777783821581</c:v>
                </c:pt>
                <c:pt idx="612">
                  <c:v>-0.27407754406608731</c:v>
                </c:pt>
                <c:pt idx="613">
                  <c:v>0.9402920294705519</c:v>
                </c:pt>
                <c:pt idx="614">
                  <c:v>0.87586087093073661</c:v>
                </c:pt>
                <c:pt idx="615">
                  <c:v>0.90462949910143553</c:v>
                </c:pt>
                <c:pt idx="616">
                  <c:v>0.80399396302296466</c:v>
                </c:pt>
                <c:pt idx="617">
                  <c:v>0.94651690799086974</c:v>
                </c:pt>
                <c:pt idx="618">
                  <c:v>0.5240468650988741</c:v>
                </c:pt>
                <c:pt idx="619">
                  <c:v>0.56265035484198267</c:v>
                </c:pt>
                <c:pt idx="620">
                  <c:v>0.91809506200867574</c:v>
                </c:pt>
                <c:pt idx="621">
                  <c:v>0.84702722109969297</c:v>
                </c:pt>
                <c:pt idx="622">
                  <c:v>0.86053613178049637</c:v>
                </c:pt>
                <c:pt idx="623">
                  <c:v>0.90674685077772832</c:v>
                </c:pt>
                <c:pt idx="624">
                  <c:v>0.8481287669093811</c:v>
                </c:pt>
                <c:pt idx="625">
                  <c:v>1.2206299862237444</c:v>
                </c:pt>
                <c:pt idx="626">
                  <c:v>1.1681293670458499</c:v>
                </c:pt>
                <c:pt idx="627">
                  <c:v>1.268808250897884</c:v>
                </c:pt>
                <c:pt idx="628">
                  <c:v>1.1943914691822308</c:v>
                </c:pt>
                <c:pt idx="629">
                  <c:v>1.0686406357587162</c:v>
                </c:pt>
                <c:pt idx="630">
                  <c:v>1.0085101578358742</c:v>
                </c:pt>
                <c:pt idx="631">
                  <c:v>0.89127494570322252</c:v>
                </c:pt>
                <c:pt idx="632">
                  <c:v>0.58353263330551752</c:v>
                </c:pt>
                <c:pt idx="633">
                  <c:v>0.48670118965612974</c:v>
                </c:pt>
                <c:pt idx="634">
                  <c:v>0.9251442770937266</c:v>
                </c:pt>
                <c:pt idx="635">
                  <c:v>1.098014221551213</c:v>
                </c:pt>
                <c:pt idx="636">
                  <c:v>1.2565318849515008</c:v>
                </c:pt>
                <c:pt idx="637">
                  <c:v>1.1892257443020808</c:v>
                </c:pt>
                <c:pt idx="638">
                  <c:v>1.1568688069660717</c:v>
                </c:pt>
                <c:pt idx="639">
                  <c:v>1.2412071458012608</c:v>
                </c:pt>
                <c:pt idx="640">
                  <c:v>1.2146651943448052</c:v>
                </c:pt>
                <c:pt idx="641">
                  <c:v>1.1427332647766888</c:v>
                </c:pt>
                <c:pt idx="642">
                  <c:v>1.2208250512047785</c:v>
                </c:pt>
                <c:pt idx="643">
                  <c:v>1.2319131757943471</c:v>
                </c:pt>
                <c:pt idx="644">
                  <c:v>1.2658899210147163</c:v>
                </c:pt>
                <c:pt idx="645">
                  <c:v>1.1448506164529815</c:v>
                </c:pt>
                <c:pt idx="646">
                  <c:v>1.1858315445137617</c:v>
                </c:pt>
                <c:pt idx="647">
                  <c:v>1.1907814861301389</c:v>
                </c:pt>
                <c:pt idx="648">
                  <c:v>1.2605734345311383</c:v>
                </c:pt>
                <c:pt idx="649">
                  <c:v>1.122027017482526</c:v>
                </c:pt>
                <c:pt idx="650">
                  <c:v>1.246805392812999</c:v>
                </c:pt>
                <c:pt idx="651">
                  <c:v>1.2745789333998319</c:v>
                </c:pt>
                <c:pt idx="652">
                  <c:v>1.2200033547151647</c:v>
                </c:pt>
                <c:pt idx="653">
                  <c:v>1.167372692216581</c:v>
                </c:pt>
                <c:pt idx="654">
                  <c:v>1.2334255698488421</c:v>
                </c:pt>
                <c:pt idx="655">
                  <c:v>1.2248015791240712</c:v>
                </c:pt>
                <c:pt idx="656">
                  <c:v>1.5301050272229222</c:v>
                </c:pt>
                <c:pt idx="657">
                  <c:v>1.4074666330595664</c:v>
                </c:pt>
                <c:pt idx="658">
                  <c:v>1.5090963011178604</c:v>
                </c:pt>
                <c:pt idx="659">
                  <c:v>1.4404275724133306</c:v>
                </c:pt>
                <c:pt idx="660">
                  <c:v>1.341240364333053</c:v>
                </c:pt>
                <c:pt idx="661">
                  <c:v>1.2867298073087308</c:v>
                </c:pt>
                <c:pt idx="662">
                  <c:v>1.486963399712286</c:v>
                </c:pt>
                <c:pt idx="663">
                  <c:v>1.2585237445903095</c:v>
                </c:pt>
                <c:pt idx="664">
                  <c:v>1.4998240049977283</c:v>
                </c:pt>
                <c:pt idx="665">
                  <c:v>1.5399606070780705</c:v>
                </c:pt>
                <c:pt idx="666">
                  <c:v>1.547460422502329</c:v>
                </c:pt>
                <c:pt idx="667">
                  <c:v>1.3157575665167653</c:v>
                </c:pt>
                <c:pt idx="668">
                  <c:v>1.3925960899276961</c:v>
                </c:pt>
                <c:pt idx="669">
                  <c:v>1.5358766653289129</c:v>
                </c:pt>
                <c:pt idx="670">
                  <c:v>1.5411498040389278</c:v>
                </c:pt>
                <c:pt idx="671">
                  <c:v>1.5466180077299767</c:v>
                </c:pt>
                <c:pt idx="672">
                  <c:v>1.5615742908049304</c:v>
                </c:pt>
                <c:pt idx="673">
                  <c:v>1.5425971764330779</c:v>
                </c:pt>
                <c:pt idx="674">
                  <c:v>1.4695853749420549</c:v>
                </c:pt>
                <c:pt idx="675">
                  <c:v>1.4665379573422406</c:v>
                </c:pt>
                <c:pt idx="676">
                  <c:v>1.5588510259027966</c:v>
                </c:pt>
                <c:pt idx="677">
                  <c:v>1.5474397042195902</c:v>
                </c:pt>
                <c:pt idx="678">
                  <c:v>1.5318775079187958</c:v>
                </c:pt>
                <c:pt idx="679">
                  <c:v>1.3170541773074875</c:v>
                </c:pt>
                <c:pt idx="680">
                  <c:v>1.3451528261960439</c:v>
                </c:pt>
                <c:pt idx="681">
                  <c:v>1.5414956306233898</c:v>
                </c:pt>
                <c:pt idx="682">
                  <c:v>1.5517403848365634</c:v>
                </c:pt>
                <c:pt idx="683">
                  <c:v>1.5398531932482056</c:v>
                </c:pt>
                <c:pt idx="684">
                  <c:v>1.5708465869250623</c:v>
                </c:pt>
                <c:pt idx="685">
                  <c:v>1.8352124547366964</c:v>
                </c:pt>
                <c:pt idx="686">
                  <c:v>1.8418265076150395</c:v>
                </c:pt>
                <c:pt idx="687">
                  <c:v>1.6611976166959588</c:v>
                </c:pt>
                <c:pt idx="688">
                  <c:v>1.7747587797202167</c:v>
                </c:pt>
                <c:pt idx="689">
                  <c:v>1.8390815688261242</c:v>
                </c:pt>
                <c:pt idx="690">
                  <c:v>1.8407456800880901</c:v>
                </c:pt>
                <c:pt idx="691">
                  <c:v>1.8438364454614673</c:v>
                </c:pt>
                <c:pt idx="692">
                  <c:v>1.8411131805593337</c:v>
                </c:pt>
                <c:pt idx="693">
                  <c:v>1.7565364289695475</c:v>
                </c:pt>
                <c:pt idx="694">
                  <c:v>1.765982116183932</c:v>
                </c:pt>
                <c:pt idx="695">
                  <c:v>1.8283826185945808</c:v>
                </c:pt>
                <c:pt idx="696">
                  <c:v>1.8232385676012124</c:v>
                </c:pt>
                <c:pt idx="697">
                  <c:v>1.8355158891516383</c:v>
                </c:pt>
                <c:pt idx="698">
                  <c:v>1.8276919210296994</c:v>
                </c:pt>
                <c:pt idx="699">
                  <c:v>1.8466030581371642</c:v>
                </c:pt>
                <c:pt idx="700">
                  <c:v>1.7084882076160972</c:v>
                </c:pt>
                <c:pt idx="701">
                  <c:v>1.7781077205268869</c:v>
                </c:pt>
                <c:pt idx="702">
                  <c:v>1.8360558251130916</c:v>
                </c:pt>
                <c:pt idx="703">
                  <c:v>1.8145929029896599</c:v>
                </c:pt>
                <c:pt idx="704">
                  <c:v>1.817641276193517</c:v>
                </c:pt>
                <c:pt idx="705">
                  <c:v>1.8070063920182753</c:v>
                </c:pt>
                <c:pt idx="706">
                  <c:v>1.8258534630694383</c:v>
                </c:pt>
                <c:pt idx="707">
                  <c:v>1.7215438778825738</c:v>
                </c:pt>
                <c:pt idx="708">
                  <c:v>1.8286634235186983</c:v>
                </c:pt>
                <c:pt idx="709">
                  <c:v>1.8340882794361839</c:v>
                </c:pt>
                <c:pt idx="710">
                  <c:v>1.7858459487057425</c:v>
                </c:pt>
                <c:pt idx="711">
                  <c:v>1.7745853886259642</c:v>
                </c:pt>
                <c:pt idx="712">
                  <c:v>1.7768978052832911</c:v>
                </c:pt>
                <c:pt idx="713">
                  <c:v>-1.2365614567361038</c:v>
                </c:pt>
                <c:pt idx="714">
                  <c:v>-1.2220367401886956</c:v>
                </c:pt>
                <c:pt idx="715">
                  <c:v>-1.2470870158733949</c:v>
                </c:pt>
                <c:pt idx="716">
                  <c:v>-1.3121014581482264</c:v>
                </c:pt>
                <c:pt idx="717">
                  <c:v>-1.5042086036189439</c:v>
                </c:pt>
                <c:pt idx="718">
                  <c:v>-1.350467490740781</c:v>
                </c:pt>
                <c:pt idx="719">
                  <c:v>-1.2702140492587923</c:v>
                </c:pt>
                <c:pt idx="720">
                  <c:v>-1.2967560007152477</c:v>
                </c:pt>
                <c:pt idx="721">
                  <c:v>-1.2646591500206172</c:v>
                </c:pt>
                <c:pt idx="722">
                  <c:v>-1.2390246349968588</c:v>
                </c:pt>
                <c:pt idx="723">
                  <c:v>-1.2166335581579915</c:v>
                </c:pt>
                <c:pt idx="724">
                  <c:v>-1.2492062787577733</c:v>
                </c:pt>
                <c:pt idx="725">
                  <c:v>-1.2384206329791037</c:v>
                </c:pt>
                <c:pt idx="726">
                  <c:v>-1.2933410826441898</c:v>
                </c:pt>
                <c:pt idx="727">
                  <c:v>-1.2502201734162923</c:v>
                </c:pt>
                <c:pt idx="728">
                  <c:v>-1.2223392189995945</c:v>
                </c:pt>
                <c:pt idx="729">
                  <c:v>-1.2220800879622589</c:v>
                </c:pt>
                <c:pt idx="730">
                  <c:v>-1.2163310793470925</c:v>
                </c:pt>
                <c:pt idx="731">
                  <c:v>-1.2591268802732665</c:v>
                </c:pt>
                <c:pt idx="732">
                  <c:v>-1.2681390897520197</c:v>
                </c:pt>
                <c:pt idx="733">
                  <c:v>-1.2705589202392116</c:v>
                </c:pt>
                <c:pt idx="734">
                  <c:v>-1.228131575388324</c:v>
                </c:pt>
                <c:pt idx="735">
                  <c:v>-1.2316765367800713</c:v>
                </c:pt>
                <c:pt idx="736">
                  <c:v>-1.245378601233823</c:v>
                </c:pt>
                <c:pt idx="737">
                  <c:v>-1.2529867860919892</c:v>
                </c:pt>
                <c:pt idx="738">
                  <c:v>-1.2924553200982745</c:v>
                </c:pt>
                <c:pt idx="739">
                  <c:v>-1.2823396536017473</c:v>
                </c:pt>
                <c:pt idx="740">
                  <c:v>-1.2448603391591513</c:v>
                </c:pt>
                <c:pt idx="741">
                  <c:v>-1.4908071067680055</c:v>
                </c:pt>
                <c:pt idx="742">
                  <c:v>-1.0328433733179405</c:v>
                </c:pt>
                <c:pt idx="743">
                  <c:v>-0.98099201513945011</c:v>
                </c:pt>
                <c:pt idx="744">
                  <c:v>-1.0077930976332414</c:v>
                </c:pt>
                <c:pt idx="745">
                  <c:v>-1.0128947564570894</c:v>
                </c:pt>
                <c:pt idx="746">
                  <c:v>-1.0687235981589154</c:v>
                </c:pt>
                <c:pt idx="747">
                  <c:v>-0.99156092205030422</c:v>
                </c:pt>
                <c:pt idx="748">
                  <c:v>-0.9544067159094316</c:v>
                </c:pt>
                <c:pt idx="749">
                  <c:v>-0.94208700218948538</c:v>
                </c:pt>
                <c:pt idx="750">
                  <c:v>-0.97137389243485606</c:v>
                </c:pt>
                <c:pt idx="751">
                  <c:v>-0.94796605412534107</c:v>
                </c:pt>
                <c:pt idx="752">
                  <c:v>-0.99262103129451507</c:v>
                </c:pt>
                <c:pt idx="753">
                  <c:v>-0.94087708694588956</c:v>
                </c:pt>
                <c:pt idx="754">
                  <c:v>-0.94550192026054325</c:v>
                </c:pt>
                <c:pt idx="755">
                  <c:v>-0.94824685904945849</c:v>
                </c:pt>
                <c:pt idx="756">
                  <c:v>-0.96921223738095719</c:v>
                </c:pt>
                <c:pt idx="757">
                  <c:v>-0.95799406947069909</c:v>
                </c:pt>
                <c:pt idx="758">
                  <c:v>-1.0362375731062596</c:v>
                </c:pt>
                <c:pt idx="759">
                  <c:v>-1.1991218943879083</c:v>
                </c:pt>
                <c:pt idx="760">
                  <c:v>-1.0554097524591461</c:v>
                </c:pt>
                <c:pt idx="761">
                  <c:v>-1.1697916563689745</c:v>
                </c:pt>
                <c:pt idx="762">
                  <c:v>-0.96080402991995906</c:v>
                </c:pt>
                <c:pt idx="763">
                  <c:v>-1.0176703513751713</c:v>
                </c:pt>
                <c:pt idx="764">
                  <c:v>-1.0222961402938679</c:v>
                </c:pt>
                <c:pt idx="765">
                  <c:v>-0.97318876530024989</c:v>
                </c:pt>
                <c:pt idx="766">
                  <c:v>-1.0046599400903438</c:v>
                </c:pt>
                <c:pt idx="767">
                  <c:v>-1.0597971286232455</c:v>
                </c:pt>
                <c:pt idx="768">
                  <c:v>-1.0269859952688665</c:v>
                </c:pt>
                <c:pt idx="769">
                  <c:v>-0.98362858449445756</c:v>
                </c:pt>
                <c:pt idx="770">
                  <c:v>-1.0004214143215866</c:v>
                </c:pt>
                <c:pt idx="771">
                  <c:v>-0.71141611907006019</c:v>
                </c:pt>
                <c:pt idx="772">
                  <c:v>-0.81235413395943001</c:v>
                </c:pt>
                <c:pt idx="773">
                  <c:v>-0.7095145506575401</c:v>
                </c:pt>
                <c:pt idx="774">
                  <c:v>-0.69043002245582286</c:v>
                </c:pt>
                <c:pt idx="775">
                  <c:v>-0.66185645926615799</c:v>
                </c:pt>
                <c:pt idx="776">
                  <c:v>-0.69494648633656886</c:v>
                </c:pt>
                <c:pt idx="777">
                  <c:v>-0.95120302981894134</c:v>
                </c:pt>
                <c:pt idx="778">
                  <c:v>-0.69753970791801312</c:v>
                </c:pt>
                <c:pt idx="779">
                  <c:v>-0.68543673306588249</c:v>
                </c:pt>
                <c:pt idx="780">
                  <c:v>-0.83511462247762669</c:v>
                </c:pt>
                <c:pt idx="781">
                  <c:v>-1.34099293828129</c:v>
                </c:pt>
                <c:pt idx="782">
                  <c:v>-0.69581057499570265</c:v>
                </c:pt>
                <c:pt idx="783">
                  <c:v>-0.85672735060044358</c:v>
                </c:pt>
                <c:pt idx="784">
                  <c:v>-1.1633671615844177</c:v>
                </c:pt>
                <c:pt idx="785">
                  <c:v>-0.81170487296002602</c:v>
                </c:pt>
                <c:pt idx="786">
                  <c:v>-0.96419272282103019</c:v>
                </c:pt>
                <c:pt idx="787">
                  <c:v>-1.6789295773570625</c:v>
                </c:pt>
                <c:pt idx="788">
                  <c:v>-1.1968906663904597</c:v>
                </c:pt>
                <c:pt idx="789">
                  <c:v>-1.0000503181711806</c:v>
                </c:pt>
                <c:pt idx="790">
                  <c:v>-1.1891524382116041</c:v>
                </c:pt>
                <c:pt idx="791">
                  <c:v>-1.1801826209023711</c:v>
                </c:pt>
                <c:pt idx="792">
                  <c:v>-1.1642095763567699</c:v>
                </c:pt>
                <c:pt idx="793">
                  <c:v>-1.141752522253515</c:v>
                </c:pt>
                <c:pt idx="794">
                  <c:v>-0.92107276919717551</c:v>
                </c:pt>
                <c:pt idx="795">
                  <c:v>-0.87734785795152304</c:v>
                </c:pt>
                <c:pt idx="796">
                  <c:v>-0.73573234941631493</c:v>
                </c:pt>
                <c:pt idx="797">
                  <c:v>-0.78959460104527612</c:v>
                </c:pt>
                <c:pt idx="798">
                  <c:v>-0.99389046131120751</c:v>
                </c:pt>
                <c:pt idx="799">
                  <c:v>-0.75721694542652818</c:v>
                </c:pt>
                <c:pt idx="800">
                  <c:v>-0.82365804181277147</c:v>
                </c:pt>
                <c:pt idx="801">
                  <c:v>-0.82579897858393159</c:v>
                </c:pt>
                <c:pt idx="802">
                  <c:v>-0.694812847336717</c:v>
                </c:pt>
                <c:pt idx="803">
                  <c:v>-0.76240074851429729</c:v>
                </c:pt>
                <c:pt idx="804">
                  <c:v>-0.73492873113432056</c:v>
                </c:pt>
                <c:pt idx="805">
                  <c:v>-0.7388195191105299</c:v>
                </c:pt>
                <c:pt idx="806">
                  <c:v>-0.66325688820758266</c:v>
                </c:pt>
                <c:pt idx="807">
                  <c:v>-1.0404886701953879</c:v>
                </c:pt>
                <c:pt idx="808">
                  <c:v>-0.83530513617545554</c:v>
                </c:pt>
                <c:pt idx="809">
                  <c:v>-0.49849171679615262</c:v>
                </c:pt>
                <c:pt idx="810">
                  <c:v>-0.82771862520407091</c:v>
                </c:pt>
                <c:pt idx="811">
                  <c:v>-0.45561017592689523</c:v>
                </c:pt>
                <c:pt idx="812">
                  <c:v>-0.4282248540940447</c:v>
                </c:pt>
                <c:pt idx="813">
                  <c:v>-0.65800446778030652</c:v>
                </c:pt>
                <c:pt idx="814">
                  <c:v>-0.96321762465286898</c:v>
                </c:pt>
                <c:pt idx="815">
                  <c:v>-0.53904012272534441</c:v>
                </c:pt>
                <c:pt idx="816">
                  <c:v>-1.0192405757316862</c:v>
                </c:pt>
                <c:pt idx="817">
                  <c:v>-0.57102764838202424</c:v>
                </c:pt>
                <c:pt idx="818">
                  <c:v>-0.51783633163924858</c:v>
                </c:pt>
                <c:pt idx="819">
                  <c:v>-0.54303832453141865</c:v>
                </c:pt>
                <c:pt idx="820">
                  <c:v>-0.66492004386550563</c:v>
                </c:pt>
                <c:pt idx="821">
                  <c:v>-0.74227682935110795</c:v>
                </c:pt>
                <c:pt idx="822">
                  <c:v>-0.52598540806291094</c:v>
                </c:pt>
                <c:pt idx="823">
                  <c:v>-0.57589280565936096</c:v>
                </c:pt>
                <c:pt idx="824">
                  <c:v>-0.40531360397241989</c:v>
                </c:pt>
                <c:pt idx="825">
                  <c:v>-0.43351966669084113</c:v>
                </c:pt>
                <c:pt idx="826">
                  <c:v>-0.65225450356109727</c:v>
                </c:pt>
                <c:pt idx="827">
                  <c:v>-0.42658146111481759</c:v>
                </c:pt>
                <c:pt idx="828">
                  <c:v>-0.56164889403607021</c:v>
                </c:pt>
                <c:pt idx="829">
                  <c:v>-0.59876070800742265</c:v>
                </c:pt>
                <c:pt idx="830">
                  <c:v>-0.85598970958283671</c:v>
                </c:pt>
                <c:pt idx="831">
                  <c:v>-0.54958640014537419</c:v>
                </c:pt>
                <c:pt idx="832">
                  <c:v>-0.35423508762273181</c:v>
                </c:pt>
                <c:pt idx="833">
                  <c:v>-0.38092780068261523</c:v>
                </c:pt>
                <c:pt idx="834">
                  <c:v>-0.46971853734224844</c:v>
                </c:pt>
                <c:pt idx="835">
                  <c:v>-0.54869704192029634</c:v>
                </c:pt>
                <c:pt idx="836">
                  <c:v>-0.77322519078332486</c:v>
                </c:pt>
                <c:pt idx="837">
                  <c:v>-0.86553921494792374</c:v>
                </c:pt>
                <c:pt idx="838">
                  <c:v>-0.39104346717914235</c:v>
                </c:pt>
                <c:pt idx="839">
                  <c:v>-0.25850614538707506</c:v>
                </c:pt>
                <c:pt idx="840">
                  <c:v>-0.56592430508709957</c:v>
                </c:pt>
                <c:pt idx="841">
                  <c:v>-0.65495345450132991</c:v>
                </c:pt>
                <c:pt idx="842">
                  <c:v>-1.0244470083102797</c:v>
                </c:pt>
                <c:pt idx="843">
                  <c:v>-0.78958740968695129</c:v>
                </c:pt>
                <c:pt idx="844">
                  <c:v>-1.0493681962783323</c:v>
                </c:pt>
                <c:pt idx="845">
                  <c:v>-0.29019214783689878</c:v>
                </c:pt>
                <c:pt idx="846">
                  <c:v>-0.69297174930133631</c:v>
                </c:pt>
                <c:pt idx="847">
                  <c:v>-1.5715013171557572</c:v>
                </c:pt>
                <c:pt idx="848">
                  <c:v>-0.61401587421411286</c:v>
                </c:pt>
                <c:pt idx="849">
                  <c:v>-1.0183945652801716</c:v>
                </c:pt>
                <c:pt idx="850">
                  <c:v>-0.9553891052477248</c:v>
                </c:pt>
                <c:pt idx="851">
                  <c:v>-0.776834218231374</c:v>
                </c:pt>
                <c:pt idx="852">
                  <c:v>-0.60673088644958428</c:v>
                </c:pt>
                <c:pt idx="853">
                  <c:v>-0.55005962997540614</c:v>
                </c:pt>
                <c:pt idx="854">
                  <c:v>-0.84682123161340728</c:v>
                </c:pt>
                <c:pt idx="855">
                  <c:v>-0.79386641641714306</c:v>
                </c:pt>
                <c:pt idx="856">
                  <c:v>-1.3733634025417132</c:v>
                </c:pt>
                <c:pt idx="857">
                  <c:v>-0.82490411347160575</c:v>
                </c:pt>
                <c:pt idx="858">
                  <c:v>-0.70619889945397951</c:v>
                </c:pt>
                <c:pt idx="859">
                  <c:v>-0.61593816090937159</c:v>
                </c:pt>
                <c:pt idx="860">
                  <c:v>-0.44942313829289238</c:v>
                </c:pt>
                <c:pt idx="861">
                  <c:v>-0.80153962293565384</c:v>
                </c:pt>
                <c:pt idx="862">
                  <c:v>-0.80439293115847688</c:v>
                </c:pt>
                <c:pt idx="863">
                  <c:v>-0.1926664109434674</c:v>
                </c:pt>
                <c:pt idx="864">
                  <c:v>-0.84722943978309462</c:v>
                </c:pt>
                <c:pt idx="865">
                  <c:v>-0.71430198802895917</c:v>
                </c:pt>
                <c:pt idx="866">
                  <c:v>-0.46718769734602938</c:v>
                </c:pt>
                <c:pt idx="867">
                  <c:v>-0.34971502806282351</c:v>
                </c:pt>
                <c:pt idx="868">
                  <c:v>-0.50615773195633873</c:v>
                </c:pt>
                <c:pt idx="869">
                  <c:v>-0.61915632952831889</c:v>
                </c:pt>
                <c:pt idx="870">
                  <c:v>-0.68097259259990839</c:v>
                </c:pt>
                <c:pt idx="871">
                  <c:v>-0.58264947317876437</c:v>
                </c:pt>
                <c:pt idx="872">
                  <c:v>-0.3360317706837247</c:v>
                </c:pt>
                <c:pt idx="873">
                  <c:v>-0.20900600035626943</c:v>
                </c:pt>
                <c:pt idx="874">
                  <c:v>-0.26829310790271643</c:v>
                </c:pt>
                <c:pt idx="875">
                  <c:v>-0.93323188988024941</c:v>
                </c:pt>
                <c:pt idx="876">
                  <c:v>-0.4932321050105517</c:v>
                </c:pt>
                <c:pt idx="877">
                  <c:v>-0.53254796620532319</c:v>
                </c:pt>
                <c:pt idx="878">
                  <c:v>-0.45538529009671197</c:v>
                </c:pt>
                <c:pt idx="879">
                  <c:v>-0.41055787743732847</c:v>
                </c:pt>
                <c:pt idx="880">
                  <c:v>-0.23271631747668334</c:v>
                </c:pt>
                <c:pt idx="881">
                  <c:v>-0.24817014434356996</c:v>
                </c:pt>
                <c:pt idx="882">
                  <c:v>-0.17310410162851292</c:v>
                </c:pt>
                <c:pt idx="883">
                  <c:v>-0.40863367953398394</c:v>
                </c:pt>
                <c:pt idx="884">
                  <c:v>-0.64083503491552329</c:v>
                </c:pt>
                <c:pt idx="885">
                  <c:v>-0.85111927215526106</c:v>
                </c:pt>
                <c:pt idx="886">
                  <c:v>-0.61206640674482438</c:v>
                </c:pt>
                <c:pt idx="887">
                  <c:v>-0.76451186443630825</c:v>
                </c:pt>
                <c:pt idx="888">
                  <c:v>-0.89168935197123445</c:v>
                </c:pt>
                <c:pt idx="889">
                  <c:v>-0.65948799658969515</c:v>
                </c:pt>
                <c:pt idx="890">
                  <c:v>-0.20450929915421925</c:v>
                </c:pt>
                <c:pt idx="891">
                  <c:v>-0.25601578635229044</c:v>
                </c:pt>
                <c:pt idx="892">
                  <c:v>-0.38721410518411536</c:v>
                </c:pt>
                <c:pt idx="893">
                  <c:v>-8.4028964365599909E-2</c:v>
                </c:pt>
                <c:pt idx="894">
                  <c:v>-8.0959872879004163E-2</c:v>
                </c:pt>
                <c:pt idx="895">
                  <c:v>2.4711344758927223E-2</c:v>
                </c:pt>
                <c:pt idx="896">
                  <c:v>-6.8077593706780251E-2</c:v>
                </c:pt>
                <c:pt idx="897">
                  <c:v>-1.4604516435844258E-2</c:v>
                </c:pt>
                <c:pt idx="898">
                  <c:v>6.3055703464699978E-2</c:v>
                </c:pt>
                <c:pt idx="899">
                  <c:v>0.12465618327251672</c:v>
                </c:pt>
                <c:pt idx="900">
                  <c:v>-0.17958547111104706</c:v>
                </c:pt>
                <c:pt idx="901">
                  <c:v>-0.15611261114118744</c:v>
                </c:pt>
                <c:pt idx="902">
                  <c:v>-0.36743432813431154</c:v>
                </c:pt>
                <c:pt idx="903">
                  <c:v>-0.32762092314760705</c:v>
                </c:pt>
                <c:pt idx="904">
                  <c:v>-0.3192343895733904</c:v>
                </c:pt>
                <c:pt idx="905">
                  <c:v>-0.30553136951559579</c:v>
                </c:pt>
                <c:pt idx="906">
                  <c:v>-0.28240433613019827</c:v>
                </c:pt>
                <c:pt idx="907">
                  <c:v>-0.11532674806144132</c:v>
                </c:pt>
                <c:pt idx="908">
                  <c:v>-1.7439111504019052E-3</c:v>
                </c:pt>
                <c:pt idx="909">
                  <c:v>6.0937396184364265E-2</c:v>
                </c:pt>
                <c:pt idx="910">
                  <c:v>-5.0505459559557868E-2</c:v>
                </c:pt>
                <c:pt idx="911">
                  <c:v>0.21759588334165222</c:v>
                </c:pt>
                <c:pt idx="912">
                  <c:v>-0.27228962523771405</c:v>
                </c:pt>
                <c:pt idx="913">
                  <c:v>-0.66562353948776709</c:v>
                </c:pt>
                <c:pt idx="914">
                  <c:v>-0.19720095303183255</c:v>
                </c:pt>
                <c:pt idx="915">
                  <c:v>4.1073563662553693E-2</c:v>
                </c:pt>
                <c:pt idx="916">
                  <c:v>-9.5247132275858015E-2</c:v>
                </c:pt>
                <c:pt idx="917">
                  <c:v>-0.27991852837861891</c:v>
                </c:pt>
                <c:pt idx="918">
                  <c:v>0.11408632075761971</c:v>
                </c:pt>
                <c:pt idx="919">
                  <c:v>-0.21935552832418848</c:v>
                </c:pt>
                <c:pt idx="920">
                  <c:v>-0.57711360775225129</c:v>
                </c:pt>
                <c:pt idx="921">
                  <c:v>-0.37264340078802455</c:v>
                </c:pt>
                <c:pt idx="922">
                  <c:v>-0.11013934929450983</c:v>
                </c:pt>
                <c:pt idx="923">
                  <c:v>-0.89233406168743312</c:v>
                </c:pt>
                <c:pt idx="924">
                  <c:v>-0.63287478771861316</c:v>
                </c:pt>
                <c:pt idx="925">
                  <c:v>-8.9170375283848788E-2</c:v>
                </c:pt>
                <c:pt idx="926">
                  <c:v>0.15885230743582088</c:v>
                </c:pt>
                <c:pt idx="927">
                  <c:v>0.1532974081976457</c:v>
                </c:pt>
                <c:pt idx="928">
                  <c:v>0.43428103027107973</c:v>
                </c:pt>
                <c:pt idx="929">
                  <c:v>-0.19235674077424367</c:v>
                </c:pt>
                <c:pt idx="930">
                  <c:v>2.0737456914754E-2</c:v>
                </c:pt>
                <c:pt idx="931">
                  <c:v>3.0161470242356922E-2</c:v>
                </c:pt>
                <c:pt idx="932">
                  <c:v>0.29147632477501439</c:v>
                </c:pt>
                <c:pt idx="933">
                  <c:v>0.43797675326625501</c:v>
                </c:pt>
                <c:pt idx="934">
                  <c:v>0.28213805139049486</c:v>
                </c:pt>
                <c:pt idx="935">
                  <c:v>-0.38645215020460755</c:v>
                </c:pt>
                <c:pt idx="936">
                  <c:v>-0.59427225357954749</c:v>
                </c:pt>
                <c:pt idx="937">
                  <c:v>-5.932187519024338E-2</c:v>
                </c:pt>
                <c:pt idx="938">
                  <c:v>-0.33312983453709949</c:v>
                </c:pt>
                <c:pt idx="939">
                  <c:v>-5.1237820426925748E-2</c:v>
                </c:pt>
                <c:pt idx="940">
                  <c:v>-4.479715864283524E-2</c:v>
                </c:pt>
                <c:pt idx="941">
                  <c:v>-0.55350806438658284</c:v>
                </c:pt>
                <c:pt idx="942">
                  <c:v>-0.18861767000550528</c:v>
                </c:pt>
                <c:pt idx="943">
                  <c:v>-0.44874428318134846</c:v>
                </c:pt>
                <c:pt idx="944">
                  <c:v>-0.18801271238370731</c:v>
                </c:pt>
                <c:pt idx="945">
                  <c:v>0.1433975249648913</c:v>
                </c:pt>
                <c:pt idx="946">
                  <c:v>0.2866564264793266</c:v>
                </c:pt>
                <c:pt idx="947">
                  <c:v>0.21377371270494991</c:v>
                </c:pt>
                <c:pt idx="948">
                  <c:v>-1.7195971885008566E-3</c:v>
                </c:pt>
                <c:pt idx="949">
                  <c:v>0.18360010430962106</c:v>
                </c:pt>
                <c:pt idx="950">
                  <c:v>0.61709325013084071</c:v>
                </c:pt>
                <c:pt idx="951">
                  <c:v>0.43198933189649152</c:v>
                </c:pt>
                <c:pt idx="952">
                  <c:v>0.40648486019342245</c:v>
                </c:pt>
                <c:pt idx="953">
                  <c:v>0.48654419229841983</c:v>
                </c:pt>
                <c:pt idx="954">
                  <c:v>0.39021029244096511</c:v>
                </c:pt>
                <c:pt idx="955">
                  <c:v>0.2491373599423298</c:v>
                </c:pt>
                <c:pt idx="956">
                  <c:v>0.65639103311799307</c:v>
                </c:pt>
                <c:pt idx="957">
                  <c:v>0.22495117291676442</c:v>
                </c:pt>
                <c:pt idx="958">
                  <c:v>0.92399578783131309</c:v>
                </c:pt>
                <c:pt idx="959">
                  <c:v>0.82074535628461631</c:v>
                </c:pt>
                <c:pt idx="960">
                  <c:v>0.81214303944662702</c:v>
                </c:pt>
                <c:pt idx="961">
                  <c:v>0.52370199411845486</c:v>
                </c:pt>
                <c:pt idx="962">
                  <c:v>0.19073505933775531</c:v>
                </c:pt>
                <c:pt idx="963">
                  <c:v>0.12431468123425073</c:v>
                </c:pt>
                <c:pt idx="964">
                  <c:v>0.74541922692818052</c:v>
                </c:pt>
                <c:pt idx="965">
                  <c:v>0.79947654353817577</c:v>
                </c:pt>
                <c:pt idx="966">
                  <c:v>0.77745201156650934</c:v>
                </c:pt>
                <c:pt idx="967">
                  <c:v>0.79374920880979105</c:v>
                </c:pt>
                <c:pt idx="968">
                  <c:v>0.83101178438457146</c:v>
                </c:pt>
                <c:pt idx="969">
                  <c:v>0.38195548665851448</c:v>
                </c:pt>
                <c:pt idx="970">
                  <c:v>6.0747611353569167E-2</c:v>
                </c:pt>
                <c:pt idx="971">
                  <c:v>0.70884830452232428</c:v>
                </c:pt>
                <c:pt idx="972">
                  <c:v>0.95038602208029743</c:v>
                </c:pt>
                <c:pt idx="973">
                  <c:v>0.85489453699519502</c:v>
                </c:pt>
                <c:pt idx="974">
                  <c:v>0.76238640345360498</c:v>
                </c:pt>
                <c:pt idx="975">
                  <c:v>0.76407218860235238</c:v>
                </c:pt>
                <c:pt idx="976">
                  <c:v>0.76603877867521708</c:v>
                </c:pt>
                <c:pt idx="977">
                  <c:v>0.15418485521463773</c:v>
                </c:pt>
                <c:pt idx="978">
                  <c:v>0.90774098275755144</c:v>
                </c:pt>
                <c:pt idx="979">
                  <c:v>0.88439816610838129</c:v>
                </c:pt>
                <c:pt idx="980">
                  <c:v>0.97249724959909023</c:v>
                </c:pt>
                <c:pt idx="981">
                  <c:v>0.92124989343835495</c:v>
                </c:pt>
                <c:pt idx="982">
                  <c:v>0.77883436230031478</c:v>
                </c:pt>
                <c:pt idx="983">
                  <c:v>0.58731145616865665</c:v>
                </c:pt>
                <c:pt idx="984">
                  <c:v>0.77675940279354216</c:v>
                </c:pt>
                <c:pt idx="985">
                  <c:v>1.1659253198224309</c:v>
                </c:pt>
                <c:pt idx="986">
                  <c:v>1.2128069737058484</c:v>
                </c:pt>
                <c:pt idx="987">
                  <c:v>1.0499226524241998</c:v>
                </c:pt>
                <c:pt idx="988">
                  <c:v>1.0544400719089886</c:v>
                </c:pt>
                <c:pt idx="989">
                  <c:v>1.1491315343912589</c:v>
                </c:pt>
                <c:pt idx="990">
                  <c:v>1.0329545202947323</c:v>
                </c:pt>
                <c:pt idx="991">
                  <c:v>1.0390276816075792</c:v>
                </c:pt>
                <c:pt idx="992">
                  <c:v>1.1753267036592094</c:v>
                </c:pt>
                <c:pt idx="993">
                  <c:v>1.2000537822502708</c:v>
                </c:pt>
                <c:pt idx="994">
                  <c:v>1.260832565568474</c:v>
                </c:pt>
                <c:pt idx="995">
                  <c:v>1.1858532184005433</c:v>
                </c:pt>
                <c:pt idx="996">
                  <c:v>1.0439776232239564</c:v>
                </c:pt>
                <c:pt idx="997">
                  <c:v>1.1317101618474648</c:v>
                </c:pt>
                <c:pt idx="998">
                  <c:v>1.1748093971885807</c:v>
                </c:pt>
                <c:pt idx="999">
                  <c:v>1.2226842274477783</c:v>
                </c:pt>
                <c:pt idx="1000">
                  <c:v>1.194844709596558</c:v>
                </c:pt>
                <c:pt idx="1001">
                  <c:v>1.0789720855190161</c:v>
                </c:pt>
                <c:pt idx="1002">
                  <c:v>1.1970497124240198</c:v>
                </c:pt>
                <c:pt idx="1003">
                  <c:v>1.113359678984192</c:v>
                </c:pt>
                <c:pt idx="1004">
                  <c:v>1.2369271834670261</c:v>
                </c:pt>
                <c:pt idx="1005">
                  <c:v>1.2166968060780148</c:v>
                </c:pt>
                <c:pt idx="1006">
                  <c:v>1.1481590762982175</c:v>
                </c:pt>
                <c:pt idx="1007">
                  <c:v>1.2197018315083088</c:v>
                </c:pt>
                <c:pt idx="1008">
                  <c:v>1.0870127925087705</c:v>
                </c:pt>
                <c:pt idx="1009">
                  <c:v>0.98263818566156136</c:v>
                </c:pt>
                <c:pt idx="1010">
                  <c:v>1.1555721961753496</c:v>
                </c:pt>
                <c:pt idx="1011">
                  <c:v>1.2690023602748752</c:v>
                </c:pt>
                <c:pt idx="1012">
                  <c:v>1.2813870956551661</c:v>
                </c:pt>
                <c:pt idx="1013">
                  <c:v>1.2878927790996011</c:v>
                </c:pt>
                <c:pt idx="1014">
                  <c:v>1.2803929636753428</c:v>
                </c:pt>
                <c:pt idx="1015">
                  <c:v>1.2882169317972818</c:v>
                </c:pt>
                <c:pt idx="1016">
                  <c:v>1.5650325566495513</c:v>
                </c:pt>
                <c:pt idx="1017">
                  <c:v>1.5200534267826968</c:v>
                </c:pt>
                <c:pt idx="1018">
                  <c:v>1.5104136301913211</c:v>
                </c:pt>
                <c:pt idx="1019">
                  <c:v>1.5148443541289838</c:v>
                </c:pt>
                <c:pt idx="1020">
                  <c:v>1.5608176159756615</c:v>
                </c:pt>
                <c:pt idx="1021">
                  <c:v>1.479354259250077</c:v>
                </c:pt>
                <c:pt idx="1022">
                  <c:v>1.525349194983536</c:v>
                </c:pt>
                <c:pt idx="1023">
                  <c:v>1.536480667346668</c:v>
                </c:pt>
                <c:pt idx="1024">
                  <c:v>1.4646571072124592</c:v>
                </c:pt>
                <c:pt idx="1025">
                  <c:v>1.1681329627250123</c:v>
                </c:pt>
                <c:pt idx="1026">
                  <c:v>0.99154562138556912</c:v>
                </c:pt>
                <c:pt idx="1027">
                  <c:v>1.5319858773527035</c:v>
                </c:pt>
                <c:pt idx="1028">
                  <c:v>1.561141768673342</c:v>
                </c:pt>
                <c:pt idx="1029">
                  <c:v>1.5618767696158293</c:v>
                </c:pt>
                <c:pt idx="1030">
                  <c:v>1.504664621576155</c:v>
                </c:pt>
                <c:pt idx="1031">
                  <c:v>1.5064371022720284</c:v>
                </c:pt>
                <c:pt idx="1032">
                  <c:v>1.3775304818147918</c:v>
                </c:pt>
                <c:pt idx="1033">
                  <c:v>1.3914285668536204</c:v>
                </c:pt>
                <c:pt idx="1034">
                  <c:v>1.5197085558022776</c:v>
                </c:pt>
                <c:pt idx="1035">
                  <c:v>1.5121003709441114</c:v>
                </c:pt>
                <c:pt idx="1036">
                  <c:v>1.3928768948518135</c:v>
                </c:pt>
                <c:pt idx="1037">
                  <c:v>1.3650590508873748</c:v>
                </c:pt>
                <c:pt idx="1038">
                  <c:v>1.5579209599792752</c:v>
                </c:pt>
                <c:pt idx="1039">
                  <c:v>1.5449312669771864</c:v>
                </c:pt>
                <c:pt idx="1040">
                  <c:v>1.5356589708570545</c:v>
                </c:pt>
                <c:pt idx="1041">
                  <c:v>1.572510698187028</c:v>
                </c:pt>
                <c:pt idx="1042">
                  <c:v>1.5639734030093835</c:v>
                </c:pt>
                <c:pt idx="1043">
                  <c:v>1.5357239925173991</c:v>
                </c:pt>
                <c:pt idx="1044">
                  <c:v>1.5137428083192956</c:v>
                </c:pt>
                <c:pt idx="1045">
                  <c:v>1.7211556591285915</c:v>
                </c:pt>
                <c:pt idx="1046">
                  <c:v>1.8210345203777933</c:v>
                </c:pt>
                <c:pt idx="1047">
                  <c:v>1.7720571887048646</c:v>
                </c:pt>
                <c:pt idx="1048">
                  <c:v>1.7980158564263036</c:v>
                </c:pt>
                <c:pt idx="1049">
                  <c:v>1.8127770745202232</c:v>
                </c:pt>
                <c:pt idx="1050">
                  <c:v>1.7475025456040127</c:v>
                </c:pt>
                <c:pt idx="1051">
                  <c:v>1.7624597842830092</c:v>
                </c:pt>
                <c:pt idx="1052">
                  <c:v>1.7303846074751603</c:v>
                </c:pt>
                <c:pt idx="1053">
                  <c:v>1.7553708171035576</c:v>
                </c:pt>
                <c:pt idx="1054">
                  <c:v>1.8304368598186147</c:v>
                </c:pt>
                <c:pt idx="1055">
                  <c:v>1.8327916686454617</c:v>
                </c:pt>
                <c:pt idx="1056">
                  <c:v>1.8397515481082669</c:v>
                </c:pt>
                <c:pt idx="1057">
                  <c:v>1.8249460266367412</c:v>
                </c:pt>
                <c:pt idx="1058">
                  <c:v>1.8119129858610894</c:v>
                </c:pt>
                <c:pt idx="1059">
                  <c:v>1.7351394841105034</c:v>
                </c:pt>
                <c:pt idx="1060">
                  <c:v>1.6959319923496396</c:v>
                </c:pt>
                <c:pt idx="1061">
                  <c:v>1.8033540167966631</c:v>
                </c:pt>
                <c:pt idx="1062">
                  <c:v>1.8356666507550663</c:v>
                </c:pt>
                <c:pt idx="1063">
                  <c:v>1.8280584658969001</c:v>
                </c:pt>
                <c:pt idx="1064">
                  <c:v>1.8344133877379074</c:v>
                </c:pt>
                <c:pt idx="1065">
                  <c:v>1.8445280986303916</c:v>
                </c:pt>
                <c:pt idx="1066">
                  <c:v>1.7949448537316222</c:v>
                </c:pt>
                <c:pt idx="1067">
                  <c:v>1.819952737246801</c:v>
                </c:pt>
                <c:pt idx="1068">
                  <c:v>1.8402698101829387</c:v>
                </c:pt>
                <c:pt idx="1069">
                  <c:v>1.8312783189869239</c:v>
                </c:pt>
                <c:pt idx="1070">
                  <c:v>1.819498541228431</c:v>
                </c:pt>
                <c:pt idx="1071">
                  <c:v>1.8174669294952217</c:v>
                </c:pt>
                <c:pt idx="1072">
                  <c:v>1.8308457968553358</c:v>
                </c:pt>
                <c:pt idx="1073">
                  <c:v>1.7980789668785626</c:v>
                </c:pt>
              </c:numCache>
            </c:numRef>
          </c:yVal>
          <c:smooth val="0"/>
        </c:ser>
        <c:ser>
          <c:idx val="1"/>
          <c:order val="1"/>
          <c:spPr>
            <a:ln w="28575">
              <a:noFill/>
            </a:ln>
            <a:effectLst/>
          </c:spPr>
          <c:marker>
            <c:symbol val="circle"/>
            <c:size val="3"/>
            <c:spPr>
              <a:solidFill>
                <a:srgbClr val="FF0000"/>
              </a:solidFill>
              <a:ln>
                <a:solidFill>
                  <a:srgbClr val="FF0000"/>
                </a:solidFill>
                <a:prstDash val="solid"/>
              </a:ln>
            </c:spPr>
          </c:marker>
          <c:dLbls>
            <c:dLbl>
              <c:idx val="0"/>
              <c:tx>
                <c:rich>
                  <a:bodyPr/>
                  <a:lstStyle/>
                  <a:p>
                    <a:r>
                      <a:rPr lang="en-US"/>
                      <a:t>Temp</a:t>
                    </a:r>
                  </a:p>
                </c:rich>
              </c:tx>
              <c:showLegendKey val="0"/>
              <c:showVal val="1"/>
              <c:showCatName val="0"/>
              <c:showSerName val="0"/>
              <c:showPercent val="0"/>
              <c:showBubbleSize val="0"/>
            </c:dLbl>
            <c:dLbl>
              <c:idx val="1"/>
              <c:tx>
                <c:rich>
                  <a:bodyPr/>
                  <a:lstStyle/>
                  <a:p>
                    <a:r>
                      <a:rPr lang="en-US"/>
                      <a:t>Attendance</a:t>
                    </a:r>
                  </a:p>
                </c:rich>
              </c:tx>
              <c:showLegendKey val="0"/>
              <c:showVal val="1"/>
              <c:showCatName val="0"/>
              <c:showSerName val="0"/>
              <c:showPercent val="0"/>
              <c:showBubbleSize val="0"/>
            </c:dLbl>
            <c:dLbl>
              <c:idx val="2"/>
              <c:tx>
                <c:rich>
                  <a:bodyPr/>
                  <a:lstStyle/>
                  <a:p>
                    <a:r>
                      <a:rPr lang="en-US"/>
                      <a:t>Month</a:t>
                    </a:r>
                  </a:p>
                </c:rich>
              </c:tx>
              <c:showLegendKey val="0"/>
              <c:showVal val="1"/>
              <c:showCatName val="0"/>
              <c:showSerName val="0"/>
              <c:showPercent val="0"/>
              <c:showBubbleSize val="0"/>
            </c:dLbl>
            <c:showLegendKey val="0"/>
            <c:showVal val="1"/>
            <c:showCatName val="0"/>
            <c:showSerName val="0"/>
            <c:showPercent val="0"/>
            <c:showBubbleSize val="0"/>
            <c:showLeaderLines val="0"/>
          </c:dLbls>
          <c:xVal>
            <c:numRef>
              <c:f>[Book2.xlsx]PCA_HID!$E$2:$E$4</c:f>
              <c:numCache>
                <c:formatCode>0</c:formatCode>
                <c:ptCount val="3"/>
                <c:pt idx="0">
                  <c:v>13.328151206141753</c:v>
                </c:pt>
                <c:pt idx="1">
                  <c:v>12.718809911913549</c:v>
                </c:pt>
                <c:pt idx="2">
                  <c:v>4.311874285137705</c:v>
                </c:pt>
              </c:numCache>
            </c:numRef>
          </c:xVal>
          <c:yVal>
            <c:numRef>
              <c:f>[Book2.xlsx]PCA_HID!$F$2:$F$4</c:f>
              <c:numCache>
                <c:formatCode>0</c:formatCode>
                <c:ptCount val="3"/>
                <c:pt idx="0">
                  <c:v>-0.38662006832793588</c:v>
                </c:pt>
                <c:pt idx="1">
                  <c:v>-5.7089738730015229</c:v>
                </c:pt>
                <c:pt idx="2">
                  <c:v>18.034914533763448</c:v>
                </c:pt>
              </c:numCache>
            </c:numRef>
          </c:yVal>
          <c:smooth val="0"/>
        </c:ser>
        <c:ser>
          <c:idx val="2"/>
          <c:order val="2"/>
          <c:spPr>
            <a:ln w="12700">
              <a:solidFill>
                <a:srgbClr val="FF0000"/>
              </a:solidFill>
              <a:prstDash val="solid"/>
            </a:ln>
          </c:spPr>
          <c:marker>
            <c:symbol val="none"/>
          </c:marker>
          <c:xVal>
            <c:numLit>
              <c:formatCode>General</c:formatCode>
              <c:ptCount val="2"/>
              <c:pt idx="0">
                <c:v>0</c:v>
              </c:pt>
              <c:pt idx="1">
                <c:v>13.328151206141753</c:v>
              </c:pt>
            </c:numLit>
          </c:xVal>
          <c:yVal>
            <c:numLit>
              <c:formatCode>General</c:formatCode>
              <c:ptCount val="2"/>
              <c:pt idx="0">
                <c:v>0</c:v>
              </c:pt>
              <c:pt idx="1">
                <c:v>-0.38662006832793588</c:v>
              </c:pt>
            </c:numLit>
          </c:yVal>
          <c:smooth val="0"/>
        </c:ser>
        <c:ser>
          <c:idx val="3"/>
          <c:order val="3"/>
          <c:spPr>
            <a:ln w="12700">
              <a:solidFill>
                <a:srgbClr val="FF0000"/>
              </a:solidFill>
              <a:prstDash val="solid"/>
            </a:ln>
          </c:spPr>
          <c:marker>
            <c:symbol val="none"/>
          </c:marker>
          <c:xVal>
            <c:numLit>
              <c:formatCode>General</c:formatCode>
              <c:ptCount val="2"/>
              <c:pt idx="0">
                <c:v>0</c:v>
              </c:pt>
              <c:pt idx="1">
                <c:v>12.718809911913549</c:v>
              </c:pt>
            </c:numLit>
          </c:xVal>
          <c:yVal>
            <c:numLit>
              <c:formatCode>General</c:formatCode>
              <c:ptCount val="2"/>
              <c:pt idx="0">
                <c:v>0</c:v>
              </c:pt>
              <c:pt idx="1">
                <c:v>-5.7089738730015229</c:v>
              </c:pt>
            </c:numLit>
          </c:yVal>
          <c:smooth val="0"/>
        </c:ser>
        <c:ser>
          <c:idx val="4"/>
          <c:order val="4"/>
          <c:spPr>
            <a:ln w="12700">
              <a:solidFill>
                <a:srgbClr val="FF0000"/>
              </a:solidFill>
              <a:prstDash val="solid"/>
            </a:ln>
          </c:spPr>
          <c:marker>
            <c:symbol val="none"/>
          </c:marker>
          <c:xVal>
            <c:numLit>
              <c:formatCode>General</c:formatCode>
              <c:ptCount val="2"/>
              <c:pt idx="0">
                <c:v>0</c:v>
              </c:pt>
              <c:pt idx="1">
                <c:v>4.311874285137705</c:v>
              </c:pt>
            </c:numLit>
          </c:xVal>
          <c:yVal>
            <c:numLit>
              <c:formatCode>General</c:formatCode>
              <c:ptCount val="2"/>
              <c:pt idx="0">
                <c:v>0</c:v>
              </c:pt>
              <c:pt idx="1">
                <c:v>18.034914533763448</c:v>
              </c:pt>
            </c:numLit>
          </c:yVal>
          <c:smooth val="0"/>
        </c:ser>
        <c:dLbls>
          <c:showLegendKey val="0"/>
          <c:showVal val="0"/>
          <c:showCatName val="0"/>
          <c:showSerName val="0"/>
          <c:showPercent val="0"/>
          <c:showBubbleSize val="0"/>
        </c:dLbls>
        <c:axId val="211792256"/>
        <c:axId val="211794176"/>
      </c:scatterChart>
      <c:valAx>
        <c:axId val="211792256"/>
        <c:scaling>
          <c:orientation val="minMax"/>
          <c:max val="25"/>
          <c:min val="-20"/>
        </c:scaling>
        <c:delete val="0"/>
        <c:axPos val="b"/>
        <c:title>
          <c:tx>
            <c:rich>
              <a:bodyPr/>
              <a:lstStyle/>
              <a:p>
                <a:pPr>
                  <a:defRPr/>
                </a:pPr>
                <a:r>
                  <a:rPr lang="en-US"/>
                  <a:t>F1 (57.23 %)</a:t>
                </a:r>
              </a:p>
            </c:rich>
          </c:tx>
          <c:overlay val="0"/>
        </c:title>
        <c:numFmt formatCode="General" sourceLinked="0"/>
        <c:majorTickMark val="cross"/>
        <c:minorTickMark val="none"/>
        <c:tickLblPos val="low"/>
        <c:crossAx val="211794176"/>
        <c:crosses val="autoZero"/>
        <c:crossBetween val="midCat"/>
        <c:majorUnit val="5"/>
      </c:valAx>
      <c:valAx>
        <c:axId val="211794176"/>
        <c:scaling>
          <c:orientation val="minMax"/>
          <c:max val="20"/>
          <c:min val="-15"/>
        </c:scaling>
        <c:delete val="0"/>
        <c:axPos val="l"/>
        <c:title>
          <c:tx>
            <c:rich>
              <a:bodyPr/>
              <a:lstStyle/>
              <a:p>
                <a:pPr>
                  <a:defRPr/>
                </a:pPr>
                <a:r>
                  <a:rPr lang="en-US"/>
                  <a:t>F2 (32.99 %)</a:t>
                </a:r>
              </a:p>
            </c:rich>
          </c:tx>
          <c:overlay val="0"/>
        </c:title>
        <c:numFmt formatCode="General" sourceLinked="0"/>
        <c:majorTickMark val="cross"/>
        <c:minorTickMark val="none"/>
        <c:tickLblPos val="low"/>
        <c:crossAx val="211792256"/>
        <c:crosses val="autoZero"/>
        <c:crossBetween val="midCat"/>
        <c:majorUnit val="5"/>
      </c:valAx>
      <c:spPr>
        <a:ln>
          <a:solidFill>
            <a:srgbClr val="808080"/>
          </a:solidFill>
          <a:prstDash val="solid"/>
        </a:ln>
      </c:spPr>
    </c:plotArea>
    <c:plotVisOnly val="1"/>
    <c:dispBlanksAs val="gap"/>
    <c:showDLblsOverMax val="0"/>
  </c:chart>
  <c:txPr>
    <a:bodyPr/>
    <a:lstStyle/>
    <a:p>
      <a:pPr>
        <a:defRPr sz="16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Observations (axes F1 and F2: 90.22 %)</a:t>
            </a:r>
          </a:p>
        </c:rich>
      </c:tx>
      <c:overlay val="0"/>
    </c:title>
    <c:autoTitleDeleted val="0"/>
    <c:plotArea>
      <c:layout>
        <c:manualLayout>
          <c:layoutTarget val="inner"/>
          <c:xMode val="edge"/>
          <c:yMode val="edge"/>
          <c:x val="0.14766696336870935"/>
          <c:y val="0.11366682105913231"/>
          <c:w val="0.82528969530982543"/>
          <c:h val="0.72847676393392002"/>
        </c:manualLayout>
      </c:layout>
      <c:scatterChart>
        <c:scatterStyle val="lineMarker"/>
        <c:varyColors val="0"/>
        <c:ser>
          <c:idx val="0"/>
          <c:order val="0"/>
          <c:spPr>
            <a:ln w="28575">
              <a:noFill/>
            </a:ln>
            <a:effectLst/>
          </c:spPr>
          <c:marker>
            <c:symbol val="circle"/>
            <c:size val="3"/>
            <c:spPr>
              <a:solidFill>
                <a:srgbClr val="000078"/>
              </a:solidFill>
              <a:ln>
                <a:solidFill>
                  <a:srgbClr val="000078"/>
                </a:solidFill>
                <a:prstDash val="solid"/>
              </a:ln>
            </c:spPr>
          </c:marker>
          <c:dLbls>
            <c:dLbl>
              <c:idx val="0"/>
              <c:tx>
                <c:rich>
                  <a:bodyPr/>
                  <a:lstStyle/>
                  <a:p>
                    <a:r>
                      <a:rPr lang="en-US"/>
                      <a:t>d1</a:t>
                    </a:r>
                  </a:p>
                </c:rich>
              </c:tx>
              <c:showLegendKey val="0"/>
              <c:showVal val="1"/>
              <c:showCatName val="0"/>
              <c:showSerName val="0"/>
              <c:showPercent val="0"/>
              <c:showBubbleSize val="0"/>
            </c:dLbl>
            <c:dLbl>
              <c:idx val="1"/>
              <c:tx>
                <c:rich>
                  <a:bodyPr/>
                  <a:lstStyle/>
                  <a:p>
                    <a:r>
                      <a:rPr lang="en-US"/>
                      <a:t>d2</a:t>
                    </a:r>
                  </a:p>
                </c:rich>
              </c:tx>
              <c:showLegendKey val="0"/>
              <c:showVal val="1"/>
              <c:showCatName val="0"/>
              <c:showSerName val="0"/>
              <c:showPercent val="0"/>
              <c:showBubbleSize val="0"/>
            </c:dLbl>
            <c:dLbl>
              <c:idx val="2"/>
              <c:tx>
                <c:rich>
                  <a:bodyPr/>
                  <a:lstStyle/>
                  <a:p>
                    <a:r>
                      <a:rPr lang="en-US"/>
                      <a:t>d3</a:t>
                    </a:r>
                  </a:p>
                </c:rich>
              </c:tx>
              <c:showLegendKey val="0"/>
              <c:showVal val="1"/>
              <c:showCatName val="0"/>
              <c:showSerName val="0"/>
              <c:showPercent val="0"/>
              <c:showBubbleSize val="0"/>
            </c:dLbl>
            <c:dLbl>
              <c:idx val="3"/>
              <c:tx>
                <c:rich>
                  <a:bodyPr/>
                  <a:lstStyle/>
                  <a:p>
                    <a:r>
                      <a:rPr lang="en-US"/>
                      <a:t>d4</a:t>
                    </a:r>
                  </a:p>
                </c:rich>
              </c:tx>
              <c:showLegendKey val="0"/>
              <c:showVal val="1"/>
              <c:showCatName val="0"/>
              <c:showSerName val="0"/>
              <c:showPercent val="0"/>
              <c:showBubbleSize val="0"/>
            </c:dLbl>
            <c:dLbl>
              <c:idx val="4"/>
              <c:tx>
                <c:rich>
                  <a:bodyPr/>
                  <a:lstStyle/>
                  <a:p>
                    <a:r>
                      <a:rPr lang="en-US"/>
                      <a:t>d5</a:t>
                    </a:r>
                  </a:p>
                </c:rich>
              </c:tx>
              <c:showLegendKey val="0"/>
              <c:showVal val="1"/>
              <c:showCatName val="0"/>
              <c:showSerName val="0"/>
              <c:showPercent val="0"/>
              <c:showBubbleSize val="0"/>
            </c:dLbl>
            <c:dLbl>
              <c:idx val="5"/>
              <c:tx>
                <c:rich>
                  <a:bodyPr/>
                  <a:lstStyle/>
                  <a:p>
                    <a:r>
                      <a:rPr lang="en-US"/>
                      <a:t>d6</a:t>
                    </a:r>
                  </a:p>
                </c:rich>
              </c:tx>
              <c:showLegendKey val="0"/>
              <c:showVal val="1"/>
              <c:showCatName val="0"/>
              <c:showSerName val="0"/>
              <c:showPercent val="0"/>
              <c:showBubbleSize val="0"/>
            </c:dLbl>
            <c:dLbl>
              <c:idx val="6"/>
              <c:tx>
                <c:rich>
                  <a:bodyPr/>
                  <a:lstStyle/>
                  <a:p>
                    <a:r>
                      <a:rPr lang="en-US"/>
                      <a:t>d7</a:t>
                    </a:r>
                  </a:p>
                </c:rich>
              </c:tx>
              <c:showLegendKey val="0"/>
              <c:showVal val="1"/>
              <c:showCatName val="0"/>
              <c:showSerName val="0"/>
              <c:showPercent val="0"/>
              <c:showBubbleSize val="0"/>
            </c:dLbl>
            <c:dLbl>
              <c:idx val="7"/>
              <c:tx>
                <c:rich>
                  <a:bodyPr/>
                  <a:lstStyle/>
                  <a:p>
                    <a:r>
                      <a:rPr lang="en-US"/>
                      <a:t>d8</a:t>
                    </a:r>
                  </a:p>
                </c:rich>
              </c:tx>
              <c:showLegendKey val="0"/>
              <c:showVal val="1"/>
              <c:showCatName val="0"/>
              <c:showSerName val="0"/>
              <c:showPercent val="0"/>
              <c:showBubbleSize val="0"/>
            </c:dLbl>
            <c:dLbl>
              <c:idx val="8"/>
              <c:tx>
                <c:rich>
                  <a:bodyPr/>
                  <a:lstStyle/>
                  <a:p>
                    <a:r>
                      <a:rPr lang="en-US"/>
                      <a:t>d9</a:t>
                    </a:r>
                  </a:p>
                </c:rich>
              </c:tx>
              <c:showLegendKey val="0"/>
              <c:showVal val="1"/>
              <c:showCatName val="0"/>
              <c:showSerName val="0"/>
              <c:showPercent val="0"/>
              <c:showBubbleSize val="0"/>
            </c:dLbl>
            <c:dLbl>
              <c:idx val="9"/>
              <c:tx>
                <c:rich>
                  <a:bodyPr/>
                  <a:lstStyle/>
                  <a:p>
                    <a:r>
                      <a:rPr lang="en-US"/>
                      <a:t>d10</a:t>
                    </a:r>
                  </a:p>
                </c:rich>
              </c:tx>
              <c:showLegendKey val="0"/>
              <c:showVal val="1"/>
              <c:showCatName val="0"/>
              <c:showSerName val="0"/>
              <c:showPercent val="0"/>
              <c:showBubbleSize val="0"/>
            </c:dLbl>
            <c:dLbl>
              <c:idx val="10"/>
              <c:tx>
                <c:rich>
                  <a:bodyPr/>
                  <a:lstStyle/>
                  <a:p>
                    <a:r>
                      <a:rPr lang="en-US"/>
                      <a:t>d11</a:t>
                    </a:r>
                  </a:p>
                </c:rich>
              </c:tx>
              <c:showLegendKey val="0"/>
              <c:showVal val="1"/>
              <c:showCatName val="0"/>
              <c:showSerName val="0"/>
              <c:showPercent val="0"/>
              <c:showBubbleSize val="0"/>
            </c:dLbl>
            <c:dLbl>
              <c:idx val="11"/>
              <c:tx>
                <c:rich>
                  <a:bodyPr/>
                  <a:lstStyle/>
                  <a:p>
                    <a:r>
                      <a:rPr lang="en-US"/>
                      <a:t>d12</a:t>
                    </a:r>
                  </a:p>
                </c:rich>
              </c:tx>
              <c:showLegendKey val="0"/>
              <c:showVal val="1"/>
              <c:showCatName val="0"/>
              <c:showSerName val="0"/>
              <c:showPercent val="0"/>
              <c:showBubbleSize val="0"/>
            </c:dLbl>
            <c:dLbl>
              <c:idx val="12"/>
              <c:tx>
                <c:rich>
                  <a:bodyPr/>
                  <a:lstStyle/>
                  <a:p>
                    <a:r>
                      <a:rPr lang="en-US"/>
                      <a:t>d13</a:t>
                    </a:r>
                  </a:p>
                </c:rich>
              </c:tx>
              <c:showLegendKey val="0"/>
              <c:showVal val="1"/>
              <c:showCatName val="0"/>
              <c:showSerName val="0"/>
              <c:showPercent val="0"/>
              <c:showBubbleSize val="0"/>
            </c:dLbl>
            <c:dLbl>
              <c:idx val="13"/>
              <c:tx>
                <c:rich>
                  <a:bodyPr/>
                  <a:lstStyle/>
                  <a:p>
                    <a:r>
                      <a:rPr lang="en-US"/>
                      <a:t>d14</a:t>
                    </a:r>
                  </a:p>
                </c:rich>
              </c:tx>
              <c:showLegendKey val="0"/>
              <c:showVal val="1"/>
              <c:showCatName val="0"/>
              <c:showSerName val="0"/>
              <c:showPercent val="0"/>
              <c:showBubbleSize val="0"/>
            </c:dLbl>
            <c:dLbl>
              <c:idx val="14"/>
              <c:tx>
                <c:rich>
                  <a:bodyPr/>
                  <a:lstStyle/>
                  <a:p>
                    <a:r>
                      <a:rPr lang="en-US"/>
                      <a:t>d15</a:t>
                    </a:r>
                  </a:p>
                </c:rich>
              </c:tx>
              <c:showLegendKey val="0"/>
              <c:showVal val="1"/>
              <c:showCatName val="0"/>
              <c:showSerName val="0"/>
              <c:showPercent val="0"/>
              <c:showBubbleSize val="0"/>
            </c:dLbl>
            <c:dLbl>
              <c:idx val="15"/>
              <c:tx>
                <c:rich>
                  <a:bodyPr/>
                  <a:lstStyle/>
                  <a:p>
                    <a:r>
                      <a:rPr lang="en-US"/>
                      <a:t>d16</a:t>
                    </a:r>
                  </a:p>
                </c:rich>
              </c:tx>
              <c:showLegendKey val="0"/>
              <c:showVal val="1"/>
              <c:showCatName val="0"/>
              <c:showSerName val="0"/>
              <c:showPercent val="0"/>
              <c:showBubbleSize val="0"/>
            </c:dLbl>
            <c:dLbl>
              <c:idx val="16"/>
              <c:tx>
                <c:rich>
                  <a:bodyPr/>
                  <a:lstStyle/>
                  <a:p>
                    <a:r>
                      <a:rPr lang="en-US"/>
                      <a:t>d17</a:t>
                    </a:r>
                  </a:p>
                </c:rich>
              </c:tx>
              <c:showLegendKey val="0"/>
              <c:showVal val="1"/>
              <c:showCatName val="0"/>
              <c:showSerName val="0"/>
              <c:showPercent val="0"/>
              <c:showBubbleSize val="0"/>
            </c:dLbl>
            <c:dLbl>
              <c:idx val="17"/>
              <c:tx>
                <c:rich>
                  <a:bodyPr/>
                  <a:lstStyle/>
                  <a:p>
                    <a:r>
                      <a:rPr lang="en-US"/>
                      <a:t>d18</a:t>
                    </a:r>
                  </a:p>
                </c:rich>
              </c:tx>
              <c:showLegendKey val="0"/>
              <c:showVal val="1"/>
              <c:showCatName val="0"/>
              <c:showSerName val="0"/>
              <c:showPercent val="0"/>
              <c:showBubbleSize val="0"/>
            </c:dLbl>
            <c:dLbl>
              <c:idx val="18"/>
              <c:tx>
                <c:rich>
                  <a:bodyPr/>
                  <a:lstStyle/>
                  <a:p>
                    <a:r>
                      <a:rPr lang="en-US"/>
                      <a:t>d19</a:t>
                    </a:r>
                  </a:p>
                </c:rich>
              </c:tx>
              <c:showLegendKey val="0"/>
              <c:showVal val="1"/>
              <c:showCatName val="0"/>
              <c:showSerName val="0"/>
              <c:showPercent val="0"/>
              <c:showBubbleSize val="0"/>
            </c:dLbl>
            <c:dLbl>
              <c:idx val="19"/>
              <c:tx>
                <c:rich>
                  <a:bodyPr/>
                  <a:lstStyle/>
                  <a:p>
                    <a:r>
                      <a:rPr lang="en-US"/>
                      <a:t>d20</a:t>
                    </a:r>
                  </a:p>
                </c:rich>
              </c:tx>
              <c:showLegendKey val="0"/>
              <c:showVal val="1"/>
              <c:showCatName val="0"/>
              <c:showSerName val="0"/>
              <c:showPercent val="0"/>
              <c:showBubbleSize val="0"/>
            </c:dLbl>
            <c:dLbl>
              <c:idx val="20"/>
              <c:tx>
                <c:rich>
                  <a:bodyPr/>
                  <a:lstStyle/>
                  <a:p>
                    <a:r>
                      <a:rPr lang="en-US"/>
                      <a:t>d21</a:t>
                    </a:r>
                  </a:p>
                </c:rich>
              </c:tx>
              <c:showLegendKey val="0"/>
              <c:showVal val="1"/>
              <c:showCatName val="0"/>
              <c:showSerName val="0"/>
              <c:showPercent val="0"/>
              <c:showBubbleSize val="0"/>
            </c:dLbl>
            <c:dLbl>
              <c:idx val="21"/>
              <c:tx>
                <c:rich>
                  <a:bodyPr/>
                  <a:lstStyle/>
                  <a:p>
                    <a:r>
                      <a:rPr lang="en-US"/>
                      <a:t>d22</a:t>
                    </a:r>
                  </a:p>
                </c:rich>
              </c:tx>
              <c:showLegendKey val="0"/>
              <c:showVal val="1"/>
              <c:showCatName val="0"/>
              <c:showSerName val="0"/>
              <c:showPercent val="0"/>
              <c:showBubbleSize val="0"/>
            </c:dLbl>
            <c:dLbl>
              <c:idx val="22"/>
              <c:tx>
                <c:rich>
                  <a:bodyPr/>
                  <a:lstStyle/>
                  <a:p>
                    <a:r>
                      <a:rPr lang="en-US"/>
                      <a:t>d23</a:t>
                    </a:r>
                  </a:p>
                </c:rich>
              </c:tx>
              <c:showLegendKey val="0"/>
              <c:showVal val="1"/>
              <c:showCatName val="0"/>
              <c:showSerName val="0"/>
              <c:showPercent val="0"/>
              <c:showBubbleSize val="0"/>
            </c:dLbl>
            <c:dLbl>
              <c:idx val="23"/>
              <c:tx>
                <c:rich>
                  <a:bodyPr/>
                  <a:lstStyle/>
                  <a:p>
                    <a:r>
                      <a:rPr lang="en-US"/>
                      <a:t>d24</a:t>
                    </a:r>
                  </a:p>
                </c:rich>
              </c:tx>
              <c:showLegendKey val="0"/>
              <c:showVal val="1"/>
              <c:showCatName val="0"/>
              <c:showSerName val="0"/>
              <c:showPercent val="0"/>
              <c:showBubbleSize val="0"/>
            </c:dLbl>
            <c:dLbl>
              <c:idx val="24"/>
              <c:tx>
                <c:rich>
                  <a:bodyPr/>
                  <a:lstStyle/>
                  <a:p>
                    <a:r>
                      <a:rPr lang="en-US"/>
                      <a:t>d25</a:t>
                    </a:r>
                  </a:p>
                </c:rich>
              </c:tx>
              <c:showLegendKey val="0"/>
              <c:showVal val="1"/>
              <c:showCatName val="0"/>
              <c:showSerName val="0"/>
              <c:showPercent val="0"/>
              <c:showBubbleSize val="0"/>
            </c:dLbl>
            <c:dLbl>
              <c:idx val="25"/>
              <c:tx>
                <c:rich>
                  <a:bodyPr/>
                  <a:lstStyle/>
                  <a:p>
                    <a:r>
                      <a:rPr lang="en-US"/>
                      <a:t>d26</a:t>
                    </a:r>
                  </a:p>
                </c:rich>
              </c:tx>
              <c:showLegendKey val="0"/>
              <c:showVal val="1"/>
              <c:showCatName val="0"/>
              <c:showSerName val="0"/>
              <c:showPercent val="0"/>
              <c:showBubbleSize val="0"/>
            </c:dLbl>
            <c:dLbl>
              <c:idx val="26"/>
              <c:tx>
                <c:rich>
                  <a:bodyPr/>
                  <a:lstStyle/>
                  <a:p>
                    <a:r>
                      <a:rPr lang="en-US"/>
                      <a:t>d27</a:t>
                    </a:r>
                  </a:p>
                </c:rich>
              </c:tx>
              <c:showLegendKey val="0"/>
              <c:showVal val="1"/>
              <c:showCatName val="0"/>
              <c:showSerName val="0"/>
              <c:showPercent val="0"/>
              <c:showBubbleSize val="0"/>
            </c:dLbl>
            <c:dLbl>
              <c:idx val="27"/>
              <c:tx>
                <c:rich>
                  <a:bodyPr/>
                  <a:lstStyle/>
                  <a:p>
                    <a:r>
                      <a:rPr lang="en-US"/>
                      <a:t>d28</a:t>
                    </a:r>
                  </a:p>
                </c:rich>
              </c:tx>
              <c:showLegendKey val="0"/>
              <c:showVal val="1"/>
              <c:showCatName val="0"/>
              <c:showSerName val="0"/>
              <c:showPercent val="0"/>
              <c:showBubbleSize val="0"/>
            </c:dLbl>
            <c:dLbl>
              <c:idx val="28"/>
              <c:tx>
                <c:rich>
                  <a:bodyPr/>
                  <a:lstStyle/>
                  <a:p>
                    <a:r>
                      <a:rPr lang="en-US"/>
                      <a:t>d29</a:t>
                    </a:r>
                  </a:p>
                </c:rich>
              </c:tx>
              <c:showLegendKey val="0"/>
              <c:showVal val="1"/>
              <c:showCatName val="0"/>
              <c:showSerName val="0"/>
              <c:showPercent val="0"/>
              <c:showBubbleSize val="0"/>
            </c:dLbl>
            <c:dLbl>
              <c:idx val="29"/>
              <c:tx>
                <c:rich>
                  <a:bodyPr/>
                  <a:lstStyle/>
                  <a:p>
                    <a:r>
                      <a:rPr lang="en-US"/>
                      <a:t>d30</a:t>
                    </a:r>
                  </a:p>
                </c:rich>
              </c:tx>
              <c:showLegendKey val="0"/>
              <c:showVal val="1"/>
              <c:showCatName val="0"/>
              <c:showSerName val="0"/>
              <c:showPercent val="0"/>
              <c:showBubbleSize val="0"/>
            </c:dLbl>
            <c:dLbl>
              <c:idx val="30"/>
              <c:tx>
                <c:rich>
                  <a:bodyPr/>
                  <a:lstStyle/>
                  <a:p>
                    <a:r>
                      <a:rPr lang="en-US"/>
                      <a:t>d31</a:t>
                    </a:r>
                  </a:p>
                </c:rich>
              </c:tx>
              <c:showLegendKey val="0"/>
              <c:showVal val="1"/>
              <c:showCatName val="0"/>
              <c:showSerName val="0"/>
              <c:showPercent val="0"/>
              <c:showBubbleSize val="0"/>
            </c:dLbl>
            <c:dLbl>
              <c:idx val="31"/>
              <c:tx>
                <c:rich>
                  <a:bodyPr/>
                  <a:lstStyle/>
                  <a:p>
                    <a:r>
                      <a:rPr lang="en-US"/>
                      <a:t>d32</a:t>
                    </a:r>
                  </a:p>
                </c:rich>
              </c:tx>
              <c:showLegendKey val="0"/>
              <c:showVal val="1"/>
              <c:showCatName val="0"/>
              <c:showSerName val="0"/>
              <c:showPercent val="0"/>
              <c:showBubbleSize val="0"/>
            </c:dLbl>
            <c:dLbl>
              <c:idx val="32"/>
              <c:tx>
                <c:rich>
                  <a:bodyPr/>
                  <a:lstStyle/>
                  <a:p>
                    <a:r>
                      <a:rPr lang="en-US"/>
                      <a:t>d33</a:t>
                    </a:r>
                  </a:p>
                </c:rich>
              </c:tx>
              <c:showLegendKey val="0"/>
              <c:showVal val="1"/>
              <c:showCatName val="0"/>
              <c:showSerName val="0"/>
              <c:showPercent val="0"/>
              <c:showBubbleSize val="0"/>
            </c:dLbl>
            <c:dLbl>
              <c:idx val="33"/>
              <c:tx>
                <c:rich>
                  <a:bodyPr/>
                  <a:lstStyle/>
                  <a:p>
                    <a:r>
                      <a:rPr lang="en-US"/>
                      <a:t>d34</a:t>
                    </a:r>
                  </a:p>
                </c:rich>
              </c:tx>
              <c:showLegendKey val="0"/>
              <c:showVal val="1"/>
              <c:showCatName val="0"/>
              <c:showSerName val="0"/>
              <c:showPercent val="0"/>
              <c:showBubbleSize val="0"/>
            </c:dLbl>
            <c:dLbl>
              <c:idx val="34"/>
              <c:tx>
                <c:rich>
                  <a:bodyPr/>
                  <a:lstStyle/>
                  <a:p>
                    <a:r>
                      <a:rPr lang="en-US"/>
                      <a:t>d35</a:t>
                    </a:r>
                  </a:p>
                </c:rich>
              </c:tx>
              <c:showLegendKey val="0"/>
              <c:showVal val="1"/>
              <c:showCatName val="0"/>
              <c:showSerName val="0"/>
              <c:showPercent val="0"/>
              <c:showBubbleSize val="0"/>
            </c:dLbl>
            <c:dLbl>
              <c:idx val="35"/>
              <c:tx>
                <c:rich>
                  <a:bodyPr/>
                  <a:lstStyle/>
                  <a:p>
                    <a:r>
                      <a:rPr lang="en-US"/>
                      <a:t>d36</a:t>
                    </a:r>
                  </a:p>
                </c:rich>
              </c:tx>
              <c:showLegendKey val="0"/>
              <c:showVal val="1"/>
              <c:showCatName val="0"/>
              <c:showSerName val="0"/>
              <c:showPercent val="0"/>
              <c:showBubbleSize val="0"/>
            </c:dLbl>
            <c:dLbl>
              <c:idx val="36"/>
              <c:tx>
                <c:rich>
                  <a:bodyPr/>
                  <a:lstStyle/>
                  <a:p>
                    <a:r>
                      <a:rPr lang="en-US"/>
                      <a:t>d37</a:t>
                    </a:r>
                  </a:p>
                </c:rich>
              </c:tx>
              <c:showLegendKey val="0"/>
              <c:showVal val="1"/>
              <c:showCatName val="0"/>
              <c:showSerName val="0"/>
              <c:showPercent val="0"/>
              <c:showBubbleSize val="0"/>
            </c:dLbl>
            <c:dLbl>
              <c:idx val="37"/>
              <c:tx>
                <c:rich>
                  <a:bodyPr/>
                  <a:lstStyle/>
                  <a:p>
                    <a:r>
                      <a:rPr lang="en-US"/>
                      <a:t>d38</a:t>
                    </a:r>
                  </a:p>
                </c:rich>
              </c:tx>
              <c:showLegendKey val="0"/>
              <c:showVal val="1"/>
              <c:showCatName val="0"/>
              <c:showSerName val="0"/>
              <c:showPercent val="0"/>
              <c:showBubbleSize val="0"/>
            </c:dLbl>
            <c:dLbl>
              <c:idx val="38"/>
              <c:tx>
                <c:rich>
                  <a:bodyPr/>
                  <a:lstStyle/>
                  <a:p>
                    <a:r>
                      <a:rPr lang="en-US"/>
                      <a:t>d39</a:t>
                    </a:r>
                  </a:p>
                </c:rich>
              </c:tx>
              <c:showLegendKey val="0"/>
              <c:showVal val="1"/>
              <c:showCatName val="0"/>
              <c:showSerName val="0"/>
              <c:showPercent val="0"/>
              <c:showBubbleSize val="0"/>
            </c:dLbl>
            <c:dLbl>
              <c:idx val="39"/>
              <c:tx>
                <c:rich>
                  <a:bodyPr/>
                  <a:lstStyle/>
                  <a:p>
                    <a:r>
                      <a:rPr lang="en-US"/>
                      <a:t>d40</a:t>
                    </a:r>
                  </a:p>
                </c:rich>
              </c:tx>
              <c:showLegendKey val="0"/>
              <c:showVal val="1"/>
              <c:showCatName val="0"/>
              <c:showSerName val="0"/>
              <c:showPercent val="0"/>
              <c:showBubbleSize val="0"/>
            </c:dLbl>
            <c:dLbl>
              <c:idx val="40"/>
              <c:tx>
                <c:rich>
                  <a:bodyPr/>
                  <a:lstStyle/>
                  <a:p>
                    <a:r>
                      <a:rPr lang="en-US"/>
                      <a:t>d41</a:t>
                    </a:r>
                  </a:p>
                </c:rich>
              </c:tx>
              <c:showLegendKey val="0"/>
              <c:showVal val="1"/>
              <c:showCatName val="0"/>
              <c:showSerName val="0"/>
              <c:showPercent val="0"/>
              <c:showBubbleSize val="0"/>
            </c:dLbl>
            <c:dLbl>
              <c:idx val="41"/>
              <c:tx>
                <c:rich>
                  <a:bodyPr/>
                  <a:lstStyle/>
                  <a:p>
                    <a:r>
                      <a:rPr lang="en-US"/>
                      <a:t>d42</a:t>
                    </a:r>
                  </a:p>
                </c:rich>
              </c:tx>
              <c:showLegendKey val="0"/>
              <c:showVal val="1"/>
              <c:showCatName val="0"/>
              <c:showSerName val="0"/>
              <c:showPercent val="0"/>
              <c:showBubbleSize val="0"/>
            </c:dLbl>
            <c:dLbl>
              <c:idx val="42"/>
              <c:tx>
                <c:rich>
                  <a:bodyPr/>
                  <a:lstStyle/>
                  <a:p>
                    <a:r>
                      <a:rPr lang="en-US"/>
                      <a:t>d43</a:t>
                    </a:r>
                  </a:p>
                </c:rich>
              </c:tx>
              <c:showLegendKey val="0"/>
              <c:showVal val="1"/>
              <c:showCatName val="0"/>
              <c:showSerName val="0"/>
              <c:showPercent val="0"/>
              <c:showBubbleSize val="0"/>
            </c:dLbl>
            <c:dLbl>
              <c:idx val="43"/>
              <c:tx>
                <c:rich>
                  <a:bodyPr/>
                  <a:lstStyle/>
                  <a:p>
                    <a:r>
                      <a:rPr lang="en-US"/>
                      <a:t>d44</a:t>
                    </a:r>
                  </a:p>
                </c:rich>
              </c:tx>
              <c:showLegendKey val="0"/>
              <c:showVal val="1"/>
              <c:showCatName val="0"/>
              <c:showSerName val="0"/>
              <c:showPercent val="0"/>
              <c:showBubbleSize val="0"/>
            </c:dLbl>
            <c:dLbl>
              <c:idx val="44"/>
              <c:tx>
                <c:rich>
                  <a:bodyPr/>
                  <a:lstStyle/>
                  <a:p>
                    <a:r>
                      <a:rPr lang="en-US"/>
                      <a:t>d45</a:t>
                    </a:r>
                  </a:p>
                </c:rich>
              </c:tx>
              <c:showLegendKey val="0"/>
              <c:showVal val="1"/>
              <c:showCatName val="0"/>
              <c:showSerName val="0"/>
              <c:showPercent val="0"/>
              <c:showBubbleSize val="0"/>
            </c:dLbl>
            <c:dLbl>
              <c:idx val="45"/>
              <c:tx>
                <c:rich>
                  <a:bodyPr/>
                  <a:lstStyle/>
                  <a:p>
                    <a:r>
                      <a:rPr lang="en-US"/>
                      <a:t>d46</a:t>
                    </a:r>
                  </a:p>
                </c:rich>
              </c:tx>
              <c:showLegendKey val="0"/>
              <c:showVal val="1"/>
              <c:showCatName val="0"/>
              <c:showSerName val="0"/>
              <c:showPercent val="0"/>
              <c:showBubbleSize val="0"/>
            </c:dLbl>
            <c:dLbl>
              <c:idx val="46"/>
              <c:tx>
                <c:rich>
                  <a:bodyPr/>
                  <a:lstStyle/>
                  <a:p>
                    <a:r>
                      <a:rPr lang="en-US"/>
                      <a:t>d47</a:t>
                    </a:r>
                  </a:p>
                </c:rich>
              </c:tx>
              <c:showLegendKey val="0"/>
              <c:showVal val="1"/>
              <c:showCatName val="0"/>
              <c:showSerName val="0"/>
              <c:showPercent val="0"/>
              <c:showBubbleSize val="0"/>
            </c:dLbl>
            <c:dLbl>
              <c:idx val="47"/>
              <c:tx>
                <c:rich>
                  <a:bodyPr/>
                  <a:lstStyle/>
                  <a:p>
                    <a:r>
                      <a:rPr lang="en-US"/>
                      <a:t>d48</a:t>
                    </a:r>
                  </a:p>
                </c:rich>
              </c:tx>
              <c:showLegendKey val="0"/>
              <c:showVal val="1"/>
              <c:showCatName val="0"/>
              <c:showSerName val="0"/>
              <c:showPercent val="0"/>
              <c:showBubbleSize val="0"/>
            </c:dLbl>
            <c:dLbl>
              <c:idx val="48"/>
              <c:tx>
                <c:rich>
                  <a:bodyPr/>
                  <a:lstStyle/>
                  <a:p>
                    <a:r>
                      <a:rPr lang="en-US"/>
                      <a:t>d49</a:t>
                    </a:r>
                  </a:p>
                </c:rich>
              </c:tx>
              <c:showLegendKey val="0"/>
              <c:showVal val="1"/>
              <c:showCatName val="0"/>
              <c:showSerName val="0"/>
              <c:showPercent val="0"/>
              <c:showBubbleSize val="0"/>
            </c:dLbl>
            <c:dLbl>
              <c:idx val="49"/>
              <c:tx>
                <c:rich>
                  <a:bodyPr/>
                  <a:lstStyle/>
                  <a:p>
                    <a:r>
                      <a:rPr lang="en-US"/>
                      <a:t>d50</a:t>
                    </a:r>
                  </a:p>
                </c:rich>
              </c:tx>
              <c:showLegendKey val="0"/>
              <c:showVal val="1"/>
              <c:showCatName val="0"/>
              <c:showSerName val="0"/>
              <c:showPercent val="0"/>
              <c:showBubbleSize val="0"/>
            </c:dLbl>
            <c:dLbl>
              <c:idx val="50"/>
              <c:tx>
                <c:rich>
                  <a:bodyPr/>
                  <a:lstStyle/>
                  <a:p>
                    <a:r>
                      <a:rPr lang="en-US"/>
                      <a:t>d51</a:t>
                    </a:r>
                  </a:p>
                </c:rich>
              </c:tx>
              <c:showLegendKey val="0"/>
              <c:showVal val="1"/>
              <c:showCatName val="0"/>
              <c:showSerName val="0"/>
              <c:showPercent val="0"/>
              <c:showBubbleSize val="0"/>
            </c:dLbl>
            <c:dLbl>
              <c:idx val="51"/>
              <c:tx>
                <c:rich>
                  <a:bodyPr/>
                  <a:lstStyle/>
                  <a:p>
                    <a:r>
                      <a:rPr lang="en-US"/>
                      <a:t>d52</a:t>
                    </a:r>
                  </a:p>
                </c:rich>
              </c:tx>
              <c:showLegendKey val="0"/>
              <c:showVal val="1"/>
              <c:showCatName val="0"/>
              <c:showSerName val="0"/>
              <c:showPercent val="0"/>
              <c:showBubbleSize val="0"/>
            </c:dLbl>
            <c:dLbl>
              <c:idx val="52"/>
              <c:tx>
                <c:rich>
                  <a:bodyPr/>
                  <a:lstStyle/>
                  <a:p>
                    <a:r>
                      <a:rPr lang="en-US"/>
                      <a:t>d53</a:t>
                    </a:r>
                  </a:p>
                </c:rich>
              </c:tx>
              <c:showLegendKey val="0"/>
              <c:showVal val="1"/>
              <c:showCatName val="0"/>
              <c:showSerName val="0"/>
              <c:showPercent val="0"/>
              <c:showBubbleSize val="0"/>
            </c:dLbl>
            <c:dLbl>
              <c:idx val="53"/>
              <c:tx>
                <c:rich>
                  <a:bodyPr/>
                  <a:lstStyle/>
                  <a:p>
                    <a:r>
                      <a:rPr lang="en-US"/>
                      <a:t>d54</a:t>
                    </a:r>
                  </a:p>
                </c:rich>
              </c:tx>
              <c:showLegendKey val="0"/>
              <c:showVal val="1"/>
              <c:showCatName val="0"/>
              <c:showSerName val="0"/>
              <c:showPercent val="0"/>
              <c:showBubbleSize val="0"/>
            </c:dLbl>
            <c:dLbl>
              <c:idx val="54"/>
              <c:tx>
                <c:rich>
                  <a:bodyPr/>
                  <a:lstStyle/>
                  <a:p>
                    <a:r>
                      <a:rPr lang="en-US"/>
                      <a:t>d55</a:t>
                    </a:r>
                  </a:p>
                </c:rich>
              </c:tx>
              <c:showLegendKey val="0"/>
              <c:showVal val="1"/>
              <c:showCatName val="0"/>
              <c:showSerName val="0"/>
              <c:showPercent val="0"/>
              <c:showBubbleSize val="0"/>
            </c:dLbl>
            <c:dLbl>
              <c:idx val="55"/>
              <c:tx>
                <c:rich>
                  <a:bodyPr/>
                  <a:lstStyle/>
                  <a:p>
                    <a:r>
                      <a:rPr lang="en-US"/>
                      <a:t>d56</a:t>
                    </a:r>
                  </a:p>
                </c:rich>
              </c:tx>
              <c:showLegendKey val="0"/>
              <c:showVal val="1"/>
              <c:showCatName val="0"/>
              <c:showSerName val="0"/>
              <c:showPercent val="0"/>
              <c:showBubbleSize val="0"/>
            </c:dLbl>
            <c:dLbl>
              <c:idx val="56"/>
              <c:tx>
                <c:rich>
                  <a:bodyPr/>
                  <a:lstStyle/>
                  <a:p>
                    <a:r>
                      <a:rPr lang="en-US"/>
                      <a:t>d57</a:t>
                    </a:r>
                  </a:p>
                </c:rich>
              </c:tx>
              <c:showLegendKey val="0"/>
              <c:showVal val="1"/>
              <c:showCatName val="0"/>
              <c:showSerName val="0"/>
              <c:showPercent val="0"/>
              <c:showBubbleSize val="0"/>
            </c:dLbl>
            <c:dLbl>
              <c:idx val="57"/>
              <c:tx>
                <c:rich>
                  <a:bodyPr/>
                  <a:lstStyle/>
                  <a:p>
                    <a:r>
                      <a:rPr lang="en-US"/>
                      <a:t>d58</a:t>
                    </a:r>
                  </a:p>
                </c:rich>
              </c:tx>
              <c:showLegendKey val="0"/>
              <c:showVal val="1"/>
              <c:showCatName val="0"/>
              <c:showSerName val="0"/>
              <c:showPercent val="0"/>
              <c:showBubbleSize val="0"/>
            </c:dLbl>
            <c:dLbl>
              <c:idx val="58"/>
              <c:tx>
                <c:rich>
                  <a:bodyPr/>
                  <a:lstStyle/>
                  <a:p>
                    <a:r>
                      <a:rPr lang="en-US"/>
                      <a:t>d59</a:t>
                    </a:r>
                  </a:p>
                </c:rich>
              </c:tx>
              <c:showLegendKey val="0"/>
              <c:showVal val="1"/>
              <c:showCatName val="0"/>
              <c:showSerName val="0"/>
              <c:showPercent val="0"/>
              <c:showBubbleSize val="0"/>
            </c:dLbl>
            <c:dLbl>
              <c:idx val="59"/>
              <c:tx>
                <c:rich>
                  <a:bodyPr/>
                  <a:lstStyle/>
                  <a:p>
                    <a:r>
                      <a:rPr lang="en-US"/>
                      <a:t>d60</a:t>
                    </a:r>
                  </a:p>
                </c:rich>
              </c:tx>
              <c:showLegendKey val="0"/>
              <c:showVal val="1"/>
              <c:showCatName val="0"/>
              <c:showSerName val="0"/>
              <c:showPercent val="0"/>
              <c:showBubbleSize val="0"/>
            </c:dLbl>
            <c:dLbl>
              <c:idx val="60"/>
              <c:tx>
                <c:rich>
                  <a:bodyPr/>
                  <a:lstStyle/>
                  <a:p>
                    <a:r>
                      <a:rPr lang="en-US"/>
                      <a:t>d61</a:t>
                    </a:r>
                  </a:p>
                </c:rich>
              </c:tx>
              <c:showLegendKey val="0"/>
              <c:showVal val="1"/>
              <c:showCatName val="0"/>
              <c:showSerName val="0"/>
              <c:showPercent val="0"/>
              <c:showBubbleSize val="0"/>
            </c:dLbl>
            <c:dLbl>
              <c:idx val="61"/>
              <c:tx>
                <c:rich>
                  <a:bodyPr/>
                  <a:lstStyle/>
                  <a:p>
                    <a:r>
                      <a:rPr lang="en-US"/>
                      <a:t>d62</a:t>
                    </a:r>
                  </a:p>
                </c:rich>
              </c:tx>
              <c:showLegendKey val="0"/>
              <c:showVal val="1"/>
              <c:showCatName val="0"/>
              <c:showSerName val="0"/>
              <c:showPercent val="0"/>
              <c:showBubbleSize val="0"/>
            </c:dLbl>
            <c:dLbl>
              <c:idx val="62"/>
              <c:tx>
                <c:rich>
                  <a:bodyPr/>
                  <a:lstStyle/>
                  <a:p>
                    <a:r>
                      <a:rPr lang="en-US"/>
                      <a:t>d63</a:t>
                    </a:r>
                  </a:p>
                </c:rich>
              </c:tx>
              <c:showLegendKey val="0"/>
              <c:showVal val="1"/>
              <c:showCatName val="0"/>
              <c:showSerName val="0"/>
              <c:showPercent val="0"/>
              <c:showBubbleSize val="0"/>
            </c:dLbl>
            <c:dLbl>
              <c:idx val="63"/>
              <c:tx>
                <c:rich>
                  <a:bodyPr/>
                  <a:lstStyle/>
                  <a:p>
                    <a:r>
                      <a:rPr lang="en-US"/>
                      <a:t>d64</a:t>
                    </a:r>
                  </a:p>
                </c:rich>
              </c:tx>
              <c:showLegendKey val="0"/>
              <c:showVal val="1"/>
              <c:showCatName val="0"/>
              <c:showSerName val="0"/>
              <c:showPercent val="0"/>
              <c:showBubbleSize val="0"/>
            </c:dLbl>
            <c:dLbl>
              <c:idx val="64"/>
              <c:tx>
                <c:rich>
                  <a:bodyPr/>
                  <a:lstStyle/>
                  <a:p>
                    <a:r>
                      <a:rPr lang="en-US"/>
                      <a:t>d65</a:t>
                    </a:r>
                  </a:p>
                </c:rich>
              </c:tx>
              <c:showLegendKey val="0"/>
              <c:showVal val="1"/>
              <c:showCatName val="0"/>
              <c:showSerName val="0"/>
              <c:showPercent val="0"/>
              <c:showBubbleSize val="0"/>
            </c:dLbl>
            <c:dLbl>
              <c:idx val="65"/>
              <c:tx>
                <c:rich>
                  <a:bodyPr/>
                  <a:lstStyle/>
                  <a:p>
                    <a:r>
                      <a:rPr lang="en-US"/>
                      <a:t>d66</a:t>
                    </a:r>
                  </a:p>
                </c:rich>
              </c:tx>
              <c:showLegendKey val="0"/>
              <c:showVal val="1"/>
              <c:showCatName val="0"/>
              <c:showSerName val="0"/>
              <c:showPercent val="0"/>
              <c:showBubbleSize val="0"/>
            </c:dLbl>
            <c:dLbl>
              <c:idx val="66"/>
              <c:tx>
                <c:rich>
                  <a:bodyPr/>
                  <a:lstStyle/>
                  <a:p>
                    <a:r>
                      <a:rPr lang="en-US"/>
                      <a:t>d67</a:t>
                    </a:r>
                  </a:p>
                </c:rich>
              </c:tx>
              <c:showLegendKey val="0"/>
              <c:showVal val="1"/>
              <c:showCatName val="0"/>
              <c:showSerName val="0"/>
              <c:showPercent val="0"/>
              <c:showBubbleSize val="0"/>
            </c:dLbl>
            <c:dLbl>
              <c:idx val="67"/>
              <c:tx>
                <c:rich>
                  <a:bodyPr/>
                  <a:lstStyle/>
                  <a:p>
                    <a:r>
                      <a:rPr lang="en-US"/>
                      <a:t>d68</a:t>
                    </a:r>
                  </a:p>
                </c:rich>
              </c:tx>
              <c:showLegendKey val="0"/>
              <c:showVal val="1"/>
              <c:showCatName val="0"/>
              <c:showSerName val="0"/>
              <c:showPercent val="0"/>
              <c:showBubbleSize val="0"/>
            </c:dLbl>
            <c:dLbl>
              <c:idx val="68"/>
              <c:tx>
                <c:rich>
                  <a:bodyPr/>
                  <a:lstStyle/>
                  <a:p>
                    <a:r>
                      <a:rPr lang="en-US"/>
                      <a:t>d69</a:t>
                    </a:r>
                  </a:p>
                </c:rich>
              </c:tx>
              <c:showLegendKey val="0"/>
              <c:showVal val="1"/>
              <c:showCatName val="0"/>
              <c:showSerName val="0"/>
              <c:showPercent val="0"/>
              <c:showBubbleSize val="0"/>
            </c:dLbl>
            <c:dLbl>
              <c:idx val="69"/>
              <c:tx>
                <c:rich>
                  <a:bodyPr/>
                  <a:lstStyle/>
                  <a:p>
                    <a:r>
                      <a:rPr lang="en-US"/>
                      <a:t>d70</a:t>
                    </a:r>
                  </a:p>
                </c:rich>
              </c:tx>
              <c:showLegendKey val="0"/>
              <c:showVal val="1"/>
              <c:showCatName val="0"/>
              <c:showSerName val="0"/>
              <c:showPercent val="0"/>
              <c:showBubbleSize val="0"/>
            </c:dLbl>
            <c:dLbl>
              <c:idx val="70"/>
              <c:tx>
                <c:rich>
                  <a:bodyPr/>
                  <a:lstStyle/>
                  <a:p>
                    <a:r>
                      <a:rPr lang="en-US"/>
                      <a:t>d71</a:t>
                    </a:r>
                  </a:p>
                </c:rich>
              </c:tx>
              <c:showLegendKey val="0"/>
              <c:showVal val="1"/>
              <c:showCatName val="0"/>
              <c:showSerName val="0"/>
              <c:showPercent val="0"/>
              <c:showBubbleSize val="0"/>
            </c:dLbl>
            <c:dLbl>
              <c:idx val="71"/>
              <c:tx>
                <c:rich>
                  <a:bodyPr/>
                  <a:lstStyle/>
                  <a:p>
                    <a:r>
                      <a:rPr lang="en-US"/>
                      <a:t>d72</a:t>
                    </a:r>
                  </a:p>
                </c:rich>
              </c:tx>
              <c:showLegendKey val="0"/>
              <c:showVal val="1"/>
              <c:showCatName val="0"/>
              <c:showSerName val="0"/>
              <c:showPercent val="0"/>
              <c:showBubbleSize val="0"/>
            </c:dLbl>
            <c:dLbl>
              <c:idx val="72"/>
              <c:tx>
                <c:rich>
                  <a:bodyPr/>
                  <a:lstStyle/>
                  <a:p>
                    <a:r>
                      <a:rPr lang="en-US"/>
                      <a:t>d73</a:t>
                    </a:r>
                  </a:p>
                </c:rich>
              </c:tx>
              <c:showLegendKey val="0"/>
              <c:showVal val="1"/>
              <c:showCatName val="0"/>
              <c:showSerName val="0"/>
              <c:showPercent val="0"/>
              <c:showBubbleSize val="0"/>
            </c:dLbl>
            <c:dLbl>
              <c:idx val="73"/>
              <c:tx>
                <c:rich>
                  <a:bodyPr/>
                  <a:lstStyle/>
                  <a:p>
                    <a:r>
                      <a:rPr lang="en-US"/>
                      <a:t>d74</a:t>
                    </a:r>
                  </a:p>
                </c:rich>
              </c:tx>
              <c:showLegendKey val="0"/>
              <c:showVal val="1"/>
              <c:showCatName val="0"/>
              <c:showSerName val="0"/>
              <c:showPercent val="0"/>
              <c:showBubbleSize val="0"/>
            </c:dLbl>
            <c:dLbl>
              <c:idx val="74"/>
              <c:tx>
                <c:rich>
                  <a:bodyPr/>
                  <a:lstStyle/>
                  <a:p>
                    <a:r>
                      <a:rPr lang="en-US"/>
                      <a:t>d75</a:t>
                    </a:r>
                  </a:p>
                </c:rich>
              </c:tx>
              <c:showLegendKey val="0"/>
              <c:showVal val="1"/>
              <c:showCatName val="0"/>
              <c:showSerName val="0"/>
              <c:showPercent val="0"/>
              <c:showBubbleSize val="0"/>
            </c:dLbl>
            <c:dLbl>
              <c:idx val="75"/>
              <c:tx>
                <c:rich>
                  <a:bodyPr/>
                  <a:lstStyle/>
                  <a:p>
                    <a:r>
                      <a:rPr lang="en-US"/>
                      <a:t>d76</a:t>
                    </a:r>
                  </a:p>
                </c:rich>
              </c:tx>
              <c:showLegendKey val="0"/>
              <c:showVal val="1"/>
              <c:showCatName val="0"/>
              <c:showSerName val="0"/>
              <c:showPercent val="0"/>
              <c:showBubbleSize val="0"/>
            </c:dLbl>
            <c:dLbl>
              <c:idx val="76"/>
              <c:tx>
                <c:rich>
                  <a:bodyPr/>
                  <a:lstStyle/>
                  <a:p>
                    <a:r>
                      <a:rPr lang="en-US"/>
                      <a:t>d77</a:t>
                    </a:r>
                  </a:p>
                </c:rich>
              </c:tx>
              <c:showLegendKey val="0"/>
              <c:showVal val="1"/>
              <c:showCatName val="0"/>
              <c:showSerName val="0"/>
              <c:showPercent val="0"/>
              <c:showBubbleSize val="0"/>
            </c:dLbl>
            <c:dLbl>
              <c:idx val="77"/>
              <c:tx>
                <c:rich>
                  <a:bodyPr/>
                  <a:lstStyle/>
                  <a:p>
                    <a:r>
                      <a:rPr lang="en-US"/>
                      <a:t>d78</a:t>
                    </a:r>
                  </a:p>
                </c:rich>
              </c:tx>
              <c:showLegendKey val="0"/>
              <c:showVal val="1"/>
              <c:showCatName val="0"/>
              <c:showSerName val="0"/>
              <c:showPercent val="0"/>
              <c:showBubbleSize val="0"/>
            </c:dLbl>
            <c:dLbl>
              <c:idx val="78"/>
              <c:tx>
                <c:rich>
                  <a:bodyPr/>
                  <a:lstStyle/>
                  <a:p>
                    <a:r>
                      <a:rPr lang="en-US"/>
                      <a:t>d79</a:t>
                    </a:r>
                  </a:p>
                </c:rich>
              </c:tx>
              <c:showLegendKey val="0"/>
              <c:showVal val="1"/>
              <c:showCatName val="0"/>
              <c:showSerName val="0"/>
              <c:showPercent val="0"/>
              <c:showBubbleSize val="0"/>
            </c:dLbl>
            <c:dLbl>
              <c:idx val="79"/>
              <c:tx>
                <c:rich>
                  <a:bodyPr/>
                  <a:lstStyle/>
                  <a:p>
                    <a:r>
                      <a:rPr lang="en-US"/>
                      <a:t>d80</a:t>
                    </a:r>
                  </a:p>
                </c:rich>
              </c:tx>
              <c:showLegendKey val="0"/>
              <c:showVal val="1"/>
              <c:showCatName val="0"/>
              <c:showSerName val="0"/>
              <c:showPercent val="0"/>
              <c:showBubbleSize val="0"/>
            </c:dLbl>
            <c:dLbl>
              <c:idx val="80"/>
              <c:tx>
                <c:rich>
                  <a:bodyPr/>
                  <a:lstStyle/>
                  <a:p>
                    <a:r>
                      <a:rPr lang="en-US"/>
                      <a:t>d81</a:t>
                    </a:r>
                  </a:p>
                </c:rich>
              </c:tx>
              <c:showLegendKey val="0"/>
              <c:showVal val="1"/>
              <c:showCatName val="0"/>
              <c:showSerName val="0"/>
              <c:showPercent val="0"/>
              <c:showBubbleSize val="0"/>
            </c:dLbl>
            <c:dLbl>
              <c:idx val="81"/>
              <c:tx>
                <c:rich>
                  <a:bodyPr/>
                  <a:lstStyle/>
                  <a:p>
                    <a:r>
                      <a:rPr lang="en-US"/>
                      <a:t>d82</a:t>
                    </a:r>
                  </a:p>
                </c:rich>
              </c:tx>
              <c:showLegendKey val="0"/>
              <c:showVal val="1"/>
              <c:showCatName val="0"/>
              <c:showSerName val="0"/>
              <c:showPercent val="0"/>
              <c:showBubbleSize val="0"/>
            </c:dLbl>
            <c:dLbl>
              <c:idx val="82"/>
              <c:tx>
                <c:rich>
                  <a:bodyPr/>
                  <a:lstStyle/>
                  <a:p>
                    <a:r>
                      <a:rPr lang="en-US"/>
                      <a:t>d83</a:t>
                    </a:r>
                  </a:p>
                </c:rich>
              </c:tx>
              <c:showLegendKey val="0"/>
              <c:showVal val="1"/>
              <c:showCatName val="0"/>
              <c:showSerName val="0"/>
              <c:showPercent val="0"/>
              <c:showBubbleSize val="0"/>
            </c:dLbl>
            <c:dLbl>
              <c:idx val="83"/>
              <c:tx>
                <c:rich>
                  <a:bodyPr/>
                  <a:lstStyle/>
                  <a:p>
                    <a:r>
                      <a:rPr lang="en-US"/>
                      <a:t>d84</a:t>
                    </a:r>
                  </a:p>
                </c:rich>
              </c:tx>
              <c:showLegendKey val="0"/>
              <c:showVal val="1"/>
              <c:showCatName val="0"/>
              <c:showSerName val="0"/>
              <c:showPercent val="0"/>
              <c:showBubbleSize val="0"/>
            </c:dLbl>
            <c:dLbl>
              <c:idx val="84"/>
              <c:tx>
                <c:rich>
                  <a:bodyPr/>
                  <a:lstStyle/>
                  <a:p>
                    <a:r>
                      <a:rPr lang="en-US"/>
                      <a:t>d85</a:t>
                    </a:r>
                  </a:p>
                </c:rich>
              </c:tx>
              <c:showLegendKey val="0"/>
              <c:showVal val="1"/>
              <c:showCatName val="0"/>
              <c:showSerName val="0"/>
              <c:showPercent val="0"/>
              <c:showBubbleSize val="0"/>
            </c:dLbl>
            <c:dLbl>
              <c:idx val="85"/>
              <c:tx>
                <c:rich>
                  <a:bodyPr/>
                  <a:lstStyle/>
                  <a:p>
                    <a:r>
                      <a:rPr lang="en-US"/>
                      <a:t>d86</a:t>
                    </a:r>
                  </a:p>
                </c:rich>
              </c:tx>
              <c:showLegendKey val="0"/>
              <c:showVal val="1"/>
              <c:showCatName val="0"/>
              <c:showSerName val="0"/>
              <c:showPercent val="0"/>
              <c:showBubbleSize val="0"/>
            </c:dLbl>
            <c:dLbl>
              <c:idx val="86"/>
              <c:tx>
                <c:rich>
                  <a:bodyPr/>
                  <a:lstStyle/>
                  <a:p>
                    <a:r>
                      <a:rPr lang="en-US"/>
                      <a:t>d87</a:t>
                    </a:r>
                  </a:p>
                </c:rich>
              </c:tx>
              <c:showLegendKey val="0"/>
              <c:showVal val="1"/>
              <c:showCatName val="0"/>
              <c:showSerName val="0"/>
              <c:showPercent val="0"/>
              <c:showBubbleSize val="0"/>
            </c:dLbl>
            <c:dLbl>
              <c:idx val="87"/>
              <c:tx>
                <c:rich>
                  <a:bodyPr/>
                  <a:lstStyle/>
                  <a:p>
                    <a:r>
                      <a:rPr lang="en-US"/>
                      <a:t>d88</a:t>
                    </a:r>
                  </a:p>
                </c:rich>
              </c:tx>
              <c:showLegendKey val="0"/>
              <c:showVal val="1"/>
              <c:showCatName val="0"/>
              <c:showSerName val="0"/>
              <c:showPercent val="0"/>
              <c:showBubbleSize val="0"/>
            </c:dLbl>
            <c:dLbl>
              <c:idx val="88"/>
              <c:tx>
                <c:rich>
                  <a:bodyPr/>
                  <a:lstStyle/>
                  <a:p>
                    <a:r>
                      <a:rPr lang="en-US"/>
                      <a:t>d89</a:t>
                    </a:r>
                  </a:p>
                </c:rich>
              </c:tx>
              <c:showLegendKey val="0"/>
              <c:showVal val="1"/>
              <c:showCatName val="0"/>
              <c:showSerName val="0"/>
              <c:showPercent val="0"/>
              <c:showBubbleSize val="0"/>
            </c:dLbl>
            <c:dLbl>
              <c:idx val="89"/>
              <c:tx>
                <c:rich>
                  <a:bodyPr/>
                  <a:lstStyle/>
                  <a:p>
                    <a:r>
                      <a:rPr lang="en-US"/>
                      <a:t>d90</a:t>
                    </a:r>
                  </a:p>
                </c:rich>
              </c:tx>
              <c:showLegendKey val="0"/>
              <c:showVal val="1"/>
              <c:showCatName val="0"/>
              <c:showSerName val="0"/>
              <c:showPercent val="0"/>
              <c:showBubbleSize val="0"/>
            </c:dLbl>
            <c:dLbl>
              <c:idx val="90"/>
              <c:tx>
                <c:rich>
                  <a:bodyPr/>
                  <a:lstStyle/>
                  <a:p>
                    <a:r>
                      <a:rPr lang="en-US"/>
                      <a:t>d91</a:t>
                    </a:r>
                  </a:p>
                </c:rich>
              </c:tx>
              <c:showLegendKey val="0"/>
              <c:showVal val="1"/>
              <c:showCatName val="0"/>
              <c:showSerName val="0"/>
              <c:showPercent val="0"/>
              <c:showBubbleSize val="0"/>
            </c:dLbl>
            <c:dLbl>
              <c:idx val="91"/>
              <c:tx>
                <c:rich>
                  <a:bodyPr/>
                  <a:lstStyle/>
                  <a:p>
                    <a:r>
                      <a:rPr lang="en-US"/>
                      <a:t>d92</a:t>
                    </a:r>
                  </a:p>
                </c:rich>
              </c:tx>
              <c:showLegendKey val="0"/>
              <c:showVal val="1"/>
              <c:showCatName val="0"/>
              <c:showSerName val="0"/>
              <c:showPercent val="0"/>
              <c:showBubbleSize val="0"/>
            </c:dLbl>
            <c:dLbl>
              <c:idx val="92"/>
              <c:tx>
                <c:rich>
                  <a:bodyPr/>
                  <a:lstStyle/>
                  <a:p>
                    <a:r>
                      <a:rPr lang="en-US"/>
                      <a:t>d93</a:t>
                    </a:r>
                  </a:p>
                </c:rich>
              </c:tx>
              <c:showLegendKey val="0"/>
              <c:showVal val="1"/>
              <c:showCatName val="0"/>
              <c:showSerName val="0"/>
              <c:showPercent val="0"/>
              <c:showBubbleSize val="0"/>
            </c:dLbl>
            <c:dLbl>
              <c:idx val="93"/>
              <c:tx>
                <c:rich>
                  <a:bodyPr/>
                  <a:lstStyle/>
                  <a:p>
                    <a:r>
                      <a:rPr lang="en-US"/>
                      <a:t>d94</a:t>
                    </a:r>
                  </a:p>
                </c:rich>
              </c:tx>
              <c:showLegendKey val="0"/>
              <c:showVal val="1"/>
              <c:showCatName val="0"/>
              <c:showSerName val="0"/>
              <c:showPercent val="0"/>
              <c:showBubbleSize val="0"/>
            </c:dLbl>
            <c:dLbl>
              <c:idx val="94"/>
              <c:tx>
                <c:rich>
                  <a:bodyPr/>
                  <a:lstStyle/>
                  <a:p>
                    <a:r>
                      <a:rPr lang="en-US"/>
                      <a:t>d95</a:t>
                    </a:r>
                  </a:p>
                </c:rich>
              </c:tx>
              <c:showLegendKey val="0"/>
              <c:showVal val="1"/>
              <c:showCatName val="0"/>
              <c:showSerName val="0"/>
              <c:showPercent val="0"/>
              <c:showBubbleSize val="0"/>
            </c:dLbl>
            <c:dLbl>
              <c:idx val="95"/>
              <c:tx>
                <c:rich>
                  <a:bodyPr/>
                  <a:lstStyle/>
                  <a:p>
                    <a:r>
                      <a:rPr lang="en-US"/>
                      <a:t>d96</a:t>
                    </a:r>
                  </a:p>
                </c:rich>
              </c:tx>
              <c:showLegendKey val="0"/>
              <c:showVal val="1"/>
              <c:showCatName val="0"/>
              <c:showSerName val="0"/>
              <c:showPercent val="0"/>
              <c:showBubbleSize val="0"/>
            </c:dLbl>
            <c:dLbl>
              <c:idx val="96"/>
              <c:tx>
                <c:rich>
                  <a:bodyPr/>
                  <a:lstStyle/>
                  <a:p>
                    <a:r>
                      <a:rPr lang="en-US"/>
                      <a:t>d97</a:t>
                    </a:r>
                  </a:p>
                </c:rich>
              </c:tx>
              <c:showLegendKey val="0"/>
              <c:showVal val="1"/>
              <c:showCatName val="0"/>
              <c:showSerName val="0"/>
              <c:showPercent val="0"/>
              <c:showBubbleSize val="0"/>
            </c:dLbl>
            <c:dLbl>
              <c:idx val="97"/>
              <c:tx>
                <c:rich>
                  <a:bodyPr/>
                  <a:lstStyle/>
                  <a:p>
                    <a:r>
                      <a:rPr lang="en-US"/>
                      <a:t>d98</a:t>
                    </a:r>
                  </a:p>
                </c:rich>
              </c:tx>
              <c:showLegendKey val="0"/>
              <c:showVal val="1"/>
              <c:showCatName val="0"/>
              <c:showSerName val="0"/>
              <c:showPercent val="0"/>
              <c:showBubbleSize val="0"/>
            </c:dLbl>
            <c:dLbl>
              <c:idx val="98"/>
              <c:tx>
                <c:rich>
                  <a:bodyPr/>
                  <a:lstStyle/>
                  <a:p>
                    <a:r>
                      <a:rPr lang="en-US"/>
                      <a:t>d99</a:t>
                    </a:r>
                  </a:p>
                </c:rich>
              </c:tx>
              <c:showLegendKey val="0"/>
              <c:showVal val="1"/>
              <c:showCatName val="0"/>
              <c:showSerName val="0"/>
              <c:showPercent val="0"/>
              <c:showBubbleSize val="0"/>
            </c:dLbl>
            <c:dLbl>
              <c:idx val="99"/>
              <c:tx>
                <c:rich>
                  <a:bodyPr/>
                  <a:lstStyle/>
                  <a:p>
                    <a:r>
                      <a:rPr lang="en-US"/>
                      <a:t>d100</a:t>
                    </a:r>
                  </a:p>
                </c:rich>
              </c:tx>
              <c:showLegendKey val="0"/>
              <c:showVal val="1"/>
              <c:showCatName val="0"/>
              <c:showSerName val="0"/>
              <c:showPercent val="0"/>
              <c:showBubbleSize val="0"/>
            </c:dLbl>
            <c:dLbl>
              <c:idx val="100"/>
              <c:tx>
                <c:rich>
                  <a:bodyPr/>
                  <a:lstStyle/>
                  <a:p>
                    <a:r>
                      <a:rPr lang="en-US"/>
                      <a:t>d101</a:t>
                    </a:r>
                  </a:p>
                </c:rich>
              </c:tx>
              <c:showLegendKey val="0"/>
              <c:showVal val="1"/>
              <c:showCatName val="0"/>
              <c:showSerName val="0"/>
              <c:showPercent val="0"/>
              <c:showBubbleSize val="0"/>
            </c:dLbl>
            <c:dLbl>
              <c:idx val="101"/>
              <c:tx>
                <c:rich>
                  <a:bodyPr/>
                  <a:lstStyle/>
                  <a:p>
                    <a:r>
                      <a:rPr lang="en-US"/>
                      <a:t>d102</a:t>
                    </a:r>
                  </a:p>
                </c:rich>
              </c:tx>
              <c:showLegendKey val="0"/>
              <c:showVal val="1"/>
              <c:showCatName val="0"/>
              <c:showSerName val="0"/>
              <c:showPercent val="0"/>
              <c:showBubbleSize val="0"/>
            </c:dLbl>
            <c:dLbl>
              <c:idx val="102"/>
              <c:tx>
                <c:rich>
                  <a:bodyPr/>
                  <a:lstStyle/>
                  <a:p>
                    <a:r>
                      <a:rPr lang="en-US"/>
                      <a:t>d103</a:t>
                    </a:r>
                  </a:p>
                </c:rich>
              </c:tx>
              <c:showLegendKey val="0"/>
              <c:showVal val="1"/>
              <c:showCatName val="0"/>
              <c:showSerName val="0"/>
              <c:showPercent val="0"/>
              <c:showBubbleSize val="0"/>
            </c:dLbl>
            <c:dLbl>
              <c:idx val="103"/>
              <c:tx>
                <c:rich>
                  <a:bodyPr/>
                  <a:lstStyle/>
                  <a:p>
                    <a:r>
                      <a:rPr lang="en-US"/>
                      <a:t>d104</a:t>
                    </a:r>
                  </a:p>
                </c:rich>
              </c:tx>
              <c:showLegendKey val="0"/>
              <c:showVal val="1"/>
              <c:showCatName val="0"/>
              <c:showSerName val="0"/>
              <c:showPercent val="0"/>
              <c:showBubbleSize val="0"/>
            </c:dLbl>
            <c:dLbl>
              <c:idx val="104"/>
              <c:tx>
                <c:rich>
                  <a:bodyPr/>
                  <a:lstStyle/>
                  <a:p>
                    <a:r>
                      <a:rPr lang="en-US"/>
                      <a:t>d105</a:t>
                    </a:r>
                  </a:p>
                </c:rich>
              </c:tx>
              <c:showLegendKey val="0"/>
              <c:showVal val="1"/>
              <c:showCatName val="0"/>
              <c:showSerName val="0"/>
              <c:showPercent val="0"/>
              <c:showBubbleSize val="0"/>
            </c:dLbl>
            <c:dLbl>
              <c:idx val="105"/>
              <c:tx>
                <c:rich>
                  <a:bodyPr/>
                  <a:lstStyle/>
                  <a:p>
                    <a:r>
                      <a:rPr lang="en-US"/>
                      <a:t>d106</a:t>
                    </a:r>
                  </a:p>
                </c:rich>
              </c:tx>
              <c:showLegendKey val="0"/>
              <c:showVal val="1"/>
              <c:showCatName val="0"/>
              <c:showSerName val="0"/>
              <c:showPercent val="0"/>
              <c:showBubbleSize val="0"/>
            </c:dLbl>
            <c:dLbl>
              <c:idx val="106"/>
              <c:tx>
                <c:rich>
                  <a:bodyPr/>
                  <a:lstStyle/>
                  <a:p>
                    <a:r>
                      <a:rPr lang="en-US"/>
                      <a:t>d107</a:t>
                    </a:r>
                  </a:p>
                </c:rich>
              </c:tx>
              <c:showLegendKey val="0"/>
              <c:showVal val="1"/>
              <c:showCatName val="0"/>
              <c:showSerName val="0"/>
              <c:showPercent val="0"/>
              <c:showBubbleSize val="0"/>
            </c:dLbl>
            <c:dLbl>
              <c:idx val="107"/>
              <c:tx>
                <c:rich>
                  <a:bodyPr/>
                  <a:lstStyle/>
                  <a:p>
                    <a:r>
                      <a:rPr lang="en-US"/>
                      <a:t>d108</a:t>
                    </a:r>
                  </a:p>
                </c:rich>
              </c:tx>
              <c:showLegendKey val="0"/>
              <c:showVal val="1"/>
              <c:showCatName val="0"/>
              <c:showSerName val="0"/>
              <c:showPercent val="0"/>
              <c:showBubbleSize val="0"/>
            </c:dLbl>
            <c:dLbl>
              <c:idx val="108"/>
              <c:tx>
                <c:rich>
                  <a:bodyPr/>
                  <a:lstStyle/>
                  <a:p>
                    <a:r>
                      <a:rPr lang="en-US"/>
                      <a:t>d109</a:t>
                    </a:r>
                  </a:p>
                </c:rich>
              </c:tx>
              <c:showLegendKey val="0"/>
              <c:showVal val="1"/>
              <c:showCatName val="0"/>
              <c:showSerName val="0"/>
              <c:showPercent val="0"/>
              <c:showBubbleSize val="0"/>
            </c:dLbl>
            <c:dLbl>
              <c:idx val="109"/>
              <c:tx>
                <c:rich>
                  <a:bodyPr/>
                  <a:lstStyle/>
                  <a:p>
                    <a:r>
                      <a:rPr lang="en-US"/>
                      <a:t>d110</a:t>
                    </a:r>
                  </a:p>
                </c:rich>
              </c:tx>
              <c:showLegendKey val="0"/>
              <c:showVal val="1"/>
              <c:showCatName val="0"/>
              <c:showSerName val="0"/>
              <c:showPercent val="0"/>
              <c:showBubbleSize val="0"/>
            </c:dLbl>
            <c:dLbl>
              <c:idx val="110"/>
              <c:tx>
                <c:rich>
                  <a:bodyPr/>
                  <a:lstStyle/>
                  <a:p>
                    <a:r>
                      <a:rPr lang="en-US"/>
                      <a:t>d111</a:t>
                    </a:r>
                  </a:p>
                </c:rich>
              </c:tx>
              <c:showLegendKey val="0"/>
              <c:showVal val="1"/>
              <c:showCatName val="0"/>
              <c:showSerName val="0"/>
              <c:showPercent val="0"/>
              <c:showBubbleSize val="0"/>
            </c:dLbl>
            <c:dLbl>
              <c:idx val="111"/>
              <c:tx>
                <c:rich>
                  <a:bodyPr/>
                  <a:lstStyle/>
                  <a:p>
                    <a:r>
                      <a:rPr lang="en-US"/>
                      <a:t>d112</a:t>
                    </a:r>
                  </a:p>
                </c:rich>
              </c:tx>
              <c:showLegendKey val="0"/>
              <c:showVal val="1"/>
              <c:showCatName val="0"/>
              <c:showSerName val="0"/>
              <c:showPercent val="0"/>
              <c:showBubbleSize val="0"/>
            </c:dLbl>
            <c:dLbl>
              <c:idx val="112"/>
              <c:tx>
                <c:rich>
                  <a:bodyPr/>
                  <a:lstStyle/>
                  <a:p>
                    <a:r>
                      <a:rPr lang="en-US"/>
                      <a:t>d113</a:t>
                    </a:r>
                  </a:p>
                </c:rich>
              </c:tx>
              <c:showLegendKey val="0"/>
              <c:showVal val="1"/>
              <c:showCatName val="0"/>
              <c:showSerName val="0"/>
              <c:showPercent val="0"/>
              <c:showBubbleSize val="0"/>
            </c:dLbl>
            <c:dLbl>
              <c:idx val="113"/>
              <c:tx>
                <c:rich>
                  <a:bodyPr/>
                  <a:lstStyle/>
                  <a:p>
                    <a:r>
                      <a:rPr lang="en-US"/>
                      <a:t>d114</a:t>
                    </a:r>
                  </a:p>
                </c:rich>
              </c:tx>
              <c:showLegendKey val="0"/>
              <c:showVal val="1"/>
              <c:showCatName val="0"/>
              <c:showSerName val="0"/>
              <c:showPercent val="0"/>
              <c:showBubbleSize val="0"/>
            </c:dLbl>
            <c:dLbl>
              <c:idx val="114"/>
              <c:tx>
                <c:rich>
                  <a:bodyPr/>
                  <a:lstStyle/>
                  <a:p>
                    <a:r>
                      <a:rPr lang="en-US"/>
                      <a:t>d115</a:t>
                    </a:r>
                  </a:p>
                </c:rich>
              </c:tx>
              <c:showLegendKey val="0"/>
              <c:showVal val="1"/>
              <c:showCatName val="0"/>
              <c:showSerName val="0"/>
              <c:showPercent val="0"/>
              <c:showBubbleSize val="0"/>
            </c:dLbl>
            <c:dLbl>
              <c:idx val="115"/>
              <c:tx>
                <c:rich>
                  <a:bodyPr/>
                  <a:lstStyle/>
                  <a:p>
                    <a:r>
                      <a:rPr lang="en-US"/>
                      <a:t>d116</a:t>
                    </a:r>
                  </a:p>
                </c:rich>
              </c:tx>
              <c:showLegendKey val="0"/>
              <c:showVal val="1"/>
              <c:showCatName val="0"/>
              <c:showSerName val="0"/>
              <c:showPercent val="0"/>
              <c:showBubbleSize val="0"/>
            </c:dLbl>
            <c:dLbl>
              <c:idx val="116"/>
              <c:tx>
                <c:rich>
                  <a:bodyPr/>
                  <a:lstStyle/>
                  <a:p>
                    <a:r>
                      <a:rPr lang="en-US"/>
                      <a:t>d117</a:t>
                    </a:r>
                  </a:p>
                </c:rich>
              </c:tx>
              <c:showLegendKey val="0"/>
              <c:showVal val="1"/>
              <c:showCatName val="0"/>
              <c:showSerName val="0"/>
              <c:showPercent val="0"/>
              <c:showBubbleSize val="0"/>
            </c:dLbl>
            <c:dLbl>
              <c:idx val="117"/>
              <c:tx>
                <c:rich>
                  <a:bodyPr/>
                  <a:lstStyle/>
                  <a:p>
                    <a:r>
                      <a:rPr lang="en-US"/>
                      <a:t>d118</a:t>
                    </a:r>
                  </a:p>
                </c:rich>
              </c:tx>
              <c:showLegendKey val="0"/>
              <c:showVal val="1"/>
              <c:showCatName val="0"/>
              <c:showSerName val="0"/>
              <c:showPercent val="0"/>
              <c:showBubbleSize val="0"/>
            </c:dLbl>
            <c:dLbl>
              <c:idx val="118"/>
              <c:tx>
                <c:rich>
                  <a:bodyPr/>
                  <a:lstStyle/>
                  <a:p>
                    <a:r>
                      <a:rPr lang="en-US"/>
                      <a:t>d119</a:t>
                    </a:r>
                  </a:p>
                </c:rich>
              </c:tx>
              <c:showLegendKey val="0"/>
              <c:showVal val="1"/>
              <c:showCatName val="0"/>
              <c:showSerName val="0"/>
              <c:showPercent val="0"/>
              <c:showBubbleSize val="0"/>
            </c:dLbl>
            <c:dLbl>
              <c:idx val="119"/>
              <c:tx>
                <c:rich>
                  <a:bodyPr/>
                  <a:lstStyle/>
                  <a:p>
                    <a:r>
                      <a:rPr lang="en-US"/>
                      <a:t>d120</a:t>
                    </a:r>
                  </a:p>
                </c:rich>
              </c:tx>
              <c:showLegendKey val="0"/>
              <c:showVal val="1"/>
              <c:showCatName val="0"/>
              <c:showSerName val="0"/>
              <c:showPercent val="0"/>
              <c:showBubbleSize val="0"/>
            </c:dLbl>
            <c:dLbl>
              <c:idx val="120"/>
              <c:tx>
                <c:rich>
                  <a:bodyPr/>
                  <a:lstStyle/>
                  <a:p>
                    <a:r>
                      <a:rPr lang="en-US"/>
                      <a:t>d121</a:t>
                    </a:r>
                  </a:p>
                </c:rich>
              </c:tx>
              <c:showLegendKey val="0"/>
              <c:showVal val="1"/>
              <c:showCatName val="0"/>
              <c:showSerName val="0"/>
              <c:showPercent val="0"/>
              <c:showBubbleSize val="0"/>
            </c:dLbl>
            <c:dLbl>
              <c:idx val="121"/>
              <c:tx>
                <c:rich>
                  <a:bodyPr/>
                  <a:lstStyle/>
                  <a:p>
                    <a:r>
                      <a:rPr lang="en-US"/>
                      <a:t>d122</a:t>
                    </a:r>
                  </a:p>
                </c:rich>
              </c:tx>
              <c:showLegendKey val="0"/>
              <c:showVal val="1"/>
              <c:showCatName val="0"/>
              <c:showSerName val="0"/>
              <c:showPercent val="0"/>
              <c:showBubbleSize val="0"/>
            </c:dLbl>
            <c:dLbl>
              <c:idx val="122"/>
              <c:tx>
                <c:rich>
                  <a:bodyPr/>
                  <a:lstStyle/>
                  <a:p>
                    <a:r>
                      <a:rPr lang="en-US"/>
                      <a:t>d123</a:t>
                    </a:r>
                  </a:p>
                </c:rich>
              </c:tx>
              <c:showLegendKey val="0"/>
              <c:showVal val="1"/>
              <c:showCatName val="0"/>
              <c:showSerName val="0"/>
              <c:showPercent val="0"/>
              <c:showBubbleSize val="0"/>
            </c:dLbl>
            <c:dLbl>
              <c:idx val="123"/>
              <c:tx>
                <c:rich>
                  <a:bodyPr/>
                  <a:lstStyle/>
                  <a:p>
                    <a:r>
                      <a:rPr lang="en-US"/>
                      <a:t>d124</a:t>
                    </a:r>
                  </a:p>
                </c:rich>
              </c:tx>
              <c:showLegendKey val="0"/>
              <c:showVal val="1"/>
              <c:showCatName val="0"/>
              <c:showSerName val="0"/>
              <c:showPercent val="0"/>
              <c:showBubbleSize val="0"/>
            </c:dLbl>
            <c:dLbl>
              <c:idx val="124"/>
              <c:tx>
                <c:rich>
                  <a:bodyPr/>
                  <a:lstStyle/>
                  <a:p>
                    <a:r>
                      <a:rPr lang="en-US"/>
                      <a:t>d125</a:t>
                    </a:r>
                  </a:p>
                </c:rich>
              </c:tx>
              <c:showLegendKey val="0"/>
              <c:showVal val="1"/>
              <c:showCatName val="0"/>
              <c:showSerName val="0"/>
              <c:showPercent val="0"/>
              <c:showBubbleSize val="0"/>
            </c:dLbl>
            <c:dLbl>
              <c:idx val="125"/>
              <c:tx>
                <c:rich>
                  <a:bodyPr/>
                  <a:lstStyle/>
                  <a:p>
                    <a:r>
                      <a:rPr lang="en-US"/>
                      <a:t>d126</a:t>
                    </a:r>
                  </a:p>
                </c:rich>
              </c:tx>
              <c:showLegendKey val="0"/>
              <c:showVal val="1"/>
              <c:showCatName val="0"/>
              <c:showSerName val="0"/>
              <c:showPercent val="0"/>
              <c:showBubbleSize val="0"/>
            </c:dLbl>
            <c:dLbl>
              <c:idx val="126"/>
              <c:tx>
                <c:rich>
                  <a:bodyPr/>
                  <a:lstStyle/>
                  <a:p>
                    <a:r>
                      <a:rPr lang="en-US"/>
                      <a:t>d127</a:t>
                    </a:r>
                  </a:p>
                </c:rich>
              </c:tx>
              <c:showLegendKey val="0"/>
              <c:showVal val="1"/>
              <c:showCatName val="0"/>
              <c:showSerName val="0"/>
              <c:showPercent val="0"/>
              <c:showBubbleSize val="0"/>
            </c:dLbl>
            <c:dLbl>
              <c:idx val="127"/>
              <c:tx>
                <c:rich>
                  <a:bodyPr/>
                  <a:lstStyle/>
                  <a:p>
                    <a:r>
                      <a:rPr lang="en-US"/>
                      <a:t>d128</a:t>
                    </a:r>
                  </a:p>
                </c:rich>
              </c:tx>
              <c:showLegendKey val="0"/>
              <c:showVal val="1"/>
              <c:showCatName val="0"/>
              <c:showSerName val="0"/>
              <c:showPercent val="0"/>
              <c:showBubbleSize val="0"/>
            </c:dLbl>
            <c:dLbl>
              <c:idx val="128"/>
              <c:tx>
                <c:rich>
                  <a:bodyPr/>
                  <a:lstStyle/>
                  <a:p>
                    <a:r>
                      <a:rPr lang="en-US"/>
                      <a:t>d129</a:t>
                    </a:r>
                  </a:p>
                </c:rich>
              </c:tx>
              <c:showLegendKey val="0"/>
              <c:showVal val="1"/>
              <c:showCatName val="0"/>
              <c:showSerName val="0"/>
              <c:showPercent val="0"/>
              <c:showBubbleSize val="0"/>
            </c:dLbl>
            <c:dLbl>
              <c:idx val="129"/>
              <c:tx>
                <c:rich>
                  <a:bodyPr/>
                  <a:lstStyle/>
                  <a:p>
                    <a:r>
                      <a:rPr lang="en-US"/>
                      <a:t>d130</a:t>
                    </a:r>
                  </a:p>
                </c:rich>
              </c:tx>
              <c:showLegendKey val="0"/>
              <c:showVal val="1"/>
              <c:showCatName val="0"/>
              <c:showSerName val="0"/>
              <c:showPercent val="0"/>
              <c:showBubbleSize val="0"/>
            </c:dLbl>
            <c:dLbl>
              <c:idx val="130"/>
              <c:tx>
                <c:rich>
                  <a:bodyPr/>
                  <a:lstStyle/>
                  <a:p>
                    <a:r>
                      <a:rPr lang="en-US"/>
                      <a:t>d131</a:t>
                    </a:r>
                  </a:p>
                </c:rich>
              </c:tx>
              <c:showLegendKey val="0"/>
              <c:showVal val="1"/>
              <c:showCatName val="0"/>
              <c:showSerName val="0"/>
              <c:showPercent val="0"/>
              <c:showBubbleSize val="0"/>
            </c:dLbl>
            <c:dLbl>
              <c:idx val="131"/>
              <c:tx>
                <c:rich>
                  <a:bodyPr/>
                  <a:lstStyle/>
                  <a:p>
                    <a:r>
                      <a:rPr lang="en-US"/>
                      <a:t>d132</a:t>
                    </a:r>
                  </a:p>
                </c:rich>
              </c:tx>
              <c:showLegendKey val="0"/>
              <c:showVal val="1"/>
              <c:showCatName val="0"/>
              <c:showSerName val="0"/>
              <c:showPercent val="0"/>
              <c:showBubbleSize val="0"/>
            </c:dLbl>
            <c:dLbl>
              <c:idx val="132"/>
              <c:tx>
                <c:rich>
                  <a:bodyPr/>
                  <a:lstStyle/>
                  <a:p>
                    <a:r>
                      <a:rPr lang="en-US"/>
                      <a:t>d133</a:t>
                    </a:r>
                  </a:p>
                </c:rich>
              </c:tx>
              <c:showLegendKey val="0"/>
              <c:showVal val="1"/>
              <c:showCatName val="0"/>
              <c:showSerName val="0"/>
              <c:showPercent val="0"/>
              <c:showBubbleSize val="0"/>
            </c:dLbl>
            <c:dLbl>
              <c:idx val="133"/>
              <c:tx>
                <c:rich>
                  <a:bodyPr/>
                  <a:lstStyle/>
                  <a:p>
                    <a:r>
                      <a:rPr lang="en-US"/>
                      <a:t>d134</a:t>
                    </a:r>
                  </a:p>
                </c:rich>
              </c:tx>
              <c:showLegendKey val="0"/>
              <c:showVal val="1"/>
              <c:showCatName val="0"/>
              <c:showSerName val="0"/>
              <c:showPercent val="0"/>
              <c:showBubbleSize val="0"/>
            </c:dLbl>
            <c:dLbl>
              <c:idx val="134"/>
              <c:tx>
                <c:rich>
                  <a:bodyPr/>
                  <a:lstStyle/>
                  <a:p>
                    <a:r>
                      <a:rPr lang="en-US"/>
                      <a:t>d135</a:t>
                    </a:r>
                  </a:p>
                </c:rich>
              </c:tx>
              <c:showLegendKey val="0"/>
              <c:showVal val="1"/>
              <c:showCatName val="0"/>
              <c:showSerName val="0"/>
              <c:showPercent val="0"/>
              <c:showBubbleSize val="0"/>
            </c:dLbl>
            <c:dLbl>
              <c:idx val="135"/>
              <c:tx>
                <c:rich>
                  <a:bodyPr/>
                  <a:lstStyle/>
                  <a:p>
                    <a:r>
                      <a:rPr lang="en-US"/>
                      <a:t>d136</a:t>
                    </a:r>
                  </a:p>
                </c:rich>
              </c:tx>
              <c:showLegendKey val="0"/>
              <c:showVal val="1"/>
              <c:showCatName val="0"/>
              <c:showSerName val="0"/>
              <c:showPercent val="0"/>
              <c:showBubbleSize val="0"/>
            </c:dLbl>
            <c:dLbl>
              <c:idx val="136"/>
              <c:tx>
                <c:rich>
                  <a:bodyPr/>
                  <a:lstStyle/>
                  <a:p>
                    <a:r>
                      <a:rPr lang="en-US"/>
                      <a:t>d137</a:t>
                    </a:r>
                  </a:p>
                </c:rich>
              </c:tx>
              <c:showLegendKey val="0"/>
              <c:showVal val="1"/>
              <c:showCatName val="0"/>
              <c:showSerName val="0"/>
              <c:showPercent val="0"/>
              <c:showBubbleSize val="0"/>
            </c:dLbl>
            <c:dLbl>
              <c:idx val="137"/>
              <c:tx>
                <c:rich>
                  <a:bodyPr/>
                  <a:lstStyle/>
                  <a:p>
                    <a:r>
                      <a:rPr lang="en-US"/>
                      <a:t>d138</a:t>
                    </a:r>
                  </a:p>
                </c:rich>
              </c:tx>
              <c:showLegendKey val="0"/>
              <c:showVal val="1"/>
              <c:showCatName val="0"/>
              <c:showSerName val="0"/>
              <c:showPercent val="0"/>
              <c:showBubbleSize val="0"/>
            </c:dLbl>
            <c:dLbl>
              <c:idx val="138"/>
              <c:tx>
                <c:rich>
                  <a:bodyPr/>
                  <a:lstStyle/>
                  <a:p>
                    <a:r>
                      <a:rPr lang="en-US"/>
                      <a:t>d139</a:t>
                    </a:r>
                  </a:p>
                </c:rich>
              </c:tx>
              <c:showLegendKey val="0"/>
              <c:showVal val="1"/>
              <c:showCatName val="0"/>
              <c:showSerName val="0"/>
              <c:showPercent val="0"/>
              <c:showBubbleSize val="0"/>
            </c:dLbl>
            <c:dLbl>
              <c:idx val="139"/>
              <c:tx>
                <c:rich>
                  <a:bodyPr/>
                  <a:lstStyle/>
                  <a:p>
                    <a:r>
                      <a:rPr lang="en-US"/>
                      <a:t>d140</a:t>
                    </a:r>
                  </a:p>
                </c:rich>
              </c:tx>
              <c:showLegendKey val="0"/>
              <c:showVal val="1"/>
              <c:showCatName val="0"/>
              <c:showSerName val="0"/>
              <c:showPercent val="0"/>
              <c:showBubbleSize val="0"/>
            </c:dLbl>
            <c:dLbl>
              <c:idx val="140"/>
              <c:tx>
                <c:rich>
                  <a:bodyPr/>
                  <a:lstStyle/>
                  <a:p>
                    <a:r>
                      <a:rPr lang="en-US"/>
                      <a:t>d141</a:t>
                    </a:r>
                  </a:p>
                </c:rich>
              </c:tx>
              <c:showLegendKey val="0"/>
              <c:showVal val="1"/>
              <c:showCatName val="0"/>
              <c:showSerName val="0"/>
              <c:showPercent val="0"/>
              <c:showBubbleSize val="0"/>
            </c:dLbl>
            <c:dLbl>
              <c:idx val="141"/>
              <c:tx>
                <c:rich>
                  <a:bodyPr/>
                  <a:lstStyle/>
                  <a:p>
                    <a:r>
                      <a:rPr lang="en-US"/>
                      <a:t>d142</a:t>
                    </a:r>
                  </a:p>
                </c:rich>
              </c:tx>
              <c:showLegendKey val="0"/>
              <c:showVal val="1"/>
              <c:showCatName val="0"/>
              <c:showSerName val="0"/>
              <c:showPercent val="0"/>
              <c:showBubbleSize val="0"/>
            </c:dLbl>
            <c:dLbl>
              <c:idx val="142"/>
              <c:tx>
                <c:rich>
                  <a:bodyPr/>
                  <a:lstStyle/>
                  <a:p>
                    <a:r>
                      <a:rPr lang="en-US"/>
                      <a:t>d143</a:t>
                    </a:r>
                  </a:p>
                </c:rich>
              </c:tx>
              <c:showLegendKey val="0"/>
              <c:showVal val="1"/>
              <c:showCatName val="0"/>
              <c:showSerName val="0"/>
              <c:showPercent val="0"/>
              <c:showBubbleSize val="0"/>
            </c:dLbl>
            <c:dLbl>
              <c:idx val="143"/>
              <c:tx>
                <c:rich>
                  <a:bodyPr/>
                  <a:lstStyle/>
                  <a:p>
                    <a:r>
                      <a:rPr lang="en-US"/>
                      <a:t>d144</a:t>
                    </a:r>
                  </a:p>
                </c:rich>
              </c:tx>
              <c:showLegendKey val="0"/>
              <c:showVal val="1"/>
              <c:showCatName val="0"/>
              <c:showSerName val="0"/>
              <c:showPercent val="0"/>
              <c:showBubbleSize val="0"/>
            </c:dLbl>
            <c:dLbl>
              <c:idx val="144"/>
              <c:tx>
                <c:rich>
                  <a:bodyPr/>
                  <a:lstStyle/>
                  <a:p>
                    <a:r>
                      <a:rPr lang="en-US"/>
                      <a:t>d145</a:t>
                    </a:r>
                  </a:p>
                </c:rich>
              </c:tx>
              <c:showLegendKey val="0"/>
              <c:showVal val="1"/>
              <c:showCatName val="0"/>
              <c:showSerName val="0"/>
              <c:showPercent val="0"/>
              <c:showBubbleSize val="0"/>
            </c:dLbl>
            <c:dLbl>
              <c:idx val="145"/>
              <c:tx>
                <c:rich>
                  <a:bodyPr/>
                  <a:lstStyle/>
                  <a:p>
                    <a:r>
                      <a:rPr lang="en-US"/>
                      <a:t>d146</a:t>
                    </a:r>
                  </a:p>
                </c:rich>
              </c:tx>
              <c:showLegendKey val="0"/>
              <c:showVal val="1"/>
              <c:showCatName val="0"/>
              <c:showSerName val="0"/>
              <c:showPercent val="0"/>
              <c:showBubbleSize val="0"/>
            </c:dLbl>
            <c:dLbl>
              <c:idx val="146"/>
              <c:tx>
                <c:rich>
                  <a:bodyPr/>
                  <a:lstStyle/>
                  <a:p>
                    <a:r>
                      <a:rPr lang="en-US"/>
                      <a:t>d147</a:t>
                    </a:r>
                  </a:p>
                </c:rich>
              </c:tx>
              <c:showLegendKey val="0"/>
              <c:showVal val="1"/>
              <c:showCatName val="0"/>
              <c:showSerName val="0"/>
              <c:showPercent val="0"/>
              <c:showBubbleSize val="0"/>
            </c:dLbl>
            <c:dLbl>
              <c:idx val="147"/>
              <c:tx>
                <c:rich>
                  <a:bodyPr/>
                  <a:lstStyle/>
                  <a:p>
                    <a:r>
                      <a:rPr lang="en-US"/>
                      <a:t>d148</a:t>
                    </a:r>
                  </a:p>
                </c:rich>
              </c:tx>
              <c:showLegendKey val="0"/>
              <c:showVal val="1"/>
              <c:showCatName val="0"/>
              <c:showSerName val="0"/>
              <c:showPercent val="0"/>
              <c:showBubbleSize val="0"/>
            </c:dLbl>
            <c:dLbl>
              <c:idx val="148"/>
              <c:tx>
                <c:rich>
                  <a:bodyPr/>
                  <a:lstStyle/>
                  <a:p>
                    <a:r>
                      <a:rPr lang="en-US"/>
                      <a:t>d149</a:t>
                    </a:r>
                  </a:p>
                </c:rich>
              </c:tx>
              <c:showLegendKey val="0"/>
              <c:showVal val="1"/>
              <c:showCatName val="0"/>
              <c:showSerName val="0"/>
              <c:showPercent val="0"/>
              <c:showBubbleSize val="0"/>
            </c:dLbl>
            <c:dLbl>
              <c:idx val="149"/>
              <c:tx>
                <c:rich>
                  <a:bodyPr/>
                  <a:lstStyle/>
                  <a:p>
                    <a:r>
                      <a:rPr lang="en-US"/>
                      <a:t>d150</a:t>
                    </a:r>
                  </a:p>
                </c:rich>
              </c:tx>
              <c:showLegendKey val="0"/>
              <c:showVal val="1"/>
              <c:showCatName val="0"/>
              <c:showSerName val="0"/>
              <c:showPercent val="0"/>
              <c:showBubbleSize val="0"/>
            </c:dLbl>
            <c:dLbl>
              <c:idx val="150"/>
              <c:tx>
                <c:rich>
                  <a:bodyPr/>
                  <a:lstStyle/>
                  <a:p>
                    <a:r>
                      <a:rPr lang="en-US"/>
                      <a:t>d151</a:t>
                    </a:r>
                  </a:p>
                </c:rich>
              </c:tx>
              <c:showLegendKey val="0"/>
              <c:showVal val="1"/>
              <c:showCatName val="0"/>
              <c:showSerName val="0"/>
              <c:showPercent val="0"/>
              <c:showBubbleSize val="0"/>
            </c:dLbl>
            <c:dLbl>
              <c:idx val="151"/>
              <c:tx>
                <c:rich>
                  <a:bodyPr/>
                  <a:lstStyle/>
                  <a:p>
                    <a:r>
                      <a:rPr lang="en-US"/>
                      <a:t>d152</a:t>
                    </a:r>
                  </a:p>
                </c:rich>
              </c:tx>
              <c:showLegendKey val="0"/>
              <c:showVal val="1"/>
              <c:showCatName val="0"/>
              <c:showSerName val="0"/>
              <c:showPercent val="0"/>
              <c:showBubbleSize val="0"/>
            </c:dLbl>
            <c:dLbl>
              <c:idx val="152"/>
              <c:tx>
                <c:rich>
                  <a:bodyPr/>
                  <a:lstStyle/>
                  <a:p>
                    <a:r>
                      <a:rPr lang="en-US"/>
                      <a:t>d153</a:t>
                    </a:r>
                  </a:p>
                </c:rich>
              </c:tx>
              <c:showLegendKey val="0"/>
              <c:showVal val="1"/>
              <c:showCatName val="0"/>
              <c:showSerName val="0"/>
              <c:showPercent val="0"/>
              <c:showBubbleSize val="0"/>
            </c:dLbl>
            <c:dLbl>
              <c:idx val="153"/>
              <c:tx>
                <c:rich>
                  <a:bodyPr/>
                  <a:lstStyle/>
                  <a:p>
                    <a:r>
                      <a:rPr lang="en-US"/>
                      <a:t>d154</a:t>
                    </a:r>
                  </a:p>
                </c:rich>
              </c:tx>
              <c:showLegendKey val="0"/>
              <c:showVal val="1"/>
              <c:showCatName val="0"/>
              <c:showSerName val="0"/>
              <c:showPercent val="0"/>
              <c:showBubbleSize val="0"/>
            </c:dLbl>
            <c:dLbl>
              <c:idx val="154"/>
              <c:tx>
                <c:rich>
                  <a:bodyPr/>
                  <a:lstStyle/>
                  <a:p>
                    <a:r>
                      <a:rPr lang="en-US"/>
                      <a:t>d155</a:t>
                    </a:r>
                  </a:p>
                </c:rich>
              </c:tx>
              <c:showLegendKey val="0"/>
              <c:showVal val="1"/>
              <c:showCatName val="0"/>
              <c:showSerName val="0"/>
              <c:showPercent val="0"/>
              <c:showBubbleSize val="0"/>
            </c:dLbl>
            <c:dLbl>
              <c:idx val="155"/>
              <c:tx>
                <c:rich>
                  <a:bodyPr/>
                  <a:lstStyle/>
                  <a:p>
                    <a:r>
                      <a:rPr lang="en-US"/>
                      <a:t>d156</a:t>
                    </a:r>
                  </a:p>
                </c:rich>
              </c:tx>
              <c:showLegendKey val="0"/>
              <c:showVal val="1"/>
              <c:showCatName val="0"/>
              <c:showSerName val="0"/>
              <c:showPercent val="0"/>
              <c:showBubbleSize val="0"/>
            </c:dLbl>
            <c:dLbl>
              <c:idx val="156"/>
              <c:tx>
                <c:rich>
                  <a:bodyPr/>
                  <a:lstStyle/>
                  <a:p>
                    <a:r>
                      <a:rPr lang="en-US"/>
                      <a:t>d157</a:t>
                    </a:r>
                  </a:p>
                </c:rich>
              </c:tx>
              <c:showLegendKey val="0"/>
              <c:showVal val="1"/>
              <c:showCatName val="0"/>
              <c:showSerName val="0"/>
              <c:showPercent val="0"/>
              <c:showBubbleSize val="0"/>
            </c:dLbl>
            <c:dLbl>
              <c:idx val="157"/>
              <c:tx>
                <c:rich>
                  <a:bodyPr/>
                  <a:lstStyle/>
                  <a:p>
                    <a:r>
                      <a:rPr lang="en-US"/>
                      <a:t>d158</a:t>
                    </a:r>
                  </a:p>
                </c:rich>
              </c:tx>
              <c:showLegendKey val="0"/>
              <c:showVal val="1"/>
              <c:showCatName val="0"/>
              <c:showSerName val="0"/>
              <c:showPercent val="0"/>
              <c:showBubbleSize val="0"/>
            </c:dLbl>
            <c:dLbl>
              <c:idx val="158"/>
              <c:tx>
                <c:rich>
                  <a:bodyPr/>
                  <a:lstStyle/>
                  <a:p>
                    <a:r>
                      <a:rPr lang="en-US"/>
                      <a:t>d159</a:t>
                    </a:r>
                  </a:p>
                </c:rich>
              </c:tx>
              <c:showLegendKey val="0"/>
              <c:showVal val="1"/>
              <c:showCatName val="0"/>
              <c:showSerName val="0"/>
              <c:showPercent val="0"/>
              <c:showBubbleSize val="0"/>
            </c:dLbl>
            <c:dLbl>
              <c:idx val="159"/>
              <c:tx>
                <c:rich>
                  <a:bodyPr/>
                  <a:lstStyle/>
                  <a:p>
                    <a:r>
                      <a:rPr lang="en-US"/>
                      <a:t>d160</a:t>
                    </a:r>
                  </a:p>
                </c:rich>
              </c:tx>
              <c:showLegendKey val="0"/>
              <c:showVal val="1"/>
              <c:showCatName val="0"/>
              <c:showSerName val="0"/>
              <c:showPercent val="0"/>
              <c:showBubbleSize val="0"/>
            </c:dLbl>
            <c:dLbl>
              <c:idx val="160"/>
              <c:tx>
                <c:rich>
                  <a:bodyPr/>
                  <a:lstStyle/>
                  <a:p>
                    <a:r>
                      <a:rPr lang="en-US"/>
                      <a:t>d161</a:t>
                    </a:r>
                  </a:p>
                </c:rich>
              </c:tx>
              <c:showLegendKey val="0"/>
              <c:showVal val="1"/>
              <c:showCatName val="0"/>
              <c:showSerName val="0"/>
              <c:showPercent val="0"/>
              <c:showBubbleSize val="0"/>
            </c:dLbl>
            <c:dLbl>
              <c:idx val="161"/>
              <c:tx>
                <c:rich>
                  <a:bodyPr/>
                  <a:lstStyle/>
                  <a:p>
                    <a:r>
                      <a:rPr lang="en-US"/>
                      <a:t>d162</a:t>
                    </a:r>
                  </a:p>
                </c:rich>
              </c:tx>
              <c:showLegendKey val="0"/>
              <c:showVal val="1"/>
              <c:showCatName val="0"/>
              <c:showSerName val="0"/>
              <c:showPercent val="0"/>
              <c:showBubbleSize val="0"/>
            </c:dLbl>
            <c:dLbl>
              <c:idx val="162"/>
              <c:tx>
                <c:rich>
                  <a:bodyPr/>
                  <a:lstStyle/>
                  <a:p>
                    <a:r>
                      <a:rPr lang="en-US"/>
                      <a:t>d163</a:t>
                    </a:r>
                  </a:p>
                </c:rich>
              </c:tx>
              <c:showLegendKey val="0"/>
              <c:showVal val="1"/>
              <c:showCatName val="0"/>
              <c:showSerName val="0"/>
              <c:showPercent val="0"/>
              <c:showBubbleSize val="0"/>
            </c:dLbl>
            <c:dLbl>
              <c:idx val="163"/>
              <c:tx>
                <c:rich>
                  <a:bodyPr/>
                  <a:lstStyle/>
                  <a:p>
                    <a:r>
                      <a:rPr lang="en-US"/>
                      <a:t>d164</a:t>
                    </a:r>
                  </a:p>
                </c:rich>
              </c:tx>
              <c:showLegendKey val="0"/>
              <c:showVal val="1"/>
              <c:showCatName val="0"/>
              <c:showSerName val="0"/>
              <c:showPercent val="0"/>
              <c:showBubbleSize val="0"/>
            </c:dLbl>
            <c:dLbl>
              <c:idx val="164"/>
              <c:tx>
                <c:rich>
                  <a:bodyPr/>
                  <a:lstStyle/>
                  <a:p>
                    <a:r>
                      <a:rPr lang="en-US"/>
                      <a:t>d165</a:t>
                    </a:r>
                  </a:p>
                </c:rich>
              </c:tx>
              <c:showLegendKey val="0"/>
              <c:showVal val="1"/>
              <c:showCatName val="0"/>
              <c:showSerName val="0"/>
              <c:showPercent val="0"/>
              <c:showBubbleSize val="0"/>
            </c:dLbl>
            <c:dLbl>
              <c:idx val="165"/>
              <c:tx>
                <c:rich>
                  <a:bodyPr/>
                  <a:lstStyle/>
                  <a:p>
                    <a:r>
                      <a:rPr lang="en-US"/>
                      <a:t>d166</a:t>
                    </a:r>
                  </a:p>
                </c:rich>
              </c:tx>
              <c:showLegendKey val="0"/>
              <c:showVal val="1"/>
              <c:showCatName val="0"/>
              <c:showSerName val="0"/>
              <c:showPercent val="0"/>
              <c:showBubbleSize val="0"/>
            </c:dLbl>
            <c:dLbl>
              <c:idx val="166"/>
              <c:tx>
                <c:rich>
                  <a:bodyPr/>
                  <a:lstStyle/>
                  <a:p>
                    <a:r>
                      <a:rPr lang="en-US"/>
                      <a:t>d167</a:t>
                    </a:r>
                  </a:p>
                </c:rich>
              </c:tx>
              <c:showLegendKey val="0"/>
              <c:showVal val="1"/>
              <c:showCatName val="0"/>
              <c:showSerName val="0"/>
              <c:showPercent val="0"/>
              <c:showBubbleSize val="0"/>
            </c:dLbl>
            <c:dLbl>
              <c:idx val="167"/>
              <c:tx>
                <c:rich>
                  <a:bodyPr/>
                  <a:lstStyle/>
                  <a:p>
                    <a:r>
                      <a:rPr lang="en-US"/>
                      <a:t>d168</a:t>
                    </a:r>
                  </a:p>
                </c:rich>
              </c:tx>
              <c:showLegendKey val="0"/>
              <c:showVal val="1"/>
              <c:showCatName val="0"/>
              <c:showSerName val="0"/>
              <c:showPercent val="0"/>
              <c:showBubbleSize val="0"/>
            </c:dLbl>
            <c:dLbl>
              <c:idx val="168"/>
              <c:tx>
                <c:rich>
                  <a:bodyPr/>
                  <a:lstStyle/>
                  <a:p>
                    <a:r>
                      <a:rPr lang="en-US"/>
                      <a:t>d169</a:t>
                    </a:r>
                  </a:p>
                </c:rich>
              </c:tx>
              <c:showLegendKey val="0"/>
              <c:showVal val="1"/>
              <c:showCatName val="0"/>
              <c:showSerName val="0"/>
              <c:showPercent val="0"/>
              <c:showBubbleSize val="0"/>
            </c:dLbl>
            <c:dLbl>
              <c:idx val="169"/>
              <c:tx>
                <c:rich>
                  <a:bodyPr/>
                  <a:lstStyle/>
                  <a:p>
                    <a:r>
                      <a:rPr lang="en-US"/>
                      <a:t>d170</a:t>
                    </a:r>
                  </a:p>
                </c:rich>
              </c:tx>
              <c:showLegendKey val="0"/>
              <c:showVal val="1"/>
              <c:showCatName val="0"/>
              <c:showSerName val="0"/>
              <c:showPercent val="0"/>
              <c:showBubbleSize val="0"/>
            </c:dLbl>
            <c:dLbl>
              <c:idx val="170"/>
              <c:tx>
                <c:rich>
                  <a:bodyPr/>
                  <a:lstStyle/>
                  <a:p>
                    <a:r>
                      <a:rPr lang="en-US"/>
                      <a:t>d171</a:t>
                    </a:r>
                  </a:p>
                </c:rich>
              </c:tx>
              <c:showLegendKey val="0"/>
              <c:showVal val="1"/>
              <c:showCatName val="0"/>
              <c:showSerName val="0"/>
              <c:showPercent val="0"/>
              <c:showBubbleSize val="0"/>
            </c:dLbl>
            <c:dLbl>
              <c:idx val="171"/>
              <c:tx>
                <c:rich>
                  <a:bodyPr/>
                  <a:lstStyle/>
                  <a:p>
                    <a:r>
                      <a:rPr lang="en-US"/>
                      <a:t>d172</a:t>
                    </a:r>
                  </a:p>
                </c:rich>
              </c:tx>
              <c:showLegendKey val="0"/>
              <c:showVal val="1"/>
              <c:showCatName val="0"/>
              <c:showSerName val="0"/>
              <c:showPercent val="0"/>
              <c:showBubbleSize val="0"/>
            </c:dLbl>
            <c:dLbl>
              <c:idx val="172"/>
              <c:tx>
                <c:rich>
                  <a:bodyPr/>
                  <a:lstStyle/>
                  <a:p>
                    <a:r>
                      <a:rPr lang="en-US"/>
                      <a:t>d173</a:t>
                    </a:r>
                  </a:p>
                </c:rich>
              </c:tx>
              <c:showLegendKey val="0"/>
              <c:showVal val="1"/>
              <c:showCatName val="0"/>
              <c:showSerName val="0"/>
              <c:showPercent val="0"/>
              <c:showBubbleSize val="0"/>
            </c:dLbl>
            <c:dLbl>
              <c:idx val="173"/>
              <c:tx>
                <c:rich>
                  <a:bodyPr/>
                  <a:lstStyle/>
                  <a:p>
                    <a:r>
                      <a:rPr lang="en-US"/>
                      <a:t>d174</a:t>
                    </a:r>
                  </a:p>
                </c:rich>
              </c:tx>
              <c:showLegendKey val="0"/>
              <c:showVal val="1"/>
              <c:showCatName val="0"/>
              <c:showSerName val="0"/>
              <c:showPercent val="0"/>
              <c:showBubbleSize val="0"/>
            </c:dLbl>
            <c:dLbl>
              <c:idx val="174"/>
              <c:tx>
                <c:rich>
                  <a:bodyPr/>
                  <a:lstStyle/>
                  <a:p>
                    <a:r>
                      <a:rPr lang="en-US"/>
                      <a:t>d175</a:t>
                    </a:r>
                  </a:p>
                </c:rich>
              </c:tx>
              <c:showLegendKey val="0"/>
              <c:showVal val="1"/>
              <c:showCatName val="0"/>
              <c:showSerName val="0"/>
              <c:showPercent val="0"/>
              <c:showBubbleSize val="0"/>
            </c:dLbl>
            <c:dLbl>
              <c:idx val="175"/>
              <c:tx>
                <c:rich>
                  <a:bodyPr/>
                  <a:lstStyle/>
                  <a:p>
                    <a:r>
                      <a:rPr lang="en-US"/>
                      <a:t>d176</a:t>
                    </a:r>
                  </a:p>
                </c:rich>
              </c:tx>
              <c:showLegendKey val="0"/>
              <c:showVal val="1"/>
              <c:showCatName val="0"/>
              <c:showSerName val="0"/>
              <c:showPercent val="0"/>
              <c:showBubbleSize val="0"/>
            </c:dLbl>
            <c:dLbl>
              <c:idx val="176"/>
              <c:tx>
                <c:rich>
                  <a:bodyPr/>
                  <a:lstStyle/>
                  <a:p>
                    <a:r>
                      <a:rPr lang="en-US"/>
                      <a:t>d177</a:t>
                    </a:r>
                  </a:p>
                </c:rich>
              </c:tx>
              <c:showLegendKey val="0"/>
              <c:showVal val="1"/>
              <c:showCatName val="0"/>
              <c:showSerName val="0"/>
              <c:showPercent val="0"/>
              <c:showBubbleSize val="0"/>
            </c:dLbl>
            <c:dLbl>
              <c:idx val="177"/>
              <c:tx>
                <c:rich>
                  <a:bodyPr/>
                  <a:lstStyle/>
                  <a:p>
                    <a:r>
                      <a:rPr lang="en-US"/>
                      <a:t>d178</a:t>
                    </a:r>
                  </a:p>
                </c:rich>
              </c:tx>
              <c:showLegendKey val="0"/>
              <c:showVal val="1"/>
              <c:showCatName val="0"/>
              <c:showSerName val="0"/>
              <c:showPercent val="0"/>
              <c:showBubbleSize val="0"/>
            </c:dLbl>
            <c:dLbl>
              <c:idx val="178"/>
              <c:tx>
                <c:rich>
                  <a:bodyPr/>
                  <a:lstStyle/>
                  <a:p>
                    <a:r>
                      <a:rPr lang="en-US"/>
                      <a:t>d179</a:t>
                    </a:r>
                  </a:p>
                </c:rich>
              </c:tx>
              <c:showLegendKey val="0"/>
              <c:showVal val="1"/>
              <c:showCatName val="0"/>
              <c:showSerName val="0"/>
              <c:showPercent val="0"/>
              <c:showBubbleSize val="0"/>
            </c:dLbl>
            <c:dLbl>
              <c:idx val="179"/>
              <c:tx>
                <c:rich>
                  <a:bodyPr/>
                  <a:lstStyle/>
                  <a:p>
                    <a:r>
                      <a:rPr lang="en-US"/>
                      <a:t>d180</a:t>
                    </a:r>
                  </a:p>
                </c:rich>
              </c:tx>
              <c:showLegendKey val="0"/>
              <c:showVal val="1"/>
              <c:showCatName val="0"/>
              <c:showSerName val="0"/>
              <c:showPercent val="0"/>
              <c:showBubbleSize val="0"/>
            </c:dLbl>
            <c:dLbl>
              <c:idx val="180"/>
              <c:tx>
                <c:rich>
                  <a:bodyPr/>
                  <a:lstStyle/>
                  <a:p>
                    <a:r>
                      <a:rPr lang="en-US"/>
                      <a:t>d181</a:t>
                    </a:r>
                  </a:p>
                </c:rich>
              </c:tx>
              <c:showLegendKey val="0"/>
              <c:showVal val="1"/>
              <c:showCatName val="0"/>
              <c:showSerName val="0"/>
              <c:showPercent val="0"/>
              <c:showBubbleSize val="0"/>
            </c:dLbl>
            <c:dLbl>
              <c:idx val="181"/>
              <c:tx>
                <c:rich>
                  <a:bodyPr/>
                  <a:lstStyle/>
                  <a:p>
                    <a:r>
                      <a:rPr lang="en-US"/>
                      <a:t>d182</a:t>
                    </a:r>
                  </a:p>
                </c:rich>
              </c:tx>
              <c:showLegendKey val="0"/>
              <c:showVal val="1"/>
              <c:showCatName val="0"/>
              <c:showSerName val="0"/>
              <c:showPercent val="0"/>
              <c:showBubbleSize val="0"/>
            </c:dLbl>
            <c:dLbl>
              <c:idx val="182"/>
              <c:tx>
                <c:rich>
                  <a:bodyPr/>
                  <a:lstStyle/>
                  <a:p>
                    <a:r>
                      <a:rPr lang="en-US"/>
                      <a:t>d183</a:t>
                    </a:r>
                  </a:p>
                </c:rich>
              </c:tx>
              <c:showLegendKey val="0"/>
              <c:showVal val="1"/>
              <c:showCatName val="0"/>
              <c:showSerName val="0"/>
              <c:showPercent val="0"/>
              <c:showBubbleSize val="0"/>
            </c:dLbl>
            <c:dLbl>
              <c:idx val="183"/>
              <c:tx>
                <c:rich>
                  <a:bodyPr/>
                  <a:lstStyle/>
                  <a:p>
                    <a:r>
                      <a:rPr lang="en-US"/>
                      <a:t>d184</a:t>
                    </a:r>
                  </a:p>
                </c:rich>
              </c:tx>
              <c:showLegendKey val="0"/>
              <c:showVal val="1"/>
              <c:showCatName val="0"/>
              <c:showSerName val="0"/>
              <c:showPercent val="0"/>
              <c:showBubbleSize val="0"/>
            </c:dLbl>
            <c:dLbl>
              <c:idx val="184"/>
              <c:tx>
                <c:rich>
                  <a:bodyPr/>
                  <a:lstStyle/>
                  <a:p>
                    <a:r>
                      <a:rPr lang="en-US"/>
                      <a:t>d185</a:t>
                    </a:r>
                  </a:p>
                </c:rich>
              </c:tx>
              <c:showLegendKey val="0"/>
              <c:showVal val="1"/>
              <c:showCatName val="0"/>
              <c:showSerName val="0"/>
              <c:showPercent val="0"/>
              <c:showBubbleSize val="0"/>
            </c:dLbl>
            <c:dLbl>
              <c:idx val="185"/>
              <c:tx>
                <c:rich>
                  <a:bodyPr/>
                  <a:lstStyle/>
                  <a:p>
                    <a:r>
                      <a:rPr lang="en-US"/>
                      <a:t>d186</a:t>
                    </a:r>
                  </a:p>
                </c:rich>
              </c:tx>
              <c:showLegendKey val="0"/>
              <c:showVal val="1"/>
              <c:showCatName val="0"/>
              <c:showSerName val="0"/>
              <c:showPercent val="0"/>
              <c:showBubbleSize val="0"/>
            </c:dLbl>
            <c:dLbl>
              <c:idx val="186"/>
              <c:tx>
                <c:rich>
                  <a:bodyPr/>
                  <a:lstStyle/>
                  <a:p>
                    <a:r>
                      <a:rPr lang="en-US"/>
                      <a:t>d187</a:t>
                    </a:r>
                  </a:p>
                </c:rich>
              </c:tx>
              <c:showLegendKey val="0"/>
              <c:showVal val="1"/>
              <c:showCatName val="0"/>
              <c:showSerName val="0"/>
              <c:showPercent val="0"/>
              <c:showBubbleSize val="0"/>
            </c:dLbl>
            <c:dLbl>
              <c:idx val="187"/>
              <c:tx>
                <c:rich>
                  <a:bodyPr/>
                  <a:lstStyle/>
                  <a:p>
                    <a:r>
                      <a:rPr lang="en-US"/>
                      <a:t>d188</a:t>
                    </a:r>
                  </a:p>
                </c:rich>
              </c:tx>
              <c:showLegendKey val="0"/>
              <c:showVal val="1"/>
              <c:showCatName val="0"/>
              <c:showSerName val="0"/>
              <c:showPercent val="0"/>
              <c:showBubbleSize val="0"/>
            </c:dLbl>
            <c:dLbl>
              <c:idx val="188"/>
              <c:tx>
                <c:rich>
                  <a:bodyPr/>
                  <a:lstStyle/>
                  <a:p>
                    <a:r>
                      <a:rPr lang="en-US"/>
                      <a:t>d189</a:t>
                    </a:r>
                  </a:p>
                </c:rich>
              </c:tx>
              <c:showLegendKey val="0"/>
              <c:showVal val="1"/>
              <c:showCatName val="0"/>
              <c:showSerName val="0"/>
              <c:showPercent val="0"/>
              <c:showBubbleSize val="0"/>
            </c:dLbl>
            <c:dLbl>
              <c:idx val="189"/>
              <c:tx>
                <c:rich>
                  <a:bodyPr/>
                  <a:lstStyle/>
                  <a:p>
                    <a:r>
                      <a:rPr lang="en-US"/>
                      <a:t>d190</a:t>
                    </a:r>
                  </a:p>
                </c:rich>
              </c:tx>
              <c:showLegendKey val="0"/>
              <c:showVal val="1"/>
              <c:showCatName val="0"/>
              <c:showSerName val="0"/>
              <c:showPercent val="0"/>
              <c:showBubbleSize val="0"/>
            </c:dLbl>
            <c:dLbl>
              <c:idx val="190"/>
              <c:tx>
                <c:rich>
                  <a:bodyPr/>
                  <a:lstStyle/>
                  <a:p>
                    <a:r>
                      <a:rPr lang="en-US"/>
                      <a:t>d191</a:t>
                    </a:r>
                  </a:p>
                </c:rich>
              </c:tx>
              <c:showLegendKey val="0"/>
              <c:showVal val="1"/>
              <c:showCatName val="0"/>
              <c:showSerName val="0"/>
              <c:showPercent val="0"/>
              <c:showBubbleSize val="0"/>
            </c:dLbl>
            <c:dLbl>
              <c:idx val="191"/>
              <c:tx>
                <c:rich>
                  <a:bodyPr/>
                  <a:lstStyle/>
                  <a:p>
                    <a:r>
                      <a:rPr lang="en-US"/>
                      <a:t>d192</a:t>
                    </a:r>
                  </a:p>
                </c:rich>
              </c:tx>
              <c:showLegendKey val="0"/>
              <c:showVal val="1"/>
              <c:showCatName val="0"/>
              <c:showSerName val="0"/>
              <c:showPercent val="0"/>
              <c:showBubbleSize val="0"/>
            </c:dLbl>
            <c:dLbl>
              <c:idx val="192"/>
              <c:tx>
                <c:rich>
                  <a:bodyPr/>
                  <a:lstStyle/>
                  <a:p>
                    <a:r>
                      <a:rPr lang="en-US"/>
                      <a:t>d193</a:t>
                    </a:r>
                  </a:p>
                </c:rich>
              </c:tx>
              <c:showLegendKey val="0"/>
              <c:showVal val="1"/>
              <c:showCatName val="0"/>
              <c:showSerName val="0"/>
              <c:showPercent val="0"/>
              <c:showBubbleSize val="0"/>
            </c:dLbl>
            <c:dLbl>
              <c:idx val="193"/>
              <c:tx>
                <c:rich>
                  <a:bodyPr/>
                  <a:lstStyle/>
                  <a:p>
                    <a:r>
                      <a:rPr lang="en-US"/>
                      <a:t>d194</a:t>
                    </a:r>
                  </a:p>
                </c:rich>
              </c:tx>
              <c:showLegendKey val="0"/>
              <c:showVal val="1"/>
              <c:showCatName val="0"/>
              <c:showSerName val="0"/>
              <c:showPercent val="0"/>
              <c:showBubbleSize val="0"/>
            </c:dLbl>
            <c:dLbl>
              <c:idx val="194"/>
              <c:tx>
                <c:rich>
                  <a:bodyPr/>
                  <a:lstStyle/>
                  <a:p>
                    <a:r>
                      <a:rPr lang="en-US"/>
                      <a:t>d195</a:t>
                    </a:r>
                  </a:p>
                </c:rich>
              </c:tx>
              <c:showLegendKey val="0"/>
              <c:showVal val="1"/>
              <c:showCatName val="0"/>
              <c:showSerName val="0"/>
              <c:showPercent val="0"/>
              <c:showBubbleSize val="0"/>
            </c:dLbl>
            <c:dLbl>
              <c:idx val="195"/>
              <c:tx>
                <c:rich>
                  <a:bodyPr/>
                  <a:lstStyle/>
                  <a:p>
                    <a:r>
                      <a:rPr lang="en-US"/>
                      <a:t>d196</a:t>
                    </a:r>
                  </a:p>
                </c:rich>
              </c:tx>
              <c:showLegendKey val="0"/>
              <c:showVal val="1"/>
              <c:showCatName val="0"/>
              <c:showSerName val="0"/>
              <c:showPercent val="0"/>
              <c:showBubbleSize val="0"/>
            </c:dLbl>
            <c:dLbl>
              <c:idx val="196"/>
              <c:tx>
                <c:rich>
                  <a:bodyPr/>
                  <a:lstStyle/>
                  <a:p>
                    <a:r>
                      <a:rPr lang="en-US"/>
                      <a:t>d197</a:t>
                    </a:r>
                  </a:p>
                </c:rich>
              </c:tx>
              <c:showLegendKey val="0"/>
              <c:showVal val="1"/>
              <c:showCatName val="0"/>
              <c:showSerName val="0"/>
              <c:showPercent val="0"/>
              <c:showBubbleSize val="0"/>
            </c:dLbl>
            <c:dLbl>
              <c:idx val="197"/>
              <c:tx>
                <c:rich>
                  <a:bodyPr/>
                  <a:lstStyle/>
                  <a:p>
                    <a:r>
                      <a:rPr lang="en-US"/>
                      <a:t>d198</a:t>
                    </a:r>
                  </a:p>
                </c:rich>
              </c:tx>
              <c:showLegendKey val="0"/>
              <c:showVal val="1"/>
              <c:showCatName val="0"/>
              <c:showSerName val="0"/>
              <c:showPercent val="0"/>
              <c:showBubbleSize val="0"/>
            </c:dLbl>
            <c:dLbl>
              <c:idx val="198"/>
              <c:tx>
                <c:rich>
                  <a:bodyPr/>
                  <a:lstStyle/>
                  <a:p>
                    <a:r>
                      <a:rPr lang="en-US"/>
                      <a:t>d199</a:t>
                    </a:r>
                  </a:p>
                </c:rich>
              </c:tx>
              <c:showLegendKey val="0"/>
              <c:showVal val="1"/>
              <c:showCatName val="0"/>
              <c:showSerName val="0"/>
              <c:showPercent val="0"/>
              <c:showBubbleSize val="0"/>
            </c:dLbl>
            <c:dLbl>
              <c:idx val="199"/>
              <c:tx>
                <c:rich>
                  <a:bodyPr/>
                  <a:lstStyle/>
                  <a:p>
                    <a:r>
                      <a:rPr lang="en-US"/>
                      <a:t>d200</a:t>
                    </a:r>
                  </a:p>
                </c:rich>
              </c:tx>
              <c:showLegendKey val="0"/>
              <c:showVal val="1"/>
              <c:showCatName val="0"/>
              <c:showSerName val="0"/>
              <c:showPercent val="0"/>
              <c:showBubbleSize val="0"/>
            </c:dLbl>
            <c:dLbl>
              <c:idx val="200"/>
              <c:tx>
                <c:rich>
                  <a:bodyPr/>
                  <a:lstStyle/>
                  <a:p>
                    <a:r>
                      <a:rPr lang="en-US"/>
                      <a:t>d201</a:t>
                    </a:r>
                  </a:p>
                </c:rich>
              </c:tx>
              <c:showLegendKey val="0"/>
              <c:showVal val="1"/>
              <c:showCatName val="0"/>
              <c:showSerName val="0"/>
              <c:showPercent val="0"/>
              <c:showBubbleSize val="0"/>
            </c:dLbl>
            <c:dLbl>
              <c:idx val="201"/>
              <c:tx>
                <c:rich>
                  <a:bodyPr/>
                  <a:lstStyle/>
                  <a:p>
                    <a:r>
                      <a:rPr lang="en-US"/>
                      <a:t>d202</a:t>
                    </a:r>
                  </a:p>
                </c:rich>
              </c:tx>
              <c:showLegendKey val="0"/>
              <c:showVal val="1"/>
              <c:showCatName val="0"/>
              <c:showSerName val="0"/>
              <c:showPercent val="0"/>
              <c:showBubbleSize val="0"/>
            </c:dLbl>
            <c:dLbl>
              <c:idx val="202"/>
              <c:tx>
                <c:rich>
                  <a:bodyPr/>
                  <a:lstStyle/>
                  <a:p>
                    <a:r>
                      <a:rPr lang="en-US"/>
                      <a:t>d203</a:t>
                    </a:r>
                  </a:p>
                </c:rich>
              </c:tx>
              <c:showLegendKey val="0"/>
              <c:showVal val="1"/>
              <c:showCatName val="0"/>
              <c:showSerName val="0"/>
              <c:showPercent val="0"/>
              <c:showBubbleSize val="0"/>
            </c:dLbl>
            <c:dLbl>
              <c:idx val="203"/>
              <c:tx>
                <c:rich>
                  <a:bodyPr/>
                  <a:lstStyle/>
                  <a:p>
                    <a:r>
                      <a:rPr lang="en-US"/>
                      <a:t>d204</a:t>
                    </a:r>
                  </a:p>
                </c:rich>
              </c:tx>
              <c:showLegendKey val="0"/>
              <c:showVal val="1"/>
              <c:showCatName val="0"/>
              <c:showSerName val="0"/>
              <c:showPercent val="0"/>
              <c:showBubbleSize val="0"/>
            </c:dLbl>
            <c:dLbl>
              <c:idx val="204"/>
              <c:tx>
                <c:rich>
                  <a:bodyPr/>
                  <a:lstStyle/>
                  <a:p>
                    <a:r>
                      <a:rPr lang="en-US"/>
                      <a:t>d205</a:t>
                    </a:r>
                  </a:p>
                </c:rich>
              </c:tx>
              <c:showLegendKey val="0"/>
              <c:showVal val="1"/>
              <c:showCatName val="0"/>
              <c:showSerName val="0"/>
              <c:showPercent val="0"/>
              <c:showBubbleSize val="0"/>
            </c:dLbl>
            <c:dLbl>
              <c:idx val="205"/>
              <c:tx>
                <c:rich>
                  <a:bodyPr/>
                  <a:lstStyle/>
                  <a:p>
                    <a:r>
                      <a:rPr lang="en-US"/>
                      <a:t>d206</a:t>
                    </a:r>
                  </a:p>
                </c:rich>
              </c:tx>
              <c:showLegendKey val="0"/>
              <c:showVal val="1"/>
              <c:showCatName val="0"/>
              <c:showSerName val="0"/>
              <c:showPercent val="0"/>
              <c:showBubbleSize val="0"/>
            </c:dLbl>
            <c:dLbl>
              <c:idx val="206"/>
              <c:tx>
                <c:rich>
                  <a:bodyPr/>
                  <a:lstStyle/>
                  <a:p>
                    <a:r>
                      <a:rPr lang="en-US"/>
                      <a:t>d207</a:t>
                    </a:r>
                  </a:p>
                </c:rich>
              </c:tx>
              <c:showLegendKey val="0"/>
              <c:showVal val="1"/>
              <c:showCatName val="0"/>
              <c:showSerName val="0"/>
              <c:showPercent val="0"/>
              <c:showBubbleSize val="0"/>
            </c:dLbl>
            <c:dLbl>
              <c:idx val="207"/>
              <c:tx>
                <c:rich>
                  <a:bodyPr/>
                  <a:lstStyle/>
                  <a:p>
                    <a:r>
                      <a:rPr lang="en-US"/>
                      <a:t>d208</a:t>
                    </a:r>
                  </a:p>
                </c:rich>
              </c:tx>
              <c:showLegendKey val="0"/>
              <c:showVal val="1"/>
              <c:showCatName val="0"/>
              <c:showSerName val="0"/>
              <c:showPercent val="0"/>
              <c:showBubbleSize val="0"/>
            </c:dLbl>
            <c:dLbl>
              <c:idx val="208"/>
              <c:tx>
                <c:rich>
                  <a:bodyPr/>
                  <a:lstStyle/>
                  <a:p>
                    <a:r>
                      <a:rPr lang="en-US"/>
                      <a:t>d209</a:t>
                    </a:r>
                  </a:p>
                </c:rich>
              </c:tx>
              <c:showLegendKey val="0"/>
              <c:showVal val="1"/>
              <c:showCatName val="0"/>
              <c:showSerName val="0"/>
              <c:showPercent val="0"/>
              <c:showBubbleSize val="0"/>
            </c:dLbl>
            <c:dLbl>
              <c:idx val="209"/>
              <c:tx>
                <c:rich>
                  <a:bodyPr/>
                  <a:lstStyle/>
                  <a:p>
                    <a:r>
                      <a:rPr lang="en-US"/>
                      <a:t>d210</a:t>
                    </a:r>
                  </a:p>
                </c:rich>
              </c:tx>
              <c:showLegendKey val="0"/>
              <c:showVal val="1"/>
              <c:showCatName val="0"/>
              <c:showSerName val="0"/>
              <c:showPercent val="0"/>
              <c:showBubbleSize val="0"/>
            </c:dLbl>
            <c:dLbl>
              <c:idx val="210"/>
              <c:tx>
                <c:rich>
                  <a:bodyPr/>
                  <a:lstStyle/>
                  <a:p>
                    <a:r>
                      <a:rPr lang="en-US"/>
                      <a:t>d211</a:t>
                    </a:r>
                  </a:p>
                </c:rich>
              </c:tx>
              <c:showLegendKey val="0"/>
              <c:showVal val="1"/>
              <c:showCatName val="0"/>
              <c:showSerName val="0"/>
              <c:showPercent val="0"/>
              <c:showBubbleSize val="0"/>
            </c:dLbl>
            <c:dLbl>
              <c:idx val="211"/>
              <c:tx>
                <c:rich>
                  <a:bodyPr/>
                  <a:lstStyle/>
                  <a:p>
                    <a:r>
                      <a:rPr lang="en-US"/>
                      <a:t>d212</a:t>
                    </a:r>
                  </a:p>
                </c:rich>
              </c:tx>
              <c:showLegendKey val="0"/>
              <c:showVal val="1"/>
              <c:showCatName val="0"/>
              <c:showSerName val="0"/>
              <c:showPercent val="0"/>
              <c:showBubbleSize val="0"/>
            </c:dLbl>
            <c:dLbl>
              <c:idx val="212"/>
              <c:tx>
                <c:rich>
                  <a:bodyPr/>
                  <a:lstStyle/>
                  <a:p>
                    <a:r>
                      <a:rPr lang="en-US"/>
                      <a:t>d213</a:t>
                    </a:r>
                  </a:p>
                </c:rich>
              </c:tx>
              <c:showLegendKey val="0"/>
              <c:showVal val="1"/>
              <c:showCatName val="0"/>
              <c:showSerName val="0"/>
              <c:showPercent val="0"/>
              <c:showBubbleSize val="0"/>
            </c:dLbl>
            <c:dLbl>
              <c:idx val="213"/>
              <c:tx>
                <c:rich>
                  <a:bodyPr/>
                  <a:lstStyle/>
                  <a:p>
                    <a:r>
                      <a:rPr lang="en-US"/>
                      <a:t>d214</a:t>
                    </a:r>
                  </a:p>
                </c:rich>
              </c:tx>
              <c:showLegendKey val="0"/>
              <c:showVal val="1"/>
              <c:showCatName val="0"/>
              <c:showSerName val="0"/>
              <c:showPercent val="0"/>
              <c:showBubbleSize val="0"/>
            </c:dLbl>
            <c:dLbl>
              <c:idx val="214"/>
              <c:tx>
                <c:rich>
                  <a:bodyPr/>
                  <a:lstStyle/>
                  <a:p>
                    <a:r>
                      <a:rPr lang="en-US"/>
                      <a:t>d215</a:t>
                    </a:r>
                  </a:p>
                </c:rich>
              </c:tx>
              <c:showLegendKey val="0"/>
              <c:showVal val="1"/>
              <c:showCatName val="0"/>
              <c:showSerName val="0"/>
              <c:showPercent val="0"/>
              <c:showBubbleSize val="0"/>
            </c:dLbl>
            <c:dLbl>
              <c:idx val="215"/>
              <c:tx>
                <c:rich>
                  <a:bodyPr/>
                  <a:lstStyle/>
                  <a:p>
                    <a:r>
                      <a:rPr lang="en-US"/>
                      <a:t>d216</a:t>
                    </a:r>
                  </a:p>
                </c:rich>
              </c:tx>
              <c:showLegendKey val="0"/>
              <c:showVal val="1"/>
              <c:showCatName val="0"/>
              <c:showSerName val="0"/>
              <c:showPercent val="0"/>
              <c:showBubbleSize val="0"/>
            </c:dLbl>
            <c:dLbl>
              <c:idx val="216"/>
              <c:tx>
                <c:rich>
                  <a:bodyPr/>
                  <a:lstStyle/>
                  <a:p>
                    <a:r>
                      <a:rPr lang="en-US"/>
                      <a:t>d217</a:t>
                    </a:r>
                  </a:p>
                </c:rich>
              </c:tx>
              <c:showLegendKey val="0"/>
              <c:showVal val="1"/>
              <c:showCatName val="0"/>
              <c:showSerName val="0"/>
              <c:showPercent val="0"/>
              <c:showBubbleSize val="0"/>
            </c:dLbl>
            <c:dLbl>
              <c:idx val="217"/>
              <c:tx>
                <c:rich>
                  <a:bodyPr/>
                  <a:lstStyle/>
                  <a:p>
                    <a:r>
                      <a:rPr lang="en-US"/>
                      <a:t>d218</a:t>
                    </a:r>
                  </a:p>
                </c:rich>
              </c:tx>
              <c:showLegendKey val="0"/>
              <c:showVal val="1"/>
              <c:showCatName val="0"/>
              <c:showSerName val="0"/>
              <c:showPercent val="0"/>
              <c:showBubbleSize val="0"/>
            </c:dLbl>
            <c:dLbl>
              <c:idx val="218"/>
              <c:tx>
                <c:rich>
                  <a:bodyPr/>
                  <a:lstStyle/>
                  <a:p>
                    <a:r>
                      <a:rPr lang="en-US"/>
                      <a:t>d219</a:t>
                    </a:r>
                  </a:p>
                </c:rich>
              </c:tx>
              <c:showLegendKey val="0"/>
              <c:showVal val="1"/>
              <c:showCatName val="0"/>
              <c:showSerName val="0"/>
              <c:showPercent val="0"/>
              <c:showBubbleSize val="0"/>
            </c:dLbl>
            <c:dLbl>
              <c:idx val="219"/>
              <c:tx>
                <c:rich>
                  <a:bodyPr/>
                  <a:lstStyle/>
                  <a:p>
                    <a:r>
                      <a:rPr lang="en-US"/>
                      <a:t>d220</a:t>
                    </a:r>
                  </a:p>
                </c:rich>
              </c:tx>
              <c:showLegendKey val="0"/>
              <c:showVal val="1"/>
              <c:showCatName val="0"/>
              <c:showSerName val="0"/>
              <c:showPercent val="0"/>
              <c:showBubbleSize val="0"/>
            </c:dLbl>
            <c:dLbl>
              <c:idx val="220"/>
              <c:tx>
                <c:rich>
                  <a:bodyPr/>
                  <a:lstStyle/>
                  <a:p>
                    <a:r>
                      <a:rPr lang="en-US"/>
                      <a:t>d221</a:t>
                    </a:r>
                  </a:p>
                </c:rich>
              </c:tx>
              <c:showLegendKey val="0"/>
              <c:showVal val="1"/>
              <c:showCatName val="0"/>
              <c:showSerName val="0"/>
              <c:showPercent val="0"/>
              <c:showBubbleSize val="0"/>
            </c:dLbl>
            <c:dLbl>
              <c:idx val="221"/>
              <c:tx>
                <c:rich>
                  <a:bodyPr/>
                  <a:lstStyle/>
                  <a:p>
                    <a:r>
                      <a:rPr lang="en-US"/>
                      <a:t>d222</a:t>
                    </a:r>
                  </a:p>
                </c:rich>
              </c:tx>
              <c:showLegendKey val="0"/>
              <c:showVal val="1"/>
              <c:showCatName val="0"/>
              <c:showSerName val="0"/>
              <c:showPercent val="0"/>
              <c:showBubbleSize val="0"/>
            </c:dLbl>
            <c:dLbl>
              <c:idx val="222"/>
              <c:tx>
                <c:rich>
                  <a:bodyPr/>
                  <a:lstStyle/>
                  <a:p>
                    <a:r>
                      <a:rPr lang="en-US"/>
                      <a:t>d223</a:t>
                    </a:r>
                  </a:p>
                </c:rich>
              </c:tx>
              <c:showLegendKey val="0"/>
              <c:showVal val="1"/>
              <c:showCatName val="0"/>
              <c:showSerName val="0"/>
              <c:showPercent val="0"/>
              <c:showBubbleSize val="0"/>
            </c:dLbl>
            <c:dLbl>
              <c:idx val="223"/>
              <c:tx>
                <c:rich>
                  <a:bodyPr/>
                  <a:lstStyle/>
                  <a:p>
                    <a:r>
                      <a:rPr lang="en-US"/>
                      <a:t>d224</a:t>
                    </a:r>
                  </a:p>
                </c:rich>
              </c:tx>
              <c:showLegendKey val="0"/>
              <c:showVal val="1"/>
              <c:showCatName val="0"/>
              <c:showSerName val="0"/>
              <c:showPercent val="0"/>
              <c:showBubbleSize val="0"/>
            </c:dLbl>
            <c:dLbl>
              <c:idx val="224"/>
              <c:tx>
                <c:rich>
                  <a:bodyPr/>
                  <a:lstStyle/>
                  <a:p>
                    <a:r>
                      <a:rPr lang="en-US"/>
                      <a:t>d225</a:t>
                    </a:r>
                  </a:p>
                </c:rich>
              </c:tx>
              <c:showLegendKey val="0"/>
              <c:showVal val="1"/>
              <c:showCatName val="0"/>
              <c:showSerName val="0"/>
              <c:showPercent val="0"/>
              <c:showBubbleSize val="0"/>
            </c:dLbl>
            <c:dLbl>
              <c:idx val="225"/>
              <c:tx>
                <c:rich>
                  <a:bodyPr/>
                  <a:lstStyle/>
                  <a:p>
                    <a:r>
                      <a:rPr lang="en-US"/>
                      <a:t>d226</a:t>
                    </a:r>
                  </a:p>
                </c:rich>
              </c:tx>
              <c:showLegendKey val="0"/>
              <c:showVal val="1"/>
              <c:showCatName val="0"/>
              <c:showSerName val="0"/>
              <c:showPercent val="0"/>
              <c:showBubbleSize val="0"/>
            </c:dLbl>
            <c:dLbl>
              <c:idx val="226"/>
              <c:tx>
                <c:rich>
                  <a:bodyPr/>
                  <a:lstStyle/>
                  <a:p>
                    <a:r>
                      <a:rPr lang="en-US"/>
                      <a:t>d227</a:t>
                    </a:r>
                  </a:p>
                </c:rich>
              </c:tx>
              <c:showLegendKey val="0"/>
              <c:showVal val="1"/>
              <c:showCatName val="0"/>
              <c:showSerName val="0"/>
              <c:showPercent val="0"/>
              <c:showBubbleSize val="0"/>
            </c:dLbl>
            <c:dLbl>
              <c:idx val="227"/>
              <c:tx>
                <c:rich>
                  <a:bodyPr/>
                  <a:lstStyle/>
                  <a:p>
                    <a:r>
                      <a:rPr lang="en-US"/>
                      <a:t>d228</a:t>
                    </a:r>
                  </a:p>
                </c:rich>
              </c:tx>
              <c:showLegendKey val="0"/>
              <c:showVal val="1"/>
              <c:showCatName val="0"/>
              <c:showSerName val="0"/>
              <c:showPercent val="0"/>
              <c:showBubbleSize val="0"/>
            </c:dLbl>
            <c:dLbl>
              <c:idx val="228"/>
              <c:tx>
                <c:rich>
                  <a:bodyPr/>
                  <a:lstStyle/>
                  <a:p>
                    <a:r>
                      <a:rPr lang="en-US"/>
                      <a:t>d229</a:t>
                    </a:r>
                  </a:p>
                </c:rich>
              </c:tx>
              <c:showLegendKey val="0"/>
              <c:showVal val="1"/>
              <c:showCatName val="0"/>
              <c:showSerName val="0"/>
              <c:showPercent val="0"/>
              <c:showBubbleSize val="0"/>
            </c:dLbl>
            <c:dLbl>
              <c:idx val="229"/>
              <c:tx>
                <c:rich>
                  <a:bodyPr/>
                  <a:lstStyle/>
                  <a:p>
                    <a:r>
                      <a:rPr lang="en-US"/>
                      <a:t>d230</a:t>
                    </a:r>
                  </a:p>
                </c:rich>
              </c:tx>
              <c:showLegendKey val="0"/>
              <c:showVal val="1"/>
              <c:showCatName val="0"/>
              <c:showSerName val="0"/>
              <c:showPercent val="0"/>
              <c:showBubbleSize val="0"/>
            </c:dLbl>
            <c:dLbl>
              <c:idx val="230"/>
              <c:tx>
                <c:rich>
                  <a:bodyPr/>
                  <a:lstStyle/>
                  <a:p>
                    <a:r>
                      <a:rPr lang="en-US"/>
                      <a:t>d231</a:t>
                    </a:r>
                  </a:p>
                </c:rich>
              </c:tx>
              <c:showLegendKey val="0"/>
              <c:showVal val="1"/>
              <c:showCatName val="0"/>
              <c:showSerName val="0"/>
              <c:showPercent val="0"/>
              <c:showBubbleSize val="0"/>
            </c:dLbl>
            <c:dLbl>
              <c:idx val="231"/>
              <c:tx>
                <c:rich>
                  <a:bodyPr/>
                  <a:lstStyle/>
                  <a:p>
                    <a:r>
                      <a:rPr lang="en-US"/>
                      <a:t>d232</a:t>
                    </a:r>
                  </a:p>
                </c:rich>
              </c:tx>
              <c:showLegendKey val="0"/>
              <c:showVal val="1"/>
              <c:showCatName val="0"/>
              <c:showSerName val="0"/>
              <c:showPercent val="0"/>
              <c:showBubbleSize val="0"/>
            </c:dLbl>
            <c:dLbl>
              <c:idx val="232"/>
              <c:tx>
                <c:rich>
                  <a:bodyPr/>
                  <a:lstStyle/>
                  <a:p>
                    <a:r>
                      <a:rPr lang="en-US"/>
                      <a:t>d233</a:t>
                    </a:r>
                  </a:p>
                </c:rich>
              </c:tx>
              <c:showLegendKey val="0"/>
              <c:showVal val="1"/>
              <c:showCatName val="0"/>
              <c:showSerName val="0"/>
              <c:showPercent val="0"/>
              <c:showBubbleSize val="0"/>
            </c:dLbl>
            <c:dLbl>
              <c:idx val="233"/>
              <c:tx>
                <c:rich>
                  <a:bodyPr/>
                  <a:lstStyle/>
                  <a:p>
                    <a:r>
                      <a:rPr lang="en-US"/>
                      <a:t>d234</a:t>
                    </a:r>
                  </a:p>
                </c:rich>
              </c:tx>
              <c:showLegendKey val="0"/>
              <c:showVal val="1"/>
              <c:showCatName val="0"/>
              <c:showSerName val="0"/>
              <c:showPercent val="0"/>
              <c:showBubbleSize val="0"/>
            </c:dLbl>
            <c:dLbl>
              <c:idx val="234"/>
              <c:tx>
                <c:rich>
                  <a:bodyPr/>
                  <a:lstStyle/>
                  <a:p>
                    <a:r>
                      <a:rPr lang="en-US"/>
                      <a:t>d235</a:t>
                    </a:r>
                  </a:p>
                </c:rich>
              </c:tx>
              <c:showLegendKey val="0"/>
              <c:showVal val="1"/>
              <c:showCatName val="0"/>
              <c:showSerName val="0"/>
              <c:showPercent val="0"/>
              <c:showBubbleSize val="0"/>
            </c:dLbl>
            <c:dLbl>
              <c:idx val="235"/>
              <c:tx>
                <c:rich>
                  <a:bodyPr/>
                  <a:lstStyle/>
                  <a:p>
                    <a:r>
                      <a:rPr lang="en-US"/>
                      <a:t>d236</a:t>
                    </a:r>
                  </a:p>
                </c:rich>
              </c:tx>
              <c:showLegendKey val="0"/>
              <c:showVal val="1"/>
              <c:showCatName val="0"/>
              <c:showSerName val="0"/>
              <c:showPercent val="0"/>
              <c:showBubbleSize val="0"/>
            </c:dLbl>
            <c:dLbl>
              <c:idx val="236"/>
              <c:tx>
                <c:rich>
                  <a:bodyPr/>
                  <a:lstStyle/>
                  <a:p>
                    <a:r>
                      <a:rPr lang="en-US"/>
                      <a:t>d237</a:t>
                    </a:r>
                  </a:p>
                </c:rich>
              </c:tx>
              <c:showLegendKey val="0"/>
              <c:showVal val="1"/>
              <c:showCatName val="0"/>
              <c:showSerName val="0"/>
              <c:showPercent val="0"/>
              <c:showBubbleSize val="0"/>
            </c:dLbl>
            <c:dLbl>
              <c:idx val="237"/>
              <c:tx>
                <c:rich>
                  <a:bodyPr/>
                  <a:lstStyle/>
                  <a:p>
                    <a:r>
                      <a:rPr lang="en-US"/>
                      <a:t>d238</a:t>
                    </a:r>
                  </a:p>
                </c:rich>
              </c:tx>
              <c:showLegendKey val="0"/>
              <c:showVal val="1"/>
              <c:showCatName val="0"/>
              <c:showSerName val="0"/>
              <c:showPercent val="0"/>
              <c:showBubbleSize val="0"/>
            </c:dLbl>
            <c:dLbl>
              <c:idx val="238"/>
              <c:tx>
                <c:rich>
                  <a:bodyPr/>
                  <a:lstStyle/>
                  <a:p>
                    <a:r>
                      <a:rPr lang="en-US"/>
                      <a:t>d239</a:t>
                    </a:r>
                  </a:p>
                </c:rich>
              </c:tx>
              <c:showLegendKey val="0"/>
              <c:showVal val="1"/>
              <c:showCatName val="0"/>
              <c:showSerName val="0"/>
              <c:showPercent val="0"/>
              <c:showBubbleSize val="0"/>
            </c:dLbl>
            <c:dLbl>
              <c:idx val="239"/>
              <c:tx>
                <c:rich>
                  <a:bodyPr/>
                  <a:lstStyle/>
                  <a:p>
                    <a:r>
                      <a:rPr lang="en-US"/>
                      <a:t>d240</a:t>
                    </a:r>
                  </a:p>
                </c:rich>
              </c:tx>
              <c:showLegendKey val="0"/>
              <c:showVal val="1"/>
              <c:showCatName val="0"/>
              <c:showSerName val="0"/>
              <c:showPercent val="0"/>
              <c:showBubbleSize val="0"/>
            </c:dLbl>
            <c:dLbl>
              <c:idx val="240"/>
              <c:tx>
                <c:rich>
                  <a:bodyPr/>
                  <a:lstStyle/>
                  <a:p>
                    <a:r>
                      <a:rPr lang="en-US"/>
                      <a:t>d241</a:t>
                    </a:r>
                  </a:p>
                </c:rich>
              </c:tx>
              <c:showLegendKey val="0"/>
              <c:showVal val="1"/>
              <c:showCatName val="0"/>
              <c:showSerName val="0"/>
              <c:showPercent val="0"/>
              <c:showBubbleSize val="0"/>
            </c:dLbl>
            <c:dLbl>
              <c:idx val="241"/>
              <c:tx>
                <c:rich>
                  <a:bodyPr/>
                  <a:lstStyle/>
                  <a:p>
                    <a:r>
                      <a:rPr lang="en-US"/>
                      <a:t>d242</a:t>
                    </a:r>
                  </a:p>
                </c:rich>
              </c:tx>
              <c:showLegendKey val="0"/>
              <c:showVal val="1"/>
              <c:showCatName val="0"/>
              <c:showSerName val="0"/>
              <c:showPercent val="0"/>
              <c:showBubbleSize val="0"/>
            </c:dLbl>
            <c:dLbl>
              <c:idx val="242"/>
              <c:tx>
                <c:rich>
                  <a:bodyPr/>
                  <a:lstStyle/>
                  <a:p>
                    <a:r>
                      <a:rPr lang="en-US"/>
                      <a:t>d243</a:t>
                    </a:r>
                  </a:p>
                </c:rich>
              </c:tx>
              <c:showLegendKey val="0"/>
              <c:showVal val="1"/>
              <c:showCatName val="0"/>
              <c:showSerName val="0"/>
              <c:showPercent val="0"/>
              <c:showBubbleSize val="0"/>
            </c:dLbl>
            <c:dLbl>
              <c:idx val="243"/>
              <c:tx>
                <c:rich>
                  <a:bodyPr/>
                  <a:lstStyle/>
                  <a:p>
                    <a:r>
                      <a:rPr lang="en-US"/>
                      <a:t>d244</a:t>
                    </a:r>
                  </a:p>
                </c:rich>
              </c:tx>
              <c:showLegendKey val="0"/>
              <c:showVal val="1"/>
              <c:showCatName val="0"/>
              <c:showSerName val="0"/>
              <c:showPercent val="0"/>
              <c:showBubbleSize val="0"/>
            </c:dLbl>
            <c:dLbl>
              <c:idx val="244"/>
              <c:tx>
                <c:rich>
                  <a:bodyPr/>
                  <a:lstStyle/>
                  <a:p>
                    <a:r>
                      <a:rPr lang="en-US"/>
                      <a:t>d245</a:t>
                    </a:r>
                  </a:p>
                </c:rich>
              </c:tx>
              <c:showLegendKey val="0"/>
              <c:showVal val="1"/>
              <c:showCatName val="0"/>
              <c:showSerName val="0"/>
              <c:showPercent val="0"/>
              <c:showBubbleSize val="0"/>
            </c:dLbl>
            <c:dLbl>
              <c:idx val="245"/>
              <c:tx>
                <c:rich>
                  <a:bodyPr/>
                  <a:lstStyle/>
                  <a:p>
                    <a:r>
                      <a:rPr lang="en-US"/>
                      <a:t>d246</a:t>
                    </a:r>
                  </a:p>
                </c:rich>
              </c:tx>
              <c:showLegendKey val="0"/>
              <c:showVal val="1"/>
              <c:showCatName val="0"/>
              <c:showSerName val="0"/>
              <c:showPercent val="0"/>
              <c:showBubbleSize val="0"/>
            </c:dLbl>
            <c:dLbl>
              <c:idx val="246"/>
              <c:tx>
                <c:rich>
                  <a:bodyPr/>
                  <a:lstStyle/>
                  <a:p>
                    <a:r>
                      <a:rPr lang="en-US"/>
                      <a:t>d247</a:t>
                    </a:r>
                  </a:p>
                </c:rich>
              </c:tx>
              <c:showLegendKey val="0"/>
              <c:showVal val="1"/>
              <c:showCatName val="0"/>
              <c:showSerName val="0"/>
              <c:showPercent val="0"/>
              <c:showBubbleSize val="0"/>
            </c:dLbl>
            <c:dLbl>
              <c:idx val="247"/>
              <c:tx>
                <c:rich>
                  <a:bodyPr/>
                  <a:lstStyle/>
                  <a:p>
                    <a:r>
                      <a:rPr lang="en-US"/>
                      <a:t>d248</a:t>
                    </a:r>
                  </a:p>
                </c:rich>
              </c:tx>
              <c:showLegendKey val="0"/>
              <c:showVal val="1"/>
              <c:showCatName val="0"/>
              <c:showSerName val="0"/>
              <c:showPercent val="0"/>
              <c:showBubbleSize val="0"/>
            </c:dLbl>
            <c:dLbl>
              <c:idx val="248"/>
              <c:tx>
                <c:rich>
                  <a:bodyPr/>
                  <a:lstStyle/>
                  <a:p>
                    <a:r>
                      <a:rPr lang="en-US"/>
                      <a:t>d249</a:t>
                    </a:r>
                  </a:p>
                </c:rich>
              </c:tx>
              <c:showLegendKey val="0"/>
              <c:showVal val="1"/>
              <c:showCatName val="0"/>
              <c:showSerName val="0"/>
              <c:showPercent val="0"/>
              <c:showBubbleSize val="0"/>
            </c:dLbl>
            <c:dLbl>
              <c:idx val="249"/>
              <c:tx>
                <c:rich>
                  <a:bodyPr/>
                  <a:lstStyle/>
                  <a:p>
                    <a:r>
                      <a:rPr lang="en-US"/>
                      <a:t>d250</a:t>
                    </a:r>
                  </a:p>
                </c:rich>
              </c:tx>
              <c:showLegendKey val="0"/>
              <c:showVal val="1"/>
              <c:showCatName val="0"/>
              <c:showSerName val="0"/>
              <c:showPercent val="0"/>
              <c:showBubbleSize val="0"/>
            </c:dLbl>
            <c:dLbl>
              <c:idx val="250"/>
              <c:tx>
                <c:rich>
                  <a:bodyPr/>
                  <a:lstStyle/>
                  <a:p>
                    <a:r>
                      <a:rPr lang="en-US"/>
                      <a:t>d251</a:t>
                    </a:r>
                  </a:p>
                </c:rich>
              </c:tx>
              <c:showLegendKey val="0"/>
              <c:showVal val="1"/>
              <c:showCatName val="0"/>
              <c:showSerName val="0"/>
              <c:showPercent val="0"/>
              <c:showBubbleSize val="0"/>
            </c:dLbl>
            <c:dLbl>
              <c:idx val="251"/>
              <c:tx>
                <c:rich>
                  <a:bodyPr/>
                  <a:lstStyle/>
                  <a:p>
                    <a:r>
                      <a:rPr lang="en-US"/>
                      <a:t>d252</a:t>
                    </a:r>
                  </a:p>
                </c:rich>
              </c:tx>
              <c:showLegendKey val="0"/>
              <c:showVal val="1"/>
              <c:showCatName val="0"/>
              <c:showSerName val="0"/>
              <c:showPercent val="0"/>
              <c:showBubbleSize val="0"/>
            </c:dLbl>
            <c:dLbl>
              <c:idx val="252"/>
              <c:tx>
                <c:rich>
                  <a:bodyPr/>
                  <a:lstStyle/>
                  <a:p>
                    <a:r>
                      <a:rPr lang="en-US"/>
                      <a:t>d253</a:t>
                    </a:r>
                  </a:p>
                </c:rich>
              </c:tx>
              <c:showLegendKey val="0"/>
              <c:showVal val="1"/>
              <c:showCatName val="0"/>
              <c:showSerName val="0"/>
              <c:showPercent val="0"/>
              <c:showBubbleSize val="0"/>
            </c:dLbl>
            <c:dLbl>
              <c:idx val="253"/>
              <c:tx>
                <c:rich>
                  <a:bodyPr/>
                  <a:lstStyle/>
                  <a:p>
                    <a:r>
                      <a:rPr lang="en-US"/>
                      <a:t>d254</a:t>
                    </a:r>
                  </a:p>
                </c:rich>
              </c:tx>
              <c:showLegendKey val="0"/>
              <c:showVal val="1"/>
              <c:showCatName val="0"/>
              <c:showSerName val="0"/>
              <c:showPercent val="0"/>
              <c:showBubbleSize val="0"/>
            </c:dLbl>
            <c:dLbl>
              <c:idx val="254"/>
              <c:tx>
                <c:rich>
                  <a:bodyPr/>
                  <a:lstStyle/>
                  <a:p>
                    <a:r>
                      <a:rPr lang="en-US"/>
                      <a:t>d255</a:t>
                    </a:r>
                  </a:p>
                </c:rich>
              </c:tx>
              <c:showLegendKey val="0"/>
              <c:showVal val="1"/>
              <c:showCatName val="0"/>
              <c:showSerName val="0"/>
              <c:showPercent val="0"/>
              <c:showBubbleSize val="0"/>
            </c:dLbl>
            <c:dLbl>
              <c:idx val="255"/>
              <c:tx>
                <c:rich>
                  <a:bodyPr/>
                  <a:lstStyle/>
                  <a:p>
                    <a:r>
                      <a:rPr lang="en-US"/>
                      <a:t>d256</a:t>
                    </a:r>
                  </a:p>
                </c:rich>
              </c:tx>
              <c:showLegendKey val="0"/>
              <c:showVal val="1"/>
              <c:showCatName val="0"/>
              <c:showSerName val="0"/>
              <c:showPercent val="0"/>
              <c:showBubbleSize val="0"/>
            </c:dLbl>
            <c:dLbl>
              <c:idx val="256"/>
              <c:tx>
                <c:rich>
                  <a:bodyPr/>
                  <a:lstStyle/>
                  <a:p>
                    <a:r>
                      <a:rPr lang="en-US"/>
                      <a:t>d257</a:t>
                    </a:r>
                  </a:p>
                </c:rich>
              </c:tx>
              <c:showLegendKey val="0"/>
              <c:showVal val="1"/>
              <c:showCatName val="0"/>
              <c:showSerName val="0"/>
              <c:showPercent val="0"/>
              <c:showBubbleSize val="0"/>
            </c:dLbl>
            <c:dLbl>
              <c:idx val="257"/>
              <c:tx>
                <c:rich>
                  <a:bodyPr/>
                  <a:lstStyle/>
                  <a:p>
                    <a:r>
                      <a:rPr lang="en-US"/>
                      <a:t>d258</a:t>
                    </a:r>
                  </a:p>
                </c:rich>
              </c:tx>
              <c:showLegendKey val="0"/>
              <c:showVal val="1"/>
              <c:showCatName val="0"/>
              <c:showSerName val="0"/>
              <c:showPercent val="0"/>
              <c:showBubbleSize val="0"/>
            </c:dLbl>
            <c:dLbl>
              <c:idx val="258"/>
              <c:tx>
                <c:rich>
                  <a:bodyPr/>
                  <a:lstStyle/>
                  <a:p>
                    <a:r>
                      <a:rPr lang="en-US"/>
                      <a:t>d259</a:t>
                    </a:r>
                  </a:p>
                </c:rich>
              </c:tx>
              <c:showLegendKey val="0"/>
              <c:showVal val="1"/>
              <c:showCatName val="0"/>
              <c:showSerName val="0"/>
              <c:showPercent val="0"/>
              <c:showBubbleSize val="0"/>
            </c:dLbl>
            <c:dLbl>
              <c:idx val="259"/>
              <c:tx>
                <c:rich>
                  <a:bodyPr/>
                  <a:lstStyle/>
                  <a:p>
                    <a:r>
                      <a:rPr lang="en-US"/>
                      <a:t>d260</a:t>
                    </a:r>
                  </a:p>
                </c:rich>
              </c:tx>
              <c:showLegendKey val="0"/>
              <c:showVal val="1"/>
              <c:showCatName val="0"/>
              <c:showSerName val="0"/>
              <c:showPercent val="0"/>
              <c:showBubbleSize val="0"/>
            </c:dLbl>
            <c:dLbl>
              <c:idx val="260"/>
              <c:tx>
                <c:rich>
                  <a:bodyPr/>
                  <a:lstStyle/>
                  <a:p>
                    <a:r>
                      <a:rPr lang="en-US"/>
                      <a:t>d261</a:t>
                    </a:r>
                  </a:p>
                </c:rich>
              </c:tx>
              <c:showLegendKey val="0"/>
              <c:showVal val="1"/>
              <c:showCatName val="0"/>
              <c:showSerName val="0"/>
              <c:showPercent val="0"/>
              <c:showBubbleSize val="0"/>
            </c:dLbl>
            <c:dLbl>
              <c:idx val="261"/>
              <c:tx>
                <c:rich>
                  <a:bodyPr/>
                  <a:lstStyle/>
                  <a:p>
                    <a:r>
                      <a:rPr lang="en-US"/>
                      <a:t>d262</a:t>
                    </a:r>
                  </a:p>
                </c:rich>
              </c:tx>
              <c:showLegendKey val="0"/>
              <c:showVal val="1"/>
              <c:showCatName val="0"/>
              <c:showSerName val="0"/>
              <c:showPercent val="0"/>
              <c:showBubbleSize val="0"/>
            </c:dLbl>
            <c:dLbl>
              <c:idx val="262"/>
              <c:tx>
                <c:rich>
                  <a:bodyPr/>
                  <a:lstStyle/>
                  <a:p>
                    <a:r>
                      <a:rPr lang="en-US"/>
                      <a:t>d263</a:t>
                    </a:r>
                  </a:p>
                </c:rich>
              </c:tx>
              <c:showLegendKey val="0"/>
              <c:showVal val="1"/>
              <c:showCatName val="0"/>
              <c:showSerName val="0"/>
              <c:showPercent val="0"/>
              <c:showBubbleSize val="0"/>
            </c:dLbl>
            <c:dLbl>
              <c:idx val="263"/>
              <c:tx>
                <c:rich>
                  <a:bodyPr/>
                  <a:lstStyle/>
                  <a:p>
                    <a:r>
                      <a:rPr lang="en-US"/>
                      <a:t>d264</a:t>
                    </a:r>
                  </a:p>
                </c:rich>
              </c:tx>
              <c:showLegendKey val="0"/>
              <c:showVal val="1"/>
              <c:showCatName val="0"/>
              <c:showSerName val="0"/>
              <c:showPercent val="0"/>
              <c:showBubbleSize val="0"/>
            </c:dLbl>
            <c:dLbl>
              <c:idx val="264"/>
              <c:tx>
                <c:rich>
                  <a:bodyPr/>
                  <a:lstStyle/>
                  <a:p>
                    <a:r>
                      <a:rPr lang="en-US"/>
                      <a:t>d265</a:t>
                    </a:r>
                  </a:p>
                </c:rich>
              </c:tx>
              <c:showLegendKey val="0"/>
              <c:showVal val="1"/>
              <c:showCatName val="0"/>
              <c:showSerName val="0"/>
              <c:showPercent val="0"/>
              <c:showBubbleSize val="0"/>
            </c:dLbl>
            <c:dLbl>
              <c:idx val="265"/>
              <c:tx>
                <c:rich>
                  <a:bodyPr/>
                  <a:lstStyle/>
                  <a:p>
                    <a:r>
                      <a:rPr lang="en-US"/>
                      <a:t>d266</a:t>
                    </a:r>
                  </a:p>
                </c:rich>
              </c:tx>
              <c:showLegendKey val="0"/>
              <c:showVal val="1"/>
              <c:showCatName val="0"/>
              <c:showSerName val="0"/>
              <c:showPercent val="0"/>
              <c:showBubbleSize val="0"/>
            </c:dLbl>
            <c:dLbl>
              <c:idx val="266"/>
              <c:tx>
                <c:rich>
                  <a:bodyPr/>
                  <a:lstStyle/>
                  <a:p>
                    <a:r>
                      <a:rPr lang="en-US"/>
                      <a:t>d267</a:t>
                    </a:r>
                  </a:p>
                </c:rich>
              </c:tx>
              <c:showLegendKey val="0"/>
              <c:showVal val="1"/>
              <c:showCatName val="0"/>
              <c:showSerName val="0"/>
              <c:showPercent val="0"/>
              <c:showBubbleSize val="0"/>
            </c:dLbl>
            <c:dLbl>
              <c:idx val="267"/>
              <c:tx>
                <c:rich>
                  <a:bodyPr/>
                  <a:lstStyle/>
                  <a:p>
                    <a:r>
                      <a:rPr lang="en-US"/>
                      <a:t>d268</a:t>
                    </a:r>
                  </a:p>
                </c:rich>
              </c:tx>
              <c:showLegendKey val="0"/>
              <c:showVal val="1"/>
              <c:showCatName val="0"/>
              <c:showSerName val="0"/>
              <c:showPercent val="0"/>
              <c:showBubbleSize val="0"/>
            </c:dLbl>
            <c:dLbl>
              <c:idx val="268"/>
              <c:tx>
                <c:rich>
                  <a:bodyPr/>
                  <a:lstStyle/>
                  <a:p>
                    <a:r>
                      <a:rPr lang="en-US"/>
                      <a:t>d269</a:t>
                    </a:r>
                  </a:p>
                </c:rich>
              </c:tx>
              <c:showLegendKey val="0"/>
              <c:showVal val="1"/>
              <c:showCatName val="0"/>
              <c:showSerName val="0"/>
              <c:showPercent val="0"/>
              <c:showBubbleSize val="0"/>
            </c:dLbl>
            <c:dLbl>
              <c:idx val="269"/>
              <c:tx>
                <c:rich>
                  <a:bodyPr/>
                  <a:lstStyle/>
                  <a:p>
                    <a:r>
                      <a:rPr lang="en-US"/>
                      <a:t>d270</a:t>
                    </a:r>
                  </a:p>
                </c:rich>
              </c:tx>
              <c:showLegendKey val="0"/>
              <c:showVal val="1"/>
              <c:showCatName val="0"/>
              <c:showSerName val="0"/>
              <c:showPercent val="0"/>
              <c:showBubbleSize val="0"/>
            </c:dLbl>
            <c:dLbl>
              <c:idx val="270"/>
              <c:tx>
                <c:rich>
                  <a:bodyPr/>
                  <a:lstStyle/>
                  <a:p>
                    <a:r>
                      <a:rPr lang="en-US"/>
                      <a:t>d271</a:t>
                    </a:r>
                  </a:p>
                </c:rich>
              </c:tx>
              <c:showLegendKey val="0"/>
              <c:showVal val="1"/>
              <c:showCatName val="0"/>
              <c:showSerName val="0"/>
              <c:showPercent val="0"/>
              <c:showBubbleSize val="0"/>
            </c:dLbl>
            <c:dLbl>
              <c:idx val="271"/>
              <c:tx>
                <c:rich>
                  <a:bodyPr/>
                  <a:lstStyle/>
                  <a:p>
                    <a:r>
                      <a:rPr lang="en-US"/>
                      <a:t>d272</a:t>
                    </a:r>
                  </a:p>
                </c:rich>
              </c:tx>
              <c:showLegendKey val="0"/>
              <c:showVal val="1"/>
              <c:showCatName val="0"/>
              <c:showSerName val="0"/>
              <c:showPercent val="0"/>
              <c:showBubbleSize val="0"/>
            </c:dLbl>
            <c:dLbl>
              <c:idx val="272"/>
              <c:tx>
                <c:rich>
                  <a:bodyPr/>
                  <a:lstStyle/>
                  <a:p>
                    <a:r>
                      <a:rPr lang="en-US"/>
                      <a:t>d273</a:t>
                    </a:r>
                  </a:p>
                </c:rich>
              </c:tx>
              <c:showLegendKey val="0"/>
              <c:showVal val="1"/>
              <c:showCatName val="0"/>
              <c:showSerName val="0"/>
              <c:showPercent val="0"/>
              <c:showBubbleSize val="0"/>
            </c:dLbl>
            <c:dLbl>
              <c:idx val="273"/>
              <c:tx>
                <c:rich>
                  <a:bodyPr/>
                  <a:lstStyle/>
                  <a:p>
                    <a:r>
                      <a:rPr lang="en-US"/>
                      <a:t>d274</a:t>
                    </a:r>
                  </a:p>
                </c:rich>
              </c:tx>
              <c:showLegendKey val="0"/>
              <c:showVal val="1"/>
              <c:showCatName val="0"/>
              <c:showSerName val="0"/>
              <c:showPercent val="0"/>
              <c:showBubbleSize val="0"/>
            </c:dLbl>
            <c:dLbl>
              <c:idx val="274"/>
              <c:tx>
                <c:rich>
                  <a:bodyPr/>
                  <a:lstStyle/>
                  <a:p>
                    <a:r>
                      <a:rPr lang="en-US"/>
                      <a:t>d275</a:t>
                    </a:r>
                  </a:p>
                </c:rich>
              </c:tx>
              <c:showLegendKey val="0"/>
              <c:showVal val="1"/>
              <c:showCatName val="0"/>
              <c:showSerName val="0"/>
              <c:showPercent val="0"/>
              <c:showBubbleSize val="0"/>
            </c:dLbl>
            <c:dLbl>
              <c:idx val="275"/>
              <c:tx>
                <c:rich>
                  <a:bodyPr/>
                  <a:lstStyle/>
                  <a:p>
                    <a:r>
                      <a:rPr lang="en-US"/>
                      <a:t>d276</a:t>
                    </a:r>
                  </a:p>
                </c:rich>
              </c:tx>
              <c:showLegendKey val="0"/>
              <c:showVal val="1"/>
              <c:showCatName val="0"/>
              <c:showSerName val="0"/>
              <c:showPercent val="0"/>
              <c:showBubbleSize val="0"/>
            </c:dLbl>
            <c:dLbl>
              <c:idx val="276"/>
              <c:tx>
                <c:rich>
                  <a:bodyPr/>
                  <a:lstStyle/>
                  <a:p>
                    <a:r>
                      <a:rPr lang="en-US"/>
                      <a:t>d277</a:t>
                    </a:r>
                  </a:p>
                </c:rich>
              </c:tx>
              <c:showLegendKey val="0"/>
              <c:showVal val="1"/>
              <c:showCatName val="0"/>
              <c:showSerName val="0"/>
              <c:showPercent val="0"/>
              <c:showBubbleSize val="0"/>
            </c:dLbl>
            <c:dLbl>
              <c:idx val="277"/>
              <c:tx>
                <c:rich>
                  <a:bodyPr/>
                  <a:lstStyle/>
                  <a:p>
                    <a:r>
                      <a:rPr lang="en-US"/>
                      <a:t>d278</a:t>
                    </a:r>
                  </a:p>
                </c:rich>
              </c:tx>
              <c:showLegendKey val="0"/>
              <c:showVal val="1"/>
              <c:showCatName val="0"/>
              <c:showSerName val="0"/>
              <c:showPercent val="0"/>
              <c:showBubbleSize val="0"/>
            </c:dLbl>
            <c:dLbl>
              <c:idx val="278"/>
              <c:tx>
                <c:rich>
                  <a:bodyPr/>
                  <a:lstStyle/>
                  <a:p>
                    <a:r>
                      <a:rPr lang="en-US"/>
                      <a:t>d279</a:t>
                    </a:r>
                  </a:p>
                </c:rich>
              </c:tx>
              <c:showLegendKey val="0"/>
              <c:showVal val="1"/>
              <c:showCatName val="0"/>
              <c:showSerName val="0"/>
              <c:showPercent val="0"/>
              <c:showBubbleSize val="0"/>
            </c:dLbl>
            <c:dLbl>
              <c:idx val="279"/>
              <c:tx>
                <c:rich>
                  <a:bodyPr/>
                  <a:lstStyle/>
                  <a:p>
                    <a:r>
                      <a:rPr lang="en-US"/>
                      <a:t>d280</a:t>
                    </a:r>
                  </a:p>
                </c:rich>
              </c:tx>
              <c:showLegendKey val="0"/>
              <c:showVal val="1"/>
              <c:showCatName val="0"/>
              <c:showSerName val="0"/>
              <c:showPercent val="0"/>
              <c:showBubbleSize val="0"/>
            </c:dLbl>
            <c:dLbl>
              <c:idx val="280"/>
              <c:tx>
                <c:rich>
                  <a:bodyPr/>
                  <a:lstStyle/>
                  <a:p>
                    <a:r>
                      <a:rPr lang="en-US"/>
                      <a:t>d281</a:t>
                    </a:r>
                  </a:p>
                </c:rich>
              </c:tx>
              <c:showLegendKey val="0"/>
              <c:showVal val="1"/>
              <c:showCatName val="0"/>
              <c:showSerName val="0"/>
              <c:showPercent val="0"/>
              <c:showBubbleSize val="0"/>
            </c:dLbl>
            <c:dLbl>
              <c:idx val="281"/>
              <c:tx>
                <c:rich>
                  <a:bodyPr/>
                  <a:lstStyle/>
                  <a:p>
                    <a:r>
                      <a:rPr lang="en-US"/>
                      <a:t>d282</a:t>
                    </a:r>
                  </a:p>
                </c:rich>
              </c:tx>
              <c:showLegendKey val="0"/>
              <c:showVal val="1"/>
              <c:showCatName val="0"/>
              <c:showSerName val="0"/>
              <c:showPercent val="0"/>
              <c:showBubbleSize val="0"/>
            </c:dLbl>
            <c:dLbl>
              <c:idx val="282"/>
              <c:tx>
                <c:rich>
                  <a:bodyPr/>
                  <a:lstStyle/>
                  <a:p>
                    <a:r>
                      <a:rPr lang="en-US"/>
                      <a:t>d283</a:t>
                    </a:r>
                  </a:p>
                </c:rich>
              </c:tx>
              <c:showLegendKey val="0"/>
              <c:showVal val="1"/>
              <c:showCatName val="0"/>
              <c:showSerName val="0"/>
              <c:showPercent val="0"/>
              <c:showBubbleSize val="0"/>
            </c:dLbl>
            <c:dLbl>
              <c:idx val="283"/>
              <c:tx>
                <c:rich>
                  <a:bodyPr/>
                  <a:lstStyle/>
                  <a:p>
                    <a:r>
                      <a:rPr lang="en-US"/>
                      <a:t>d284</a:t>
                    </a:r>
                  </a:p>
                </c:rich>
              </c:tx>
              <c:showLegendKey val="0"/>
              <c:showVal val="1"/>
              <c:showCatName val="0"/>
              <c:showSerName val="0"/>
              <c:showPercent val="0"/>
              <c:showBubbleSize val="0"/>
            </c:dLbl>
            <c:dLbl>
              <c:idx val="284"/>
              <c:tx>
                <c:rich>
                  <a:bodyPr/>
                  <a:lstStyle/>
                  <a:p>
                    <a:r>
                      <a:rPr lang="en-US"/>
                      <a:t>d285</a:t>
                    </a:r>
                  </a:p>
                </c:rich>
              </c:tx>
              <c:showLegendKey val="0"/>
              <c:showVal val="1"/>
              <c:showCatName val="0"/>
              <c:showSerName val="0"/>
              <c:showPercent val="0"/>
              <c:showBubbleSize val="0"/>
            </c:dLbl>
            <c:dLbl>
              <c:idx val="285"/>
              <c:tx>
                <c:rich>
                  <a:bodyPr/>
                  <a:lstStyle/>
                  <a:p>
                    <a:r>
                      <a:rPr lang="en-US"/>
                      <a:t>d286</a:t>
                    </a:r>
                  </a:p>
                </c:rich>
              </c:tx>
              <c:showLegendKey val="0"/>
              <c:showVal val="1"/>
              <c:showCatName val="0"/>
              <c:showSerName val="0"/>
              <c:showPercent val="0"/>
              <c:showBubbleSize val="0"/>
            </c:dLbl>
            <c:dLbl>
              <c:idx val="286"/>
              <c:tx>
                <c:rich>
                  <a:bodyPr/>
                  <a:lstStyle/>
                  <a:p>
                    <a:r>
                      <a:rPr lang="en-US"/>
                      <a:t>d287</a:t>
                    </a:r>
                  </a:p>
                </c:rich>
              </c:tx>
              <c:showLegendKey val="0"/>
              <c:showVal val="1"/>
              <c:showCatName val="0"/>
              <c:showSerName val="0"/>
              <c:showPercent val="0"/>
              <c:showBubbleSize val="0"/>
            </c:dLbl>
            <c:dLbl>
              <c:idx val="287"/>
              <c:tx>
                <c:rich>
                  <a:bodyPr/>
                  <a:lstStyle/>
                  <a:p>
                    <a:r>
                      <a:rPr lang="en-US"/>
                      <a:t>d288</a:t>
                    </a:r>
                  </a:p>
                </c:rich>
              </c:tx>
              <c:showLegendKey val="0"/>
              <c:showVal val="1"/>
              <c:showCatName val="0"/>
              <c:showSerName val="0"/>
              <c:showPercent val="0"/>
              <c:showBubbleSize val="0"/>
            </c:dLbl>
            <c:dLbl>
              <c:idx val="288"/>
              <c:tx>
                <c:rich>
                  <a:bodyPr/>
                  <a:lstStyle/>
                  <a:p>
                    <a:r>
                      <a:rPr lang="en-US"/>
                      <a:t>d289</a:t>
                    </a:r>
                  </a:p>
                </c:rich>
              </c:tx>
              <c:showLegendKey val="0"/>
              <c:showVal val="1"/>
              <c:showCatName val="0"/>
              <c:showSerName val="0"/>
              <c:showPercent val="0"/>
              <c:showBubbleSize val="0"/>
            </c:dLbl>
            <c:dLbl>
              <c:idx val="289"/>
              <c:tx>
                <c:rich>
                  <a:bodyPr/>
                  <a:lstStyle/>
                  <a:p>
                    <a:r>
                      <a:rPr lang="en-US"/>
                      <a:t>d290</a:t>
                    </a:r>
                  </a:p>
                </c:rich>
              </c:tx>
              <c:showLegendKey val="0"/>
              <c:showVal val="1"/>
              <c:showCatName val="0"/>
              <c:showSerName val="0"/>
              <c:showPercent val="0"/>
              <c:showBubbleSize val="0"/>
            </c:dLbl>
            <c:dLbl>
              <c:idx val="290"/>
              <c:tx>
                <c:rich>
                  <a:bodyPr/>
                  <a:lstStyle/>
                  <a:p>
                    <a:r>
                      <a:rPr lang="en-US"/>
                      <a:t>d291</a:t>
                    </a:r>
                  </a:p>
                </c:rich>
              </c:tx>
              <c:showLegendKey val="0"/>
              <c:showVal val="1"/>
              <c:showCatName val="0"/>
              <c:showSerName val="0"/>
              <c:showPercent val="0"/>
              <c:showBubbleSize val="0"/>
            </c:dLbl>
            <c:dLbl>
              <c:idx val="291"/>
              <c:tx>
                <c:rich>
                  <a:bodyPr/>
                  <a:lstStyle/>
                  <a:p>
                    <a:r>
                      <a:rPr lang="en-US"/>
                      <a:t>d292</a:t>
                    </a:r>
                  </a:p>
                </c:rich>
              </c:tx>
              <c:showLegendKey val="0"/>
              <c:showVal val="1"/>
              <c:showCatName val="0"/>
              <c:showSerName val="0"/>
              <c:showPercent val="0"/>
              <c:showBubbleSize val="0"/>
            </c:dLbl>
            <c:dLbl>
              <c:idx val="292"/>
              <c:tx>
                <c:rich>
                  <a:bodyPr/>
                  <a:lstStyle/>
                  <a:p>
                    <a:r>
                      <a:rPr lang="en-US"/>
                      <a:t>d293</a:t>
                    </a:r>
                  </a:p>
                </c:rich>
              </c:tx>
              <c:showLegendKey val="0"/>
              <c:showVal val="1"/>
              <c:showCatName val="0"/>
              <c:showSerName val="0"/>
              <c:showPercent val="0"/>
              <c:showBubbleSize val="0"/>
            </c:dLbl>
            <c:dLbl>
              <c:idx val="293"/>
              <c:tx>
                <c:rich>
                  <a:bodyPr/>
                  <a:lstStyle/>
                  <a:p>
                    <a:r>
                      <a:rPr lang="en-US"/>
                      <a:t>d294</a:t>
                    </a:r>
                  </a:p>
                </c:rich>
              </c:tx>
              <c:showLegendKey val="0"/>
              <c:showVal val="1"/>
              <c:showCatName val="0"/>
              <c:showSerName val="0"/>
              <c:showPercent val="0"/>
              <c:showBubbleSize val="0"/>
            </c:dLbl>
            <c:dLbl>
              <c:idx val="294"/>
              <c:tx>
                <c:rich>
                  <a:bodyPr/>
                  <a:lstStyle/>
                  <a:p>
                    <a:r>
                      <a:rPr lang="en-US"/>
                      <a:t>d295</a:t>
                    </a:r>
                  </a:p>
                </c:rich>
              </c:tx>
              <c:showLegendKey val="0"/>
              <c:showVal val="1"/>
              <c:showCatName val="0"/>
              <c:showSerName val="0"/>
              <c:showPercent val="0"/>
              <c:showBubbleSize val="0"/>
            </c:dLbl>
            <c:dLbl>
              <c:idx val="295"/>
              <c:tx>
                <c:rich>
                  <a:bodyPr/>
                  <a:lstStyle/>
                  <a:p>
                    <a:r>
                      <a:rPr lang="en-US"/>
                      <a:t>d296</a:t>
                    </a:r>
                  </a:p>
                </c:rich>
              </c:tx>
              <c:showLegendKey val="0"/>
              <c:showVal val="1"/>
              <c:showCatName val="0"/>
              <c:showSerName val="0"/>
              <c:showPercent val="0"/>
              <c:showBubbleSize val="0"/>
            </c:dLbl>
            <c:dLbl>
              <c:idx val="296"/>
              <c:tx>
                <c:rich>
                  <a:bodyPr/>
                  <a:lstStyle/>
                  <a:p>
                    <a:r>
                      <a:rPr lang="en-US"/>
                      <a:t>d297</a:t>
                    </a:r>
                  </a:p>
                </c:rich>
              </c:tx>
              <c:showLegendKey val="0"/>
              <c:showVal val="1"/>
              <c:showCatName val="0"/>
              <c:showSerName val="0"/>
              <c:showPercent val="0"/>
              <c:showBubbleSize val="0"/>
            </c:dLbl>
            <c:dLbl>
              <c:idx val="297"/>
              <c:tx>
                <c:rich>
                  <a:bodyPr/>
                  <a:lstStyle/>
                  <a:p>
                    <a:r>
                      <a:rPr lang="en-US"/>
                      <a:t>d298</a:t>
                    </a:r>
                  </a:p>
                </c:rich>
              </c:tx>
              <c:showLegendKey val="0"/>
              <c:showVal val="1"/>
              <c:showCatName val="0"/>
              <c:showSerName val="0"/>
              <c:showPercent val="0"/>
              <c:showBubbleSize val="0"/>
            </c:dLbl>
            <c:dLbl>
              <c:idx val="298"/>
              <c:tx>
                <c:rich>
                  <a:bodyPr/>
                  <a:lstStyle/>
                  <a:p>
                    <a:r>
                      <a:rPr lang="en-US"/>
                      <a:t>d299</a:t>
                    </a:r>
                  </a:p>
                </c:rich>
              </c:tx>
              <c:showLegendKey val="0"/>
              <c:showVal val="1"/>
              <c:showCatName val="0"/>
              <c:showSerName val="0"/>
              <c:showPercent val="0"/>
              <c:showBubbleSize val="0"/>
            </c:dLbl>
            <c:dLbl>
              <c:idx val="299"/>
              <c:tx>
                <c:rich>
                  <a:bodyPr/>
                  <a:lstStyle/>
                  <a:p>
                    <a:r>
                      <a:rPr lang="en-US"/>
                      <a:t>d300</a:t>
                    </a:r>
                  </a:p>
                </c:rich>
              </c:tx>
              <c:showLegendKey val="0"/>
              <c:showVal val="1"/>
              <c:showCatName val="0"/>
              <c:showSerName val="0"/>
              <c:showPercent val="0"/>
              <c:showBubbleSize val="0"/>
            </c:dLbl>
            <c:dLbl>
              <c:idx val="300"/>
              <c:tx>
                <c:rich>
                  <a:bodyPr/>
                  <a:lstStyle/>
                  <a:p>
                    <a:r>
                      <a:rPr lang="en-US"/>
                      <a:t>d301</a:t>
                    </a:r>
                  </a:p>
                </c:rich>
              </c:tx>
              <c:showLegendKey val="0"/>
              <c:showVal val="1"/>
              <c:showCatName val="0"/>
              <c:showSerName val="0"/>
              <c:showPercent val="0"/>
              <c:showBubbleSize val="0"/>
            </c:dLbl>
            <c:dLbl>
              <c:idx val="301"/>
              <c:tx>
                <c:rich>
                  <a:bodyPr/>
                  <a:lstStyle/>
                  <a:p>
                    <a:r>
                      <a:rPr lang="en-US"/>
                      <a:t>d302</a:t>
                    </a:r>
                  </a:p>
                </c:rich>
              </c:tx>
              <c:showLegendKey val="0"/>
              <c:showVal val="1"/>
              <c:showCatName val="0"/>
              <c:showSerName val="0"/>
              <c:showPercent val="0"/>
              <c:showBubbleSize val="0"/>
            </c:dLbl>
            <c:dLbl>
              <c:idx val="302"/>
              <c:tx>
                <c:rich>
                  <a:bodyPr/>
                  <a:lstStyle/>
                  <a:p>
                    <a:r>
                      <a:rPr lang="en-US"/>
                      <a:t>d303</a:t>
                    </a:r>
                  </a:p>
                </c:rich>
              </c:tx>
              <c:showLegendKey val="0"/>
              <c:showVal val="1"/>
              <c:showCatName val="0"/>
              <c:showSerName val="0"/>
              <c:showPercent val="0"/>
              <c:showBubbleSize val="0"/>
            </c:dLbl>
            <c:dLbl>
              <c:idx val="303"/>
              <c:tx>
                <c:rich>
                  <a:bodyPr/>
                  <a:lstStyle/>
                  <a:p>
                    <a:r>
                      <a:rPr lang="en-US"/>
                      <a:t>d304</a:t>
                    </a:r>
                  </a:p>
                </c:rich>
              </c:tx>
              <c:showLegendKey val="0"/>
              <c:showVal val="1"/>
              <c:showCatName val="0"/>
              <c:showSerName val="0"/>
              <c:showPercent val="0"/>
              <c:showBubbleSize val="0"/>
            </c:dLbl>
            <c:dLbl>
              <c:idx val="304"/>
              <c:tx>
                <c:rich>
                  <a:bodyPr/>
                  <a:lstStyle/>
                  <a:p>
                    <a:r>
                      <a:rPr lang="en-US"/>
                      <a:t>d305</a:t>
                    </a:r>
                  </a:p>
                </c:rich>
              </c:tx>
              <c:showLegendKey val="0"/>
              <c:showVal val="1"/>
              <c:showCatName val="0"/>
              <c:showSerName val="0"/>
              <c:showPercent val="0"/>
              <c:showBubbleSize val="0"/>
            </c:dLbl>
            <c:dLbl>
              <c:idx val="305"/>
              <c:tx>
                <c:rich>
                  <a:bodyPr/>
                  <a:lstStyle/>
                  <a:p>
                    <a:r>
                      <a:rPr lang="en-US"/>
                      <a:t>d306</a:t>
                    </a:r>
                  </a:p>
                </c:rich>
              </c:tx>
              <c:showLegendKey val="0"/>
              <c:showVal val="1"/>
              <c:showCatName val="0"/>
              <c:showSerName val="0"/>
              <c:showPercent val="0"/>
              <c:showBubbleSize val="0"/>
            </c:dLbl>
            <c:dLbl>
              <c:idx val="306"/>
              <c:tx>
                <c:rich>
                  <a:bodyPr/>
                  <a:lstStyle/>
                  <a:p>
                    <a:r>
                      <a:rPr lang="en-US"/>
                      <a:t>d307</a:t>
                    </a:r>
                  </a:p>
                </c:rich>
              </c:tx>
              <c:showLegendKey val="0"/>
              <c:showVal val="1"/>
              <c:showCatName val="0"/>
              <c:showSerName val="0"/>
              <c:showPercent val="0"/>
              <c:showBubbleSize val="0"/>
            </c:dLbl>
            <c:dLbl>
              <c:idx val="307"/>
              <c:tx>
                <c:rich>
                  <a:bodyPr/>
                  <a:lstStyle/>
                  <a:p>
                    <a:r>
                      <a:rPr lang="en-US"/>
                      <a:t>d308</a:t>
                    </a:r>
                  </a:p>
                </c:rich>
              </c:tx>
              <c:showLegendKey val="0"/>
              <c:showVal val="1"/>
              <c:showCatName val="0"/>
              <c:showSerName val="0"/>
              <c:showPercent val="0"/>
              <c:showBubbleSize val="0"/>
            </c:dLbl>
            <c:dLbl>
              <c:idx val="308"/>
              <c:tx>
                <c:rich>
                  <a:bodyPr/>
                  <a:lstStyle/>
                  <a:p>
                    <a:r>
                      <a:rPr lang="en-US"/>
                      <a:t>d309</a:t>
                    </a:r>
                  </a:p>
                </c:rich>
              </c:tx>
              <c:showLegendKey val="0"/>
              <c:showVal val="1"/>
              <c:showCatName val="0"/>
              <c:showSerName val="0"/>
              <c:showPercent val="0"/>
              <c:showBubbleSize val="0"/>
            </c:dLbl>
            <c:dLbl>
              <c:idx val="309"/>
              <c:tx>
                <c:rich>
                  <a:bodyPr/>
                  <a:lstStyle/>
                  <a:p>
                    <a:r>
                      <a:rPr lang="en-US"/>
                      <a:t>d310</a:t>
                    </a:r>
                  </a:p>
                </c:rich>
              </c:tx>
              <c:showLegendKey val="0"/>
              <c:showVal val="1"/>
              <c:showCatName val="0"/>
              <c:showSerName val="0"/>
              <c:showPercent val="0"/>
              <c:showBubbleSize val="0"/>
            </c:dLbl>
            <c:dLbl>
              <c:idx val="310"/>
              <c:tx>
                <c:rich>
                  <a:bodyPr/>
                  <a:lstStyle/>
                  <a:p>
                    <a:r>
                      <a:rPr lang="en-US"/>
                      <a:t>d311</a:t>
                    </a:r>
                  </a:p>
                </c:rich>
              </c:tx>
              <c:showLegendKey val="0"/>
              <c:showVal val="1"/>
              <c:showCatName val="0"/>
              <c:showSerName val="0"/>
              <c:showPercent val="0"/>
              <c:showBubbleSize val="0"/>
            </c:dLbl>
            <c:dLbl>
              <c:idx val="311"/>
              <c:tx>
                <c:rich>
                  <a:bodyPr/>
                  <a:lstStyle/>
                  <a:p>
                    <a:r>
                      <a:rPr lang="en-US"/>
                      <a:t>d312</a:t>
                    </a:r>
                  </a:p>
                </c:rich>
              </c:tx>
              <c:showLegendKey val="0"/>
              <c:showVal val="1"/>
              <c:showCatName val="0"/>
              <c:showSerName val="0"/>
              <c:showPercent val="0"/>
              <c:showBubbleSize val="0"/>
            </c:dLbl>
            <c:dLbl>
              <c:idx val="312"/>
              <c:tx>
                <c:rich>
                  <a:bodyPr/>
                  <a:lstStyle/>
                  <a:p>
                    <a:r>
                      <a:rPr lang="en-US"/>
                      <a:t>d313</a:t>
                    </a:r>
                  </a:p>
                </c:rich>
              </c:tx>
              <c:showLegendKey val="0"/>
              <c:showVal val="1"/>
              <c:showCatName val="0"/>
              <c:showSerName val="0"/>
              <c:showPercent val="0"/>
              <c:showBubbleSize val="0"/>
            </c:dLbl>
            <c:dLbl>
              <c:idx val="313"/>
              <c:tx>
                <c:rich>
                  <a:bodyPr/>
                  <a:lstStyle/>
                  <a:p>
                    <a:r>
                      <a:rPr lang="en-US"/>
                      <a:t>d314</a:t>
                    </a:r>
                  </a:p>
                </c:rich>
              </c:tx>
              <c:showLegendKey val="0"/>
              <c:showVal val="1"/>
              <c:showCatName val="0"/>
              <c:showSerName val="0"/>
              <c:showPercent val="0"/>
              <c:showBubbleSize val="0"/>
            </c:dLbl>
            <c:dLbl>
              <c:idx val="314"/>
              <c:tx>
                <c:rich>
                  <a:bodyPr/>
                  <a:lstStyle/>
                  <a:p>
                    <a:r>
                      <a:rPr lang="en-US"/>
                      <a:t>d315</a:t>
                    </a:r>
                  </a:p>
                </c:rich>
              </c:tx>
              <c:showLegendKey val="0"/>
              <c:showVal val="1"/>
              <c:showCatName val="0"/>
              <c:showSerName val="0"/>
              <c:showPercent val="0"/>
              <c:showBubbleSize val="0"/>
            </c:dLbl>
            <c:dLbl>
              <c:idx val="315"/>
              <c:tx>
                <c:rich>
                  <a:bodyPr/>
                  <a:lstStyle/>
                  <a:p>
                    <a:r>
                      <a:rPr lang="en-US"/>
                      <a:t>d316</a:t>
                    </a:r>
                  </a:p>
                </c:rich>
              </c:tx>
              <c:showLegendKey val="0"/>
              <c:showVal val="1"/>
              <c:showCatName val="0"/>
              <c:showSerName val="0"/>
              <c:showPercent val="0"/>
              <c:showBubbleSize val="0"/>
            </c:dLbl>
            <c:dLbl>
              <c:idx val="316"/>
              <c:tx>
                <c:rich>
                  <a:bodyPr/>
                  <a:lstStyle/>
                  <a:p>
                    <a:r>
                      <a:rPr lang="en-US"/>
                      <a:t>d317</a:t>
                    </a:r>
                  </a:p>
                </c:rich>
              </c:tx>
              <c:showLegendKey val="0"/>
              <c:showVal val="1"/>
              <c:showCatName val="0"/>
              <c:showSerName val="0"/>
              <c:showPercent val="0"/>
              <c:showBubbleSize val="0"/>
            </c:dLbl>
            <c:dLbl>
              <c:idx val="317"/>
              <c:tx>
                <c:rich>
                  <a:bodyPr/>
                  <a:lstStyle/>
                  <a:p>
                    <a:r>
                      <a:rPr lang="en-US"/>
                      <a:t>d318</a:t>
                    </a:r>
                  </a:p>
                </c:rich>
              </c:tx>
              <c:showLegendKey val="0"/>
              <c:showVal val="1"/>
              <c:showCatName val="0"/>
              <c:showSerName val="0"/>
              <c:showPercent val="0"/>
              <c:showBubbleSize val="0"/>
            </c:dLbl>
            <c:dLbl>
              <c:idx val="318"/>
              <c:tx>
                <c:rich>
                  <a:bodyPr/>
                  <a:lstStyle/>
                  <a:p>
                    <a:r>
                      <a:rPr lang="en-US"/>
                      <a:t>d319</a:t>
                    </a:r>
                  </a:p>
                </c:rich>
              </c:tx>
              <c:showLegendKey val="0"/>
              <c:showVal val="1"/>
              <c:showCatName val="0"/>
              <c:showSerName val="0"/>
              <c:showPercent val="0"/>
              <c:showBubbleSize val="0"/>
            </c:dLbl>
            <c:dLbl>
              <c:idx val="319"/>
              <c:tx>
                <c:rich>
                  <a:bodyPr/>
                  <a:lstStyle/>
                  <a:p>
                    <a:r>
                      <a:rPr lang="en-US"/>
                      <a:t>d320</a:t>
                    </a:r>
                  </a:p>
                </c:rich>
              </c:tx>
              <c:showLegendKey val="0"/>
              <c:showVal val="1"/>
              <c:showCatName val="0"/>
              <c:showSerName val="0"/>
              <c:showPercent val="0"/>
              <c:showBubbleSize val="0"/>
            </c:dLbl>
            <c:dLbl>
              <c:idx val="320"/>
              <c:tx>
                <c:rich>
                  <a:bodyPr/>
                  <a:lstStyle/>
                  <a:p>
                    <a:r>
                      <a:rPr lang="en-US"/>
                      <a:t>d321</a:t>
                    </a:r>
                  </a:p>
                </c:rich>
              </c:tx>
              <c:showLegendKey val="0"/>
              <c:showVal val="1"/>
              <c:showCatName val="0"/>
              <c:showSerName val="0"/>
              <c:showPercent val="0"/>
              <c:showBubbleSize val="0"/>
            </c:dLbl>
            <c:dLbl>
              <c:idx val="321"/>
              <c:tx>
                <c:rich>
                  <a:bodyPr/>
                  <a:lstStyle/>
                  <a:p>
                    <a:r>
                      <a:rPr lang="en-US"/>
                      <a:t>d322</a:t>
                    </a:r>
                  </a:p>
                </c:rich>
              </c:tx>
              <c:showLegendKey val="0"/>
              <c:showVal val="1"/>
              <c:showCatName val="0"/>
              <c:showSerName val="0"/>
              <c:showPercent val="0"/>
              <c:showBubbleSize val="0"/>
            </c:dLbl>
            <c:dLbl>
              <c:idx val="322"/>
              <c:tx>
                <c:rich>
                  <a:bodyPr/>
                  <a:lstStyle/>
                  <a:p>
                    <a:r>
                      <a:rPr lang="en-US"/>
                      <a:t>d323</a:t>
                    </a:r>
                  </a:p>
                </c:rich>
              </c:tx>
              <c:showLegendKey val="0"/>
              <c:showVal val="1"/>
              <c:showCatName val="0"/>
              <c:showSerName val="0"/>
              <c:showPercent val="0"/>
              <c:showBubbleSize val="0"/>
            </c:dLbl>
            <c:dLbl>
              <c:idx val="323"/>
              <c:tx>
                <c:rich>
                  <a:bodyPr/>
                  <a:lstStyle/>
                  <a:p>
                    <a:r>
                      <a:rPr lang="en-US"/>
                      <a:t>d324</a:t>
                    </a:r>
                  </a:p>
                </c:rich>
              </c:tx>
              <c:showLegendKey val="0"/>
              <c:showVal val="1"/>
              <c:showCatName val="0"/>
              <c:showSerName val="0"/>
              <c:showPercent val="0"/>
              <c:showBubbleSize val="0"/>
            </c:dLbl>
            <c:dLbl>
              <c:idx val="324"/>
              <c:tx>
                <c:rich>
                  <a:bodyPr/>
                  <a:lstStyle/>
                  <a:p>
                    <a:r>
                      <a:rPr lang="en-US"/>
                      <a:t>d325</a:t>
                    </a:r>
                  </a:p>
                </c:rich>
              </c:tx>
              <c:showLegendKey val="0"/>
              <c:showVal val="1"/>
              <c:showCatName val="0"/>
              <c:showSerName val="0"/>
              <c:showPercent val="0"/>
              <c:showBubbleSize val="0"/>
            </c:dLbl>
            <c:dLbl>
              <c:idx val="325"/>
              <c:tx>
                <c:rich>
                  <a:bodyPr/>
                  <a:lstStyle/>
                  <a:p>
                    <a:r>
                      <a:rPr lang="en-US"/>
                      <a:t>d326</a:t>
                    </a:r>
                  </a:p>
                </c:rich>
              </c:tx>
              <c:showLegendKey val="0"/>
              <c:showVal val="1"/>
              <c:showCatName val="0"/>
              <c:showSerName val="0"/>
              <c:showPercent val="0"/>
              <c:showBubbleSize val="0"/>
            </c:dLbl>
            <c:dLbl>
              <c:idx val="326"/>
              <c:tx>
                <c:rich>
                  <a:bodyPr/>
                  <a:lstStyle/>
                  <a:p>
                    <a:r>
                      <a:rPr lang="en-US"/>
                      <a:t>d327</a:t>
                    </a:r>
                  </a:p>
                </c:rich>
              </c:tx>
              <c:showLegendKey val="0"/>
              <c:showVal val="1"/>
              <c:showCatName val="0"/>
              <c:showSerName val="0"/>
              <c:showPercent val="0"/>
              <c:showBubbleSize val="0"/>
            </c:dLbl>
            <c:dLbl>
              <c:idx val="327"/>
              <c:tx>
                <c:rich>
                  <a:bodyPr/>
                  <a:lstStyle/>
                  <a:p>
                    <a:r>
                      <a:rPr lang="en-US"/>
                      <a:t>d328</a:t>
                    </a:r>
                  </a:p>
                </c:rich>
              </c:tx>
              <c:showLegendKey val="0"/>
              <c:showVal val="1"/>
              <c:showCatName val="0"/>
              <c:showSerName val="0"/>
              <c:showPercent val="0"/>
              <c:showBubbleSize val="0"/>
            </c:dLbl>
            <c:dLbl>
              <c:idx val="328"/>
              <c:tx>
                <c:rich>
                  <a:bodyPr/>
                  <a:lstStyle/>
                  <a:p>
                    <a:r>
                      <a:rPr lang="en-US"/>
                      <a:t>d329</a:t>
                    </a:r>
                  </a:p>
                </c:rich>
              </c:tx>
              <c:showLegendKey val="0"/>
              <c:showVal val="1"/>
              <c:showCatName val="0"/>
              <c:showSerName val="0"/>
              <c:showPercent val="0"/>
              <c:showBubbleSize val="0"/>
            </c:dLbl>
            <c:dLbl>
              <c:idx val="329"/>
              <c:tx>
                <c:rich>
                  <a:bodyPr/>
                  <a:lstStyle/>
                  <a:p>
                    <a:r>
                      <a:rPr lang="en-US"/>
                      <a:t>d330</a:t>
                    </a:r>
                  </a:p>
                </c:rich>
              </c:tx>
              <c:showLegendKey val="0"/>
              <c:showVal val="1"/>
              <c:showCatName val="0"/>
              <c:showSerName val="0"/>
              <c:showPercent val="0"/>
              <c:showBubbleSize val="0"/>
            </c:dLbl>
            <c:dLbl>
              <c:idx val="330"/>
              <c:tx>
                <c:rich>
                  <a:bodyPr/>
                  <a:lstStyle/>
                  <a:p>
                    <a:r>
                      <a:rPr lang="en-US"/>
                      <a:t>d331</a:t>
                    </a:r>
                  </a:p>
                </c:rich>
              </c:tx>
              <c:showLegendKey val="0"/>
              <c:showVal val="1"/>
              <c:showCatName val="0"/>
              <c:showSerName val="0"/>
              <c:showPercent val="0"/>
              <c:showBubbleSize val="0"/>
            </c:dLbl>
            <c:dLbl>
              <c:idx val="331"/>
              <c:tx>
                <c:rich>
                  <a:bodyPr/>
                  <a:lstStyle/>
                  <a:p>
                    <a:r>
                      <a:rPr lang="en-US"/>
                      <a:t>d332</a:t>
                    </a:r>
                  </a:p>
                </c:rich>
              </c:tx>
              <c:showLegendKey val="0"/>
              <c:showVal val="1"/>
              <c:showCatName val="0"/>
              <c:showSerName val="0"/>
              <c:showPercent val="0"/>
              <c:showBubbleSize val="0"/>
            </c:dLbl>
            <c:dLbl>
              <c:idx val="332"/>
              <c:tx>
                <c:rich>
                  <a:bodyPr/>
                  <a:lstStyle/>
                  <a:p>
                    <a:r>
                      <a:rPr lang="en-US"/>
                      <a:t>d333</a:t>
                    </a:r>
                  </a:p>
                </c:rich>
              </c:tx>
              <c:showLegendKey val="0"/>
              <c:showVal val="1"/>
              <c:showCatName val="0"/>
              <c:showSerName val="0"/>
              <c:showPercent val="0"/>
              <c:showBubbleSize val="0"/>
            </c:dLbl>
            <c:dLbl>
              <c:idx val="333"/>
              <c:tx>
                <c:rich>
                  <a:bodyPr/>
                  <a:lstStyle/>
                  <a:p>
                    <a:r>
                      <a:rPr lang="en-US"/>
                      <a:t>d334</a:t>
                    </a:r>
                  </a:p>
                </c:rich>
              </c:tx>
              <c:showLegendKey val="0"/>
              <c:showVal val="1"/>
              <c:showCatName val="0"/>
              <c:showSerName val="0"/>
              <c:showPercent val="0"/>
              <c:showBubbleSize val="0"/>
            </c:dLbl>
            <c:dLbl>
              <c:idx val="334"/>
              <c:tx>
                <c:rich>
                  <a:bodyPr/>
                  <a:lstStyle/>
                  <a:p>
                    <a:r>
                      <a:rPr lang="en-US"/>
                      <a:t>d335</a:t>
                    </a:r>
                  </a:p>
                </c:rich>
              </c:tx>
              <c:showLegendKey val="0"/>
              <c:showVal val="1"/>
              <c:showCatName val="0"/>
              <c:showSerName val="0"/>
              <c:showPercent val="0"/>
              <c:showBubbleSize val="0"/>
            </c:dLbl>
            <c:dLbl>
              <c:idx val="335"/>
              <c:tx>
                <c:rich>
                  <a:bodyPr/>
                  <a:lstStyle/>
                  <a:p>
                    <a:r>
                      <a:rPr lang="en-US"/>
                      <a:t>d336</a:t>
                    </a:r>
                  </a:p>
                </c:rich>
              </c:tx>
              <c:showLegendKey val="0"/>
              <c:showVal val="1"/>
              <c:showCatName val="0"/>
              <c:showSerName val="0"/>
              <c:showPercent val="0"/>
              <c:showBubbleSize val="0"/>
            </c:dLbl>
            <c:dLbl>
              <c:idx val="336"/>
              <c:tx>
                <c:rich>
                  <a:bodyPr/>
                  <a:lstStyle/>
                  <a:p>
                    <a:r>
                      <a:rPr lang="en-US"/>
                      <a:t>d337</a:t>
                    </a:r>
                  </a:p>
                </c:rich>
              </c:tx>
              <c:showLegendKey val="0"/>
              <c:showVal val="1"/>
              <c:showCatName val="0"/>
              <c:showSerName val="0"/>
              <c:showPercent val="0"/>
              <c:showBubbleSize val="0"/>
            </c:dLbl>
            <c:dLbl>
              <c:idx val="337"/>
              <c:tx>
                <c:rich>
                  <a:bodyPr/>
                  <a:lstStyle/>
                  <a:p>
                    <a:r>
                      <a:rPr lang="en-US"/>
                      <a:t>d338</a:t>
                    </a:r>
                  </a:p>
                </c:rich>
              </c:tx>
              <c:showLegendKey val="0"/>
              <c:showVal val="1"/>
              <c:showCatName val="0"/>
              <c:showSerName val="0"/>
              <c:showPercent val="0"/>
              <c:showBubbleSize val="0"/>
            </c:dLbl>
            <c:dLbl>
              <c:idx val="338"/>
              <c:tx>
                <c:rich>
                  <a:bodyPr/>
                  <a:lstStyle/>
                  <a:p>
                    <a:r>
                      <a:rPr lang="en-US"/>
                      <a:t>d339</a:t>
                    </a:r>
                  </a:p>
                </c:rich>
              </c:tx>
              <c:showLegendKey val="0"/>
              <c:showVal val="1"/>
              <c:showCatName val="0"/>
              <c:showSerName val="0"/>
              <c:showPercent val="0"/>
              <c:showBubbleSize val="0"/>
            </c:dLbl>
            <c:dLbl>
              <c:idx val="339"/>
              <c:tx>
                <c:rich>
                  <a:bodyPr/>
                  <a:lstStyle/>
                  <a:p>
                    <a:r>
                      <a:rPr lang="en-US"/>
                      <a:t>d340</a:t>
                    </a:r>
                  </a:p>
                </c:rich>
              </c:tx>
              <c:showLegendKey val="0"/>
              <c:showVal val="1"/>
              <c:showCatName val="0"/>
              <c:showSerName val="0"/>
              <c:showPercent val="0"/>
              <c:showBubbleSize val="0"/>
            </c:dLbl>
            <c:dLbl>
              <c:idx val="340"/>
              <c:tx>
                <c:rich>
                  <a:bodyPr/>
                  <a:lstStyle/>
                  <a:p>
                    <a:r>
                      <a:rPr lang="en-US"/>
                      <a:t>d341</a:t>
                    </a:r>
                  </a:p>
                </c:rich>
              </c:tx>
              <c:showLegendKey val="0"/>
              <c:showVal val="1"/>
              <c:showCatName val="0"/>
              <c:showSerName val="0"/>
              <c:showPercent val="0"/>
              <c:showBubbleSize val="0"/>
            </c:dLbl>
            <c:dLbl>
              <c:idx val="341"/>
              <c:tx>
                <c:rich>
                  <a:bodyPr/>
                  <a:lstStyle/>
                  <a:p>
                    <a:r>
                      <a:rPr lang="en-US"/>
                      <a:t>d342</a:t>
                    </a:r>
                  </a:p>
                </c:rich>
              </c:tx>
              <c:showLegendKey val="0"/>
              <c:showVal val="1"/>
              <c:showCatName val="0"/>
              <c:showSerName val="0"/>
              <c:showPercent val="0"/>
              <c:showBubbleSize val="0"/>
            </c:dLbl>
            <c:dLbl>
              <c:idx val="342"/>
              <c:tx>
                <c:rich>
                  <a:bodyPr/>
                  <a:lstStyle/>
                  <a:p>
                    <a:r>
                      <a:rPr lang="en-US"/>
                      <a:t>d343</a:t>
                    </a:r>
                  </a:p>
                </c:rich>
              </c:tx>
              <c:showLegendKey val="0"/>
              <c:showVal val="1"/>
              <c:showCatName val="0"/>
              <c:showSerName val="0"/>
              <c:showPercent val="0"/>
              <c:showBubbleSize val="0"/>
            </c:dLbl>
            <c:dLbl>
              <c:idx val="343"/>
              <c:tx>
                <c:rich>
                  <a:bodyPr/>
                  <a:lstStyle/>
                  <a:p>
                    <a:r>
                      <a:rPr lang="en-US"/>
                      <a:t>d344</a:t>
                    </a:r>
                  </a:p>
                </c:rich>
              </c:tx>
              <c:showLegendKey val="0"/>
              <c:showVal val="1"/>
              <c:showCatName val="0"/>
              <c:showSerName val="0"/>
              <c:showPercent val="0"/>
              <c:showBubbleSize val="0"/>
            </c:dLbl>
            <c:dLbl>
              <c:idx val="344"/>
              <c:tx>
                <c:rich>
                  <a:bodyPr/>
                  <a:lstStyle/>
                  <a:p>
                    <a:r>
                      <a:rPr lang="en-US"/>
                      <a:t>d345</a:t>
                    </a:r>
                  </a:p>
                </c:rich>
              </c:tx>
              <c:showLegendKey val="0"/>
              <c:showVal val="1"/>
              <c:showCatName val="0"/>
              <c:showSerName val="0"/>
              <c:showPercent val="0"/>
              <c:showBubbleSize val="0"/>
            </c:dLbl>
            <c:dLbl>
              <c:idx val="345"/>
              <c:tx>
                <c:rich>
                  <a:bodyPr/>
                  <a:lstStyle/>
                  <a:p>
                    <a:r>
                      <a:rPr lang="en-US"/>
                      <a:t>d346</a:t>
                    </a:r>
                  </a:p>
                </c:rich>
              </c:tx>
              <c:showLegendKey val="0"/>
              <c:showVal val="1"/>
              <c:showCatName val="0"/>
              <c:showSerName val="0"/>
              <c:showPercent val="0"/>
              <c:showBubbleSize val="0"/>
            </c:dLbl>
            <c:dLbl>
              <c:idx val="346"/>
              <c:tx>
                <c:rich>
                  <a:bodyPr/>
                  <a:lstStyle/>
                  <a:p>
                    <a:r>
                      <a:rPr lang="en-US"/>
                      <a:t>d347</a:t>
                    </a:r>
                  </a:p>
                </c:rich>
              </c:tx>
              <c:showLegendKey val="0"/>
              <c:showVal val="1"/>
              <c:showCatName val="0"/>
              <c:showSerName val="0"/>
              <c:showPercent val="0"/>
              <c:showBubbleSize val="0"/>
            </c:dLbl>
            <c:dLbl>
              <c:idx val="347"/>
              <c:tx>
                <c:rich>
                  <a:bodyPr/>
                  <a:lstStyle/>
                  <a:p>
                    <a:r>
                      <a:rPr lang="en-US"/>
                      <a:t>d348</a:t>
                    </a:r>
                  </a:p>
                </c:rich>
              </c:tx>
              <c:showLegendKey val="0"/>
              <c:showVal val="1"/>
              <c:showCatName val="0"/>
              <c:showSerName val="0"/>
              <c:showPercent val="0"/>
              <c:showBubbleSize val="0"/>
            </c:dLbl>
            <c:dLbl>
              <c:idx val="348"/>
              <c:tx>
                <c:rich>
                  <a:bodyPr/>
                  <a:lstStyle/>
                  <a:p>
                    <a:r>
                      <a:rPr lang="en-US"/>
                      <a:t>d349</a:t>
                    </a:r>
                  </a:p>
                </c:rich>
              </c:tx>
              <c:showLegendKey val="0"/>
              <c:showVal val="1"/>
              <c:showCatName val="0"/>
              <c:showSerName val="0"/>
              <c:showPercent val="0"/>
              <c:showBubbleSize val="0"/>
            </c:dLbl>
            <c:dLbl>
              <c:idx val="349"/>
              <c:tx>
                <c:rich>
                  <a:bodyPr/>
                  <a:lstStyle/>
                  <a:p>
                    <a:r>
                      <a:rPr lang="en-US"/>
                      <a:t>d350</a:t>
                    </a:r>
                  </a:p>
                </c:rich>
              </c:tx>
              <c:showLegendKey val="0"/>
              <c:showVal val="1"/>
              <c:showCatName val="0"/>
              <c:showSerName val="0"/>
              <c:showPercent val="0"/>
              <c:showBubbleSize val="0"/>
            </c:dLbl>
            <c:dLbl>
              <c:idx val="350"/>
              <c:tx>
                <c:rich>
                  <a:bodyPr/>
                  <a:lstStyle/>
                  <a:p>
                    <a:r>
                      <a:rPr lang="en-US"/>
                      <a:t>d351</a:t>
                    </a:r>
                  </a:p>
                </c:rich>
              </c:tx>
              <c:showLegendKey val="0"/>
              <c:showVal val="1"/>
              <c:showCatName val="0"/>
              <c:showSerName val="0"/>
              <c:showPercent val="0"/>
              <c:showBubbleSize val="0"/>
            </c:dLbl>
            <c:dLbl>
              <c:idx val="351"/>
              <c:tx>
                <c:rich>
                  <a:bodyPr/>
                  <a:lstStyle/>
                  <a:p>
                    <a:r>
                      <a:rPr lang="en-US"/>
                      <a:t>d352</a:t>
                    </a:r>
                  </a:p>
                </c:rich>
              </c:tx>
              <c:showLegendKey val="0"/>
              <c:showVal val="1"/>
              <c:showCatName val="0"/>
              <c:showSerName val="0"/>
              <c:showPercent val="0"/>
              <c:showBubbleSize val="0"/>
            </c:dLbl>
            <c:dLbl>
              <c:idx val="352"/>
              <c:tx>
                <c:rich>
                  <a:bodyPr/>
                  <a:lstStyle/>
                  <a:p>
                    <a:r>
                      <a:rPr lang="en-US"/>
                      <a:t>d353</a:t>
                    </a:r>
                  </a:p>
                </c:rich>
              </c:tx>
              <c:showLegendKey val="0"/>
              <c:showVal val="1"/>
              <c:showCatName val="0"/>
              <c:showSerName val="0"/>
              <c:showPercent val="0"/>
              <c:showBubbleSize val="0"/>
            </c:dLbl>
            <c:dLbl>
              <c:idx val="353"/>
              <c:tx>
                <c:rich>
                  <a:bodyPr/>
                  <a:lstStyle/>
                  <a:p>
                    <a:r>
                      <a:rPr lang="en-US"/>
                      <a:t>d354</a:t>
                    </a:r>
                  </a:p>
                </c:rich>
              </c:tx>
              <c:showLegendKey val="0"/>
              <c:showVal val="1"/>
              <c:showCatName val="0"/>
              <c:showSerName val="0"/>
              <c:showPercent val="0"/>
              <c:showBubbleSize val="0"/>
            </c:dLbl>
            <c:dLbl>
              <c:idx val="354"/>
              <c:tx>
                <c:rich>
                  <a:bodyPr/>
                  <a:lstStyle/>
                  <a:p>
                    <a:r>
                      <a:rPr lang="en-US"/>
                      <a:t>d355</a:t>
                    </a:r>
                  </a:p>
                </c:rich>
              </c:tx>
              <c:showLegendKey val="0"/>
              <c:showVal val="1"/>
              <c:showCatName val="0"/>
              <c:showSerName val="0"/>
              <c:showPercent val="0"/>
              <c:showBubbleSize val="0"/>
            </c:dLbl>
            <c:dLbl>
              <c:idx val="355"/>
              <c:tx>
                <c:rich>
                  <a:bodyPr/>
                  <a:lstStyle/>
                  <a:p>
                    <a:r>
                      <a:rPr lang="en-US"/>
                      <a:t>d356</a:t>
                    </a:r>
                  </a:p>
                </c:rich>
              </c:tx>
              <c:showLegendKey val="0"/>
              <c:showVal val="1"/>
              <c:showCatName val="0"/>
              <c:showSerName val="0"/>
              <c:showPercent val="0"/>
              <c:showBubbleSize val="0"/>
            </c:dLbl>
            <c:dLbl>
              <c:idx val="356"/>
              <c:tx>
                <c:rich>
                  <a:bodyPr/>
                  <a:lstStyle/>
                  <a:p>
                    <a:r>
                      <a:rPr lang="en-US"/>
                      <a:t>d357</a:t>
                    </a:r>
                  </a:p>
                </c:rich>
              </c:tx>
              <c:showLegendKey val="0"/>
              <c:showVal val="1"/>
              <c:showCatName val="0"/>
              <c:showSerName val="0"/>
              <c:showPercent val="0"/>
              <c:showBubbleSize val="0"/>
            </c:dLbl>
            <c:dLbl>
              <c:idx val="357"/>
              <c:tx>
                <c:rich>
                  <a:bodyPr/>
                  <a:lstStyle/>
                  <a:p>
                    <a:r>
                      <a:rPr lang="en-US"/>
                      <a:t>d358</a:t>
                    </a:r>
                  </a:p>
                </c:rich>
              </c:tx>
              <c:showLegendKey val="0"/>
              <c:showVal val="1"/>
              <c:showCatName val="0"/>
              <c:showSerName val="0"/>
              <c:showPercent val="0"/>
              <c:showBubbleSize val="0"/>
            </c:dLbl>
            <c:dLbl>
              <c:idx val="358"/>
              <c:tx>
                <c:rich>
                  <a:bodyPr/>
                  <a:lstStyle/>
                  <a:p>
                    <a:r>
                      <a:rPr lang="en-US"/>
                      <a:t>d359</a:t>
                    </a:r>
                  </a:p>
                </c:rich>
              </c:tx>
              <c:showLegendKey val="0"/>
              <c:showVal val="1"/>
              <c:showCatName val="0"/>
              <c:showSerName val="0"/>
              <c:showPercent val="0"/>
              <c:showBubbleSize val="0"/>
            </c:dLbl>
            <c:dLbl>
              <c:idx val="359"/>
              <c:tx>
                <c:rich>
                  <a:bodyPr/>
                  <a:lstStyle/>
                  <a:p>
                    <a:r>
                      <a:rPr lang="en-US"/>
                      <a:t>d360</a:t>
                    </a:r>
                  </a:p>
                </c:rich>
              </c:tx>
              <c:showLegendKey val="0"/>
              <c:showVal val="1"/>
              <c:showCatName val="0"/>
              <c:showSerName val="0"/>
              <c:showPercent val="0"/>
              <c:showBubbleSize val="0"/>
            </c:dLbl>
            <c:dLbl>
              <c:idx val="360"/>
              <c:tx>
                <c:rich>
                  <a:bodyPr/>
                  <a:lstStyle/>
                  <a:p>
                    <a:r>
                      <a:rPr lang="en-US"/>
                      <a:t>d361</a:t>
                    </a:r>
                  </a:p>
                </c:rich>
              </c:tx>
              <c:showLegendKey val="0"/>
              <c:showVal val="1"/>
              <c:showCatName val="0"/>
              <c:showSerName val="0"/>
              <c:showPercent val="0"/>
              <c:showBubbleSize val="0"/>
            </c:dLbl>
            <c:dLbl>
              <c:idx val="361"/>
              <c:tx>
                <c:rich>
                  <a:bodyPr/>
                  <a:lstStyle/>
                  <a:p>
                    <a:r>
                      <a:rPr lang="en-US"/>
                      <a:t>d362</a:t>
                    </a:r>
                  </a:p>
                </c:rich>
              </c:tx>
              <c:showLegendKey val="0"/>
              <c:showVal val="1"/>
              <c:showCatName val="0"/>
              <c:showSerName val="0"/>
              <c:showPercent val="0"/>
              <c:showBubbleSize val="0"/>
            </c:dLbl>
            <c:dLbl>
              <c:idx val="362"/>
              <c:tx>
                <c:rich>
                  <a:bodyPr/>
                  <a:lstStyle/>
                  <a:p>
                    <a:r>
                      <a:rPr lang="en-US"/>
                      <a:t>d363</a:t>
                    </a:r>
                  </a:p>
                </c:rich>
              </c:tx>
              <c:showLegendKey val="0"/>
              <c:showVal val="1"/>
              <c:showCatName val="0"/>
              <c:showSerName val="0"/>
              <c:showPercent val="0"/>
              <c:showBubbleSize val="0"/>
            </c:dLbl>
            <c:dLbl>
              <c:idx val="363"/>
              <c:tx>
                <c:rich>
                  <a:bodyPr/>
                  <a:lstStyle/>
                  <a:p>
                    <a:r>
                      <a:rPr lang="en-US"/>
                      <a:t>d364</a:t>
                    </a:r>
                  </a:p>
                </c:rich>
              </c:tx>
              <c:showLegendKey val="0"/>
              <c:showVal val="1"/>
              <c:showCatName val="0"/>
              <c:showSerName val="0"/>
              <c:showPercent val="0"/>
              <c:showBubbleSize val="0"/>
            </c:dLbl>
            <c:dLbl>
              <c:idx val="364"/>
              <c:tx>
                <c:rich>
                  <a:bodyPr/>
                  <a:lstStyle/>
                  <a:p>
                    <a:r>
                      <a:rPr lang="en-US"/>
                      <a:t>d365</a:t>
                    </a:r>
                  </a:p>
                </c:rich>
              </c:tx>
              <c:showLegendKey val="0"/>
              <c:showVal val="1"/>
              <c:showCatName val="0"/>
              <c:showSerName val="0"/>
              <c:showPercent val="0"/>
              <c:showBubbleSize val="0"/>
            </c:dLbl>
            <c:dLbl>
              <c:idx val="365"/>
              <c:tx>
                <c:rich>
                  <a:bodyPr/>
                  <a:lstStyle/>
                  <a:p>
                    <a:r>
                      <a:rPr lang="en-US"/>
                      <a:t>d366</a:t>
                    </a:r>
                  </a:p>
                </c:rich>
              </c:tx>
              <c:showLegendKey val="0"/>
              <c:showVal val="1"/>
              <c:showCatName val="0"/>
              <c:showSerName val="0"/>
              <c:showPercent val="0"/>
              <c:showBubbleSize val="0"/>
            </c:dLbl>
            <c:dLbl>
              <c:idx val="366"/>
              <c:tx>
                <c:rich>
                  <a:bodyPr/>
                  <a:lstStyle/>
                  <a:p>
                    <a:r>
                      <a:rPr lang="en-US"/>
                      <a:t>d367</a:t>
                    </a:r>
                  </a:p>
                </c:rich>
              </c:tx>
              <c:showLegendKey val="0"/>
              <c:showVal val="1"/>
              <c:showCatName val="0"/>
              <c:showSerName val="0"/>
              <c:showPercent val="0"/>
              <c:showBubbleSize val="0"/>
            </c:dLbl>
            <c:dLbl>
              <c:idx val="367"/>
              <c:tx>
                <c:rich>
                  <a:bodyPr/>
                  <a:lstStyle/>
                  <a:p>
                    <a:r>
                      <a:rPr lang="en-US"/>
                      <a:t>d368</a:t>
                    </a:r>
                  </a:p>
                </c:rich>
              </c:tx>
              <c:showLegendKey val="0"/>
              <c:showVal val="1"/>
              <c:showCatName val="0"/>
              <c:showSerName val="0"/>
              <c:showPercent val="0"/>
              <c:showBubbleSize val="0"/>
            </c:dLbl>
            <c:dLbl>
              <c:idx val="368"/>
              <c:tx>
                <c:rich>
                  <a:bodyPr/>
                  <a:lstStyle/>
                  <a:p>
                    <a:r>
                      <a:rPr lang="en-US"/>
                      <a:t>d369</a:t>
                    </a:r>
                  </a:p>
                </c:rich>
              </c:tx>
              <c:showLegendKey val="0"/>
              <c:showVal val="1"/>
              <c:showCatName val="0"/>
              <c:showSerName val="0"/>
              <c:showPercent val="0"/>
              <c:showBubbleSize val="0"/>
            </c:dLbl>
            <c:dLbl>
              <c:idx val="369"/>
              <c:tx>
                <c:rich>
                  <a:bodyPr/>
                  <a:lstStyle/>
                  <a:p>
                    <a:r>
                      <a:rPr lang="en-US"/>
                      <a:t>d370</a:t>
                    </a:r>
                  </a:p>
                </c:rich>
              </c:tx>
              <c:showLegendKey val="0"/>
              <c:showVal val="1"/>
              <c:showCatName val="0"/>
              <c:showSerName val="0"/>
              <c:showPercent val="0"/>
              <c:showBubbleSize val="0"/>
            </c:dLbl>
            <c:dLbl>
              <c:idx val="370"/>
              <c:tx>
                <c:rich>
                  <a:bodyPr/>
                  <a:lstStyle/>
                  <a:p>
                    <a:r>
                      <a:rPr lang="en-US"/>
                      <a:t>d371</a:t>
                    </a:r>
                  </a:p>
                </c:rich>
              </c:tx>
              <c:showLegendKey val="0"/>
              <c:showVal val="1"/>
              <c:showCatName val="0"/>
              <c:showSerName val="0"/>
              <c:showPercent val="0"/>
              <c:showBubbleSize val="0"/>
            </c:dLbl>
            <c:dLbl>
              <c:idx val="371"/>
              <c:tx>
                <c:rich>
                  <a:bodyPr/>
                  <a:lstStyle/>
                  <a:p>
                    <a:r>
                      <a:rPr lang="en-US"/>
                      <a:t>d372</a:t>
                    </a:r>
                  </a:p>
                </c:rich>
              </c:tx>
              <c:showLegendKey val="0"/>
              <c:showVal val="1"/>
              <c:showCatName val="0"/>
              <c:showSerName val="0"/>
              <c:showPercent val="0"/>
              <c:showBubbleSize val="0"/>
            </c:dLbl>
            <c:dLbl>
              <c:idx val="372"/>
              <c:tx>
                <c:rich>
                  <a:bodyPr/>
                  <a:lstStyle/>
                  <a:p>
                    <a:r>
                      <a:rPr lang="en-US"/>
                      <a:t>d373</a:t>
                    </a:r>
                  </a:p>
                </c:rich>
              </c:tx>
              <c:showLegendKey val="0"/>
              <c:showVal val="1"/>
              <c:showCatName val="0"/>
              <c:showSerName val="0"/>
              <c:showPercent val="0"/>
              <c:showBubbleSize val="0"/>
            </c:dLbl>
            <c:dLbl>
              <c:idx val="373"/>
              <c:tx>
                <c:rich>
                  <a:bodyPr/>
                  <a:lstStyle/>
                  <a:p>
                    <a:r>
                      <a:rPr lang="en-US"/>
                      <a:t>d374</a:t>
                    </a:r>
                  </a:p>
                </c:rich>
              </c:tx>
              <c:showLegendKey val="0"/>
              <c:showVal val="1"/>
              <c:showCatName val="0"/>
              <c:showSerName val="0"/>
              <c:showPercent val="0"/>
              <c:showBubbleSize val="0"/>
            </c:dLbl>
            <c:dLbl>
              <c:idx val="374"/>
              <c:tx>
                <c:rich>
                  <a:bodyPr/>
                  <a:lstStyle/>
                  <a:p>
                    <a:r>
                      <a:rPr lang="en-US"/>
                      <a:t>d375</a:t>
                    </a:r>
                  </a:p>
                </c:rich>
              </c:tx>
              <c:showLegendKey val="0"/>
              <c:showVal val="1"/>
              <c:showCatName val="0"/>
              <c:showSerName val="0"/>
              <c:showPercent val="0"/>
              <c:showBubbleSize val="0"/>
            </c:dLbl>
            <c:dLbl>
              <c:idx val="375"/>
              <c:tx>
                <c:rich>
                  <a:bodyPr/>
                  <a:lstStyle/>
                  <a:p>
                    <a:r>
                      <a:rPr lang="en-US"/>
                      <a:t>d376</a:t>
                    </a:r>
                  </a:p>
                </c:rich>
              </c:tx>
              <c:showLegendKey val="0"/>
              <c:showVal val="1"/>
              <c:showCatName val="0"/>
              <c:showSerName val="0"/>
              <c:showPercent val="0"/>
              <c:showBubbleSize val="0"/>
            </c:dLbl>
            <c:dLbl>
              <c:idx val="376"/>
              <c:tx>
                <c:rich>
                  <a:bodyPr/>
                  <a:lstStyle/>
                  <a:p>
                    <a:r>
                      <a:rPr lang="en-US"/>
                      <a:t>d377</a:t>
                    </a:r>
                  </a:p>
                </c:rich>
              </c:tx>
              <c:showLegendKey val="0"/>
              <c:showVal val="1"/>
              <c:showCatName val="0"/>
              <c:showSerName val="0"/>
              <c:showPercent val="0"/>
              <c:showBubbleSize val="0"/>
            </c:dLbl>
            <c:dLbl>
              <c:idx val="377"/>
              <c:tx>
                <c:rich>
                  <a:bodyPr/>
                  <a:lstStyle/>
                  <a:p>
                    <a:r>
                      <a:rPr lang="en-US"/>
                      <a:t>d378</a:t>
                    </a:r>
                  </a:p>
                </c:rich>
              </c:tx>
              <c:showLegendKey val="0"/>
              <c:showVal val="1"/>
              <c:showCatName val="0"/>
              <c:showSerName val="0"/>
              <c:showPercent val="0"/>
              <c:showBubbleSize val="0"/>
            </c:dLbl>
            <c:dLbl>
              <c:idx val="378"/>
              <c:tx>
                <c:rich>
                  <a:bodyPr/>
                  <a:lstStyle/>
                  <a:p>
                    <a:r>
                      <a:rPr lang="en-US"/>
                      <a:t>d379</a:t>
                    </a:r>
                  </a:p>
                </c:rich>
              </c:tx>
              <c:showLegendKey val="0"/>
              <c:showVal val="1"/>
              <c:showCatName val="0"/>
              <c:showSerName val="0"/>
              <c:showPercent val="0"/>
              <c:showBubbleSize val="0"/>
            </c:dLbl>
            <c:dLbl>
              <c:idx val="379"/>
              <c:tx>
                <c:rich>
                  <a:bodyPr/>
                  <a:lstStyle/>
                  <a:p>
                    <a:r>
                      <a:rPr lang="en-US"/>
                      <a:t>d380</a:t>
                    </a:r>
                  </a:p>
                </c:rich>
              </c:tx>
              <c:showLegendKey val="0"/>
              <c:showVal val="1"/>
              <c:showCatName val="0"/>
              <c:showSerName val="0"/>
              <c:showPercent val="0"/>
              <c:showBubbleSize val="0"/>
            </c:dLbl>
            <c:dLbl>
              <c:idx val="380"/>
              <c:tx>
                <c:rich>
                  <a:bodyPr/>
                  <a:lstStyle/>
                  <a:p>
                    <a:r>
                      <a:rPr lang="en-US"/>
                      <a:t>d381</a:t>
                    </a:r>
                  </a:p>
                </c:rich>
              </c:tx>
              <c:showLegendKey val="0"/>
              <c:showVal val="1"/>
              <c:showCatName val="0"/>
              <c:showSerName val="0"/>
              <c:showPercent val="0"/>
              <c:showBubbleSize val="0"/>
            </c:dLbl>
            <c:dLbl>
              <c:idx val="381"/>
              <c:tx>
                <c:rich>
                  <a:bodyPr/>
                  <a:lstStyle/>
                  <a:p>
                    <a:r>
                      <a:rPr lang="en-US"/>
                      <a:t>d382</a:t>
                    </a:r>
                  </a:p>
                </c:rich>
              </c:tx>
              <c:showLegendKey val="0"/>
              <c:showVal val="1"/>
              <c:showCatName val="0"/>
              <c:showSerName val="0"/>
              <c:showPercent val="0"/>
              <c:showBubbleSize val="0"/>
            </c:dLbl>
            <c:dLbl>
              <c:idx val="382"/>
              <c:tx>
                <c:rich>
                  <a:bodyPr/>
                  <a:lstStyle/>
                  <a:p>
                    <a:r>
                      <a:rPr lang="en-US"/>
                      <a:t>d383</a:t>
                    </a:r>
                  </a:p>
                </c:rich>
              </c:tx>
              <c:showLegendKey val="0"/>
              <c:showVal val="1"/>
              <c:showCatName val="0"/>
              <c:showSerName val="0"/>
              <c:showPercent val="0"/>
              <c:showBubbleSize val="0"/>
            </c:dLbl>
            <c:dLbl>
              <c:idx val="383"/>
              <c:tx>
                <c:rich>
                  <a:bodyPr/>
                  <a:lstStyle/>
                  <a:p>
                    <a:r>
                      <a:rPr lang="en-US"/>
                      <a:t>d384</a:t>
                    </a:r>
                  </a:p>
                </c:rich>
              </c:tx>
              <c:showLegendKey val="0"/>
              <c:showVal val="1"/>
              <c:showCatName val="0"/>
              <c:showSerName val="0"/>
              <c:showPercent val="0"/>
              <c:showBubbleSize val="0"/>
            </c:dLbl>
            <c:dLbl>
              <c:idx val="384"/>
              <c:tx>
                <c:rich>
                  <a:bodyPr/>
                  <a:lstStyle/>
                  <a:p>
                    <a:r>
                      <a:rPr lang="en-US"/>
                      <a:t>d385</a:t>
                    </a:r>
                  </a:p>
                </c:rich>
              </c:tx>
              <c:showLegendKey val="0"/>
              <c:showVal val="1"/>
              <c:showCatName val="0"/>
              <c:showSerName val="0"/>
              <c:showPercent val="0"/>
              <c:showBubbleSize val="0"/>
            </c:dLbl>
            <c:dLbl>
              <c:idx val="385"/>
              <c:tx>
                <c:rich>
                  <a:bodyPr/>
                  <a:lstStyle/>
                  <a:p>
                    <a:r>
                      <a:rPr lang="en-US"/>
                      <a:t>d386</a:t>
                    </a:r>
                  </a:p>
                </c:rich>
              </c:tx>
              <c:showLegendKey val="0"/>
              <c:showVal val="1"/>
              <c:showCatName val="0"/>
              <c:showSerName val="0"/>
              <c:showPercent val="0"/>
              <c:showBubbleSize val="0"/>
            </c:dLbl>
            <c:dLbl>
              <c:idx val="386"/>
              <c:tx>
                <c:rich>
                  <a:bodyPr/>
                  <a:lstStyle/>
                  <a:p>
                    <a:r>
                      <a:rPr lang="en-US"/>
                      <a:t>d387</a:t>
                    </a:r>
                  </a:p>
                </c:rich>
              </c:tx>
              <c:showLegendKey val="0"/>
              <c:showVal val="1"/>
              <c:showCatName val="0"/>
              <c:showSerName val="0"/>
              <c:showPercent val="0"/>
              <c:showBubbleSize val="0"/>
            </c:dLbl>
            <c:dLbl>
              <c:idx val="387"/>
              <c:tx>
                <c:rich>
                  <a:bodyPr/>
                  <a:lstStyle/>
                  <a:p>
                    <a:r>
                      <a:rPr lang="en-US"/>
                      <a:t>d388</a:t>
                    </a:r>
                  </a:p>
                </c:rich>
              </c:tx>
              <c:showLegendKey val="0"/>
              <c:showVal val="1"/>
              <c:showCatName val="0"/>
              <c:showSerName val="0"/>
              <c:showPercent val="0"/>
              <c:showBubbleSize val="0"/>
            </c:dLbl>
            <c:dLbl>
              <c:idx val="388"/>
              <c:tx>
                <c:rich>
                  <a:bodyPr/>
                  <a:lstStyle/>
                  <a:p>
                    <a:r>
                      <a:rPr lang="en-US"/>
                      <a:t>d389</a:t>
                    </a:r>
                  </a:p>
                </c:rich>
              </c:tx>
              <c:showLegendKey val="0"/>
              <c:showVal val="1"/>
              <c:showCatName val="0"/>
              <c:showSerName val="0"/>
              <c:showPercent val="0"/>
              <c:showBubbleSize val="0"/>
            </c:dLbl>
            <c:dLbl>
              <c:idx val="389"/>
              <c:tx>
                <c:rich>
                  <a:bodyPr/>
                  <a:lstStyle/>
                  <a:p>
                    <a:r>
                      <a:rPr lang="en-US"/>
                      <a:t>d390</a:t>
                    </a:r>
                  </a:p>
                </c:rich>
              </c:tx>
              <c:showLegendKey val="0"/>
              <c:showVal val="1"/>
              <c:showCatName val="0"/>
              <c:showSerName val="0"/>
              <c:showPercent val="0"/>
              <c:showBubbleSize val="0"/>
            </c:dLbl>
            <c:dLbl>
              <c:idx val="390"/>
              <c:tx>
                <c:rich>
                  <a:bodyPr/>
                  <a:lstStyle/>
                  <a:p>
                    <a:r>
                      <a:rPr lang="en-US"/>
                      <a:t>d391</a:t>
                    </a:r>
                  </a:p>
                </c:rich>
              </c:tx>
              <c:showLegendKey val="0"/>
              <c:showVal val="1"/>
              <c:showCatName val="0"/>
              <c:showSerName val="0"/>
              <c:showPercent val="0"/>
              <c:showBubbleSize val="0"/>
            </c:dLbl>
            <c:dLbl>
              <c:idx val="391"/>
              <c:tx>
                <c:rich>
                  <a:bodyPr/>
                  <a:lstStyle/>
                  <a:p>
                    <a:r>
                      <a:rPr lang="en-US"/>
                      <a:t>d392</a:t>
                    </a:r>
                  </a:p>
                </c:rich>
              </c:tx>
              <c:showLegendKey val="0"/>
              <c:showVal val="1"/>
              <c:showCatName val="0"/>
              <c:showSerName val="0"/>
              <c:showPercent val="0"/>
              <c:showBubbleSize val="0"/>
            </c:dLbl>
            <c:dLbl>
              <c:idx val="392"/>
              <c:tx>
                <c:rich>
                  <a:bodyPr/>
                  <a:lstStyle/>
                  <a:p>
                    <a:r>
                      <a:rPr lang="en-US"/>
                      <a:t>d393</a:t>
                    </a:r>
                  </a:p>
                </c:rich>
              </c:tx>
              <c:showLegendKey val="0"/>
              <c:showVal val="1"/>
              <c:showCatName val="0"/>
              <c:showSerName val="0"/>
              <c:showPercent val="0"/>
              <c:showBubbleSize val="0"/>
            </c:dLbl>
            <c:dLbl>
              <c:idx val="393"/>
              <c:tx>
                <c:rich>
                  <a:bodyPr/>
                  <a:lstStyle/>
                  <a:p>
                    <a:r>
                      <a:rPr lang="en-US"/>
                      <a:t>d394</a:t>
                    </a:r>
                  </a:p>
                </c:rich>
              </c:tx>
              <c:showLegendKey val="0"/>
              <c:showVal val="1"/>
              <c:showCatName val="0"/>
              <c:showSerName val="0"/>
              <c:showPercent val="0"/>
              <c:showBubbleSize val="0"/>
            </c:dLbl>
            <c:dLbl>
              <c:idx val="394"/>
              <c:tx>
                <c:rich>
                  <a:bodyPr/>
                  <a:lstStyle/>
                  <a:p>
                    <a:r>
                      <a:rPr lang="en-US"/>
                      <a:t>d395</a:t>
                    </a:r>
                  </a:p>
                </c:rich>
              </c:tx>
              <c:showLegendKey val="0"/>
              <c:showVal val="1"/>
              <c:showCatName val="0"/>
              <c:showSerName val="0"/>
              <c:showPercent val="0"/>
              <c:showBubbleSize val="0"/>
            </c:dLbl>
            <c:dLbl>
              <c:idx val="395"/>
              <c:tx>
                <c:rich>
                  <a:bodyPr/>
                  <a:lstStyle/>
                  <a:p>
                    <a:r>
                      <a:rPr lang="en-US"/>
                      <a:t>d396</a:t>
                    </a:r>
                  </a:p>
                </c:rich>
              </c:tx>
              <c:showLegendKey val="0"/>
              <c:showVal val="1"/>
              <c:showCatName val="0"/>
              <c:showSerName val="0"/>
              <c:showPercent val="0"/>
              <c:showBubbleSize val="0"/>
            </c:dLbl>
            <c:dLbl>
              <c:idx val="396"/>
              <c:tx>
                <c:rich>
                  <a:bodyPr/>
                  <a:lstStyle/>
                  <a:p>
                    <a:r>
                      <a:rPr lang="en-US"/>
                      <a:t>d397</a:t>
                    </a:r>
                  </a:p>
                </c:rich>
              </c:tx>
              <c:showLegendKey val="0"/>
              <c:showVal val="1"/>
              <c:showCatName val="0"/>
              <c:showSerName val="0"/>
              <c:showPercent val="0"/>
              <c:showBubbleSize val="0"/>
            </c:dLbl>
            <c:dLbl>
              <c:idx val="397"/>
              <c:tx>
                <c:rich>
                  <a:bodyPr/>
                  <a:lstStyle/>
                  <a:p>
                    <a:r>
                      <a:rPr lang="en-US"/>
                      <a:t>d398</a:t>
                    </a:r>
                  </a:p>
                </c:rich>
              </c:tx>
              <c:showLegendKey val="0"/>
              <c:showVal val="1"/>
              <c:showCatName val="0"/>
              <c:showSerName val="0"/>
              <c:showPercent val="0"/>
              <c:showBubbleSize val="0"/>
            </c:dLbl>
            <c:dLbl>
              <c:idx val="398"/>
              <c:tx>
                <c:rich>
                  <a:bodyPr/>
                  <a:lstStyle/>
                  <a:p>
                    <a:r>
                      <a:rPr lang="en-US"/>
                      <a:t>d399</a:t>
                    </a:r>
                  </a:p>
                </c:rich>
              </c:tx>
              <c:showLegendKey val="0"/>
              <c:showVal val="1"/>
              <c:showCatName val="0"/>
              <c:showSerName val="0"/>
              <c:showPercent val="0"/>
              <c:showBubbleSize val="0"/>
            </c:dLbl>
            <c:dLbl>
              <c:idx val="399"/>
              <c:tx>
                <c:rich>
                  <a:bodyPr/>
                  <a:lstStyle/>
                  <a:p>
                    <a:r>
                      <a:rPr lang="en-US"/>
                      <a:t>d400</a:t>
                    </a:r>
                  </a:p>
                </c:rich>
              </c:tx>
              <c:showLegendKey val="0"/>
              <c:showVal val="1"/>
              <c:showCatName val="0"/>
              <c:showSerName val="0"/>
              <c:showPercent val="0"/>
              <c:showBubbleSize val="0"/>
            </c:dLbl>
            <c:dLbl>
              <c:idx val="400"/>
              <c:tx>
                <c:rich>
                  <a:bodyPr/>
                  <a:lstStyle/>
                  <a:p>
                    <a:r>
                      <a:rPr lang="en-US"/>
                      <a:t>d401</a:t>
                    </a:r>
                  </a:p>
                </c:rich>
              </c:tx>
              <c:showLegendKey val="0"/>
              <c:showVal val="1"/>
              <c:showCatName val="0"/>
              <c:showSerName val="0"/>
              <c:showPercent val="0"/>
              <c:showBubbleSize val="0"/>
            </c:dLbl>
            <c:dLbl>
              <c:idx val="401"/>
              <c:tx>
                <c:rich>
                  <a:bodyPr/>
                  <a:lstStyle/>
                  <a:p>
                    <a:r>
                      <a:rPr lang="en-US"/>
                      <a:t>d402</a:t>
                    </a:r>
                  </a:p>
                </c:rich>
              </c:tx>
              <c:showLegendKey val="0"/>
              <c:showVal val="1"/>
              <c:showCatName val="0"/>
              <c:showSerName val="0"/>
              <c:showPercent val="0"/>
              <c:showBubbleSize val="0"/>
            </c:dLbl>
            <c:dLbl>
              <c:idx val="402"/>
              <c:tx>
                <c:rich>
                  <a:bodyPr/>
                  <a:lstStyle/>
                  <a:p>
                    <a:r>
                      <a:rPr lang="en-US"/>
                      <a:t>d403</a:t>
                    </a:r>
                  </a:p>
                </c:rich>
              </c:tx>
              <c:showLegendKey val="0"/>
              <c:showVal val="1"/>
              <c:showCatName val="0"/>
              <c:showSerName val="0"/>
              <c:showPercent val="0"/>
              <c:showBubbleSize val="0"/>
            </c:dLbl>
            <c:dLbl>
              <c:idx val="403"/>
              <c:tx>
                <c:rich>
                  <a:bodyPr/>
                  <a:lstStyle/>
                  <a:p>
                    <a:r>
                      <a:rPr lang="en-US"/>
                      <a:t>d404</a:t>
                    </a:r>
                  </a:p>
                </c:rich>
              </c:tx>
              <c:showLegendKey val="0"/>
              <c:showVal val="1"/>
              <c:showCatName val="0"/>
              <c:showSerName val="0"/>
              <c:showPercent val="0"/>
              <c:showBubbleSize val="0"/>
            </c:dLbl>
            <c:dLbl>
              <c:idx val="404"/>
              <c:tx>
                <c:rich>
                  <a:bodyPr/>
                  <a:lstStyle/>
                  <a:p>
                    <a:r>
                      <a:rPr lang="en-US"/>
                      <a:t>d405</a:t>
                    </a:r>
                  </a:p>
                </c:rich>
              </c:tx>
              <c:showLegendKey val="0"/>
              <c:showVal val="1"/>
              <c:showCatName val="0"/>
              <c:showSerName val="0"/>
              <c:showPercent val="0"/>
              <c:showBubbleSize val="0"/>
            </c:dLbl>
            <c:dLbl>
              <c:idx val="405"/>
              <c:tx>
                <c:rich>
                  <a:bodyPr/>
                  <a:lstStyle/>
                  <a:p>
                    <a:r>
                      <a:rPr lang="en-US"/>
                      <a:t>d406</a:t>
                    </a:r>
                  </a:p>
                </c:rich>
              </c:tx>
              <c:showLegendKey val="0"/>
              <c:showVal val="1"/>
              <c:showCatName val="0"/>
              <c:showSerName val="0"/>
              <c:showPercent val="0"/>
              <c:showBubbleSize val="0"/>
            </c:dLbl>
            <c:dLbl>
              <c:idx val="406"/>
              <c:tx>
                <c:rich>
                  <a:bodyPr/>
                  <a:lstStyle/>
                  <a:p>
                    <a:r>
                      <a:rPr lang="en-US"/>
                      <a:t>d407</a:t>
                    </a:r>
                  </a:p>
                </c:rich>
              </c:tx>
              <c:showLegendKey val="0"/>
              <c:showVal val="1"/>
              <c:showCatName val="0"/>
              <c:showSerName val="0"/>
              <c:showPercent val="0"/>
              <c:showBubbleSize val="0"/>
            </c:dLbl>
            <c:dLbl>
              <c:idx val="407"/>
              <c:tx>
                <c:rich>
                  <a:bodyPr/>
                  <a:lstStyle/>
                  <a:p>
                    <a:r>
                      <a:rPr lang="en-US"/>
                      <a:t>d408</a:t>
                    </a:r>
                  </a:p>
                </c:rich>
              </c:tx>
              <c:showLegendKey val="0"/>
              <c:showVal val="1"/>
              <c:showCatName val="0"/>
              <c:showSerName val="0"/>
              <c:showPercent val="0"/>
              <c:showBubbleSize val="0"/>
            </c:dLbl>
            <c:dLbl>
              <c:idx val="408"/>
              <c:tx>
                <c:rich>
                  <a:bodyPr/>
                  <a:lstStyle/>
                  <a:p>
                    <a:r>
                      <a:rPr lang="en-US"/>
                      <a:t>d409</a:t>
                    </a:r>
                  </a:p>
                </c:rich>
              </c:tx>
              <c:showLegendKey val="0"/>
              <c:showVal val="1"/>
              <c:showCatName val="0"/>
              <c:showSerName val="0"/>
              <c:showPercent val="0"/>
              <c:showBubbleSize val="0"/>
            </c:dLbl>
            <c:dLbl>
              <c:idx val="409"/>
              <c:tx>
                <c:rich>
                  <a:bodyPr/>
                  <a:lstStyle/>
                  <a:p>
                    <a:r>
                      <a:rPr lang="en-US"/>
                      <a:t>d410</a:t>
                    </a:r>
                  </a:p>
                </c:rich>
              </c:tx>
              <c:showLegendKey val="0"/>
              <c:showVal val="1"/>
              <c:showCatName val="0"/>
              <c:showSerName val="0"/>
              <c:showPercent val="0"/>
              <c:showBubbleSize val="0"/>
            </c:dLbl>
            <c:dLbl>
              <c:idx val="410"/>
              <c:tx>
                <c:rich>
                  <a:bodyPr/>
                  <a:lstStyle/>
                  <a:p>
                    <a:r>
                      <a:rPr lang="en-US"/>
                      <a:t>d411</a:t>
                    </a:r>
                  </a:p>
                </c:rich>
              </c:tx>
              <c:showLegendKey val="0"/>
              <c:showVal val="1"/>
              <c:showCatName val="0"/>
              <c:showSerName val="0"/>
              <c:showPercent val="0"/>
              <c:showBubbleSize val="0"/>
            </c:dLbl>
            <c:dLbl>
              <c:idx val="411"/>
              <c:tx>
                <c:rich>
                  <a:bodyPr/>
                  <a:lstStyle/>
                  <a:p>
                    <a:r>
                      <a:rPr lang="en-US"/>
                      <a:t>d412</a:t>
                    </a:r>
                  </a:p>
                </c:rich>
              </c:tx>
              <c:showLegendKey val="0"/>
              <c:showVal val="1"/>
              <c:showCatName val="0"/>
              <c:showSerName val="0"/>
              <c:showPercent val="0"/>
              <c:showBubbleSize val="0"/>
            </c:dLbl>
            <c:dLbl>
              <c:idx val="412"/>
              <c:tx>
                <c:rich>
                  <a:bodyPr/>
                  <a:lstStyle/>
                  <a:p>
                    <a:r>
                      <a:rPr lang="en-US"/>
                      <a:t>d413</a:t>
                    </a:r>
                  </a:p>
                </c:rich>
              </c:tx>
              <c:showLegendKey val="0"/>
              <c:showVal val="1"/>
              <c:showCatName val="0"/>
              <c:showSerName val="0"/>
              <c:showPercent val="0"/>
              <c:showBubbleSize val="0"/>
            </c:dLbl>
            <c:dLbl>
              <c:idx val="413"/>
              <c:tx>
                <c:rich>
                  <a:bodyPr/>
                  <a:lstStyle/>
                  <a:p>
                    <a:r>
                      <a:rPr lang="en-US"/>
                      <a:t>d414</a:t>
                    </a:r>
                  </a:p>
                </c:rich>
              </c:tx>
              <c:showLegendKey val="0"/>
              <c:showVal val="1"/>
              <c:showCatName val="0"/>
              <c:showSerName val="0"/>
              <c:showPercent val="0"/>
              <c:showBubbleSize val="0"/>
            </c:dLbl>
            <c:dLbl>
              <c:idx val="414"/>
              <c:tx>
                <c:rich>
                  <a:bodyPr/>
                  <a:lstStyle/>
                  <a:p>
                    <a:r>
                      <a:rPr lang="en-US"/>
                      <a:t>d415</a:t>
                    </a:r>
                  </a:p>
                </c:rich>
              </c:tx>
              <c:showLegendKey val="0"/>
              <c:showVal val="1"/>
              <c:showCatName val="0"/>
              <c:showSerName val="0"/>
              <c:showPercent val="0"/>
              <c:showBubbleSize val="0"/>
            </c:dLbl>
            <c:dLbl>
              <c:idx val="415"/>
              <c:tx>
                <c:rich>
                  <a:bodyPr/>
                  <a:lstStyle/>
                  <a:p>
                    <a:r>
                      <a:rPr lang="en-US"/>
                      <a:t>d416</a:t>
                    </a:r>
                  </a:p>
                </c:rich>
              </c:tx>
              <c:showLegendKey val="0"/>
              <c:showVal val="1"/>
              <c:showCatName val="0"/>
              <c:showSerName val="0"/>
              <c:showPercent val="0"/>
              <c:showBubbleSize val="0"/>
            </c:dLbl>
            <c:dLbl>
              <c:idx val="416"/>
              <c:tx>
                <c:rich>
                  <a:bodyPr/>
                  <a:lstStyle/>
                  <a:p>
                    <a:r>
                      <a:rPr lang="en-US"/>
                      <a:t>d417</a:t>
                    </a:r>
                  </a:p>
                </c:rich>
              </c:tx>
              <c:showLegendKey val="0"/>
              <c:showVal val="1"/>
              <c:showCatName val="0"/>
              <c:showSerName val="0"/>
              <c:showPercent val="0"/>
              <c:showBubbleSize val="0"/>
            </c:dLbl>
            <c:dLbl>
              <c:idx val="417"/>
              <c:tx>
                <c:rich>
                  <a:bodyPr/>
                  <a:lstStyle/>
                  <a:p>
                    <a:r>
                      <a:rPr lang="en-US"/>
                      <a:t>d418</a:t>
                    </a:r>
                  </a:p>
                </c:rich>
              </c:tx>
              <c:showLegendKey val="0"/>
              <c:showVal val="1"/>
              <c:showCatName val="0"/>
              <c:showSerName val="0"/>
              <c:showPercent val="0"/>
              <c:showBubbleSize val="0"/>
            </c:dLbl>
            <c:dLbl>
              <c:idx val="418"/>
              <c:tx>
                <c:rich>
                  <a:bodyPr/>
                  <a:lstStyle/>
                  <a:p>
                    <a:r>
                      <a:rPr lang="en-US"/>
                      <a:t>d419</a:t>
                    </a:r>
                  </a:p>
                </c:rich>
              </c:tx>
              <c:showLegendKey val="0"/>
              <c:showVal val="1"/>
              <c:showCatName val="0"/>
              <c:showSerName val="0"/>
              <c:showPercent val="0"/>
              <c:showBubbleSize val="0"/>
            </c:dLbl>
            <c:dLbl>
              <c:idx val="419"/>
              <c:tx>
                <c:rich>
                  <a:bodyPr/>
                  <a:lstStyle/>
                  <a:p>
                    <a:r>
                      <a:rPr lang="en-US"/>
                      <a:t>d420</a:t>
                    </a:r>
                  </a:p>
                </c:rich>
              </c:tx>
              <c:showLegendKey val="0"/>
              <c:showVal val="1"/>
              <c:showCatName val="0"/>
              <c:showSerName val="0"/>
              <c:showPercent val="0"/>
              <c:showBubbleSize val="0"/>
            </c:dLbl>
            <c:dLbl>
              <c:idx val="420"/>
              <c:tx>
                <c:rich>
                  <a:bodyPr/>
                  <a:lstStyle/>
                  <a:p>
                    <a:r>
                      <a:rPr lang="en-US"/>
                      <a:t>d421</a:t>
                    </a:r>
                  </a:p>
                </c:rich>
              </c:tx>
              <c:showLegendKey val="0"/>
              <c:showVal val="1"/>
              <c:showCatName val="0"/>
              <c:showSerName val="0"/>
              <c:showPercent val="0"/>
              <c:showBubbleSize val="0"/>
            </c:dLbl>
            <c:dLbl>
              <c:idx val="421"/>
              <c:tx>
                <c:rich>
                  <a:bodyPr/>
                  <a:lstStyle/>
                  <a:p>
                    <a:r>
                      <a:rPr lang="en-US"/>
                      <a:t>d422</a:t>
                    </a:r>
                  </a:p>
                </c:rich>
              </c:tx>
              <c:showLegendKey val="0"/>
              <c:showVal val="1"/>
              <c:showCatName val="0"/>
              <c:showSerName val="0"/>
              <c:showPercent val="0"/>
              <c:showBubbleSize val="0"/>
            </c:dLbl>
            <c:dLbl>
              <c:idx val="422"/>
              <c:tx>
                <c:rich>
                  <a:bodyPr/>
                  <a:lstStyle/>
                  <a:p>
                    <a:r>
                      <a:rPr lang="en-US"/>
                      <a:t>d423</a:t>
                    </a:r>
                  </a:p>
                </c:rich>
              </c:tx>
              <c:showLegendKey val="0"/>
              <c:showVal val="1"/>
              <c:showCatName val="0"/>
              <c:showSerName val="0"/>
              <c:showPercent val="0"/>
              <c:showBubbleSize val="0"/>
            </c:dLbl>
            <c:dLbl>
              <c:idx val="423"/>
              <c:tx>
                <c:rich>
                  <a:bodyPr/>
                  <a:lstStyle/>
                  <a:p>
                    <a:r>
                      <a:rPr lang="en-US"/>
                      <a:t>d424</a:t>
                    </a:r>
                  </a:p>
                </c:rich>
              </c:tx>
              <c:showLegendKey val="0"/>
              <c:showVal val="1"/>
              <c:showCatName val="0"/>
              <c:showSerName val="0"/>
              <c:showPercent val="0"/>
              <c:showBubbleSize val="0"/>
            </c:dLbl>
            <c:dLbl>
              <c:idx val="424"/>
              <c:tx>
                <c:rich>
                  <a:bodyPr/>
                  <a:lstStyle/>
                  <a:p>
                    <a:r>
                      <a:rPr lang="en-US"/>
                      <a:t>d425</a:t>
                    </a:r>
                  </a:p>
                </c:rich>
              </c:tx>
              <c:showLegendKey val="0"/>
              <c:showVal val="1"/>
              <c:showCatName val="0"/>
              <c:showSerName val="0"/>
              <c:showPercent val="0"/>
              <c:showBubbleSize val="0"/>
            </c:dLbl>
            <c:dLbl>
              <c:idx val="425"/>
              <c:tx>
                <c:rich>
                  <a:bodyPr/>
                  <a:lstStyle/>
                  <a:p>
                    <a:r>
                      <a:rPr lang="en-US"/>
                      <a:t>d426</a:t>
                    </a:r>
                  </a:p>
                </c:rich>
              </c:tx>
              <c:showLegendKey val="0"/>
              <c:showVal val="1"/>
              <c:showCatName val="0"/>
              <c:showSerName val="0"/>
              <c:showPercent val="0"/>
              <c:showBubbleSize val="0"/>
            </c:dLbl>
            <c:dLbl>
              <c:idx val="426"/>
              <c:tx>
                <c:rich>
                  <a:bodyPr/>
                  <a:lstStyle/>
                  <a:p>
                    <a:r>
                      <a:rPr lang="en-US"/>
                      <a:t>d427</a:t>
                    </a:r>
                  </a:p>
                </c:rich>
              </c:tx>
              <c:showLegendKey val="0"/>
              <c:showVal val="1"/>
              <c:showCatName val="0"/>
              <c:showSerName val="0"/>
              <c:showPercent val="0"/>
              <c:showBubbleSize val="0"/>
            </c:dLbl>
            <c:dLbl>
              <c:idx val="427"/>
              <c:tx>
                <c:rich>
                  <a:bodyPr/>
                  <a:lstStyle/>
                  <a:p>
                    <a:r>
                      <a:rPr lang="en-US"/>
                      <a:t>d428</a:t>
                    </a:r>
                  </a:p>
                </c:rich>
              </c:tx>
              <c:showLegendKey val="0"/>
              <c:showVal val="1"/>
              <c:showCatName val="0"/>
              <c:showSerName val="0"/>
              <c:showPercent val="0"/>
              <c:showBubbleSize val="0"/>
            </c:dLbl>
            <c:dLbl>
              <c:idx val="428"/>
              <c:tx>
                <c:rich>
                  <a:bodyPr/>
                  <a:lstStyle/>
                  <a:p>
                    <a:r>
                      <a:rPr lang="en-US"/>
                      <a:t>d429</a:t>
                    </a:r>
                  </a:p>
                </c:rich>
              </c:tx>
              <c:showLegendKey val="0"/>
              <c:showVal val="1"/>
              <c:showCatName val="0"/>
              <c:showSerName val="0"/>
              <c:showPercent val="0"/>
              <c:showBubbleSize val="0"/>
            </c:dLbl>
            <c:dLbl>
              <c:idx val="429"/>
              <c:tx>
                <c:rich>
                  <a:bodyPr/>
                  <a:lstStyle/>
                  <a:p>
                    <a:r>
                      <a:rPr lang="en-US"/>
                      <a:t>d430</a:t>
                    </a:r>
                  </a:p>
                </c:rich>
              </c:tx>
              <c:showLegendKey val="0"/>
              <c:showVal val="1"/>
              <c:showCatName val="0"/>
              <c:showSerName val="0"/>
              <c:showPercent val="0"/>
              <c:showBubbleSize val="0"/>
            </c:dLbl>
            <c:dLbl>
              <c:idx val="430"/>
              <c:tx>
                <c:rich>
                  <a:bodyPr/>
                  <a:lstStyle/>
                  <a:p>
                    <a:r>
                      <a:rPr lang="en-US"/>
                      <a:t>d431</a:t>
                    </a:r>
                  </a:p>
                </c:rich>
              </c:tx>
              <c:showLegendKey val="0"/>
              <c:showVal val="1"/>
              <c:showCatName val="0"/>
              <c:showSerName val="0"/>
              <c:showPercent val="0"/>
              <c:showBubbleSize val="0"/>
            </c:dLbl>
            <c:dLbl>
              <c:idx val="431"/>
              <c:tx>
                <c:rich>
                  <a:bodyPr/>
                  <a:lstStyle/>
                  <a:p>
                    <a:r>
                      <a:rPr lang="en-US"/>
                      <a:t>d432</a:t>
                    </a:r>
                  </a:p>
                </c:rich>
              </c:tx>
              <c:showLegendKey val="0"/>
              <c:showVal val="1"/>
              <c:showCatName val="0"/>
              <c:showSerName val="0"/>
              <c:showPercent val="0"/>
              <c:showBubbleSize val="0"/>
            </c:dLbl>
            <c:dLbl>
              <c:idx val="432"/>
              <c:tx>
                <c:rich>
                  <a:bodyPr/>
                  <a:lstStyle/>
                  <a:p>
                    <a:r>
                      <a:rPr lang="en-US"/>
                      <a:t>d433</a:t>
                    </a:r>
                  </a:p>
                </c:rich>
              </c:tx>
              <c:showLegendKey val="0"/>
              <c:showVal val="1"/>
              <c:showCatName val="0"/>
              <c:showSerName val="0"/>
              <c:showPercent val="0"/>
              <c:showBubbleSize val="0"/>
            </c:dLbl>
            <c:dLbl>
              <c:idx val="433"/>
              <c:tx>
                <c:rich>
                  <a:bodyPr/>
                  <a:lstStyle/>
                  <a:p>
                    <a:r>
                      <a:rPr lang="en-US"/>
                      <a:t>d434</a:t>
                    </a:r>
                  </a:p>
                </c:rich>
              </c:tx>
              <c:showLegendKey val="0"/>
              <c:showVal val="1"/>
              <c:showCatName val="0"/>
              <c:showSerName val="0"/>
              <c:showPercent val="0"/>
              <c:showBubbleSize val="0"/>
            </c:dLbl>
            <c:dLbl>
              <c:idx val="434"/>
              <c:tx>
                <c:rich>
                  <a:bodyPr/>
                  <a:lstStyle/>
                  <a:p>
                    <a:r>
                      <a:rPr lang="en-US"/>
                      <a:t>d435</a:t>
                    </a:r>
                  </a:p>
                </c:rich>
              </c:tx>
              <c:showLegendKey val="0"/>
              <c:showVal val="1"/>
              <c:showCatName val="0"/>
              <c:showSerName val="0"/>
              <c:showPercent val="0"/>
              <c:showBubbleSize val="0"/>
            </c:dLbl>
            <c:dLbl>
              <c:idx val="435"/>
              <c:tx>
                <c:rich>
                  <a:bodyPr/>
                  <a:lstStyle/>
                  <a:p>
                    <a:r>
                      <a:rPr lang="en-US"/>
                      <a:t>d436</a:t>
                    </a:r>
                  </a:p>
                </c:rich>
              </c:tx>
              <c:showLegendKey val="0"/>
              <c:showVal val="1"/>
              <c:showCatName val="0"/>
              <c:showSerName val="0"/>
              <c:showPercent val="0"/>
              <c:showBubbleSize val="0"/>
            </c:dLbl>
            <c:dLbl>
              <c:idx val="436"/>
              <c:tx>
                <c:rich>
                  <a:bodyPr/>
                  <a:lstStyle/>
                  <a:p>
                    <a:r>
                      <a:rPr lang="en-US"/>
                      <a:t>d437</a:t>
                    </a:r>
                  </a:p>
                </c:rich>
              </c:tx>
              <c:showLegendKey val="0"/>
              <c:showVal val="1"/>
              <c:showCatName val="0"/>
              <c:showSerName val="0"/>
              <c:showPercent val="0"/>
              <c:showBubbleSize val="0"/>
            </c:dLbl>
            <c:dLbl>
              <c:idx val="437"/>
              <c:tx>
                <c:rich>
                  <a:bodyPr/>
                  <a:lstStyle/>
                  <a:p>
                    <a:r>
                      <a:rPr lang="en-US"/>
                      <a:t>d438</a:t>
                    </a:r>
                  </a:p>
                </c:rich>
              </c:tx>
              <c:showLegendKey val="0"/>
              <c:showVal val="1"/>
              <c:showCatName val="0"/>
              <c:showSerName val="0"/>
              <c:showPercent val="0"/>
              <c:showBubbleSize val="0"/>
            </c:dLbl>
            <c:dLbl>
              <c:idx val="438"/>
              <c:tx>
                <c:rich>
                  <a:bodyPr/>
                  <a:lstStyle/>
                  <a:p>
                    <a:r>
                      <a:rPr lang="en-US"/>
                      <a:t>d439</a:t>
                    </a:r>
                  </a:p>
                </c:rich>
              </c:tx>
              <c:showLegendKey val="0"/>
              <c:showVal val="1"/>
              <c:showCatName val="0"/>
              <c:showSerName val="0"/>
              <c:showPercent val="0"/>
              <c:showBubbleSize val="0"/>
            </c:dLbl>
            <c:dLbl>
              <c:idx val="439"/>
              <c:tx>
                <c:rich>
                  <a:bodyPr/>
                  <a:lstStyle/>
                  <a:p>
                    <a:r>
                      <a:rPr lang="en-US"/>
                      <a:t>d440</a:t>
                    </a:r>
                  </a:p>
                </c:rich>
              </c:tx>
              <c:showLegendKey val="0"/>
              <c:showVal val="1"/>
              <c:showCatName val="0"/>
              <c:showSerName val="0"/>
              <c:showPercent val="0"/>
              <c:showBubbleSize val="0"/>
            </c:dLbl>
            <c:dLbl>
              <c:idx val="440"/>
              <c:tx>
                <c:rich>
                  <a:bodyPr/>
                  <a:lstStyle/>
                  <a:p>
                    <a:r>
                      <a:rPr lang="en-US"/>
                      <a:t>d441</a:t>
                    </a:r>
                  </a:p>
                </c:rich>
              </c:tx>
              <c:showLegendKey val="0"/>
              <c:showVal val="1"/>
              <c:showCatName val="0"/>
              <c:showSerName val="0"/>
              <c:showPercent val="0"/>
              <c:showBubbleSize val="0"/>
            </c:dLbl>
            <c:dLbl>
              <c:idx val="441"/>
              <c:tx>
                <c:rich>
                  <a:bodyPr/>
                  <a:lstStyle/>
                  <a:p>
                    <a:r>
                      <a:rPr lang="en-US"/>
                      <a:t>d442</a:t>
                    </a:r>
                  </a:p>
                </c:rich>
              </c:tx>
              <c:showLegendKey val="0"/>
              <c:showVal val="1"/>
              <c:showCatName val="0"/>
              <c:showSerName val="0"/>
              <c:showPercent val="0"/>
              <c:showBubbleSize val="0"/>
            </c:dLbl>
            <c:dLbl>
              <c:idx val="442"/>
              <c:tx>
                <c:rich>
                  <a:bodyPr/>
                  <a:lstStyle/>
                  <a:p>
                    <a:r>
                      <a:rPr lang="en-US"/>
                      <a:t>d443</a:t>
                    </a:r>
                  </a:p>
                </c:rich>
              </c:tx>
              <c:showLegendKey val="0"/>
              <c:showVal val="1"/>
              <c:showCatName val="0"/>
              <c:showSerName val="0"/>
              <c:showPercent val="0"/>
              <c:showBubbleSize val="0"/>
            </c:dLbl>
            <c:dLbl>
              <c:idx val="443"/>
              <c:tx>
                <c:rich>
                  <a:bodyPr/>
                  <a:lstStyle/>
                  <a:p>
                    <a:r>
                      <a:rPr lang="en-US"/>
                      <a:t>d444</a:t>
                    </a:r>
                  </a:p>
                </c:rich>
              </c:tx>
              <c:showLegendKey val="0"/>
              <c:showVal val="1"/>
              <c:showCatName val="0"/>
              <c:showSerName val="0"/>
              <c:showPercent val="0"/>
              <c:showBubbleSize val="0"/>
            </c:dLbl>
            <c:dLbl>
              <c:idx val="444"/>
              <c:tx>
                <c:rich>
                  <a:bodyPr/>
                  <a:lstStyle/>
                  <a:p>
                    <a:r>
                      <a:rPr lang="en-US"/>
                      <a:t>d445</a:t>
                    </a:r>
                  </a:p>
                </c:rich>
              </c:tx>
              <c:showLegendKey val="0"/>
              <c:showVal val="1"/>
              <c:showCatName val="0"/>
              <c:showSerName val="0"/>
              <c:showPercent val="0"/>
              <c:showBubbleSize val="0"/>
            </c:dLbl>
            <c:dLbl>
              <c:idx val="445"/>
              <c:tx>
                <c:rich>
                  <a:bodyPr/>
                  <a:lstStyle/>
                  <a:p>
                    <a:r>
                      <a:rPr lang="en-US"/>
                      <a:t>d446</a:t>
                    </a:r>
                  </a:p>
                </c:rich>
              </c:tx>
              <c:showLegendKey val="0"/>
              <c:showVal val="1"/>
              <c:showCatName val="0"/>
              <c:showSerName val="0"/>
              <c:showPercent val="0"/>
              <c:showBubbleSize val="0"/>
            </c:dLbl>
            <c:dLbl>
              <c:idx val="446"/>
              <c:tx>
                <c:rich>
                  <a:bodyPr/>
                  <a:lstStyle/>
                  <a:p>
                    <a:r>
                      <a:rPr lang="en-US"/>
                      <a:t>d447</a:t>
                    </a:r>
                  </a:p>
                </c:rich>
              </c:tx>
              <c:showLegendKey val="0"/>
              <c:showVal val="1"/>
              <c:showCatName val="0"/>
              <c:showSerName val="0"/>
              <c:showPercent val="0"/>
              <c:showBubbleSize val="0"/>
            </c:dLbl>
            <c:dLbl>
              <c:idx val="447"/>
              <c:tx>
                <c:rich>
                  <a:bodyPr/>
                  <a:lstStyle/>
                  <a:p>
                    <a:r>
                      <a:rPr lang="en-US"/>
                      <a:t>d448</a:t>
                    </a:r>
                  </a:p>
                </c:rich>
              </c:tx>
              <c:showLegendKey val="0"/>
              <c:showVal val="1"/>
              <c:showCatName val="0"/>
              <c:showSerName val="0"/>
              <c:showPercent val="0"/>
              <c:showBubbleSize val="0"/>
            </c:dLbl>
            <c:dLbl>
              <c:idx val="448"/>
              <c:tx>
                <c:rich>
                  <a:bodyPr/>
                  <a:lstStyle/>
                  <a:p>
                    <a:r>
                      <a:rPr lang="en-US"/>
                      <a:t>d449</a:t>
                    </a:r>
                  </a:p>
                </c:rich>
              </c:tx>
              <c:showLegendKey val="0"/>
              <c:showVal val="1"/>
              <c:showCatName val="0"/>
              <c:showSerName val="0"/>
              <c:showPercent val="0"/>
              <c:showBubbleSize val="0"/>
            </c:dLbl>
            <c:dLbl>
              <c:idx val="449"/>
              <c:tx>
                <c:rich>
                  <a:bodyPr/>
                  <a:lstStyle/>
                  <a:p>
                    <a:r>
                      <a:rPr lang="en-US"/>
                      <a:t>d450</a:t>
                    </a:r>
                  </a:p>
                </c:rich>
              </c:tx>
              <c:showLegendKey val="0"/>
              <c:showVal val="1"/>
              <c:showCatName val="0"/>
              <c:showSerName val="0"/>
              <c:showPercent val="0"/>
              <c:showBubbleSize val="0"/>
            </c:dLbl>
            <c:dLbl>
              <c:idx val="450"/>
              <c:tx>
                <c:rich>
                  <a:bodyPr/>
                  <a:lstStyle/>
                  <a:p>
                    <a:r>
                      <a:rPr lang="en-US"/>
                      <a:t>d451</a:t>
                    </a:r>
                  </a:p>
                </c:rich>
              </c:tx>
              <c:showLegendKey val="0"/>
              <c:showVal val="1"/>
              <c:showCatName val="0"/>
              <c:showSerName val="0"/>
              <c:showPercent val="0"/>
              <c:showBubbleSize val="0"/>
            </c:dLbl>
            <c:dLbl>
              <c:idx val="451"/>
              <c:tx>
                <c:rich>
                  <a:bodyPr/>
                  <a:lstStyle/>
                  <a:p>
                    <a:r>
                      <a:rPr lang="en-US"/>
                      <a:t>d452</a:t>
                    </a:r>
                  </a:p>
                </c:rich>
              </c:tx>
              <c:showLegendKey val="0"/>
              <c:showVal val="1"/>
              <c:showCatName val="0"/>
              <c:showSerName val="0"/>
              <c:showPercent val="0"/>
              <c:showBubbleSize val="0"/>
            </c:dLbl>
            <c:dLbl>
              <c:idx val="452"/>
              <c:tx>
                <c:rich>
                  <a:bodyPr/>
                  <a:lstStyle/>
                  <a:p>
                    <a:r>
                      <a:rPr lang="en-US"/>
                      <a:t>d453</a:t>
                    </a:r>
                  </a:p>
                </c:rich>
              </c:tx>
              <c:showLegendKey val="0"/>
              <c:showVal val="1"/>
              <c:showCatName val="0"/>
              <c:showSerName val="0"/>
              <c:showPercent val="0"/>
              <c:showBubbleSize val="0"/>
            </c:dLbl>
            <c:dLbl>
              <c:idx val="453"/>
              <c:tx>
                <c:rich>
                  <a:bodyPr/>
                  <a:lstStyle/>
                  <a:p>
                    <a:r>
                      <a:rPr lang="en-US"/>
                      <a:t>d454</a:t>
                    </a:r>
                  </a:p>
                </c:rich>
              </c:tx>
              <c:showLegendKey val="0"/>
              <c:showVal val="1"/>
              <c:showCatName val="0"/>
              <c:showSerName val="0"/>
              <c:showPercent val="0"/>
              <c:showBubbleSize val="0"/>
            </c:dLbl>
            <c:dLbl>
              <c:idx val="454"/>
              <c:tx>
                <c:rich>
                  <a:bodyPr/>
                  <a:lstStyle/>
                  <a:p>
                    <a:r>
                      <a:rPr lang="en-US"/>
                      <a:t>d455</a:t>
                    </a:r>
                  </a:p>
                </c:rich>
              </c:tx>
              <c:showLegendKey val="0"/>
              <c:showVal val="1"/>
              <c:showCatName val="0"/>
              <c:showSerName val="0"/>
              <c:showPercent val="0"/>
              <c:showBubbleSize val="0"/>
            </c:dLbl>
            <c:dLbl>
              <c:idx val="455"/>
              <c:tx>
                <c:rich>
                  <a:bodyPr/>
                  <a:lstStyle/>
                  <a:p>
                    <a:r>
                      <a:rPr lang="en-US"/>
                      <a:t>d456</a:t>
                    </a:r>
                  </a:p>
                </c:rich>
              </c:tx>
              <c:showLegendKey val="0"/>
              <c:showVal val="1"/>
              <c:showCatName val="0"/>
              <c:showSerName val="0"/>
              <c:showPercent val="0"/>
              <c:showBubbleSize val="0"/>
            </c:dLbl>
            <c:dLbl>
              <c:idx val="456"/>
              <c:tx>
                <c:rich>
                  <a:bodyPr/>
                  <a:lstStyle/>
                  <a:p>
                    <a:r>
                      <a:rPr lang="en-US"/>
                      <a:t>d457</a:t>
                    </a:r>
                  </a:p>
                </c:rich>
              </c:tx>
              <c:showLegendKey val="0"/>
              <c:showVal val="1"/>
              <c:showCatName val="0"/>
              <c:showSerName val="0"/>
              <c:showPercent val="0"/>
              <c:showBubbleSize val="0"/>
            </c:dLbl>
            <c:dLbl>
              <c:idx val="457"/>
              <c:tx>
                <c:rich>
                  <a:bodyPr/>
                  <a:lstStyle/>
                  <a:p>
                    <a:r>
                      <a:rPr lang="en-US"/>
                      <a:t>d458</a:t>
                    </a:r>
                  </a:p>
                </c:rich>
              </c:tx>
              <c:showLegendKey val="0"/>
              <c:showVal val="1"/>
              <c:showCatName val="0"/>
              <c:showSerName val="0"/>
              <c:showPercent val="0"/>
              <c:showBubbleSize val="0"/>
            </c:dLbl>
            <c:dLbl>
              <c:idx val="458"/>
              <c:tx>
                <c:rich>
                  <a:bodyPr/>
                  <a:lstStyle/>
                  <a:p>
                    <a:r>
                      <a:rPr lang="en-US"/>
                      <a:t>d459</a:t>
                    </a:r>
                  </a:p>
                </c:rich>
              </c:tx>
              <c:showLegendKey val="0"/>
              <c:showVal val="1"/>
              <c:showCatName val="0"/>
              <c:showSerName val="0"/>
              <c:showPercent val="0"/>
              <c:showBubbleSize val="0"/>
            </c:dLbl>
            <c:dLbl>
              <c:idx val="459"/>
              <c:tx>
                <c:rich>
                  <a:bodyPr/>
                  <a:lstStyle/>
                  <a:p>
                    <a:r>
                      <a:rPr lang="en-US"/>
                      <a:t>d460</a:t>
                    </a:r>
                  </a:p>
                </c:rich>
              </c:tx>
              <c:showLegendKey val="0"/>
              <c:showVal val="1"/>
              <c:showCatName val="0"/>
              <c:showSerName val="0"/>
              <c:showPercent val="0"/>
              <c:showBubbleSize val="0"/>
            </c:dLbl>
            <c:dLbl>
              <c:idx val="460"/>
              <c:tx>
                <c:rich>
                  <a:bodyPr/>
                  <a:lstStyle/>
                  <a:p>
                    <a:r>
                      <a:rPr lang="en-US"/>
                      <a:t>d461</a:t>
                    </a:r>
                  </a:p>
                </c:rich>
              </c:tx>
              <c:showLegendKey val="0"/>
              <c:showVal val="1"/>
              <c:showCatName val="0"/>
              <c:showSerName val="0"/>
              <c:showPercent val="0"/>
              <c:showBubbleSize val="0"/>
            </c:dLbl>
            <c:dLbl>
              <c:idx val="461"/>
              <c:tx>
                <c:rich>
                  <a:bodyPr/>
                  <a:lstStyle/>
                  <a:p>
                    <a:r>
                      <a:rPr lang="en-US"/>
                      <a:t>d462</a:t>
                    </a:r>
                  </a:p>
                </c:rich>
              </c:tx>
              <c:showLegendKey val="0"/>
              <c:showVal val="1"/>
              <c:showCatName val="0"/>
              <c:showSerName val="0"/>
              <c:showPercent val="0"/>
              <c:showBubbleSize val="0"/>
            </c:dLbl>
            <c:dLbl>
              <c:idx val="462"/>
              <c:tx>
                <c:rich>
                  <a:bodyPr/>
                  <a:lstStyle/>
                  <a:p>
                    <a:r>
                      <a:rPr lang="en-US"/>
                      <a:t>d463</a:t>
                    </a:r>
                  </a:p>
                </c:rich>
              </c:tx>
              <c:showLegendKey val="0"/>
              <c:showVal val="1"/>
              <c:showCatName val="0"/>
              <c:showSerName val="0"/>
              <c:showPercent val="0"/>
              <c:showBubbleSize val="0"/>
            </c:dLbl>
            <c:dLbl>
              <c:idx val="463"/>
              <c:tx>
                <c:rich>
                  <a:bodyPr/>
                  <a:lstStyle/>
                  <a:p>
                    <a:r>
                      <a:rPr lang="en-US"/>
                      <a:t>d464</a:t>
                    </a:r>
                  </a:p>
                </c:rich>
              </c:tx>
              <c:showLegendKey val="0"/>
              <c:showVal val="1"/>
              <c:showCatName val="0"/>
              <c:showSerName val="0"/>
              <c:showPercent val="0"/>
              <c:showBubbleSize val="0"/>
            </c:dLbl>
            <c:dLbl>
              <c:idx val="464"/>
              <c:tx>
                <c:rich>
                  <a:bodyPr/>
                  <a:lstStyle/>
                  <a:p>
                    <a:r>
                      <a:rPr lang="en-US"/>
                      <a:t>d465</a:t>
                    </a:r>
                  </a:p>
                </c:rich>
              </c:tx>
              <c:showLegendKey val="0"/>
              <c:showVal val="1"/>
              <c:showCatName val="0"/>
              <c:showSerName val="0"/>
              <c:showPercent val="0"/>
              <c:showBubbleSize val="0"/>
            </c:dLbl>
            <c:dLbl>
              <c:idx val="465"/>
              <c:tx>
                <c:rich>
                  <a:bodyPr/>
                  <a:lstStyle/>
                  <a:p>
                    <a:r>
                      <a:rPr lang="en-US"/>
                      <a:t>d466</a:t>
                    </a:r>
                  </a:p>
                </c:rich>
              </c:tx>
              <c:showLegendKey val="0"/>
              <c:showVal val="1"/>
              <c:showCatName val="0"/>
              <c:showSerName val="0"/>
              <c:showPercent val="0"/>
              <c:showBubbleSize val="0"/>
            </c:dLbl>
            <c:dLbl>
              <c:idx val="466"/>
              <c:tx>
                <c:rich>
                  <a:bodyPr/>
                  <a:lstStyle/>
                  <a:p>
                    <a:r>
                      <a:rPr lang="en-US"/>
                      <a:t>d467</a:t>
                    </a:r>
                  </a:p>
                </c:rich>
              </c:tx>
              <c:showLegendKey val="0"/>
              <c:showVal val="1"/>
              <c:showCatName val="0"/>
              <c:showSerName val="0"/>
              <c:showPercent val="0"/>
              <c:showBubbleSize val="0"/>
            </c:dLbl>
            <c:dLbl>
              <c:idx val="467"/>
              <c:tx>
                <c:rich>
                  <a:bodyPr/>
                  <a:lstStyle/>
                  <a:p>
                    <a:r>
                      <a:rPr lang="en-US"/>
                      <a:t>d468</a:t>
                    </a:r>
                  </a:p>
                </c:rich>
              </c:tx>
              <c:showLegendKey val="0"/>
              <c:showVal val="1"/>
              <c:showCatName val="0"/>
              <c:showSerName val="0"/>
              <c:showPercent val="0"/>
              <c:showBubbleSize val="0"/>
            </c:dLbl>
            <c:dLbl>
              <c:idx val="468"/>
              <c:tx>
                <c:rich>
                  <a:bodyPr/>
                  <a:lstStyle/>
                  <a:p>
                    <a:r>
                      <a:rPr lang="en-US"/>
                      <a:t>d469</a:t>
                    </a:r>
                  </a:p>
                </c:rich>
              </c:tx>
              <c:showLegendKey val="0"/>
              <c:showVal val="1"/>
              <c:showCatName val="0"/>
              <c:showSerName val="0"/>
              <c:showPercent val="0"/>
              <c:showBubbleSize val="0"/>
            </c:dLbl>
            <c:dLbl>
              <c:idx val="469"/>
              <c:tx>
                <c:rich>
                  <a:bodyPr/>
                  <a:lstStyle/>
                  <a:p>
                    <a:r>
                      <a:rPr lang="en-US"/>
                      <a:t>d470</a:t>
                    </a:r>
                  </a:p>
                </c:rich>
              </c:tx>
              <c:showLegendKey val="0"/>
              <c:showVal val="1"/>
              <c:showCatName val="0"/>
              <c:showSerName val="0"/>
              <c:showPercent val="0"/>
              <c:showBubbleSize val="0"/>
            </c:dLbl>
            <c:dLbl>
              <c:idx val="470"/>
              <c:tx>
                <c:rich>
                  <a:bodyPr/>
                  <a:lstStyle/>
                  <a:p>
                    <a:r>
                      <a:rPr lang="en-US"/>
                      <a:t>d471</a:t>
                    </a:r>
                  </a:p>
                </c:rich>
              </c:tx>
              <c:showLegendKey val="0"/>
              <c:showVal val="1"/>
              <c:showCatName val="0"/>
              <c:showSerName val="0"/>
              <c:showPercent val="0"/>
              <c:showBubbleSize val="0"/>
            </c:dLbl>
            <c:dLbl>
              <c:idx val="471"/>
              <c:tx>
                <c:rich>
                  <a:bodyPr/>
                  <a:lstStyle/>
                  <a:p>
                    <a:r>
                      <a:rPr lang="en-US"/>
                      <a:t>d472</a:t>
                    </a:r>
                  </a:p>
                </c:rich>
              </c:tx>
              <c:showLegendKey val="0"/>
              <c:showVal val="1"/>
              <c:showCatName val="0"/>
              <c:showSerName val="0"/>
              <c:showPercent val="0"/>
              <c:showBubbleSize val="0"/>
            </c:dLbl>
            <c:dLbl>
              <c:idx val="472"/>
              <c:tx>
                <c:rich>
                  <a:bodyPr/>
                  <a:lstStyle/>
                  <a:p>
                    <a:r>
                      <a:rPr lang="en-US"/>
                      <a:t>d473</a:t>
                    </a:r>
                  </a:p>
                </c:rich>
              </c:tx>
              <c:showLegendKey val="0"/>
              <c:showVal val="1"/>
              <c:showCatName val="0"/>
              <c:showSerName val="0"/>
              <c:showPercent val="0"/>
              <c:showBubbleSize val="0"/>
            </c:dLbl>
            <c:dLbl>
              <c:idx val="473"/>
              <c:tx>
                <c:rich>
                  <a:bodyPr/>
                  <a:lstStyle/>
                  <a:p>
                    <a:r>
                      <a:rPr lang="en-US"/>
                      <a:t>d474</a:t>
                    </a:r>
                  </a:p>
                </c:rich>
              </c:tx>
              <c:showLegendKey val="0"/>
              <c:showVal val="1"/>
              <c:showCatName val="0"/>
              <c:showSerName val="0"/>
              <c:showPercent val="0"/>
              <c:showBubbleSize val="0"/>
            </c:dLbl>
            <c:dLbl>
              <c:idx val="474"/>
              <c:tx>
                <c:rich>
                  <a:bodyPr/>
                  <a:lstStyle/>
                  <a:p>
                    <a:r>
                      <a:rPr lang="en-US"/>
                      <a:t>d475</a:t>
                    </a:r>
                  </a:p>
                </c:rich>
              </c:tx>
              <c:showLegendKey val="0"/>
              <c:showVal val="1"/>
              <c:showCatName val="0"/>
              <c:showSerName val="0"/>
              <c:showPercent val="0"/>
              <c:showBubbleSize val="0"/>
            </c:dLbl>
            <c:dLbl>
              <c:idx val="475"/>
              <c:tx>
                <c:rich>
                  <a:bodyPr/>
                  <a:lstStyle/>
                  <a:p>
                    <a:r>
                      <a:rPr lang="en-US"/>
                      <a:t>d476</a:t>
                    </a:r>
                  </a:p>
                </c:rich>
              </c:tx>
              <c:showLegendKey val="0"/>
              <c:showVal val="1"/>
              <c:showCatName val="0"/>
              <c:showSerName val="0"/>
              <c:showPercent val="0"/>
              <c:showBubbleSize val="0"/>
            </c:dLbl>
            <c:dLbl>
              <c:idx val="476"/>
              <c:tx>
                <c:rich>
                  <a:bodyPr/>
                  <a:lstStyle/>
                  <a:p>
                    <a:r>
                      <a:rPr lang="en-US"/>
                      <a:t>d477</a:t>
                    </a:r>
                  </a:p>
                </c:rich>
              </c:tx>
              <c:showLegendKey val="0"/>
              <c:showVal val="1"/>
              <c:showCatName val="0"/>
              <c:showSerName val="0"/>
              <c:showPercent val="0"/>
              <c:showBubbleSize val="0"/>
            </c:dLbl>
            <c:dLbl>
              <c:idx val="477"/>
              <c:tx>
                <c:rich>
                  <a:bodyPr/>
                  <a:lstStyle/>
                  <a:p>
                    <a:r>
                      <a:rPr lang="en-US"/>
                      <a:t>d478</a:t>
                    </a:r>
                  </a:p>
                </c:rich>
              </c:tx>
              <c:showLegendKey val="0"/>
              <c:showVal val="1"/>
              <c:showCatName val="0"/>
              <c:showSerName val="0"/>
              <c:showPercent val="0"/>
              <c:showBubbleSize val="0"/>
            </c:dLbl>
            <c:dLbl>
              <c:idx val="478"/>
              <c:tx>
                <c:rich>
                  <a:bodyPr/>
                  <a:lstStyle/>
                  <a:p>
                    <a:r>
                      <a:rPr lang="en-US"/>
                      <a:t>d479</a:t>
                    </a:r>
                  </a:p>
                </c:rich>
              </c:tx>
              <c:showLegendKey val="0"/>
              <c:showVal val="1"/>
              <c:showCatName val="0"/>
              <c:showSerName val="0"/>
              <c:showPercent val="0"/>
              <c:showBubbleSize val="0"/>
            </c:dLbl>
            <c:dLbl>
              <c:idx val="479"/>
              <c:tx>
                <c:rich>
                  <a:bodyPr/>
                  <a:lstStyle/>
                  <a:p>
                    <a:r>
                      <a:rPr lang="en-US"/>
                      <a:t>d480</a:t>
                    </a:r>
                  </a:p>
                </c:rich>
              </c:tx>
              <c:showLegendKey val="0"/>
              <c:showVal val="1"/>
              <c:showCatName val="0"/>
              <c:showSerName val="0"/>
              <c:showPercent val="0"/>
              <c:showBubbleSize val="0"/>
            </c:dLbl>
            <c:dLbl>
              <c:idx val="480"/>
              <c:tx>
                <c:rich>
                  <a:bodyPr/>
                  <a:lstStyle/>
                  <a:p>
                    <a:r>
                      <a:rPr lang="en-US"/>
                      <a:t>d481</a:t>
                    </a:r>
                  </a:p>
                </c:rich>
              </c:tx>
              <c:showLegendKey val="0"/>
              <c:showVal val="1"/>
              <c:showCatName val="0"/>
              <c:showSerName val="0"/>
              <c:showPercent val="0"/>
              <c:showBubbleSize val="0"/>
            </c:dLbl>
            <c:dLbl>
              <c:idx val="481"/>
              <c:tx>
                <c:rich>
                  <a:bodyPr/>
                  <a:lstStyle/>
                  <a:p>
                    <a:r>
                      <a:rPr lang="en-US"/>
                      <a:t>d482</a:t>
                    </a:r>
                  </a:p>
                </c:rich>
              </c:tx>
              <c:showLegendKey val="0"/>
              <c:showVal val="1"/>
              <c:showCatName val="0"/>
              <c:showSerName val="0"/>
              <c:showPercent val="0"/>
              <c:showBubbleSize val="0"/>
            </c:dLbl>
            <c:dLbl>
              <c:idx val="482"/>
              <c:tx>
                <c:rich>
                  <a:bodyPr/>
                  <a:lstStyle/>
                  <a:p>
                    <a:r>
                      <a:rPr lang="en-US"/>
                      <a:t>d483</a:t>
                    </a:r>
                  </a:p>
                </c:rich>
              </c:tx>
              <c:showLegendKey val="0"/>
              <c:showVal val="1"/>
              <c:showCatName val="0"/>
              <c:showSerName val="0"/>
              <c:showPercent val="0"/>
              <c:showBubbleSize val="0"/>
            </c:dLbl>
            <c:dLbl>
              <c:idx val="483"/>
              <c:tx>
                <c:rich>
                  <a:bodyPr/>
                  <a:lstStyle/>
                  <a:p>
                    <a:r>
                      <a:rPr lang="en-US"/>
                      <a:t>d484</a:t>
                    </a:r>
                  </a:p>
                </c:rich>
              </c:tx>
              <c:showLegendKey val="0"/>
              <c:showVal val="1"/>
              <c:showCatName val="0"/>
              <c:showSerName val="0"/>
              <c:showPercent val="0"/>
              <c:showBubbleSize val="0"/>
            </c:dLbl>
            <c:dLbl>
              <c:idx val="484"/>
              <c:tx>
                <c:rich>
                  <a:bodyPr/>
                  <a:lstStyle/>
                  <a:p>
                    <a:r>
                      <a:rPr lang="en-US"/>
                      <a:t>d485</a:t>
                    </a:r>
                  </a:p>
                </c:rich>
              </c:tx>
              <c:showLegendKey val="0"/>
              <c:showVal val="1"/>
              <c:showCatName val="0"/>
              <c:showSerName val="0"/>
              <c:showPercent val="0"/>
              <c:showBubbleSize val="0"/>
            </c:dLbl>
            <c:dLbl>
              <c:idx val="485"/>
              <c:tx>
                <c:rich>
                  <a:bodyPr/>
                  <a:lstStyle/>
                  <a:p>
                    <a:r>
                      <a:rPr lang="en-US"/>
                      <a:t>d486</a:t>
                    </a:r>
                  </a:p>
                </c:rich>
              </c:tx>
              <c:showLegendKey val="0"/>
              <c:showVal val="1"/>
              <c:showCatName val="0"/>
              <c:showSerName val="0"/>
              <c:showPercent val="0"/>
              <c:showBubbleSize val="0"/>
            </c:dLbl>
            <c:dLbl>
              <c:idx val="486"/>
              <c:tx>
                <c:rich>
                  <a:bodyPr/>
                  <a:lstStyle/>
                  <a:p>
                    <a:r>
                      <a:rPr lang="en-US"/>
                      <a:t>d487</a:t>
                    </a:r>
                  </a:p>
                </c:rich>
              </c:tx>
              <c:showLegendKey val="0"/>
              <c:showVal val="1"/>
              <c:showCatName val="0"/>
              <c:showSerName val="0"/>
              <c:showPercent val="0"/>
              <c:showBubbleSize val="0"/>
            </c:dLbl>
            <c:dLbl>
              <c:idx val="487"/>
              <c:tx>
                <c:rich>
                  <a:bodyPr/>
                  <a:lstStyle/>
                  <a:p>
                    <a:r>
                      <a:rPr lang="en-US"/>
                      <a:t>d488</a:t>
                    </a:r>
                  </a:p>
                </c:rich>
              </c:tx>
              <c:showLegendKey val="0"/>
              <c:showVal val="1"/>
              <c:showCatName val="0"/>
              <c:showSerName val="0"/>
              <c:showPercent val="0"/>
              <c:showBubbleSize val="0"/>
            </c:dLbl>
            <c:dLbl>
              <c:idx val="488"/>
              <c:tx>
                <c:rich>
                  <a:bodyPr/>
                  <a:lstStyle/>
                  <a:p>
                    <a:r>
                      <a:rPr lang="en-US"/>
                      <a:t>d489</a:t>
                    </a:r>
                  </a:p>
                </c:rich>
              </c:tx>
              <c:showLegendKey val="0"/>
              <c:showVal val="1"/>
              <c:showCatName val="0"/>
              <c:showSerName val="0"/>
              <c:showPercent val="0"/>
              <c:showBubbleSize val="0"/>
            </c:dLbl>
            <c:dLbl>
              <c:idx val="489"/>
              <c:tx>
                <c:rich>
                  <a:bodyPr/>
                  <a:lstStyle/>
                  <a:p>
                    <a:r>
                      <a:rPr lang="en-US"/>
                      <a:t>d490</a:t>
                    </a:r>
                  </a:p>
                </c:rich>
              </c:tx>
              <c:showLegendKey val="0"/>
              <c:showVal val="1"/>
              <c:showCatName val="0"/>
              <c:showSerName val="0"/>
              <c:showPercent val="0"/>
              <c:showBubbleSize val="0"/>
            </c:dLbl>
            <c:dLbl>
              <c:idx val="490"/>
              <c:tx>
                <c:rich>
                  <a:bodyPr/>
                  <a:lstStyle/>
                  <a:p>
                    <a:r>
                      <a:rPr lang="en-US"/>
                      <a:t>d491</a:t>
                    </a:r>
                  </a:p>
                </c:rich>
              </c:tx>
              <c:showLegendKey val="0"/>
              <c:showVal val="1"/>
              <c:showCatName val="0"/>
              <c:showSerName val="0"/>
              <c:showPercent val="0"/>
              <c:showBubbleSize val="0"/>
            </c:dLbl>
            <c:dLbl>
              <c:idx val="491"/>
              <c:tx>
                <c:rich>
                  <a:bodyPr/>
                  <a:lstStyle/>
                  <a:p>
                    <a:r>
                      <a:rPr lang="en-US"/>
                      <a:t>d492</a:t>
                    </a:r>
                  </a:p>
                </c:rich>
              </c:tx>
              <c:showLegendKey val="0"/>
              <c:showVal val="1"/>
              <c:showCatName val="0"/>
              <c:showSerName val="0"/>
              <c:showPercent val="0"/>
              <c:showBubbleSize val="0"/>
            </c:dLbl>
            <c:dLbl>
              <c:idx val="492"/>
              <c:tx>
                <c:rich>
                  <a:bodyPr/>
                  <a:lstStyle/>
                  <a:p>
                    <a:r>
                      <a:rPr lang="en-US"/>
                      <a:t>d493</a:t>
                    </a:r>
                  </a:p>
                </c:rich>
              </c:tx>
              <c:showLegendKey val="0"/>
              <c:showVal val="1"/>
              <c:showCatName val="0"/>
              <c:showSerName val="0"/>
              <c:showPercent val="0"/>
              <c:showBubbleSize val="0"/>
            </c:dLbl>
            <c:dLbl>
              <c:idx val="493"/>
              <c:tx>
                <c:rich>
                  <a:bodyPr/>
                  <a:lstStyle/>
                  <a:p>
                    <a:r>
                      <a:rPr lang="en-US"/>
                      <a:t>d494</a:t>
                    </a:r>
                  </a:p>
                </c:rich>
              </c:tx>
              <c:showLegendKey val="0"/>
              <c:showVal val="1"/>
              <c:showCatName val="0"/>
              <c:showSerName val="0"/>
              <c:showPercent val="0"/>
              <c:showBubbleSize val="0"/>
            </c:dLbl>
            <c:dLbl>
              <c:idx val="494"/>
              <c:tx>
                <c:rich>
                  <a:bodyPr/>
                  <a:lstStyle/>
                  <a:p>
                    <a:r>
                      <a:rPr lang="en-US"/>
                      <a:t>d495</a:t>
                    </a:r>
                  </a:p>
                </c:rich>
              </c:tx>
              <c:showLegendKey val="0"/>
              <c:showVal val="1"/>
              <c:showCatName val="0"/>
              <c:showSerName val="0"/>
              <c:showPercent val="0"/>
              <c:showBubbleSize val="0"/>
            </c:dLbl>
            <c:dLbl>
              <c:idx val="495"/>
              <c:tx>
                <c:rich>
                  <a:bodyPr/>
                  <a:lstStyle/>
                  <a:p>
                    <a:r>
                      <a:rPr lang="en-US"/>
                      <a:t>d496</a:t>
                    </a:r>
                  </a:p>
                </c:rich>
              </c:tx>
              <c:showLegendKey val="0"/>
              <c:showVal val="1"/>
              <c:showCatName val="0"/>
              <c:showSerName val="0"/>
              <c:showPercent val="0"/>
              <c:showBubbleSize val="0"/>
            </c:dLbl>
            <c:dLbl>
              <c:idx val="496"/>
              <c:tx>
                <c:rich>
                  <a:bodyPr/>
                  <a:lstStyle/>
                  <a:p>
                    <a:r>
                      <a:rPr lang="en-US"/>
                      <a:t>d497</a:t>
                    </a:r>
                  </a:p>
                </c:rich>
              </c:tx>
              <c:showLegendKey val="0"/>
              <c:showVal val="1"/>
              <c:showCatName val="0"/>
              <c:showSerName val="0"/>
              <c:showPercent val="0"/>
              <c:showBubbleSize val="0"/>
            </c:dLbl>
            <c:dLbl>
              <c:idx val="497"/>
              <c:tx>
                <c:rich>
                  <a:bodyPr/>
                  <a:lstStyle/>
                  <a:p>
                    <a:r>
                      <a:rPr lang="en-US"/>
                      <a:t>d498</a:t>
                    </a:r>
                  </a:p>
                </c:rich>
              </c:tx>
              <c:showLegendKey val="0"/>
              <c:showVal val="1"/>
              <c:showCatName val="0"/>
              <c:showSerName val="0"/>
              <c:showPercent val="0"/>
              <c:showBubbleSize val="0"/>
            </c:dLbl>
            <c:dLbl>
              <c:idx val="498"/>
              <c:tx>
                <c:rich>
                  <a:bodyPr/>
                  <a:lstStyle/>
                  <a:p>
                    <a:r>
                      <a:rPr lang="en-US"/>
                      <a:t>d499</a:t>
                    </a:r>
                  </a:p>
                </c:rich>
              </c:tx>
              <c:showLegendKey val="0"/>
              <c:showVal val="1"/>
              <c:showCatName val="0"/>
              <c:showSerName val="0"/>
              <c:showPercent val="0"/>
              <c:showBubbleSize val="0"/>
            </c:dLbl>
            <c:dLbl>
              <c:idx val="499"/>
              <c:tx>
                <c:rich>
                  <a:bodyPr/>
                  <a:lstStyle/>
                  <a:p>
                    <a:r>
                      <a:rPr lang="en-US"/>
                      <a:t>d500</a:t>
                    </a:r>
                  </a:p>
                </c:rich>
              </c:tx>
              <c:showLegendKey val="0"/>
              <c:showVal val="1"/>
              <c:showCatName val="0"/>
              <c:showSerName val="0"/>
              <c:showPercent val="0"/>
              <c:showBubbleSize val="0"/>
            </c:dLbl>
            <c:dLbl>
              <c:idx val="500"/>
              <c:tx>
                <c:rich>
                  <a:bodyPr/>
                  <a:lstStyle/>
                  <a:p>
                    <a:r>
                      <a:rPr lang="en-US"/>
                      <a:t>d501</a:t>
                    </a:r>
                  </a:p>
                </c:rich>
              </c:tx>
              <c:showLegendKey val="0"/>
              <c:showVal val="1"/>
              <c:showCatName val="0"/>
              <c:showSerName val="0"/>
              <c:showPercent val="0"/>
              <c:showBubbleSize val="0"/>
            </c:dLbl>
            <c:dLbl>
              <c:idx val="501"/>
              <c:tx>
                <c:rich>
                  <a:bodyPr/>
                  <a:lstStyle/>
                  <a:p>
                    <a:r>
                      <a:rPr lang="en-US"/>
                      <a:t>d502</a:t>
                    </a:r>
                  </a:p>
                </c:rich>
              </c:tx>
              <c:showLegendKey val="0"/>
              <c:showVal val="1"/>
              <c:showCatName val="0"/>
              <c:showSerName val="0"/>
              <c:showPercent val="0"/>
              <c:showBubbleSize val="0"/>
            </c:dLbl>
            <c:dLbl>
              <c:idx val="502"/>
              <c:tx>
                <c:rich>
                  <a:bodyPr/>
                  <a:lstStyle/>
                  <a:p>
                    <a:r>
                      <a:rPr lang="en-US"/>
                      <a:t>d503</a:t>
                    </a:r>
                  </a:p>
                </c:rich>
              </c:tx>
              <c:showLegendKey val="0"/>
              <c:showVal val="1"/>
              <c:showCatName val="0"/>
              <c:showSerName val="0"/>
              <c:showPercent val="0"/>
              <c:showBubbleSize val="0"/>
            </c:dLbl>
            <c:dLbl>
              <c:idx val="503"/>
              <c:tx>
                <c:rich>
                  <a:bodyPr/>
                  <a:lstStyle/>
                  <a:p>
                    <a:r>
                      <a:rPr lang="en-US"/>
                      <a:t>d504</a:t>
                    </a:r>
                  </a:p>
                </c:rich>
              </c:tx>
              <c:showLegendKey val="0"/>
              <c:showVal val="1"/>
              <c:showCatName val="0"/>
              <c:showSerName val="0"/>
              <c:showPercent val="0"/>
              <c:showBubbleSize val="0"/>
            </c:dLbl>
            <c:dLbl>
              <c:idx val="504"/>
              <c:tx>
                <c:rich>
                  <a:bodyPr/>
                  <a:lstStyle/>
                  <a:p>
                    <a:r>
                      <a:rPr lang="en-US"/>
                      <a:t>d505</a:t>
                    </a:r>
                  </a:p>
                </c:rich>
              </c:tx>
              <c:showLegendKey val="0"/>
              <c:showVal val="1"/>
              <c:showCatName val="0"/>
              <c:showSerName val="0"/>
              <c:showPercent val="0"/>
              <c:showBubbleSize val="0"/>
            </c:dLbl>
            <c:dLbl>
              <c:idx val="505"/>
              <c:tx>
                <c:rich>
                  <a:bodyPr/>
                  <a:lstStyle/>
                  <a:p>
                    <a:r>
                      <a:rPr lang="en-US"/>
                      <a:t>d506</a:t>
                    </a:r>
                  </a:p>
                </c:rich>
              </c:tx>
              <c:showLegendKey val="0"/>
              <c:showVal val="1"/>
              <c:showCatName val="0"/>
              <c:showSerName val="0"/>
              <c:showPercent val="0"/>
              <c:showBubbleSize val="0"/>
            </c:dLbl>
            <c:dLbl>
              <c:idx val="506"/>
              <c:tx>
                <c:rich>
                  <a:bodyPr/>
                  <a:lstStyle/>
                  <a:p>
                    <a:r>
                      <a:rPr lang="en-US"/>
                      <a:t>d507</a:t>
                    </a:r>
                  </a:p>
                </c:rich>
              </c:tx>
              <c:showLegendKey val="0"/>
              <c:showVal val="1"/>
              <c:showCatName val="0"/>
              <c:showSerName val="0"/>
              <c:showPercent val="0"/>
              <c:showBubbleSize val="0"/>
            </c:dLbl>
            <c:dLbl>
              <c:idx val="507"/>
              <c:tx>
                <c:rich>
                  <a:bodyPr/>
                  <a:lstStyle/>
                  <a:p>
                    <a:r>
                      <a:rPr lang="en-US"/>
                      <a:t>d508</a:t>
                    </a:r>
                  </a:p>
                </c:rich>
              </c:tx>
              <c:showLegendKey val="0"/>
              <c:showVal val="1"/>
              <c:showCatName val="0"/>
              <c:showSerName val="0"/>
              <c:showPercent val="0"/>
              <c:showBubbleSize val="0"/>
            </c:dLbl>
            <c:dLbl>
              <c:idx val="508"/>
              <c:tx>
                <c:rich>
                  <a:bodyPr/>
                  <a:lstStyle/>
                  <a:p>
                    <a:r>
                      <a:rPr lang="en-US"/>
                      <a:t>d509</a:t>
                    </a:r>
                  </a:p>
                </c:rich>
              </c:tx>
              <c:showLegendKey val="0"/>
              <c:showVal val="1"/>
              <c:showCatName val="0"/>
              <c:showSerName val="0"/>
              <c:showPercent val="0"/>
              <c:showBubbleSize val="0"/>
            </c:dLbl>
            <c:dLbl>
              <c:idx val="509"/>
              <c:tx>
                <c:rich>
                  <a:bodyPr/>
                  <a:lstStyle/>
                  <a:p>
                    <a:r>
                      <a:rPr lang="en-US"/>
                      <a:t>d510</a:t>
                    </a:r>
                  </a:p>
                </c:rich>
              </c:tx>
              <c:showLegendKey val="0"/>
              <c:showVal val="1"/>
              <c:showCatName val="0"/>
              <c:showSerName val="0"/>
              <c:showPercent val="0"/>
              <c:showBubbleSize val="0"/>
            </c:dLbl>
            <c:dLbl>
              <c:idx val="510"/>
              <c:tx>
                <c:rich>
                  <a:bodyPr/>
                  <a:lstStyle/>
                  <a:p>
                    <a:r>
                      <a:rPr lang="en-US"/>
                      <a:t>d511</a:t>
                    </a:r>
                  </a:p>
                </c:rich>
              </c:tx>
              <c:showLegendKey val="0"/>
              <c:showVal val="1"/>
              <c:showCatName val="0"/>
              <c:showSerName val="0"/>
              <c:showPercent val="0"/>
              <c:showBubbleSize val="0"/>
            </c:dLbl>
            <c:dLbl>
              <c:idx val="511"/>
              <c:tx>
                <c:rich>
                  <a:bodyPr/>
                  <a:lstStyle/>
                  <a:p>
                    <a:r>
                      <a:rPr lang="en-US"/>
                      <a:t>d512</a:t>
                    </a:r>
                  </a:p>
                </c:rich>
              </c:tx>
              <c:showLegendKey val="0"/>
              <c:showVal val="1"/>
              <c:showCatName val="0"/>
              <c:showSerName val="0"/>
              <c:showPercent val="0"/>
              <c:showBubbleSize val="0"/>
            </c:dLbl>
            <c:dLbl>
              <c:idx val="512"/>
              <c:tx>
                <c:rich>
                  <a:bodyPr/>
                  <a:lstStyle/>
                  <a:p>
                    <a:r>
                      <a:rPr lang="en-US"/>
                      <a:t>d513</a:t>
                    </a:r>
                  </a:p>
                </c:rich>
              </c:tx>
              <c:showLegendKey val="0"/>
              <c:showVal val="1"/>
              <c:showCatName val="0"/>
              <c:showSerName val="0"/>
              <c:showPercent val="0"/>
              <c:showBubbleSize val="0"/>
            </c:dLbl>
            <c:dLbl>
              <c:idx val="513"/>
              <c:tx>
                <c:rich>
                  <a:bodyPr/>
                  <a:lstStyle/>
                  <a:p>
                    <a:r>
                      <a:rPr lang="en-US"/>
                      <a:t>d514</a:t>
                    </a:r>
                  </a:p>
                </c:rich>
              </c:tx>
              <c:showLegendKey val="0"/>
              <c:showVal val="1"/>
              <c:showCatName val="0"/>
              <c:showSerName val="0"/>
              <c:showPercent val="0"/>
              <c:showBubbleSize val="0"/>
            </c:dLbl>
            <c:dLbl>
              <c:idx val="514"/>
              <c:tx>
                <c:rich>
                  <a:bodyPr/>
                  <a:lstStyle/>
                  <a:p>
                    <a:r>
                      <a:rPr lang="en-US"/>
                      <a:t>d515</a:t>
                    </a:r>
                  </a:p>
                </c:rich>
              </c:tx>
              <c:showLegendKey val="0"/>
              <c:showVal val="1"/>
              <c:showCatName val="0"/>
              <c:showSerName val="0"/>
              <c:showPercent val="0"/>
              <c:showBubbleSize val="0"/>
            </c:dLbl>
            <c:dLbl>
              <c:idx val="515"/>
              <c:tx>
                <c:rich>
                  <a:bodyPr/>
                  <a:lstStyle/>
                  <a:p>
                    <a:r>
                      <a:rPr lang="en-US"/>
                      <a:t>d516</a:t>
                    </a:r>
                  </a:p>
                </c:rich>
              </c:tx>
              <c:showLegendKey val="0"/>
              <c:showVal val="1"/>
              <c:showCatName val="0"/>
              <c:showSerName val="0"/>
              <c:showPercent val="0"/>
              <c:showBubbleSize val="0"/>
            </c:dLbl>
            <c:dLbl>
              <c:idx val="516"/>
              <c:tx>
                <c:rich>
                  <a:bodyPr/>
                  <a:lstStyle/>
                  <a:p>
                    <a:r>
                      <a:rPr lang="en-US"/>
                      <a:t>d517</a:t>
                    </a:r>
                  </a:p>
                </c:rich>
              </c:tx>
              <c:showLegendKey val="0"/>
              <c:showVal val="1"/>
              <c:showCatName val="0"/>
              <c:showSerName val="0"/>
              <c:showPercent val="0"/>
              <c:showBubbleSize val="0"/>
            </c:dLbl>
            <c:dLbl>
              <c:idx val="517"/>
              <c:tx>
                <c:rich>
                  <a:bodyPr/>
                  <a:lstStyle/>
                  <a:p>
                    <a:r>
                      <a:rPr lang="en-US"/>
                      <a:t>d518</a:t>
                    </a:r>
                  </a:p>
                </c:rich>
              </c:tx>
              <c:showLegendKey val="0"/>
              <c:showVal val="1"/>
              <c:showCatName val="0"/>
              <c:showSerName val="0"/>
              <c:showPercent val="0"/>
              <c:showBubbleSize val="0"/>
            </c:dLbl>
            <c:dLbl>
              <c:idx val="518"/>
              <c:tx>
                <c:rich>
                  <a:bodyPr/>
                  <a:lstStyle/>
                  <a:p>
                    <a:r>
                      <a:rPr lang="en-US"/>
                      <a:t>d519</a:t>
                    </a:r>
                  </a:p>
                </c:rich>
              </c:tx>
              <c:showLegendKey val="0"/>
              <c:showVal val="1"/>
              <c:showCatName val="0"/>
              <c:showSerName val="0"/>
              <c:showPercent val="0"/>
              <c:showBubbleSize val="0"/>
            </c:dLbl>
            <c:dLbl>
              <c:idx val="519"/>
              <c:tx>
                <c:rich>
                  <a:bodyPr/>
                  <a:lstStyle/>
                  <a:p>
                    <a:r>
                      <a:rPr lang="en-US"/>
                      <a:t>d520</a:t>
                    </a:r>
                  </a:p>
                </c:rich>
              </c:tx>
              <c:showLegendKey val="0"/>
              <c:showVal val="1"/>
              <c:showCatName val="0"/>
              <c:showSerName val="0"/>
              <c:showPercent val="0"/>
              <c:showBubbleSize val="0"/>
            </c:dLbl>
            <c:dLbl>
              <c:idx val="520"/>
              <c:tx>
                <c:rich>
                  <a:bodyPr/>
                  <a:lstStyle/>
                  <a:p>
                    <a:r>
                      <a:rPr lang="en-US"/>
                      <a:t>d521</a:t>
                    </a:r>
                  </a:p>
                </c:rich>
              </c:tx>
              <c:showLegendKey val="0"/>
              <c:showVal val="1"/>
              <c:showCatName val="0"/>
              <c:showSerName val="0"/>
              <c:showPercent val="0"/>
              <c:showBubbleSize val="0"/>
            </c:dLbl>
            <c:dLbl>
              <c:idx val="521"/>
              <c:tx>
                <c:rich>
                  <a:bodyPr/>
                  <a:lstStyle/>
                  <a:p>
                    <a:r>
                      <a:rPr lang="en-US"/>
                      <a:t>d522</a:t>
                    </a:r>
                  </a:p>
                </c:rich>
              </c:tx>
              <c:showLegendKey val="0"/>
              <c:showVal val="1"/>
              <c:showCatName val="0"/>
              <c:showSerName val="0"/>
              <c:showPercent val="0"/>
              <c:showBubbleSize val="0"/>
            </c:dLbl>
            <c:dLbl>
              <c:idx val="522"/>
              <c:tx>
                <c:rich>
                  <a:bodyPr/>
                  <a:lstStyle/>
                  <a:p>
                    <a:r>
                      <a:rPr lang="en-US"/>
                      <a:t>d523</a:t>
                    </a:r>
                  </a:p>
                </c:rich>
              </c:tx>
              <c:showLegendKey val="0"/>
              <c:showVal val="1"/>
              <c:showCatName val="0"/>
              <c:showSerName val="0"/>
              <c:showPercent val="0"/>
              <c:showBubbleSize val="0"/>
            </c:dLbl>
            <c:dLbl>
              <c:idx val="523"/>
              <c:tx>
                <c:rich>
                  <a:bodyPr/>
                  <a:lstStyle/>
                  <a:p>
                    <a:r>
                      <a:rPr lang="en-US"/>
                      <a:t>d524</a:t>
                    </a:r>
                  </a:p>
                </c:rich>
              </c:tx>
              <c:showLegendKey val="0"/>
              <c:showVal val="1"/>
              <c:showCatName val="0"/>
              <c:showSerName val="0"/>
              <c:showPercent val="0"/>
              <c:showBubbleSize val="0"/>
            </c:dLbl>
            <c:dLbl>
              <c:idx val="524"/>
              <c:tx>
                <c:rich>
                  <a:bodyPr/>
                  <a:lstStyle/>
                  <a:p>
                    <a:r>
                      <a:rPr lang="en-US"/>
                      <a:t>d525</a:t>
                    </a:r>
                  </a:p>
                </c:rich>
              </c:tx>
              <c:showLegendKey val="0"/>
              <c:showVal val="1"/>
              <c:showCatName val="0"/>
              <c:showSerName val="0"/>
              <c:showPercent val="0"/>
              <c:showBubbleSize val="0"/>
            </c:dLbl>
            <c:dLbl>
              <c:idx val="525"/>
              <c:tx>
                <c:rich>
                  <a:bodyPr/>
                  <a:lstStyle/>
                  <a:p>
                    <a:r>
                      <a:rPr lang="en-US"/>
                      <a:t>d526</a:t>
                    </a:r>
                  </a:p>
                </c:rich>
              </c:tx>
              <c:showLegendKey val="0"/>
              <c:showVal val="1"/>
              <c:showCatName val="0"/>
              <c:showSerName val="0"/>
              <c:showPercent val="0"/>
              <c:showBubbleSize val="0"/>
            </c:dLbl>
            <c:dLbl>
              <c:idx val="526"/>
              <c:tx>
                <c:rich>
                  <a:bodyPr/>
                  <a:lstStyle/>
                  <a:p>
                    <a:r>
                      <a:rPr lang="en-US"/>
                      <a:t>d527</a:t>
                    </a:r>
                  </a:p>
                </c:rich>
              </c:tx>
              <c:showLegendKey val="0"/>
              <c:showVal val="1"/>
              <c:showCatName val="0"/>
              <c:showSerName val="0"/>
              <c:showPercent val="0"/>
              <c:showBubbleSize val="0"/>
            </c:dLbl>
            <c:dLbl>
              <c:idx val="527"/>
              <c:tx>
                <c:rich>
                  <a:bodyPr/>
                  <a:lstStyle/>
                  <a:p>
                    <a:r>
                      <a:rPr lang="en-US"/>
                      <a:t>d528</a:t>
                    </a:r>
                  </a:p>
                </c:rich>
              </c:tx>
              <c:showLegendKey val="0"/>
              <c:showVal val="1"/>
              <c:showCatName val="0"/>
              <c:showSerName val="0"/>
              <c:showPercent val="0"/>
              <c:showBubbleSize val="0"/>
            </c:dLbl>
            <c:dLbl>
              <c:idx val="528"/>
              <c:tx>
                <c:rich>
                  <a:bodyPr/>
                  <a:lstStyle/>
                  <a:p>
                    <a:r>
                      <a:rPr lang="en-US"/>
                      <a:t>d529</a:t>
                    </a:r>
                  </a:p>
                </c:rich>
              </c:tx>
              <c:showLegendKey val="0"/>
              <c:showVal val="1"/>
              <c:showCatName val="0"/>
              <c:showSerName val="0"/>
              <c:showPercent val="0"/>
              <c:showBubbleSize val="0"/>
            </c:dLbl>
            <c:dLbl>
              <c:idx val="529"/>
              <c:tx>
                <c:rich>
                  <a:bodyPr/>
                  <a:lstStyle/>
                  <a:p>
                    <a:r>
                      <a:rPr lang="en-US"/>
                      <a:t>d530</a:t>
                    </a:r>
                  </a:p>
                </c:rich>
              </c:tx>
              <c:showLegendKey val="0"/>
              <c:showVal val="1"/>
              <c:showCatName val="0"/>
              <c:showSerName val="0"/>
              <c:showPercent val="0"/>
              <c:showBubbleSize val="0"/>
            </c:dLbl>
            <c:dLbl>
              <c:idx val="530"/>
              <c:tx>
                <c:rich>
                  <a:bodyPr/>
                  <a:lstStyle/>
                  <a:p>
                    <a:r>
                      <a:rPr lang="en-US"/>
                      <a:t>d531</a:t>
                    </a:r>
                  </a:p>
                </c:rich>
              </c:tx>
              <c:showLegendKey val="0"/>
              <c:showVal val="1"/>
              <c:showCatName val="0"/>
              <c:showSerName val="0"/>
              <c:showPercent val="0"/>
              <c:showBubbleSize val="0"/>
            </c:dLbl>
            <c:dLbl>
              <c:idx val="531"/>
              <c:tx>
                <c:rich>
                  <a:bodyPr/>
                  <a:lstStyle/>
                  <a:p>
                    <a:r>
                      <a:rPr lang="en-US"/>
                      <a:t>d532</a:t>
                    </a:r>
                  </a:p>
                </c:rich>
              </c:tx>
              <c:showLegendKey val="0"/>
              <c:showVal val="1"/>
              <c:showCatName val="0"/>
              <c:showSerName val="0"/>
              <c:showPercent val="0"/>
              <c:showBubbleSize val="0"/>
            </c:dLbl>
            <c:dLbl>
              <c:idx val="532"/>
              <c:tx>
                <c:rich>
                  <a:bodyPr/>
                  <a:lstStyle/>
                  <a:p>
                    <a:r>
                      <a:rPr lang="en-US"/>
                      <a:t>d533</a:t>
                    </a:r>
                  </a:p>
                </c:rich>
              </c:tx>
              <c:showLegendKey val="0"/>
              <c:showVal val="1"/>
              <c:showCatName val="0"/>
              <c:showSerName val="0"/>
              <c:showPercent val="0"/>
              <c:showBubbleSize val="0"/>
            </c:dLbl>
            <c:dLbl>
              <c:idx val="533"/>
              <c:tx>
                <c:rich>
                  <a:bodyPr/>
                  <a:lstStyle/>
                  <a:p>
                    <a:r>
                      <a:rPr lang="en-US"/>
                      <a:t>d534</a:t>
                    </a:r>
                  </a:p>
                </c:rich>
              </c:tx>
              <c:showLegendKey val="0"/>
              <c:showVal val="1"/>
              <c:showCatName val="0"/>
              <c:showSerName val="0"/>
              <c:showPercent val="0"/>
              <c:showBubbleSize val="0"/>
            </c:dLbl>
            <c:dLbl>
              <c:idx val="534"/>
              <c:tx>
                <c:rich>
                  <a:bodyPr/>
                  <a:lstStyle/>
                  <a:p>
                    <a:r>
                      <a:rPr lang="en-US"/>
                      <a:t>d535</a:t>
                    </a:r>
                  </a:p>
                </c:rich>
              </c:tx>
              <c:showLegendKey val="0"/>
              <c:showVal val="1"/>
              <c:showCatName val="0"/>
              <c:showSerName val="0"/>
              <c:showPercent val="0"/>
              <c:showBubbleSize val="0"/>
            </c:dLbl>
            <c:dLbl>
              <c:idx val="535"/>
              <c:tx>
                <c:rich>
                  <a:bodyPr/>
                  <a:lstStyle/>
                  <a:p>
                    <a:r>
                      <a:rPr lang="en-US"/>
                      <a:t>d536</a:t>
                    </a:r>
                  </a:p>
                </c:rich>
              </c:tx>
              <c:showLegendKey val="0"/>
              <c:showVal val="1"/>
              <c:showCatName val="0"/>
              <c:showSerName val="0"/>
              <c:showPercent val="0"/>
              <c:showBubbleSize val="0"/>
            </c:dLbl>
            <c:dLbl>
              <c:idx val="536"/>
              <c:tx>
                <c:rich>
                  <a:bodyPr/>
                  <a:lstStyle/>
                  <a:p>
                    <a:r>
                      <a:rPr lang="en-US"/>
                      <a:t>d537</a:t>
                    </a:r>
                  </a:p>
                </c:rich>
              </c:tx>
              <c:showLegendKey val="0"/>
              <c:showVal val="1"/>
              <c:showCatName val="0"/>
              <c:showSerName val="0"/>
              <c:showPercent val="0"/>
              <c:showBubbleSize val="0"/>
            </c:dLbl>
            <c:dLbl>
              <c:idx val="537"/>
              <c:tx>
                <c:rich>
                  <a:bodyPr/>
                  <a:lstStyle/>
                  <a:p>
                    <a:r>
                      <a:rPr lang="en-US"/>
                      <a:t>d538</a:t>
                    </a:r>
                  </a:p>
                </c:rich>
              </c:tx>
              <c:showLegendKey val="0"/>
              <c:showVal val="1"/>
              <c:showCatName val="0"/>
              <c:showSerName val="0"/>
              <c:showPercent val="0"/>
              <c:showBubbleSize val="0"/>
            </c:dLbl>
            <c:dLbl>
              <c:idx val="538"/>
              <c:tx>
                <c:rich>
                  <a:bodyPr/>
                  <a:lstStyle/>
                  <a:p>
                    <a:r>
                      <a:rPr lang="en-US"/>
                      <a:t>d539</a:t>
                    </a:r>
                  </a:p>
                </c:rich>
              </c:tx>
              <c:showLegendKey val="0"/>
              <c:showVal val="1"/>
              <c:showCatName val="0"/>
              <c:showSerName val="0"/>
              <c:showPercent val="0"/>
              <c:showBubbleSize val="0"/>
            </c:dLbl>
            <c:dLbl>
              <c:idx val="539"/>
              <c:tx>
                <c:rich>
                  <a:bodyPr/>
                  <a:lstStyle/>
                  <a:p>
                    <a:r>
                      <a:rPr lang="en-US"/>
                      <a:t>d540</a:t>
                    </a:r>
                  </a:p>
                </c:rich>
              </c:tx>
              <c:showLegendKey val="0"/>
              <c:showVal val="1"/>
              <c:showCatName val="0"/>
              <c:showSerName val="0"/>
              <c:showPercent val="0"/>
              <c:showBubbleSize val="0"/>
            </c:dLbl>
            <c:dLbl>
              <c:idx val="540"/>
              <c:tx>
                <c:rich>
                  <a:bodyPr/>
                  <a:lstStyle/>
                  <a:p>
                    <a:r>
                      <a:rPr lang="en-US"/>
                      <a:t>d541</a:t>
                    </a:r>
                  </a:p>
                </c:rich>
              </c:tx>
              <c:showLegendKey val="0"/>
              <c:showVal val="1"/>
              <c:showCatName val="0"/>
              <c:showSerName val="0"/>
              <c:showPercent val="0"/>
              <c:showBubbleSize val="0"/>
            </c:dLbl>
            <c:dLbl>
              <c:idx val="541"/>
              <c:tx>
                <c:rich>
                  <a:bodyPr/>
                  <a:lstStyle/>
                  <a:p>
                    <a:r>
                      <a:rPr lang="en-US"/>
                      <a:t>d542</a:t>
                    </a:r>
                  </a:p>
                </c:rich>
              </c:tx>
              <c:showLegendKey val="0"/>
              <c:showVal val="1"/>
              <c:showCatName val="0"/>
              <c:showSerName val="0"/>
              <c:showPercent val="0"/>
              <c:showBubbleSize val="0"/>
            </c:dLbl>
            <c:dLbl>
              <c:idx val="542"/>
              <c:tx>
                <c:rich>
                  <a:bodyPr/>
                  <a:lstStyle/>
                  <a:p>
                    <a:r>
                      <a:rPr lang="en-US"/>
                      <a:t>d543</a:t>
                    </a:r>
                  </a:p>
                </c:rich>
              </c:tx>
              <c:showLegendKey val="0"/>
              <c:showVal val="1"/>
              <c:showCatName val="0"/>
              <c:showSerName val="0"/>
              <c:showPercent val="0"/>
              <c:showBubbleSize val="0"/>
            </c:dLbl>
            <c:dLbl>
              <c:idx val="543"/>
              <c:tx>
                <c:rich>
                  <a:bodyPr/>
                  <a:lstStyle/>
                  <a:p>
                    <a:r>
                      <a:rPr lang="en-US"/>
                      <a:t>d544</a:t>
                    </a:r>
                  </a:p>
                </c:rich>
              </c:tx>
              <c:showLegendKey val="0"/>
              <c:showVal val="1"/>
              <c:showCatName val="0"/>
              <c:showSerName val="0"/>
              <c:showPercent val="0"/>
              <c:showBubbleSize val="0"/>
            </c:dLbl>
            <c:dLbl>
              <c:idx val="544"/>
              <c:tx>
                <c:rich>
                  <a:bodyPr/>
                  <a:lstStyle/>
                  <a:p>
                    <a:r>
                      <a:rPr lang="en-US"/>
                      <a:t>d545</a:t>
                    </a:r>
                  </a:p>
                </c:rich>
              </c:tx>
              <c:showLegendKey val="0"/>
              <c:showVal val="1"/>
              <c:showCatName val="0"/>
              <c:showSerName val="0"/>
              <c:showPercent val="0"/>
              <c:showBubbleSize val="0"/>
            </c:dLbl>
            <c:dLbl>
              <c:idx val="545"/>
              <c:tx>
                <c:rich>
                  <a:bodyPr/>
                  <a:lstStyle/>
                  <a:p>
                    <a:r>
                      <a:rPr lang="en-US"/>
                      <a:t>d546</a:t>
                    </a:r>
                  </a:p>
                </c:rich>
              </c:tx>
              <c:showLegendKey val="0"/>
              <c:showVal val="1"/>
              <c:showCatName val="0"/>
              <c:showSerName val="0"/>
              <c:showPercent val="0"/>
              <c:showBubbleSize val="0"/>
            </c:dLbl>
            <c:dLbl>
              <c:idx val="546"/>
              <c:tx>
                <c:rich>
                  <a:bodyPr/>
                  <a:lstStyle/>
                  <a:p>
                    <a:r>
                      <a:rPr lang="en-US"/>
                      <a:t>d547</a:t>
                    </a:r>
                  </a:p>
                </c:rich>
              </c:tx>
              <c:showLegendKey val="0"/>
              <c:showVal val="1"/>
              <c:showCatName val="0"/>
              <c:showSerName val="0"/>
              <c:showPercent val="0"/>
              <c:showBubbleSize val="0"/>
            </c:dLbl>
            <c:dLbl>
              <c:idx val="547"/>
              <c:tx>
                <c:rich>
                  <a:bodyPr/>
                  <a:lstStyle/>
                  <a:p>
                    <a:r>
                      <a:rPr lang="en-US"/>
                      <a:t>d548</a:t>
                    </a:r>
                  </a:p>
                </c:rich>
              </c:tx>
              <c:showLegendKey val="0"/>
              <c:showVal val="1"/>
              <c:showCatName val="0"/>
              <c:showSerName val="0"/>
              <c:showPercent val="0"/>
              <c:showBubbleSize val="0"/>
            </c:dLbl>
            <c:dLbl>
              <c:idx val="548"/>
              <c:tx>
                <c:rich>
                  <a:bodyPr/>
                  <a:lstStyle/>
                  <a:p>
                    <a:r>
                      <a:rPr lang="en-US"/>
                      <a:t>d549</a:t>
                    </a:r>
                  </a:p>
                </c:rich>
              </c:tx>
              <c:showLegendKey val="0"/>
              <c:showVal val="1"/>
              <c:showCatName val="0"/>
              <c:showSerName val="0"/>
              <c:showPercent val="0"/>
              <c:showBubbleSize val="0"/>
            </c:dLbl>
            <c:dLbl>
              <c:idx val="549"/>
              <c:tx>
                <c:rich>
                  <a:bodyPr/>
                  <a:lstStyle/>
                  <a:p>
                    <a:r>
                      <a:rPr lang="en-US"/>
                      <a:t>d550</a:t>
                    </a:r>
                  </a:p>
                </c:rich>
              </c:tx>
              <c:showLegendKey val="0"/>
              <c:showVal val="1"/>
              <c:showCatName val="0"/>
              <c:showSerName val="0"/>
              <c:showPercent val="0"/>
              <c:showBubbleSize val="0"/>
            </c:dLbl>
            <c:dLbl>
              <c:idx val="550"/>
              <c:tx>
                <c:rich>
                  <a:bodyPr/>
                  <a:lstStyle/>
                  <a:p>
                    <a:r>
                      <a:rPr lang="en-US"/>
                      <a:t>d551</a:t>
                    </a:r>
                  </a:p>
                </c:rich>
              </c:tx>
              <c:showLegendKey val="0"/>
              <c:showVal val="1"/>
              <c:showCatName val="0"/>
              <c:showSerName val="0"/>
              <c:showPercent val="0"/>
              <c:showBubbleSize val="0"/>
            </c:dLbl>
            <c:dLbl>
              <c:idx val="551"/>
              <c:tx>
                <c:rich>
                  <a:bodyPr/>
                  <a:lstStyle/>
                  <a:p>
                    <a:r>
                      <a:rPr lang="en-US"/>
                      <a:t>d552</a:t>
                    </a:r>
                  </a:p>
                </c:rich>
              </c:tx>
              <c:showLegendKey val="0"/>
              <c:showVal val="1"/>
              <c:showCatName val="0"/>
              <c:showSerName val="0"/>
              <c:showPercent val="0"/>
              <c:showBubbleSize val="0"/>
            </c:dLbl>
            <c:dLbl>
              <c:idx val="552"/>
              <c:tx>
                <c:rich>
                  <a:bodyPr/>
                  <a:lstStyle/>
                  <a:p>
                    <a:r>
                      <a:rPr lang="en-US"/>
                      <a:t>d553</a:t>
                    </a:r>
                  </a:p>
                </c:rich>
              </c:tx>
              <c:showLegendKey val="0"/>
              <c:showVal val="1"/>
              <c:showCatName val="0"/>
              <c:showSerName val="0"/>
              <c:showPercent val="0"/>
              <c:showBubbleSize val="0"/>
            </c:dLbl>
            <c:dLbl>
              <c:idx val="553"/>
              <c:tx>
                <c:rich>
                  <a:bodyPr/>
                  <a:lstStyle/>
                  <a:p>
                    <a:r>
                      <a:rPr lang="en-US"/>
                      <a:t>d554</a:t>
                    </a:r>
                  </a:p>
                </c:rich>
              </c:tx>
              <c:showLegendKey val="0"/>
              <c:showVal val="1"/>
              <c:showCatName val="0"/>
              <c:showSerName val="0"/>
              <c:showPercent val="0"/>
              <c:showBubbleSize val="0"/>
            </c:dLbl>
            <c:dLbl>
              <c:idx val="554"/>
              <c:tx>
                <c:rich>
                  <a:bodyPr/>
                  <a:lstStyle/>
                  <a:p>
                    <a:r>
                      <a:rPr lang="en-US"/>
                      <a:t>d555</a:t>
                    </a:r>
                  </a:p>
                </c:rich>
              </c:tx>
              <c:showLegendKey val="0"/>
              <c:showVal val="1"/>
              <c:showCatName val="0"/>
              <c:showSerName val="0"/>
              <c:showPercent val="0"/>
              <c:showBubbleSize val="0"/>
            </c:dLbl>
            <c:dLbl>
              <c:idx val="555"/>
              <c:tx>
                <c:rich>
                  <a:bodyPr/>
                  <a:lstStyle/>
                  <a:p>
                    <a:r>
                      <a:rPr lang="en-US"/>
                      <a:t>d556</a:t>
                    </a:r>
                  </a:p>
                </c:rich>
              </c:tx>
              <c:showLegendKey val="0"/>
              <c:showVal val="1"/>
              <c:showCatName val="0"/>
              <c:showSerName val="0"/>
              <c:showPercent val="0"/>
              <c:showBubbleSize val="0"/>
            </c:dLbl>
            <c:dLbl>
              <c:idx val="556"/>
              <c:tx>
                <c:rich>
                  <a:bodyPr/>
                  <a:lstStyle/>
                  <a:p>
                    <a:r>
                      <a:rPr lang="en-US"/>
                      <a:t>d557</a:t>
                    </a:r>
                  </a:p>
                </c:rich>
              </c:tx>
              <c:showLegendKey val="0"/>
              <c:showVal val="1"/>
              <c:showCatName val="0"/>
              <c:showSerName val="0"/>
              <c:showPercent val="0"/>
              <c:showBubbleSize val="0"/>
            </c:dLbl>
            <c:dLbl>
              <c:idx val="557"/>
              <c:tx>
                <c:rich>
                  <a:bodyPr/>
                  <a:lstStyle/>
                  <a:p>
                    <a:r>
                      <a:rPr lang="en-US"/>
                      <a:t>d558</a:t>
                    </a:r>
                  </a:p>
                </c:rich>
              </c:tx>
              <c:showLegendKey val="0"/>
              <c:showVal val="1"/>
              <c:showCatName val="0"/>
              <c:showSerName val="0"/>
              <c:showPercent val="0"/>
              <c:showBubbleSize val="0"/>
            </c:dLbl>
            <c:dLbl>
              <c:idx val="558"/>
              <c:tx>
                <c:rich>
                  <a:bodyPr/>
                  <a:lstStyle/>
                  <a:p>
                    <a:r>
                      <a:rPr lang="en-US"/>
                      <a:t>d559</a:t>
                    </a:r>
                  </a:p>
                </c:rich>
              </c:tx>
              <c:showLegendKey val="0"/>
              <c:showVal val="1"/>
              <c:showCatName val="0"/>
              <c:showSerName val="0"/>
              <c:showPercent val="0"/>
              <c:showBubbleSize val="0"/>
            </c:dLbl>
            <c:dLbl>
              <c:idx val="559"/>
              <c:tx>
                <c:rich>
                  <a:bodyPr/>
                  <a:lstStyle/>
                  <a:p>
                    <a:r>
                      <a:rPr lang="en-US"/>
                      <a:t>d560</a:t>
                    </a:r>
                  </a:p>
                </c:rich>
              </c:tx>
              <c:showLegendKey val="0"/>
              <c:showVal val="1"/>
              <c:showCatName val="0"/>
              <c:showSerName val="0"/>
              <c:showPercent val="0"/>
              <c:showBubbleSize val="0"/>
            </c:dLbl>
            <c:dLbl>
              <c:idx val="560"/>
              <c:tx>
                <c:rich>
                  <a:bodyPr/>
                  <a:lstStyle/>
                  <a:p>
                    <a:r>
                      <a:rPr lang="en-US"/>
                      <a:t>d561</a:t>
                    </a:r>
                  </a:p>
                </c:rich>
              </c:tx>
              <c:showLegendKey val="0"/>
              <c:showVal val="1"/>
              <c:showCatName val="0"/>
              <c:showSerName val="0"/>
              <c:showPercent val="0"/>
              <c:showBubbleSize val="0"/>
            </c:dLbl>
            <c:dLbl>
              <c:idx val="561"/>
              <c:tx>
                <c:rich>
                  <a:bodyPr/>
                  <a:lstStyle/>
                  <a:p>
                    <a:r>
                      <a:rPr lang="en-US"/>
                      <a:t>d562</a:t>
                    </a:r>
                  </a:p>
                </c:rich>
              </c:tx>
              <c:showLegendKey val="0"/>
              <c:showVal val="1"/>
              <c:showCatName val="0"/>
              <c:showSerName val="0"/>
              <c:showPercent val="0"/>
              <c:showBubbleSize val="0"/>
            </c:dLbl>
            <c:dLbl>
              <c:idx val="562"/>
              <c:tx>
                <c:rich>
                  <a:bodyPr/>
                  <a:lstStyle/>
                  <a:p>
                    <a:r>
                      <a:rPr lang="en-US"/>
                      <a:t>d563</a:t>
                    </a:r>
                  </a:p>
                </c:rich>
              </c:tx>
              <c:showLegendKey val="0"/>
              <c:showVal val="1"/>
              <c:showCatName val="0"/>
              <c:showSerName val="0"/>
              <c:showPercent val="0"/>
              <c:showBubbleSize val="0"/>
            </c:dLbl>
            <c:dLbl>
              <c:idx val="563"/>
              <c:tx>
                <c:rich>
                  <a:bodyPr/>
                  <a:lstStyle/>
                  <a:p>
                    <a:r>
                      <a:rPr lang="en-US"/>
                      <a:t>d564</a:t>
                    </a:r>
                  </a:p>
                </c:rich>
              </c:tx>
              <c:showLegendKey val="0"/>
              <c:showVal val="1"/>
              <c:showCatName val="0"/>
              <c:showSerName val="0"/>
              <c:showPercent val="0"/>
              <c:showBubbleSize val="0"/>
            </c:dLbl>
            <c:dLbl>
              <c:idx val="564"/>
              <c:tx>
                <c:rich>
                  <a:bodyPr/>
                  <a:lstStyle/>
                  <a:p>
                    <a:r>
                      <a:rPr lang="en-US"/>
                      <a:t>d565</a:t>
                    </a:r>
                  </a:p>
                </c:rich>
              </c:tx>
              <c:showLegendKey val="0"/>
              <c:showVal val="1"/>
              <c:showCatName val="0"/>
              <c:showSerName val="0"/>
              <c:showPercent val="0"/>
              <c:showBubbleSize val="0"/>
            </c:dLbl>
            <c:dLbl>
              <c:idx val="565"/>
              <c:tx>
                <c:rich>
                  <a:bodyPr/>
                  <a:lstStyle/>
                  <a:p>
                    <a:r>
                      <a:rPr lang="en-US"/>
                      <a:t>d566</a:t>
                    </a:r>
                  </a:p>
                </c:rich>
              </c:tx>
              <c:showLegendKey val="0"/>
              <c:showVal val="1"/>
              <c:showCatName val="0"/>
              <c:showSerName val="0"/>
              <c:showPercent val="0"/>
              <c:showBubbleSize val="0"/>
            </c:dLbl>
            <c:dLbl>
              <c:idx val="566"/>
              <c:tx>
                <c:rich>
                  <a:bodyPr/>
                  <a:lstStyle/>
                  <a:p>
                    <a:r>
                      <a:rPr lang="en-US"/>
                      <a:t>d567</a:t>
                    </a:r>
                  </a:p>
                </c:rich>
              </c:tx>
              <c:showLegendKey val="0"/>
              <c:showVal val="1"/>
              <c:showCatName val="0"/>
              <c:showSerName val="0"/>
              <c:showPercent val="0"/>
              <c:showBubbleSize val="0"/>
            </c:dLbl>
            <c:dLbl>
              <c:idx val="567"/>
              <c:tx>
                <c:rich>
                  <a:bodyPr/>
                  <a:lstStyle/>
                  <a:p>
                    <a:r>
                      <a:rPr lang="en-US"/>
                      <a:t>d568</a:t>
                    </a:r>
                  </a:p>
                </c:rich>
              </c:tx>
              <c:showLegendKey val="0"/>
              <c:showVal val="1"/>
              <c:showCatName val="0"/>
              <c:showSerName val="0"/>
              <c:showPercent val="0"/>
              <c:showBubbleSize val="0"/>
            </c:dLbl>
            <c:dLbl>
              <c:idx val="568"/>
              <c:tx>
                <c:rich>
                  <a:bodyPr/>
                  <a:lstStyle/>
                  <a:p>
                    <a:r>
                      <a:rPr lang="en-US"/>
                      <a:t>d569</a:t>
                    </a:r>
                  </a:p>
                </c:rich>
              </c:tx>
              <c:showLegendKey val="0"/>
              <c:showVal val="1"/>
              <c:showCatName val="0"/>
              <c:showSerName val="0"/>
              <c:showPercent val="0"/>
              <c:showBubbleSize val="0"/>
            </c:dLbl>
            <c:dLbl>
              <c:idx val="569"/>
              <c:tx>
                <c:rich>
                  <a:bodyPr/>
                  <a:lstStyle/>
                  <a:p>
                    <a:r>
                      <a:rPr lang="en-US"/>
                      <a:t>d570</a:t>
                    </a:r>
                  </a:p>
                </c:rich>
              </c:tx>
              <c:showLegendKey val="0"/>
              <c:showVal val="1"/>
              <c:showCatName val="0"/>
              <c:showSerName val="0"/>
              <c:showPercent val="0"/>
              <c:showBubbleSize val="0"/>
            </c:dLbl>
            <c:dLbl>
              <c:idx val="570"/>
              <c:tx>
                <c:rich>
                  <a:bodyPr/>
                  <a:lstStyle/>
                  <a:p>
                    <a:r>
                      <a:rPr lang="en-US"/>
                      <a:t>d571</a:t>
                    </a:r>
                  </a:p>
                </c:rich>
              </c:tx>
              <c:showLegendKey val="0"/>
              <c:showVal val="1"/>
              <c:showCatName val="0"/>
              <c:showSerName val="0"/>
              <c:showPercent val="0"/>
              <c:showBubbleSize val="0"/>
            </c:dLbl>
            <c:dLbl>
              <c:idx val="571"/>
              <c:tx>
                <c:rich>
                  <a:bodyPr/>
                  <a:lstStyle/>
                  <a:p>
                    <a:r>
                      <a:rPr lang="en-US"/>
                      <a:t>d572</a:t>
                    </a:r>
                  </a:p>
                </c:rich>
              </c:tx>
              <c:showLegendKey val="0"/>
              <c:showVal val="1"/>
              <c:showCatName val="0"/>
              <c:showSerName val="0"/>
              <c:showPercent val="0"/>
              <c:showBubbleSize val="0"/>
            </c:dLbl>
            <c:dLbl>
              <c:idx val="572"/>
              <c:tx>
                <c:rich>
                  <a:bodyPr/>
                  <a:lstStyle/>
                  <a:p>
                    <a:r>
                      <a:rPr lang="en-US"/>
                      <a:t>d573</a:t>
                    </a:r>
                  </a:p>
                </c:rich>
              </c:tx>
              <c:showLegendKey val="0"/>
              <c:showVal val="1"/>
              <c:showCatName val="0"/>
              <c:showSerName val="0"/>
              <c:showPercent val="0"/>
              <c:showBubbleSize val="0"/>
            </c:dLbl>
            <c:dLbl>
              <c:idx val="573"/>
              <c:tx>
                <c:rich>
                  <a:bodyPr/>
                  <a:lstStyle/>
                  <a:p>
                    <a:r>
                      <a:rPr lang="en-US"/>
                      <a:t>d574</a:t>
                    </a:r>
                  </a:p>
                </c:rich>
              </c:tx>
              <c:showLegendKey val="0"/>
              <c:showVal val="1"/>
              <c:showCatName val="0"/>
              <c:showSerName val="0"/>
              <c:showPercent val="0"/>
              <c:showBubbleSize val="0"/>
            </c:dLbl>
            <c:dLbl>
              <c:idx val="574"/>
              <c:tx>
                <c:rich>
                  <a:bodyPr/>
                  <a:lstStyle/>
                  <a:p>
                    <a:r>
                      <a:rPr lang="en-US"/>
                      <a:t>d575</a:t>
                    </a:r>
                  </a:p>
                </c:rich>
              </c:tx>
              <c:showLegendKey val="0"/>
              <c:showVal val="1"/>
              <c:showCatName val="0"/>
              <c:showSerName val="0"/>
              <c:showPercent val="0"/>
              <c:showBubbleSize val="0"/>
            </c:dLbl>
            <c:dLbl>
              <c:idx val="575"/>
              <c:tx>
                <c:rich>
                  <a:bodyPr/>
                  <a:lstStyle/>
                  <a:p>
                    <a:r>
                      <a:rPr lang="en-US"/>
                      <a:t>d576</a:t>
                    </a:r>
                  </a:p>
                </c:rich>
              </c:tx>
              <c:showLegendKey val="0"/>
              <c:showVal val="1"/>
              <c:showCatName val="0"/>
              <c:showSerName val="0"/>
              <c:showPercent val="0"/>
              <c:showBubbleSize val="0"/>
            </c:dLbl>
            <c:dLbl>
              <c:idx val="576"/>
              <c:tx>
                <c:rich>
                  <a:bodyPr/>
                  <a:lstStyle/>
                  <a:p>
                    <a:r>
                      <a:rPr lang="en-US"/>
                      <a:t>d577</a:t>
                    </a:r>
                  </a:p>
                </c:rich>
              </c:tx>
              <c:showLegendKey val="0"/>
              <c:showVal val="1"/>
              <c:showCatName val="0"/>
              <c:showSerName val="0"/>
              <c:showPercent val="0"/>
              <c:showBubbleSize val="0"/>
            </c:dLbl>
            <c:dLbl>
              <c:idx val="577"/>
              <c:tx>
                <c:rich>
                  <a:bodyPr/>
                  <a:lstStyle/>
                  <a:p>
                    <a:r>
                      <a:rPr lang="en-US"/>
                      <a:t>d578</a:t>
                    </a:r>
                  </a:p>
                </c:rich>
              </c:tx>
              <c:showLegendKey val="0"/>
              <c:showVal val="1"/>
              <c:showCatName val="0"/>
              <c:showSerName val="0"/>
              <c:showPercent val="0"/>
              <c:showBubbleSize val="0"/>
            </c:dLbl>
            <c:dLbl>
              <c:idx val="578"/>
              <c:tx>
                <c:rich>
                  <a:bodyPr/>
                  <a:lstStyle/>
                  <a:p>
                    <a:r>
                      <a:rPr lang="en-US"/>
                      <a:t>d579</a:t>
                    </a:r>
                  </a:p>
                </c:rich>
              </c:tx>
              <c:showLegendKey val="0"/>
              <c:showVal val="1"/>
              <c:showCatName val="0"/>
              <c:showSerName val="0"/>
              <c:showPercent val="0"/>
              <c:showBubbleSize val="0"/>
            </c:dLbl>
            <c:dLbl>
              <c:idx val="579"/>
              <c:tx>
                <c:rich>
                  <a:bodyPr/>
                  <a:lstStyle/>
                  <a:p>
                    <a:r>
                      <a:rPr lang="en-US"/>
                      <a:t>d580</a:t>
                    </a:r>
                  </a:p>
                </c:rich>
              </c:tx>
              <c:showLegendKey val="0"/>
              <c:showVal val="1"/>
              <c:showCatName val="0"/>
              <c:showSerName val="0"/>
              <c:showPercent val="0"/>
              <c:showBubbleSize val="0"/>
            </c:dLbl>
            <c:dLbl>
              <c:idx val="580"/>
              <c:tx>
                <c:rich>
                  <a:bodyPr/>
                  <a:lstStyle/>
                  <a:p>
                    <a:r>
                      <a:rPr lang="en-US"/>
                      <a:t>d581</a:t>
                    </a:r>
                  </a:p>
                </c:rich>
              </c:tx>
              <c:showLegendKey val="0"/>
              <c:showVal val="1"/>
              <c:showCatName val="0"/>
              <c:showSerName val="0"/>
              <c:showPercent val="0"/>
              <c:showBubbleSize val="0"/>
            </c:dLbl>
            <c:dLbl>
              <c:idx val="581"/>
              <c:tx>
                <c:rich>
                  <a:bodyPr/>
                  <a:lstStyle/>
                  <a:p>
                    <a:r>
                      <a:rPr lang="en-US"/>
                      <a:t>d582</a:t>
                    </a:r>
                  </a:p>
                </c:rich>
              </c:tx>
              <c:showLegendKey val="0"/>
              <c:showVal val="1"/>
              <c:showCatName val="0"/>
              <c:showSerName val="0"/>
              <c:showPercent val="0"/>
              <c:showBubbleSize val="0"/>
            </c:dLbl>
            <c:dLbl>
              <c:idx val="582"/>
              <c:tx>
                <c:rich>
                  <a:bodyPr/>
                  <a:lstStyle/>
                  <a:p>
                    <a:r>
                      <a:rPr lang="en-US"/>
                      <a:t>d583</a:t>
                    </a:r>
                  </a:p>
                </c:rich>
              </c:tx>
              <c:showLegendKey val="0"/>
              <c:showVal val="1"/>
              <c:showCatName val="0"/>
              <c:showSerName val="0"/>
              <c:showPercent val="0"/>
              <c:showBubbleSize val="0"/>
            </c:dLbl>
            <c:dLbl>
              <c:idx val="583"/>
              <c:tx>
                <c:rich>
                  <a:bodyPr/>
                  <a:lstStyle/>
                  <a:p>
                    <a:r>
                      <a:rPr lang="en-US"/>
                      <a:t>d584</a:t>
                    </a:r>
                  </a:p>
                </c:rich>
              </c:tx>
              <c:showLegendKey val="0"/>
              <c:showVal val="1"/>
              <c:showCatName val="0"/>
              <c:showSerName val="0"/>
              <c:showPercent val="0"/>
              <c:showBubbleSize val="0"/>
            </c:dLbl>
            <c:dLbl>
              <c:idx val="584"/>
              <c:tx>
                <c:rich>
                  <a:bodyPr/>
                  <a:lstStyle/>
                  <a:p>
                    <a:r>
                      <a:rPr lang="en-US"/>
                      <a:t>d585</a:t>
                    </a:r>
                  </a:p>
                </c:rich>
              </c:tx>
              <c:showLegendKey val="0"/>
              <c:showVal val="1"/>
              <c:showCatName val="0"/>
              <c:showSerName val="0"/>
              <c:showPercent val="0"/>
              <c:showBubbleSize val="0"/>
            </c:dLbl>
            <c:dLbl>
              <c:idx val="585"/>
              <c:tx>
                <c:rich>
                  <a:bodyPr/>
                  <a:lstStyle/>
                  <a:p>
                    <a:r>
                      <a:rPr lang="en-US"/>
                      <a:t>d586</a:t>
                    </a:r>
                  </a:p>
                </c:rich>
              </c:tx>
              <c:showLegendKey val="0"/>
              <c:showVal val="1"/>
              <c:showCatName val="0"/>
              <c:showSerName val="0"/>
              <c:showPercent val="0"/>
              <c:showBubbleSize val="0"/>
            </c:dLbl>
            <c:dLbl>
              <c:idx val="586"/>
              <c:tx>
                <c:rich>
                  <a:bodyPr/>
                  <a:lstStyle/>
                  <a:p>
                    <a:r>
                      <a:rPr lang="en-US"/>
                      <a:t>d587</a:t>
                    </a:r>
                  </a:p>
                </c:rich>
              </c:tx>
              <c:showLegendKey val="0"/>
              <c:showVal val="1"/>
              <c:showCatName val="0"/>
              <c:showSerName val="0"/>
              <c:showPercent val="0"/>
              <c:showBubbleSize val="0"/>
            </c:dLbl>
            <c:dLbl>
              <c:idx val="587"/>
              <c:tx>
                <c:rich>
                  <a:bodyPr/>
                  <a:lstStyle/>
                  <a:p>
                    <a:r>
                      <a:rPr lang="en-US"/>
                      <a:t>d588</a:t>
                    </a:r>
                  </a:p>
                </c:rich>
              </c:tx>
              <c:showLegendKey val="0"/>
              <c:showVal val="1"/>
              <c:showCatName val="0"/>
              <c:showSerName val="0"/>
              <c:showPercent val="0"/>
              <c:showBubbleSize val="0"/>
            </c:dLbl>
            <c:dLbl>
              <c:idx val="588"/>
              <c:tx>
                <c:rich>
                  <a:bodyPr/>
                  <a:lstStyle/>
                  <a:p>
                    <a:r>
                      <a:rPr lang="en-US"/>
                      <a:t>d589</a:t>
                    </a:r>
                  </a:p>
                </c:rich>
              </c:tx>
              <c:showLegendKey val="0"/>
              <c:showVal val="1"/>
              <c:showCatName val="0"/>
              <c:showSerName val="0"/>
              <c:showPercent val="0"/>
              <c:showBubbleSize val="0"/>
            </c:dLbl>
            <c:dLbl>
              <c:idx val="589"/>
              <c:tx>
                <c:rich>
                  <a:bodyPr/>
                  <a:lstStyle/>
                  <a:p>
                    <a:r>
                      <a:rPr lang="en-US"/>
                      <a:t>d590</a:t>
                    </a:r>
                  </a:p>
                </c:rich>
              </c:tx>
              <c:showLegendKey val="0"/>
              <c:showVal val="1"/>
              <c:showCatName val="0"/>
              <c:showSerName val="0"/>
              <c:showPercent val="0"/>
              <c:showBubbleSize val="0"/>
            </c:dLbl>
            <c:dLbl>
              <c:idx val="590"/>
              <c:tx>
                <c:rich>
                  <a:bodyPr/>
                  <a:lstStyle/>
                  <a:p>
                    <a:r>
                      <a:rPr lang="en-US"/>
                      <a:t>d591</a:t>
                    </a:r>
                  </a:p>
                </c:rich>
              </c:tx>
              <c:showLegendKey val="0"/>
              <c:showVal val="1"/>
              <c:showCatName val="0"/>
              <c:showSerName val="0"/>
              <c:showPercent val="0"/>
              <c:showBubbleSize val="0"/>
            </c:dLbl>
            <c:dLbl>
              <c:idx val="591"/>
              <c:tx>
                <c:rich>
                  <a:bodyPr/>
                  <a:lstStyle/>
                  <a:p>
                    <a:r>
                      <a:rPr lang="en-US"/>
                      <a:t>d592</a:t>
                    </a:r>
                  </a:p>
                </c:rich>
              </c:tx>
              <c:showLegendKey val="0"/>
              <c:showVal val="1"/>
              <c:showCatName val="0"/>
              <c:showSerName val="0"/>
              <c:showPercent val="0"/>
              <c:showBubbleSize val="0"/>
            </c:dLbl>
            <c:dLbl>
              <c:idx val="592"/>
              <c:tx>
                <c:rich>
                  <a:bodyPr/>
                  <a:lstStyle/>
                  <a:p>
                    <a:r>
                      <a:rPr lang="en-US"/>
                      <a:t>d593</a:t>
                    </a:r>
                  </a:p>
                </c:rich>
              </c:tx>
              <c:showLegendKey val="0"/>
              <c:showVal val="1"/>
              <c:showCatName val="0"/>
              <c:showSerName val="0"/>
              <c:showPercent val="0"/>
              <c:showBubbleSize val="0"/>
            </c:dLbl>
            <c:dLbl>
              <c:idx val="593"/>
              <c:tx>
                <c:rich>
                  <a:bodyPr/>
                  <a:lstStyle/>
                  <a:p>
                    <a:r>
                      <a:rPr lang="en-US"/>
                      <a:t>d594</a:t>
                    </a:r>
                  </a:p>
                </c:rich>
              </c:tx>
              <c:showLegendKey val="0"/>
              <c:showVal val="1"/>
              <c:showCatName val="0"/>
              <c:showSerName val="0"/>
              <c:showPercent val="0"/>
              <c:showBubbleSize val="0"/>
            </c:dLbl>
            <c:dLbl>
              <c:idx val="594"/>
              <c:tx>
                <c:rich>
                  <a:bodyPr/>
                  <a:lstStyle/>
                  <a:p>
                    <a:r>
                      <a:rPr lang="en-US"/>
                      <a:t>d595</a:t>
                    </a:r>
                  </a:p>
                </c:rich>
              </c:tx>
              <c:showLegendKey val="0"/>
              <c:showVal val="1"/>
              <c:showCatName val="0"/>
              <c:showSerName val="0"/>
              <c:showPercent val="0"/>
              <c:showBubbleSize val="0"/>
            </c:dLbl>
            <c:dLbl>
              <c:idx val="595"/>
              <c:tx>
                <c:rich>
                  <a:bodyPr/>
                  <a:lstStyle/>
                  <a:p>
                    <a:r>
                      <a:rPr lang="en-US"/>
                      <a:t>d596</a:t>
                    </a:r>
                  </a:p>
                </c:rich>
              </c:tx>
              <c:showLegendKey val="0"/>
              <c:showVal val="1"/>
              <c:showCatName val="0"/>
              <c:showSerName val="0"/>
              <c:showPercent val="0"/>
              <c:showBubbleSize val="0"/>
            </c:dLbl>
            <c:dLbl>
              <c:idx val="596"/>
              <c:tx>
                <c:rich>
                  <a:bodyPr/>
                  <a:lstStyle/>
                  <a:p>
                    <a:r>
                      <a:rPr lang="en-US"/>
                      <a:t>d597</a:t>
                    </a:r>
                  </a:p>
                </c:rich>
              </c:tx>
              <c:showLegendKey val="0"/>
              <c:showVal val="1"/>
              <c:showCatName val="0"/>
              <c:showSerName val="0"/>
              <c:showPercent val="0"/>
              <c:showBubbleSize val="0"/>
            </c:dLbl>
            <c:dLbl>
              <c:idx val="597"/>
              <c:tx>
                <c:rich>
                  <a:bodyPr/>
                  <a:lstStyle/>
                  <a:p>
                    <a:r>
                      <a:rPr lang="en-US"/>
                      <a:t>d598</a:t>
                    </a:r>
                  </a:p>
                </c:rich>
              </c:tx>
              <c:showLegendKey val="0"/>
              <c:showVal val="1"/>
              <c:showCatName val="0"/>
              <c:showSerName val="0"/>
              <c:showPercent val="0"/>
              <c:showBubbleSize val="0"/>
            </c:dLbl>
            <c:dLbl>
              <c:idx val="598"/>
              <c:tx>
                <c:rich>
                  <a:bodyPr/>
                  <a:lstStyle/>
                  <a:p>
                    <a:r>
                      <a:rPr lang="en-US"/>
                      <a:t>d599</a:t>
                    </a:r>
                  </a:p>
                </c:rich>
              </c:tx>
              <c:showLegendKey val="0"/>
              <c:showVal val="1"/>
              <c:showCatName val="0"/>
              <c:showSerName val="0"/>
              <c:showPercent val="0"/>
              <c:showBubbleSize val="0"/>
            </c:dLbl>
            <c:dLbl>
              <c:idx val="599"/>
              <c:tx>
                <c:rich>
                  <a:bodyPr/>
                  <a:lstStyle/>
                  <a:p>
                    <a:r>
                      <a:rPr lang="en-US"/>
                      <a:t>d600</a:t>
                    </a:r>
                  </a:p>
                </c:rich>
              </c:tx>
              <c:showLegendKey val="0"/>
              <c:showVal val="1"/>
              <c:showCatName val="0"/>
              <c:showSerName val="0"/>
              <c:showPercent val="0"/>
              <c:showBubbleSize val="0"/>
            </c:dLbl>
            <c:dLbl>
              <c:idx val="600"/>
              <c:tx>
                <c:rich>
                  <a:bodyPr/>
                  <a:lstStyle/>
                  <a:p>
                    <a:r>
                      <a:rPr lang="en-US"/>
                      <a:t>d601</a:t>
                    </a:r>
                  </a:p>
                </c:rich>
              </c:tx>
              <c:showLegendKey val="0"/>
              <c:showVal val="1"/>
              <c:showCatName val="0"/>
              <c:showSerName val="0"/>
              <c:showPercent val="0"/>
              <c:showBubbleSize val="0"/>
            </c:dLbl>
            <c:dLbl>
              <c:idx val="601"/>
              <c:tx>
                <c:rich>
                  <a:bodyPr/>
                  <a:lstStyle/>
                  <a:p>
                    <a:r>
                      <a:rPr lang="en-US"/>
                      <a:t>d602</a:t>
                    </a:r>
                  </a:p>
                </c:rich>
              </c:tx>
              <c:showLegendKey val="0"/>
              <c:showVal val="1"/>
              <c:showCatName val="0"/>
              <c:showSerName val="0"/>
              <c:showPercent val="0"/>
              <c:showBubbleSize val="0"/>
            </c:dLbl>
            <c:dLbl>
              <c:idx val="602"/>
              <c:tx>
                <c:rich>
                  <a:bodyPr/>
                  <a:lstStyle/>
                  <a:p>
                    <a:r>
                      <a:rPr lang="en-US"/>
                      <a:t>d603</a:t>
                    </a:r>
                  </a:p>
                </c:rich>
              </c:tx>
              <c:showLegendKey val="0"/>
              <c:showVal val="1"/>
              <c:showCatName val="0"/>
              <c:showSerName val="0"/>
              <c:showPercent val="0"/>
              <c:showBubbleSize val="0"/>
            </c:dLbl>
            <c:dLbl>
              <c:idx val="603"/>
              <c:tx>
                <c:rich>
                  <a:bodyPr/>
                  <a:lstStyle/>
                  <a:p>
                    <a:r>
                      <a:rPr lang="en-US"/>
                      <a:t>d604</a:t>
                    </a:r>
                  </a:p>
                </c:rich>
              </c:tx>
              <c:showLegendKey val="0"/>
              <c:showVal val="1"/>
              <c:showCatName val="0"/>
              <c:showSerName val="0"/>
              <c:showPercent val="0"/>
              <c:showBubbleSize val="0"/>
            </c:dLbl>
            <c:dLbl>
              <c:idx val="604"/>
              <c:tx>
                <c:rich>
                  <a:bodyPr/>
                  <a:lstStyle/>
                  <a:p>
                    <a:r>
                      <a:rPr lang="en-US"/>
                      <a:t>d605</a:t>
                    </a:r>
                  </a:p>
                </c:rich>
              </c:tx>
              <c:showLegendKey val="0"/>
              <c:showVal val="1"/>
              <c:showCatName val="0"/>
              <c:showSerName val="0"/>
              <c:showPercent val="0"/>
              <c:showBubbleSize val="0"/>
            </c:dLbl>
            <c:dLbl>
              <c:idx val="605"/>
              <c:tx>
                <c:rich>
                  <a:bodyPr/>
                  <a:lstStyle/>
                  <a:p>
                    <a:r>
                      <a:rPr lang="en-US"/>
                      <a:t>d606</a:t>
                    </a:r>
                  </a:p>
                </c:rich>
              </c:tx>
              <c:showLegendKey val="0"/>
              <c:showVal val="1"/>
              <c:showCatName val="0"/>
              <c:showSerName val="0"/>
              <c:showPercent val="0"/>
              <c:showBubbleSize val="0"/>
            </c:dLbl>
            <c:dLbl>
              <c:idx val="606"/>
              <c:tx>
                <c:rich>
                  <a:bodyPr/>
                  <a:lstStyle/>
                  <a:p>
                    <a:r>
                      <a:rPr lang="en-US"/>
                      <a:t>d607</a:t>
                    </a:r>
                  </a:p>
                </c:rich>
              </c:tx>
              <c:showLegendKey val="0"/>
              <c:showVal val="1"/>
              <c:showCatName val="0"/>
              <c:showSerName val="0"/>
              <c:showPercent val="0"/>
              <c:showBubbleSize val="0"/>
            </c:dLbl>
            <c:dLbl>
              <c:idx val="607"/>
              <c:tx>
                <c:rich>
                  <a:bodyPr/>
                  <a:lstStyle/>
                  <a:p>
                    <a:r>
                      <a:rPr lang="en-US"/>
                      <a:t>d608</a:t>
                    </a:r>
                  </a:p>
                </c:rich>
              </c:tx>
              <c:showLegendKey val="0"/>
              <c:showVal val="1"/>
              <c:showCatName val="0"/>
              <c:showSerName val="0"/>
              <c:showPercent val="0"/>
              <c:showBubbleSize val="0"/>
            </c:dLbl>
            <c:dLbl>
              <c:idx val="608"/>
              <c:tx>
                <c:rich>
                  <a:bodyPr/>
                  <a:lstStyle/>
                  <a:p>
                    <a:r>
                      <a:rPr lang="en-US"/>
                      <a:t>d609</a:t>
                    </a:r>
                  </a:p>
                </c:rich>
              </c:tx>
              <c:showLegendKey val="0"/>
              <c:showVal val="1"/>
              <c:showCatName val="0"/>
              <c:showSerName val="0"/>
              <c:showPercent val="0"/>
              <c:showBubbleSize val="0"/>
            </c:dLbl>
            <c:dLbl>
              <c:idx val="609"/>
              <c:tx>
                <c:rich>
                  <a:bodyPr/>
                  <a:lstStyle/>
                  <a:p>
                    <a:r>
                      <a:rPr lang="en-US"/>
                      <a:t>d610</a:t>
                    </a:r>
                  </a:p>
                </c:rich>
              </c:tx>
              <c:showLegendKey val="0"/>
              <c:showVal val="1"/>
              <c:showCatName val="0"/>
              <c:showSerName val="0"/>
              <c:showPercent val="0"/>
              <c:showBubbleSize val="0"/>
            </c:dLbl>
            <c:dLbl>
              <c:idx val="610"/>
              <c:tx>
                <c:rich>
                  <a:bodyPr/>
                  <a:lstStyle/>
                  <a:p>
                    <a:r>
                      <a:rPr lang="en-US"/>
                      <a:t>d611</a:t>
                    </a:r>
                  </a:p>
                </c:rich>
              </c:tx>
              <c:showLegendKey val="0"/>
              <c:showVal val="1"/>
              <c:showCatName val="0"/>
              <c:showSerName val="0"/>
              <c:showPercent val="0"/>
              <c:showBubbleSize val="0"/>
            </c:dLbl>
            <c:dLbl>
              <c:idx val="611"/>
              <c:tx>
                <c:rich>
                  <a:bodyPr/>
                  <a:lstStyle/>
                  <a:p>
                    <a:r>
                      <a:rPr lang="en-US"/>
                      <a:t>d612</a:t>
                    </a:r>
                  </a:p>
                </c:rich>
              </c:tx>
              <c:showLegendKey val="0"/>
              <c:showVal val="1"/>
              <c:showCatName val="0"/>
              <c:showSerName val="0"/>
              <c:showPercent val="0"/>
              <c:showBubbleSize val="0"/>
            </c:dLbl>
            <c:dLbl>
              <c:idx val="612"/>
              <c:tx>
                <c:rich>
                  <a:bodyPr/>
                  <a:lstStyle/>
                  <a:p>
                    <a:r>
                      <a:rPr lang="en-US"/>
                      <a:t>d613</a:t>
                    </a:r>
                  </a:p>
                </c:rich>
              </c:tx>
              <c:showLegendKey val="0"/>
              <c:showVal val="1"/>
              <c:showCatName val="0"/>
              <c:showSerName val="0"/>
              <c:showPercent val="0"/>
              <c:showBubbleSize val="0"/>
            </c:dLbl>
            <c:dLbl>
              <c:idx val="613"/>
              <c:tx>
                <c:rich>
                  <a:bodyPr/>
                  <a:lstStyle/>
                  <a:p>
                    <a:r>
                      <a:rPr lang="en-US"/>
                      <a:t>d614</a:t>
                    </a:r>
                  </a:p>
                </c:rich>
              </c:tx>
              <c:showLegendKey val="0"/>
              <c:showVal val="1"/>
              <c:showCatName val="0"/>
              <c:showSerName val="0"/>
              <c:showPercent val="0"/>
              <c:showBubbleSize val="0"/>
            </c:dLbl>
            <c:dLbl>
              <c:idx val="614"/>
              <c:tx>
                <c:rich>
                  <a:bodyPr/>
                  <a:lstStyle/>
                  <a:p>
                    <a:r>
                      <a:rPr lang="en-US"/>
                      <a:t>d615</a:t>
                    </a:r>
                  </a:p>
                </c:rich>
              </c:tx>
              <c:showLegendKey val="0"/>
              <c:showVal val="1"/>
              <c:showCatName val="0"/>
              <c:showSerName val="0"/>
              <c:showPercent val="0"/>
              <c:showBubbleSize val="0"/>
            </c:dLbl>
            <c:dLbl>
              <c:idx val="615"/>
              <c:tx>
                <c:rich>
                  <a:bodyPr/>
                  <a:lstStyle/>
                  <a:p>
                    <a:r>
                      <a:rPr lang="en-US"/>
                      <a:t>d616</a:t>
                    </a:r>
                  </a:p>
                </c:rich>
              </c:tx>
              <c:showLegendKey val="0"/>
              <c:showVal val="1"/>
              <c:showCatName val="0"/>
              <c:showSerName val="0"/>
              <c:showPercent val="0"/>
              <c:showBubbleSize val="0"/>
            </c:dLbl>
            <c:dLbl>
              <c:idx val="616"/>
              <c:tx>
                <c:rich>
                  <a:bodyPr/>
                  <a:lstStyle/>
                  <a:p>
                    <a:r>
                      <a:rPr lang="en-US"/>
                      <a:t>d617</a:t>
                    </a:r>
                  </a:p>
                </c:rich>
              </c:tx>
              <c:showLegendKey val="0"/>
              <c:showVal val="1"/>
              <c:showCatName val="0"/>
              <c:showSerName val="0"/>
              <c:showPercent val="0"/>
              <c:showBubbleSize val="0"/>
            </c:dLbl>
            <c:dLbl>
              <c:idx val="617"/>
              <c:tx>
                <c:rich>
                  <a:bodyPr/>
                  <a:lstStyle/>
                  <a:p>
                    <a:r>
                      <a:rPr lang="en-US"/>
                      <a:t>d618</a:t>
                    </a:r>
                  </a:p>
                </c:rich>
              </c:tx>
              <c:showLegendKey val="0"/>
              <c:showVal val="1"/>
              <c:showCatName val="0"/>
              <c:showSerName val="0"/>
              <c:showPercent val="0"/>
              <c:showBubbleSize val="0"/>
            </c:dLbl>
            <c:dLbl>
              <c:idx val="618"/>
              <c:tx>
                <c:rich>
                  <a:bodyPr/>
                  <a:lstStyle/>
                  <a:p>
                    <a:r>
                      <a:rPr lang="en-US"/>
                      <a:t>d619</a:t>
                    </a:r>
                  </a:p>
                </c:rich>
              </c:tx>
              <c:showLegendKey val="0"/>
              <c:showVal val="1"/>
              <c:showCatName val="0"/>
              <c:showSerName val="0"/>
              <c:showPercent val="0"/>
              <c:showBubbleSize val="0"/>
            </c:dLbl>
            <c:dLbl>
              <c:idx val="619"/>
              <c:tx>
                <c:rich>
                  <a:bodyPr/>
                  <a:lstStyle/>
                  <a:p>
                    <a:r>
                      <a:rPr lang="en-US"/>
                      <a:t>d620</a:t>
                    </a:r>
                  </a:p>
                </c:rich>
              </c:tx>
              <c:showLegendKey val="0"/>
              <c:showVal val="1"/>
              <c:showCatName val="0"/>
              <c:showSerName val="0"/>
              <c:showPercent val="0"/>
              <c:showBubbleSize val="0"/>
            </c:dLbl>
            <c:dLbl>
              <c:idx val="620"/>
              <c:tx>
                <c:rich>
                  <a:bodyPr/>
                  <a:lstStyle/>
                  <a:p>
                    <a:r>
                      <a:rPr lang="en-US"/>
                      <a:t>d621</a:t>
                    </a:r>
                  </a:p>
                </c:rich>
              </c:tx>
              <c:showLegendKey val="0"/>
              <c:showVal val="1"/>
              <c:showCatName val="0"/>
              <c:showSerName val="0"/>
              <c:showPercent val="0"/>
              <c:showBubbleSize val="0"/>
            </c:dLbl>
            <c:dLbl>
              <c:idx val="621"/>
              <c:tx>
                <c:rich>
                  <a:bodyPr/>
                  <a:lstStyle/>
                  <a:p>
                    <a:r>
                      <a:rPr lang="en-US"/>
                      <a:t>d622</a:t>
                    </a:r>
                  </a:p>
                </c:rich>
              </c:tx>
              <c:showLegendKey val="0"/>
              <c:showVal val="1"/>
              <c:showCatName val="0"/>
              <c:showSerName val="0"/>
              <c:showPercent val="0"/>
              <c:showBubbleSize val="0"/>
            </c:dLbl>
            <c:dLbl>
              <c:idx val="622"/>
              <c:tx>
                <c:rich>
                  <a:bodyPr/>
                  <a:lstStyle/>
                  <a:p>
                    <a:r>
                      <a:rPr lang="en-US"/>
                      <a:t>d623</a:t>
                    </a:r>
                  </a:p>
                </c:rich>
              </c:tx>
              <c:showLegendKey val="0"/>
              <c:showVal val="1"/>
              <c:showCatName val="0"/>
              <c:showSerName val="0"/>
              <c:showPercent val="0"/>
              <c:showBubbleSize val="0"/>
            </c:dLbl>
            <c:dLbl>
              <c:idx val="623"/>
              <c:tx>
                <c:rich>
                  <a:bodyPr/>
                  <a:lstStyle/>
                  <a:p>
                    <a:r>
                      <a:rPr lang="en-US"/>
                      <a:t>d624</a:t>
                    </a:r>
                  </a:p>
                </c:rich>
              </c:tx>
              <c:showLegendKey val="0"/>
              <c:showVal val="1"/>
              <c:showCatName val="0"/>
              <c:showSerName val="0"/>
              <c:showPercent val="0"/>
              <c:showBubbleSize val="0"/>
            </c:dLbl>
            <c:dLbl>
              <c:idx val="624"/>
              <c:tx>
                <c:rich>
                  <a:bodyPr/>
                  <a:lstStyle/>
                  <a:p>
                    <a:r>
                      <a:rPr lang="en-US"/>
                      <a:t>d625</a:t>
                    </a:r>
                  </a:p>
                </c:rich>
              </c:tx>
              <c:showLegendKey val="0"/>
              <c:showVal val="1"/>
              <c:showCatName val="0"/>
              <c:showSerName val="0"/>
              <c:showPercent val="0"/>
              <c:showBubbleSize val="0"/>
            </c:dLbl>
            <c:dLbl>
              <c:idx val="625"/>
              <c:tx>
                <c:rich>
                  <a:bodyPr/>
                  <a:lstStyle/>
                  <a:p>
                    <a:r>
                      <a:rPr lang="en-US"/>
                      <a:t>d626</a:t>
                    </a:r>
                  </a:p>
                </c:rich>
              </c:tx>
              <c:showLegendKey val="0"/>
              <c:showVal val="1"/>
              <c:showCatName val="0"/>
              <c:showSerName val="0"/>
              <c:showPercent val="0"/>
              <c:showBubbleSize val="0"/>
            </c:dLbl>
            <c:dLbl>
              <c:idx val="626"/>
              <c:tx>
                <c:rich>
                  <a:bodyPr/>
                  <a:lstStyle/>
                  <a:p>
                    <a:r>
                      <a:rPr lang="en-US"/>
                      <a:t>d627</a:t>
                    </a:r>
                  </a:p>
                </c:rich>
              </c:tx>
              <c:showLegendKey val="0"/>
              <c:showVal val="1"/>
              <c:showCatName val="0"/>
              <c:showSerName val="0"/>
              <c:showPercent val="0"/>
              <c:showBubbleSize val="0"/>
            </c:dLbl>
            <c:dLbl>
              <c:idx val="627"/>
              <c:tx>
                <c:rich>
                  <a:bodyPr/>
                  <a:lstStyle/>
                  <a:p>
                    <a:r>
                      <a:rPr lang="en-US"/>
                      <a:t>d628</a:t>
                    </a:r>
                  </a:p>
                </c:rich>
              </c:tx>
              <c:showLegendKey val="0"/>
              <c:showVal val="1"/>
              <c:showCatName val="0"/>
              <c:showSerName val="0"/>
              <c:showPercent val="0"/>
              <c:showBubbleSize val="0"/>
            </c:dLbl>
            <c:dLbl>
              <c:idx val="628"/>
              <c:tx>
                <c:rich>
                  <a:bodyPr/>
                  <a:lstStyle/>
                  <a:p>
                    <a:r>
                      <a:rPr lang="en-US"/>
                      <a:t>d629</a:t>
                    </a:r>
                  </a:p>
                </c:rich>
              </c:tx>
              <c:showLegendKey val="0"/>
              <c:showVal val="1"/>
              <c:showCatName val="0"/>
              <c:showSerName val="0"/>
              <c:showPercent val="0"/>
              <c:showBubbleSize val="0"/>
            </c:dLbl>
            <c:dLbl>
              <c:idx val="629"/>
              <c:tx>
                <c:rich>
                  <a:bodyPr/>
                  <a:lstStyle/>
                  <a:p>
                    <a:r>
                      <a:rPr lang="en-US"/>
                      <a:t>d630</a:t>
                    </a:r>
                  </a:p>
                </c:rich>
              </c:tx>
              <c:showLegendKey val="0"/>
              <c:showVal val="1"/>
              <c:showCatName val="0"/>
              <c:showSerName val="0"/>
              <c:showPercent val="0"/>
              <c:showBubbleSize val="0"/>
            </c:dLbl>
            <c:dLbl>
              <c:idx val="630"/>
              <c:tx>
                <c:rich>
                  <a:bodyPr/>
                  <a:lstStyle/>
                  <a:p>
                    <a:r>
                      <a:rPr lang="en-US"/>
                      <a:t>d631</a:t>
                    </a:r>
                  </a:p>
                </c:rich>
              </c:tx>
              <c:showLegendKey val="0"/>
              <c:showVal val="1"/>
              <c:showCatName val="0"/>
              <c:showSerName val="0"/>
              <c:showPercent val="0"/>
              <c:showBubbleSize val="0"/>
            </c:dLbl>
            <c:dLbl>
              <c:idx val="631"/>
              <c:tx>
                <c:rich>
                  <a:bodyPr/>
                  <a:lstStyle/>
                  <a:p>
                    <a:r>
                      <a:rPr lang="en-US"/>
                      <a:t>d632</a:t>
                    </a:r>
                  </a:p>
                </c:rich>
              </c:tx>
              <c:showLegendKey val="0"/>
              <c:showVal val="1"/>
              <c:showCatName val="0"/>
              <c:showSerName val="0"/>
              <c:showPercent val="0"/>
              <c:showBubbleSize val="0"/>
            </c:dLbl>
            <c:dLbl>
              <c:idx val="632"/>
              <c:tx>
                <c:rich>
                  <a:bodyPr/>
                  <a:lstStyle/>
                  <a:p>
                    <a:r>
                      <a:rPr lang="en-US"/>
                      <a:t>d633</a:t>
                    </a:r>
                  </a:p>
                </c:rich>
              </c:tx>
              <c:showLegendKey val="0"/>
              <c:showVal val="1"/>
              <c:showCatName val="0"/>
              <c:showSerName val="0"/>
              <c:showPercent val="0"/>
              <c:showBubbleSize val="0"/>
            </c:dLbl>
            <c:dLbl>
              <c:idx val="633"/>
              <c:tx>
                <c:rich>
                  <a:bodyPr/>
                  <a:lstStyle/>
                  <a:p>
                    <a:r>
                      <a:rPr lang="en-US"/>
                      <a:t>d634</a:t>
                    </a:r>
                  </a:p>
                </c:rich>
              </c:tx>
              <c:showLegendKey val="0"/>
              <c:showVal val="1"/>
              <c:showCatName val="0"/>
              <c:showSerName val="0"/>
              <c:showPercent val="0"/>
              <c:showBubbleSize val="0"/>
            </c:dLbl>
            <c:dLbl>
              <c:idx val="634"/>
              <c:tx>
                <c:rich>
                  <a:bodyPr/>
                  <a:lstStyle/>
                  <a:p>
                    <a:r>
                      <a:rPr lang="en-US"/>
                      <a:t>d635</a:t>
                    </a:r>
                  </a:p>
                </c:rich>
              </c:tx>
              <c:showLegendKey val="0"/>
              <c:showVal val="1"/>
              <c:showCatName val="0"/>
              <c:showSerName val="0"/>
              <c:showPercent val="0"/>
              <c:showBubbleSize val="0"/>
            </c:dLbl>
            <c:dLbl>
              <c:idx val="635"/>
              <c:tx>
                <c:rich>
                  <a:bodyPr/>
                  <a:lstStyle/>
                  <a:p>
                    <a:r>
                      <a:rPr lang="en-US"/>
                      <a:t>d636</a:t>
                    </a:r>
                  </a:p>
                </c:rich>
              </c:tx>
              <c:showLegendKey val="0"/>
              <c:showVal val="1"/>
              <c:showCatName val="0"/>
              <c:showSerName val="0"/>
              <c:showPercent val="0"/>
              <c:showBubbleSize val="0"/>
            </c:dLbl>
            <c:dLbl>
              <c:idx val="636"/>
              <c:tx>
                <c:rich>
                  <a:bodyPr/>
                  <a:lstStyle/>
                  <a:p>
                    <a:r>
                      <a:rPr lang="en-US"/>
                      <a:t>d637</a:t>
                    </a:r>
                  </a:p>
                </c:rich>
              </c:tx>
              <c:showLegendKey val="0"/>
              <c:showVal val="1"/>
              <c:showCatName val="0"/>
              <c:showSerName val="0"/>
              <c:showPercent val="0"/>
              <c:showBubbleSize val="0"/>
            </c:dLbl>
            <c:dLbl>
              <c:idx val="637"/>
              <c:tx>
                <c:rich>
                  <a:bodyPr/>
                  <a:lstStyle/>
                  <a:p>
                    <a:r>
                      <a:rPr lang="en-US"/>
                      <a:t>d638</a:t>
                    </a:r>
                  </a:p>
                </c:rich>
              </c:tx>
              <c:showLegendKey val="0"/>
              <c:showVal val="1"/>
              <c:showCatName val="0"/>
              <c:showSerName val="0"/>
              <c:showPercent val="0"/>
              <c:showBubbleSize val="0"/>
            </c:dLbl>
            <c:dLbl>
              <c:idx val="638"/>
              <c:tx>
                <c:rich>
                  <a:bodyPr/>
                  <a:lstStyle/>
                  <a:p>
                    <a:r>
                      <a:rPr lang="en-US"/>
                      <a:t>d639</a:t>
                    </a:r>
                  </a:p>
                </c:rich>
              </c:tx>
              <c:showLegendKey val="0"/>
              <c:showVal val="1"/>
              <c:showCatName val="0"/>
              <c:showSerName val="0"/>
              <c:showPercent val="0"/>
              <c:showBubbleSize val="0"/>
            </c:dLbl>
            <c:dLbl>
              <c:idx val="639"/>
              <c:tx>
                <c:rich>
                  <a:bodyPr/>
                  <a:lstStyle/>
                  <a:p>
                    <a:r>
                      <a:rPr lang="en-US"/>
                      <a:t>d640</a:t>
                    </a:r>
                  </a:p>
                </c:rich>
              </c:tx>
              <c:showLegendKey val="0"/>
              <c:showVal val="1"/>
              <c:showCatName val="0"/>
              <c:showSerName val="0"/>
              <c:showPercent val="0"/>
              <c:showBubbleSize val="0"/>
            </c:dLbl>
            <c:dLbl>
              <c:idx val="640"/>
              <c:tx>
                <c:rich>
                  <a:bodyPr/>
                  <a:lstStyle/>
                  <a:p>
                    <a:r>
                      <a:rPr lang="en-US"/>
                      <a:t>d641</a:t>
                    </a:r>
                  </a:p>
                </c:rich>
              </c:tx>
              <c:showLegendKey val="0"/>
              <c:showVal val="1"/>
              <c:showCatName val="0"/>
              <c:showSerName val="0"/>
              <c:showPercent val="0"/>
              <c:showBubbleSize val="0"/>
            </c:dLbl>
            <c:dLbl>
              <c:idx val="641"/>
              <c:tx>
                <c:rich>
                  <a:bodyPr/>
                  <a:lstStyle/>
                  <a:p>
                    <a:r>
                      <a:rPr lang="en-US"/>
                      <a:t>d642</a:t>
                    </a:r>
                  </a:p>
                </c:rich>
              </c:tx>
              <c:showLegendKey val="0"/>
              <c:showVal val="1"/>
              <c:showCatName val="0"/>
              <c:showSerName val="0"/>
              <c:showPercent val="0"/>
              <c:showBubbleSize val="0"/>
            </c:dLbl>
            <c:dLbl>
              <c:idx val="642"/>
              <c:tx>
                <c:rich>
                  <a:bodyPr/>
                  <a:lstStyle/>
                  <a:p>
                    <a:r>
                      <a:rPr lang="en-US"/>
                      <a:t>d643</a:t>
                    </a:r>
                  </a:p>
                </c:rich>
              </c:tx>
              <c:showLegendKey val="0"/>
              <c:showVal val="1"/>
              <c:showCatName val="0"/>
              <c:showSerName val="0"/>
              <c:showPercent val="0"/>
              <c:showBubbleSize val="0"/>
            </c:dLbl>
            <c:dLbl>
              <c:idx val="643"/>
              <c:tx>
                <c:rich>
                  <a:bodyPr/>
                  <a:lstStyle/>
                  <a:p>
                    <a:r>
                      <a:rPr lang="en-US"/>
                      <a:t>d644</a:t>
                    </a:r>
                  </a:p>
                </c:rich>
              </c:tx>
              <c:showLegendKey val="0"/>
              <c:showVal val="1"/>
              <c:showCatName val="0"/>
              <c:showSerName val="0"/>
              <c:showPercent val="0"/>
              <c:showBubbleSize val="0"/>
            </c:dLbl>
            <c:dLbl>
              <c:idx val="644"/>
              <c:tx>
                <c:rich>
                  <a:bodyPr/>
                  <a:lstStyle/>
                  <a:p>
                    <a:r>
                      <a:rPr lang="en-US"/>
                      <a:t>d645</a:t>
                    </a:r>
                  </a:p>
                </c:rich>
              </c:tx>
              <c:showLegendKey val="0"/>
              <c:showVal val="1"/>
              <c:showCatName val="0"/>
              <c:showSerName val="0"/>
              <c:showPercent val="0"/>
              <c:showBubbleSize val="0"/>
            </c:dLbl>
            <c:dLbl>
              <c:idx val="645"/>
              <c:tx>
                <c:rich>
                  <a:bodyPr/>
                  <a:lstStyle/>
                  <a:p>
                    <a:r>
                      <a:rPr lang="en-US"/>
                      <a:t>d646</a:t>
                    </a:r>
                  </a:p>
                </c:rich>
              </c:tx>
              <c:showLegendKey val="0"/>
              <c:showVal val="1"/>
              <c:showCatName val="0"/>
              <c:showSerName val="0"/>
              <c:showPercent val="0"/>
              <c:showBubbleSize val="0"/>
            </c:dLbl>
            <c:dLbl>
              <c:idx val="646"/>
              <c:tx>
                <c:rich>
                  <a:bodyPr/>
                  <a:lstStyle/>
                  <a:p>
                    <a:r>
                      <a:rPr lang="en-US"/>
                      <a:t>d647</a:t>
                    </a:r>
                  </a:p>
                </c:rich>
              </c:tx>
              <c:showLegendKey val="0"/>
              <c:showVal val="1"/>
              <c:showCatName val="0"/>
              <c:showSerName val="0"/>
              <c:showPercent val="0"/>
              <c:showBubbleSize val="0"/>
            </c:dLbl>
            <c:dLbl>
              <c:idx val="647"/>
              <c:tx>
                <c:rich>
                  <a:bodyPr/>
                  <a:lstStyle/>
                  <a:p>
                    <a:r>
                      <a:rPr lang="en-US"/>
                      <a:t>d648</a:t>
                    </a:r>
                  </a:p>
                </c:rich>
              </c:tx>
              <c:showLegendKey val="0"/>
              <c:showVal val="1"/>
              <c:showCatName val="0"/>
              <c:showSerName val="0"/>
              <c:showPercent val="0"/>
              <c:showBubbleSize val="0"/>
            </c:dLbl>
            <c:dLbl>
              <c:idx val="648"/>
              <c:tx>
                <c:rich>
                  <a:bodyPr/>
                  <a:lstStyle/>
                  <a:p>
                    <a:r>
                      <a:rPr lang="en-US"/>
                      <a:t>d649</a:t>
                    </a:r>
                  </a:p>
                </c:rich>
              </c:tx>
              <c:showLegendKey val="0"/>
              <c:showVal val="1"/>
              <c:showCatName val="0"/>
              <c:showSerName val="0"/>
              <c:showPercent val="0"/>
              <c:showBubbleSize val="0"/>
            </c:dLbl>
            <c:dLbl>
              <c:idx val="649"/>
              <c:tx>
                <c:rich>
                  <a:bodyPr/>
                  <a:lstStyle/>
                  <a:p>
                    <a:r>
                      <a:rPr lang="en-US"/>
                      <a:t>d650</a:t>
                    </a:r>
                  </a:p>
                </c:rich>
              </c:tx>
              <c:showLegendKey val="0"/>
              <c:showVal val="1"/>
              <c:showCatName val="0"/>
              <c:showSerName val="0"/>
              <c:showPercent val="0"/>
              <c:showBubbleSize val="0"/>
            </c:dLbl>
            <c:dLbl>
              <c:idx val="650"/>
              <c:tx>
                <c:rich>
                  <a:bodyPr/>
                  <a:lstStyle/>
                  <a:p>
                    <a:r>
                      <a:rPr lang="en-US"/>
                      <a:t>d651</a:t>
                    </a:r>
                  </a:p>
                </c:rich>
              </c:tx>
              <c:showLegendKey val="0"/>
              <c:showVal val="1"/>
              <c:showCatName val="0"/>
              <c:showSerName val="0"/>
              <c:showPercent val="0"/>
              <c:showBubbleSize val="0"/>
            </c:dLbl>
            <c:dLbl>
              <c:idx val="651"/>
              <c:tx>
                <c:rich>
                  <a:bodyPr/>
                  <a:lstStyle/>
                  <a:p>
                    <a:r>
                      <a:rPr lang="en-US"/>
                      <a:t>d652</a:t>
                    </a:r>
                  </a:p>
                </c:rich>
              </c:tx>
              <c:showLegendKey val="0"/>
              <c:showVal val="1"/>
              <c:showCatName val="0"/>
              <c:showSerName val="0"/>
              <c:showPercent val="0"/>
              <c:showBubbleSize val="0"/>
            </c:dLbl>
            <c:dLbl>
              <c:idx val="652"/>
              <c:tx>
                <c:rich>
                  <a:bodyPr/>
                  <a:lstStyle/>
                  <a:p>
                    <a:r>
                      <a:rPr lang="en-US"/>
                      <a:t>d653</a:t>
                    </a:r>
                  </a:p>
                </c:rich>
              </c:tx>
              <c:showLegendKey val="0"/>
              <c:showVal val="1"/>
              <c:showCatName val="0"/>
              <c:showSerName val="0"/>
              <c:showPercent val="0"/>
              <c:showBubbleSize val="0"/>
            </c:dLbl>
            <c:dLbl>
              <c:idx val="653"/>
              <c:tx>
                <c:rich>
                  <a:bodyPr/>
                  <a:lstStyle/>
                  <a:p>
                    <a:r>
                      <a:rPr lang="en-US"/>
                      <a:t>d654</a:t>
                    </a:r>
                  </a:p>
                </c:rich>
              </c:tx>
              <c:showLegendKey val="0"/>
              <c:showVal val="1"/>
              <c:showCatName val="0"/>
              <c:showSerName val="0"/>
              <c:showPercent val="0"/>
              <c:showBubbleSize val="0"/>
            </c:dLbl>
            <c:dLbl>
              <c:idx val="654"/>
              <c:tx>
                <c:rich>
                  <a:bodyPr/>
                  <a:lstStyle/>
                  <a:p>
                    <a:r>
                      <a:rPr lang="en-US"/>
                      <a:t>d655</a:t>
                    </a:r>
                  </a:p>
                </c:rich>
              </c:tx>
              <c:showLegendKey val="0"/>
              <c:showVal val="1"/>
              <c:showCatName val="0"/>
              <c:showSerName val="0"/>
              <c:showPercent val="0"/>
              <c:showBubbleSize val="0"/>
            </c:dLbl>
            <c:dLbl>
              <c:idx val="655"/>
              <c:tx>
                <c:rich>
                  <a:bodyPr/>
                  <a:lstStyle/>
                  <a:p>
                    <a:r>
                      <a:rPr lang="en-US"/>
                      <a:t>d656</a:t>
                    </a:r>
                  </a:p>
                </c:rich>
              </c:tx>
              <c:showLegendKey val="0"/>
              <c:showVal val="1"/>
              <c:showCatName val="0"/>
              <c:showSerName val="0"/>
              <c:showPercent val="0"/>
              <c:showBubbleSize val="0"/>
            </c:dLbl>
            <c:dLbl>
              <c:idx val="656"/>
              <c:tx>
                <c:rich>
                  <a:bodyPr/>
                  <a:lstStyle/>
                  <a:p>
                    <a:r>
                      <a:rPr lang="en-US"/>
                      <a:t>d657</a:t>
                    </a:r>
                  </a:p>
                </c:rich>
              </c:tx>
              <c:showLegendKey val="0"/>
              <c:showVal val="1"/>
              <c:showCatName val="0"/>
              <c:showSerName val="0"/>
              <c:showPercent val="0"/>
              <c:showBubbleSize val="0"/>
            </c:dLbl>
            <c:dLbl>
              <c:idx val="657"/>
              <c:tx>
                <c:rich>
                  <a:bodyPr/>
                  <a:lstStyle/>
                  <a:p>
                    <a:r>
                      <a:rPr lang="en-US"/>
                      <a:t>d658</a:t>
                    </a:r>
                  </a:p>
                </c:rich>
              </c:tx>
              <c:showLegendKey val="0"/>
              <c:showVal val="1"/>
              <c:showCatName val="0"/>
              <c:showSerName val="0"/>
              <c:showPercent val="0"/>
              <c:showBubbleSize val="0"/>
            </c:dLbl>
            <c:dLbl>
              <c:idx val="658"/>
              <c:tx>
                <c:rich>
                  <a:bodyPr/>
                  <a:lstStyle/>
                  <a:p>
                    <a:r>
                      <a:rPr lang="en-US"/>
                      <a:t>d659</a:t>
                    </a:r>
                  </a:p>
                </c:rich>
              </c:tx>
              <c:showLegendKey val="0"/>
              <c:showVal val="1"/>
              <c:showCatName val="0"/>
              <c:showSerName val="0"/>
              <c:showPercent val="0"/>
              <c:showBubbleSize val="0"/>
            </c:dLbl>
            <c:dLbl>
              <c:idx val="659"/>
              <c:tx>
                <c:rich>
                  <a:bodyPr/>
                  <a:lstStyle/>
                  <a:p>
                    <a:r>
                      <a:rPr lang="en-US"/>
                      <a:t>d660</a:t>
                    </a:r>
                  </a:p>
                </c:rich>
              </c:tx>
              <c:showLegendKey val="0"/>
              <c:showVal val="1"/>
              <c:showCatName val="0"/>
              <c:showSerName val="0"/>
              <c:showPercent val="0"/>
              <c:showBubbleSize val="0"/>
            </c:dLbl>
            <c:dLbl>
              <c:idx val="660"/>
              <c:tx>
                <c:rich>
                  <a:bodyPr/>
                  <a:lstStyle/>
                  <a:p>
                    <a:r>
                      <a:rPr lang="en-US"/>
                      <a:t>d661</a:t>
                    </a:r>
                  </a:p>
                </c:rich>
              </c:tx>
              <c:showLegendKey val="0"/>
              <c:showVal val="1"/>
              <c:showCatName val="0"/>
              <c:showSerName val="0"/>
              <c:showPercent val="0"/>
              <c:showBubbleSize val="0"/>
            </c:dLbl>
            <c:dLbl>
              <c:idx val="661"/>
              <c:tx>
                <c:rich>
                  <a:bodyPr/>
                  <a:lstStyle/>
                  <a:p>
                    <a:r>
                      <a:rPr lang="en-US"/>
                      <a:t>d662</a:t>
                    </a:r>
                  </a:p>
                </c:rich>
              </c:tx>
              <c:showLegendKey val="0"/>
              <c:showVal val="1"/>
              <c:showCatName val="0"/>
              <c:showSerName val="0"/>
              <c:showPercent val="0"/>
              <c:showBubbleSize val="0"/>
            </c:dLbl>
            <c:dLbl>
              <c:idx val="662"/>
              <c:tx>
                <c:rich>
                  <a:bodyPr/>
                  <a:lstStyle/>
                  <a:p>
                    <a:r>
                      <a:rPr lang="en-US"/>
                      <a:t>d663</a:t>
                    </a:r>
                  </a:p>
                </c:rich>
              </c:tx>
              <c:showLegendKey val="0"/>
              <c:showVal val="1"/>
              <c:showCatName val="0"/>
              <c:showSerName val="0"/>
              <c:showPercent val="0"/>
              <c:showBubbleSize val="0"/>
            </c:dLbl>
            <c:dLbl>
              <c:idx val="663"/>
              <c:tx>
                <c:rich>
                  <a:bodyPr/>
                  <a:lstStyle/>
                  <a:p>
                    <a:r>
                      <a:rPr lang="en-US"/>
                      <a:t>d664</a:t>
                    </a:r>
                  </a:p>
                </c:rich>
              </c:tx>
              <c:showLegendKey val="0"/>
              <c:showVal val="1"/>
              <c:showCatName val="0"/>
              <c:showSerName val="0"/>
              <c:showPercent val="0"/>
              <c:showBubbleSize val="0"/>
            </c:dLbl>
            <c:dLbl>
              <c:idx val="664"/>
              <c:tx>
                <c:rich>
                  <a:bodyPr/>
                  <a:lstStyle/>
                  <a:p>
                    <a:r>
                      <a:rPr lang="en-US"/>
                      <a:t>d665</a:t>
                    </a:r>
                  </a:p>
                </c:rich>
              </c:tx>
              <c:showLegendKey val="0"/>
              <c:showVal val="1"/>
              <c:showCatName val="0"/>
              <c:showSerName val="0"/>
              <c:showPercent val="0"/>
              <c:showBubbleSize val="0"/>
            </c:dLbl>
            <c:dLbl>
              <c:idx val="665"/>
              <c:tx>
                <c:rich>
                  <a:bodyPr/>
                  <a:lstStyle/>
                  <a:p>
                    <a:r>
                      <a:rPr lang="en-US"/>
                      <a:t>d666</a:t>
                    </a:r>
                  </a:p>
                </c:rich>
              </c:tx>
              <c:showLegendKey val="0"/>
              <c:showVal val="1"/>
              <c:showCatName val="0"/>
              <c:showSerName val="0"/>
              <c:showPercent val="0"/>
              <c:showBubbleSize val="0"/>
            </c:dLbl>
            <c:dLbl>
              <c:idx val="666"/>
              <c:tx>
                <c:rich>
                  <a:bodyPr/>
                  <a:lstStyle/>
                  <a:p>
                    <a:r>
                      <a:rPr lang="en-US"/>
                      <a:t>d667</a:t>
                    </a:r>
                  </a:p>
                </c:rich>
              </c:tx>
              <c:showLegendKey val="0"/>
              <c:showVal val="1"/>
              <c:showCatName val="0"/>
              <c:showSerName val="0"/>
              <c:showPercent val="0"/>
              <c:showBubbleSize val="0"/>
            </c:dLbl>
            <c:dLbl>
              <c:idx val="667"/>
              <c:tx>
                <c:rich>
                  <a:bodyPr/>
                  <a:lstStyle/>
                  <a:p>
                    <a:r>
                      <a:rPr lang="en-US"/>
                      <a:t>d668</a:t>
                    </a:r>
                  </a:p>
                </c:rich>
              </c:tx>
              <c:showLegendKey val="0"/>
              <c:showVal val="1"/>
              <c:showCatName val="0"/>
              <c:showSerName val="0"/>
              <c:showPercent val="0"/>
              <c:showBubbleSize val="0"/>
            </c:dLbl>
            <c:dLbl>
              <c:idx val="668"/>
              <c:tx>
                <c:rich>
                  <a:bodyPr/>
                  <a:lstStyle/>
                  <a:p>
                    <a:r>
                      <a:rPr lang="en-US"/>
                      <a:t>d669</a:t>
                    </a:r>
                  </a:p>
                </c:rich>
              </c:tx>
              <c:showLegendKey val="0"/>
              <c:showVal val="1"/>
              <c:showCatName val="0"/>
              <c:showSerName val="0"/>
              <c:showPercent val="0"/>
              <c:showBubbleSize val="0"/>
            </c:dLbl>
            <c:dLbl>
              <c:idx val="669"/>
              <c:tx>
                <c:rich>
                  <a:bodyPr/>
                  <a:lstStyle/>
                  <a:p>
                    <a:r>
                      <a:rPr lang="en-US"/>
                      <a:t>d670</a:t>
                    </a:r>
                  </a:p>
                </c:rich>
              </c:tx>
              <c:showLegendKey val="0"/>
              <c:showVal val="1"/>
              <c:showCatName val="0"/>
              <c:showSerName val="0"/>
              <c:showPercent val="0"/>
              <c:showBubbleSize val="0"/>
            </c:dLbl>
            <c:dLbl>
              <c:idx val="670"/>
              <c:tx>
                <c:rich>
                  <a:bodyPr/>
                  <a:lstStyle/>
                  <a:p>
                    <a:r>
                      <a:rPr lang="en-US"/>
                      <a:t>d671</a:t>
                    </a:r>
                  </a:p>
                </c:rich>
              </c:tx>
              <c:showLegendKey val="0"/>
              <c:showVal val="1"/>
              <c:showCatName val="0"/>
              <c:showSerName val="0"/>
              <c:showPercent val="0"/>
              <c:showBubbleSize val="0"/>
            </c:dLbl>
            <c:dLbl>
              <c:idx val="671"/>
              <c:tx>
                <c:rich>
                  <a:bodyPr/>
                  <a:lstStyle/>
                  <a:p>
                    <a:r>
                      <a:rPr lang="en-US"/>
                      <a:t>d672</a:t>
                    </a:r>
                  </a:p>
                </c:rich>
              </c:tx>
              <c:showLegendKey val="0"/>
              <c:showVal val="1"/>
              <c:showCatName val="0"/>
              <c:showSerName val="0"/>
              <c:showPercent val="0"/>
              <c:showBubbleSize val="0"/>
            </c:dLbl>
            <c:dLbl>
              <c:idx val="672"/>
              <c:tx>
                <c:rich>
                  <a:bodyPr/>
                  <a:lstStyle/>
                  <a:p>
                    <a:r>
                      <a:rPr lang="en-US"/>
                      <a:t>d673</a:t>
                    </a:r>
                  </a:p>
                </c:rich>
              </c:tx>
              <c:showLegendKey val="0"/>
              <c:showVal val="1"/>
              <c:showCatName val="0"/>
              <c:showSerName val="0"/>
              <c:showPercent val="0"/>
              <c:showBubbleSize val="0"/>
            </c:dLbl>
            <c:dLbl>
              <c:idx val="673"/>
              <c:tx>
                <c:rich>
                  <a:bodyPr/>
                  <a:lstStyle/>
                  <a:p>
                    <a:r>
                      <a:rPr lang="en-US"/>
                      <a:t>d674</a:t>
                    </a:r>
                  </a:p>
                </c:rich>
              </c:tx>
              <c:showLegendKey val="0"/>
              <c:showVal val="1"/>
              <c:showCatName val="0"/>
              <c:showSerName val="0"/>
              <c:showPercent val="0"/>
              <c:showBubbleSize val="0"/>
            </c:dLbl>
            <c:dLbl>
              <c:idx val="674"/>
              <c:tx>
                <c:rich>
                  <a:bodyPr/>
                  <a:lstStyle/>
                  <a:p>
                    <a:r>
                      <a:rPr lang="en-US"/>
                      <a:t>d675</a:t>
                    </a:r>
                  </a:p>
                </c:rich>
              </c:tx>
              <c:showLegendKey val="0"/>
              <c:showVal val="1"/>
              <c:showCatName val="0"/>
              <c:showSerName val="0"/>
              <c:showPercent val="0"/>
              <c:showBubbleSize val="0"/>
            </c:dLbl>
            <c:dLbl>
              <c:idx val="675"/>
              <c:tx>
                <c:rich>
                  <a:bodyPr/>
                  <a:lstStyle/>
                  <a:p>
                    <a:r>
                      <a:rPr lang="en-US"/>
                      <a:t>d676</a:t>
                    </a:r>
                  </a:p>
                </c:rich>
              </c:tx>
              <c:showLegendKey val="0"/>
              <c:showVal val="1"/>
              <c:showCatName val="0"/>
              <c:showSerName val="0"/>
              <c:showPercent val="0"/>
              <c:showBubbleSize val="0"/>
            </c:dLbl>
            <c:dLbl>
              <c:idx val="676"/>
              <c:tx>
                <c:rich>
                  <a:bodyPr/>
                  <a:lstStyle/>
                  <a:p>
                    <a:r>
                      <a:rPr lang="en-US"/>
                      <a:t>d677</a:t>
                    </a:r>
                  </a:p>
                </c:rich>
              </c:tx>
              <c:showLegendKey val="0"/>
              <c:showVal val="1"/>
              <c:showCatName val="0"/>
              <c:showSerName val="0"/>
              <c:showPercent val="0"/>
              <c:showBubbleSize val="0"/>
            </c:dLbl>
            <c:dLbl>
              <c:idx val="677"/>
              <c:tx>
                <c:rich>
                  <a:bodyPr/>
                  <a:lstStyle/>
                  <a:p>
                    <a:r>
                      <a:rPr lang="en-US"/>
                      <a:t>d678</a:t>
                    </a:r>
                  </a:p>
                </c:rich>
              </c:tx>
              <c:showLegendKey val="0"/>
              <c:showVal val="1"/>
              <c:showCatName val="0"/>
              <c:showSerName val="0"/>
              <c:showPercent val="0"/>
              <c:showBubbleSize val="0"/>
            </c:dLbl>
            <c:dLbl>
              <c:idx val="678"/>
              <c:tx>
                <c:rich>
                  <a:bodyPr/>
                  <a:lstStyle/>
                  <a:p>
                    <a:r>
                      <a:rPr lang="en-US"/>
                      <a:t>d679</a:t>
                    </a:r>
                  </a:p>
                </c:rich>
              </c:tx>
              <c:showLegendKey val="0"/>
              <c:showVal val="1"/>
              <c:showCatName val="0"/>
              <c:showSerName val="0"/>
              <c:showPercent val="0"/>
              <c:showBubbleSize val="0"/>
            </c:dLbl>
            <c:dLbl>
              <c:idx val="679"/>
              <c:tx>
                <c:rich>
                  <a:bodyPr/>
                  <a:lstStyle/>
                  <a:p>
                    <a:r>
                      <a:rPr lang="en-US"/>
                      <a:t>d680</a:t>
                    </a:r>
                  </a:p>
                </c:rich>
              </c:tx>
              <c:showLegendKey val="0"/>
              <c:showVal val="1"/>
              <c:showCatName val="0"/>
              <c:showSerName val="0"/>
              <c:showPercent val="0"/>
              <c:showBubbleSize val="0"/>
            </c:dLbl>
            <c:dLbl>
              <c:idx val="680"/>
              <c:tx>
                <c:rich>
                  <a:bodyPr/>
                  <a:lstStyle/>
                  <a:p>
                    <a:r>
                      <a:rPr lang="en-US"/>
                      <a:t>d681</a:t>
                    </a:r>
                  </a:p>
                </c:rich>
              </c:tx>
              <c:showLegendKey val="0"/>
              <c:showVal val="1"/>
              <c:showCatName val="0"/>
              <c:showSerName val="0"/>
              <c:showPercent val="0"/>
              <c:showBubbleSize val="0"/>
            </c:dLbl>
            <c:dLbl>
              <c:idx val="681"/>
              <c:tx>
                <c:rich>
                  <a:bodyPr/>
                  <a:lstStyle/>
                  <a:p>
                    <a:r>
                      <a:rPr lang="en-US"/>
                      <a:t>d682</a:t>
                    </a:r>
                  </a:p>
                </c:rich>
              </c:tx>
              <c:showLegendKey val="0"/>
              <c:showVal val="1"/>
              <c:showCatName val="0"/>
              <c:showSerName val="0"/>
              <c:showPercent val="0"/>
              <c:showBubbleSize val="0"/>
            </c:dLbl>
            <c:dLbl>
              <c:idx val="682"/>
              <c:tx>
                <c:rich>
                  <a:bodyPr/>
                  <a:lstStyle/>
                  <a:p>
                    <a:r>
                      <a:rPr lang="en-US"/>
                      <a:t>d683</a:t>
                    </a:r>
                  </a:p>
                </c:rich>
              </c:tx>
              <c:showLegendKey val="0"/>
              <c:showVal val="1"/>
              <c:showCatName val="0"/>
              <c:showSerName val="0"/>
              <c:showPercent val="0"/>
              <c:showBubbleSize val="0"/>
            </c:dLbl>
            <c:dLbl>
              <c:idx val="683"/>
              <c:tx>
                <c:rich>
                  <a:bodyPr/>
                  <a:lstStyle/>
                  <a:p>
                    <a:r>
                      <a:rPr lang="en-US"/>
                      <a:t>d684</a:t>
                    </a:r>
                  </a:p>
                </c:rich>
              </c:tx>
              <c:showLegendKey val="0"/>
              <c:showVal val="1"/>
              <c:showCatName val="0"/>
              <c:showSerName val="0"/>
              <c:showPercent val="0"/>
              <c:showBubbleSize val="0"/>
            </c:dLbl>
            <c:dLbl>
              <c:idx val="684"/>
              <c:tx>
                <c:rich>
                  <a:bodyPr/>
                  <a:lstStyle/>
                  <a:p>
                    <a:r>
                      <a:rPr lang="en-US"/>
                      <a:t>d685</a:t>
                    </a:r>
                  </a:p>
                </c:rich>
              </c:tx>
              <c:showLegendKey val="0"/>
              <c:showVal val="1"/>
              <c:showCatName val="0"/>
              <c:showSerName val="0"/>
              <c:showPercent val="0"/>
              <c:showBubbleSize val="0"/>
            </c:dLbl>
            <c:dLbl>
              <c:idx val="685"/>
              <c:tx>
                <c:rich>
                  <a:bodyPr/>
                  <a:lstStyle/>
                  <a:p>
                    <a:r>
                      <a:rPr lang="en-US"/>
                      <a:t>d686</a:t>
                    </a:r>
                  </a:p>
                </c:rich>
              </c:tx>
              <c:showLegendKey val="0"/>
              <c:showVal val="1"/>
              <c:showCatName val="0"/>
              <c:showSerName val="0"/>
              <c:showPercent val="0"/>
              <c:showBubbleSize val="0"/>
            </c:dLbl>
            <c:dLbl>
              <c:idx val="686"/>
              <c:tx>
                <c:rich>
                  <a:bodyPr/>
                  <a:lstStyle/>
                  <a:p>
                    <a:r>
                      <a:rPr lang="en-US"/>
                      <a:t>d687</a:t>
                    </a:r>
                  </a:p>
                </c:rich>
              </c:tx>
              <c:showLegendKey val="0"/>
              <c:showVal val="1"/>
              <c:showCatName val="0"/>
              <c:showSerName val="0"/>
              <c:showPercent val="0"/>
              <c:showBubbleSize val="0"/>
            </c:dLbl>
            <c:dLbl>
              <c:idx val="687"/>
              <c:tx>
                <c:rich>
                  <a:bodyPr/>
                  <a:lstStyle/>
                  <a:p>
                    <a:r>
                      <a:rPr lang="en-US"/>
                      <a:t>d688</a:t>
                    </a:r>
                  </a:p>
                </c:rich>
              </c:tx>
              <c:showLegendKey val="0"/>
              <c:showVal val="1"/>
              <c:showCatName val="0"/>
              <c:showSerName val="0"/>
              <c:showPercent val="0"/>
              <c:showBubbleSize val="0"/>
            </c:dLbl>
            <c:dLbl>
              <c:idx val="688"/>
              <c:tx>
                <c:rich>
                  <a:bodyPr/>
                  <a:lstStyle/>
                  <a:p>
                    <a:r>
                      <a:rPr lang="en-US"/>
                      <a:t>d689</a:t>
                    </a:r>
                  </a:p>
                </c:rich>
              </c:tx>
              <c:showLegendKey val="0"/>
              <c:showVal val="1"/>
              <c:showCatName val="0"/>
              <c:showSerName val="0"/>
              <c:showPercent val="0"/>
              <c:showBubbleSize val="0"/>
            </c:dLbl>
            <c:dLbl>
              <c:idx val="689"/>
              <c:tx>
                <c:rich>
                  <a:bodyPr/>
                  <a:lstStyle/>
                  <a:p>
                    <a:r>
                      <a:rPr lang="en-US"/>
                      <a:t>d690</a:t>
                    </a:r>
                  </a:p>
                </c:rich>
              </c:tx>
              <c:showLegendKey val="0"/>
              <c:showVal val="1"/>
              <c:showCatName val="0"/>
              <c:showSerName val="0"/>
              <c:showPercent val="0"/>
              <c:showBubbleSize val="0"/>
            </c:dLbl>
            <c:dLbl>
              <c:idx val="690"/>
              <c:tx>
                <c:rich>
                  <a:bodyPr/>
                  <a:lstStyle/>
                  <a:p>
                    <a:r>
                      <a:rPr lang="en-US"/>
                      <a:t>d691</a:t>
                    </a:r>
                  </a:p>
                </c:rich>
              </c:tx>
              <c:showLegendKey val="0"/>
              <c:showVal val="1"/>
              <c:showCatName val="0"/>
              <c:showSerName val="0"/>
              <c:showPercent val="0"/>
              <c:showBubbleSize val="0"/>
            </c:dLbl>
            <c:dLbl>
              <c:idx val="691"/>
              <c:tx>
                <c:rich>
                  <a:bodyPr/>
                  <a:lstStyle/>
                  <a:p>
                    <a:r>
                      <a:rPr lang="en-US"/>
                      <a:t>d692</a:t>
                    </a:r>
                  </a:p>
                </c:rich>
              </c:tx>
              <c:showLegendKey val="0"/>
              <c:showVal val="1"/>
              <c:showCatName val="0"/>
              <c:showSerName val="0"/>
              <c:showPercent val="0"/>
              <c:showBubbleSize val="0"/>
            </c:dLbl>
            <c:dLbl>
              <c:idx val="692"/>
              <c:tx>
                <c:rich>
                  <a:bodyPr/>
                  <a:lstStyle/>
                  <a:p>
                    <a:r>
                      <a:rPr lang="en-US"/>
                      <a:t>d693</a:t>
                    </a:r>
                  </a:p>
                </c:rich>
              </c:tx>
              <c:showLegendKey val="0"/>
              <c:showVal val="1"/>
              <c:showCatName val="0"/>
              <c:showSerName val="0"/>
              <c:showPercent val="0"/>
              <c:showBubbleSize val="0"/>
            </c:dLbl>
            <c:dLbl>
              <c:idx val="693"/>
              <c:tx>
                <c:rich>
                  <a:bodyPr/>
                  <a:lstStyle/>
                  <a:p>
                    <a:r>
                      <a:rPr lang="en-US"/>
                      <a:t>d694</a:t>
                    </a:r>
                  </a:p>
                </c:rich>
              </c:tx>
              <c:showLegendKey val="0"/>
              <c:showVal val="1"/>
              <c:showCatName val="0"/>
              <c:showSerName val="0"/>
              <c:showPercent val="0"/>
              <c:showBubbleSize val="0"/>
            </c:dLbl>
            <c:dLbl>
              <c:idx val="694"/>
              <c:tx>
                <c:rich>
                  <a:bodyPr/>
                  <a:lstStyle/>
                  <a:p>
                    <a:r>
                      <a:rPr lang="en-US"/>
                      <a:t>d695</a:t>
                    </a:r>
                  </a:p>
                </c:rich>
              </c:tx>
              <c:showLegendKey val="0"/>
              <c:showVal val="1"/>
              <c:showCatName val="0"/>
              <c:showSerName val="0"/>
              <c:showPercent val="0"/>
              <c:showBubbleSize val="0"/>
            </c:dLbl>
            <c:dLbl>
              <c:idx val="695"/>
              <c:tx>
                <c:rich>
                  <a:bodyPr/>
                  <a:lstStyle/>
                  <a:p>
                    <a:r>
                      <a:rPr lang="en-US"/>
                      <a:t>d696</a:t>
                    </a:r>
                  </a:p>
                </c:rich>
              </c:tx>
              <c:showLegendKey val="0"/>
              <c:showVal val="1"/>
              <c:showCatName val="0"/>
              <c:showSerName val="0"/>
              <c:showPercent val="0"/>
              <c:showBubbleSize val="0"/>
            </c:dLbl>
            <c:dLbl>
              <c:idx val="696"/>
              <c:tx>
                <c:rich>
                  <a:bodyPr/>
                  <a:lstStyle/>
                  <a:p>
                    <a:r>
                      <a:rPr lang="en-US"/>
                      <a:t>d697</a:t>
                    </a:r>
                  </a:p>
                </c:rich>
              </c:tx>
              <c:showLegendKey val="0"/>
              <c:showVal val="1"/>
              <c:showCatName val="0"/>
              <c:showSerName val="0"/>
              <c:showPercent val="0"/>
              <c:showBubbleSize val="0"/>
            </c:dLbl>
            <c:dLbl>
              <c:idx val="697"/>
              <c:tx>
                <c:rich>
                  <a:bodyPr/>
                  <a:lstStyle/>
                  <a:p>
                    <a:r>
                      <a:rPr lang="en-US"/>
                      <a:t>d698</a:t>
                    </a:r>
                  </a:p>
                </c:rich>
              </c:tx>
              <c:showLegendKey val="0"/>
              <c:showVal val="1"/>
              <c:showCatName val="0"/>
              <c:showSerName val="0"/>
              <c:showPercent val="0"/>
              <c:showBubbleSize val="0"/>
            </c:dLbl>
            <c:dLbl>
              <c:idx val="698"/>
              <c:tx>
                <c:rich>
                  <a:bodyPr/>
                  <a:lstStyle/>
                  <a:p>
                    <a:r>
                      <a:rPr lang="en-US"/>
                      <a:t>d699</a:t>
                    </a:r>
                  </a:p>
                </c:rich>
              </c:tx>
              <c:showLegendKey val="0"/>
              <c:showVal val="1"/>
              <c:showCatName val="0"/>
              <c:showSerName val="0"/>
              <c:showPercent val="0"/>
              <c:showBubbleSize val="0"/>
            </c:dLbl>
            <c:dLbl>
              <c:idx val="699"/>
              <c:tx>
                <c:rich>
                  <a:bodyPr/>
                  <a:lstStyle/>
                  <a:p>
                    <a:r>
                      <a:rPr lang="en-US"/>
                      <a:t>d700</a:t>
                    </a:r>
                  </a:p>
                </c:rich>
              </c:tx>
              <c:showLegendKey val="0"/>
              <c:showVal val="1"/>
              <c:showCatName val="0"/>
              <c:showSerName val="0"/>
              <c:showPercent val="0"/>
              <c:showBubbleSize val="0"/>
            </c:dLbl>
            <c:dLbl>
              <c:idx val="700"/>
              <c:tx>
                <c:rich>
                  <a:bodyPr/>
                  <a:lstStyle/>
                  <a:p>
                    <a:r>
                      <a:rPr lang="en-US"/>
                      <a:t>d701</a:t>
                    </a:r>
                  </a:p>
                </c:rich>
              </c:tx>
              <c:showLegendKey val="0"/>
              <c:showVal val="1"/>
              <c:showCatName val="0"/>
              <c:showSerName val="0"/>
              <c:showPercent val="0"/>
              <c:showBubbleSize val="0"/>
            </c:dLbl>
            <c:dLbl>
              <c:idx val="701"/>
              <c:tx>
                <c:rich>
                  <a:bodyPr/>
                  <a:lstStyle/>
                  <a:p>
                    <a:r>
                      <a:rPr lang="en-US"/>
                      <a:t>d702</a:t>
                    </a:r>
                  </a:p>
                </c:rich>
              </c:tx>
              <c:showLegendKey val="0"/>
              <c:showVal val="1"/>
              <c:showCatName val="0"/>
              <c:showSerName val="0"/>
              <c:showPercent val="0"/>
              <c:showBubbleSize val="0"/>
            </c:dLbl>
            <c:dLbl>
              <c:idx val="702"/>
              <c:tx>
                <c:rich>
                  <a:bodyPr/>
                  <a:lstStyle/>
                  <a:p>
                    <a:r>
                      <a:rPr lang="en-US"/>
                      <a:t>d703</a:t>
                    </a:r>
                  </a:p>
                </c:rich>
              </c:tx>
              <c:showLegendKey val="0"/>
              <c:showVal val="1"/>
              <c:showCatName val="0"/>
              <c:showSerName val="0"/>
              <c:showPercent val="0"/>
              <c:showBubbleSize val="0"/>
            </c:dLbl>
            <c:dLbl>
              <c:idx val="703"/>
              <c:tx>
                <c:rich>
                  <a:bodyPr/>
                  <a:lstStyle/>
                  <a:p>
                    <a:r>
                      <a:rPr lang="en-US"/>
                      <a:t>d704</a:t>
                    </a:r>
                  </a:p>
                </c:rich>
              </c:tx>
              <c:showLegendKey val="0"/>
              <c:showVal val="1"/>
              <c:showCatName val="0"/>
              <c:showSerName val="0"/>
              <c:showPercent val="0"/>
              <c:showBubbleSize val="0"/>
            </c:dLbl>
            <c:dLbl>
              <c:idx val="704"/>
              <c:tx>
                <c:rich>
                  <a:bodyPr/>
                  <a:lstStyle/>
                  <a:p>
                    <a:r>
                      <a:rPr lang="en-US"/>
                      <a:t>d705</a:t>
                    </a:r>
                  </a:p>
                </c:rich>
              </c:tx>
              <c:showLegendKey val="0"/>
              <c:showVal val="1"/>
              <c:showCatName val="0"/>
              <c:showSerName val="0"/>
              <c:showPercent val="0"/>
              <c:showBubbleSize val="0"/>
            </c:dLbl>
            <c:dLbl>
              <c:idx val="705"/>
              <c:tx>
                <c:rich>
                  <a:bodyPr/>
                  <a:lstStyle/>
                  <a:p>
                    <a:r>
                      <a:rPr lang="en-US"/>
                      <a:t>d706</a:t>
                    </a:r>
                  </a:p>
                </c:rich>
              </c:tx>
              <c:showLegendKey val="0"/>
              <c:showVal val="1"/>
              <c:showCatName val="0"/>
              <c:showSerName val="0"/>
              <c:showPercent val="0"/>
              <c:showBubbleSize val="0"/>
            </c:dLbl>
            <c:dLbl>
              <c:idx val="706"/>
              <c:tx>
                <c:rich>
                  <a:bodyPr/>
                  <a:lstStyle/>
                  <a:p>
                    <a:r>
                      <a:rPr lang="en-US"/>
                      <a:t>d707</a:t>
                    </a:r>
                  </a:p>
                </c:rich>
              </c:tx>
              <c:showLegendKey val="0"/>
              <c:showVal val="1"/>
              <c:showCatName val="0"/>
              <c:showSerName val="0"/>
              <c:showPercent val="0"/>
              <c:showBubbleSize val="0"/>
            </c:dLbl>
            <c:dLbl>
              <c:idx val="707"/>
              <c:tx>
                <c:rich>
                  <a:bodyPr/>
                  <a:lstStyle/>
                  <a:p>
                    <a:r>
                      <a:rPr lang="en-US"/>
                      <a:t>d708</a:t>
                    </a:r>
                  </a:p>
                </c:rich>
              </c:tx>
              <c:showLegendKey val="0"/>
              <c:showVal val="1"/>
              <c:showCatName val="0"/>
              <c:showSerName val="0"/>
              <c:showPercent val="0"/>
              <c:showBubbleSize val="0"/>
            </c:dLbl>
            <c:dLbl>
              <c:idx val="708"/>
              <c:tx>
                <c:rich>
                  <a:bodyPr/>
                  <a:lstStyle/>
                  <a:p>
                    <a:r>
                      <a:rPr lang="en-US"/>
                      <a:t>d709</a:t>
                    </a:r>
                  </a:p>
                </c:rich>
              </c:tx>
              <c:showLegendKey val="0"/>
              <c:showVal val="1"/>
              <c:showCatName val="0"/>
              <c:showSerName val="0"/>
              <c:showPercent val="0"/>
              <c:showBubbleSize val="0"/>
            </c:dLbl>
            <c:dLbl>
              <c:idx val="709"/>
              <c:tx>
                <c:rich>
                  <a:bodyPr/>
                  <a:lstStyle/>
                  <a:p>
                    <a:r>
                      <a:rPr lang="en-US"/>
                      <a:t>d710</a:t>
                    </a:r>
                  </a:p>
                </c:rich>
              </c:tx>
              <c:showLegendKey val="0"/>
              <c:showVal val="1"/>
              <c:showCatName val="0"/>
              <c:showSerName val="0"/>
              <c:showPercent val="0"/>
              <c:showBubbleSize val="0"/>
            </c:dLbl>
            <c:dLbl>
              <c:idx val="710"/>
              <c:tx>
                <c:rich>
                  <a:bodyPr/>
                  <a:lstStyle/>
                  <a:p>
                    <a:r>
                      <a:rPr lang="en-US"/>
                      <a:t>d711</a:t>
                    </a:r>
                  </a:p>
                </c:rich>
              </c:tx>
              <c:showLegendKey val="0"/>
              <c:showVal val="1"/>
              <c:showCatName val="0"/>
              <c:showSerName val="0"/>
              <c:showPercent val="0"/>
              <c:showBubbleSize val="0"/>
            </c:dLbl>
            <c:dLbl>
              <c:idx val="711"/>
              <c:tx>
                <c:rich>
                  <a:bodyPr/>
                  <a:lstStyle/>
                  <a:p>
                    <a:r>
                      <a:rPr lang="en-US"/>
                      <a:t>d712</a:t>
                    </a:r>
                  </a:p>
                </c:rich>
              </c:tx>
              <c:showLegendKey val="0"/>
              <c:showVal val="1"/>
              <c:showCatName val="0"/>
              <c:showSerName val="0"/>
              <c:showPercent val="0"/>
              <c:showBubbleSize val="0"/>
            </c:dLbl>
            <c:dLbl>
              <c:idx val="712"/>
              <c:tx>
                <c:rich>
                  <a:bodyPr/>
                  <a:lstStyle/>
                  <a:p>
                    <a:r>
                      <a:rPr lang="en-US"/>
                      <a:t>d713</a:t>
                    </a:r>
                  </a:p>
                </c:rich>
              </c:tx>
              <c:showLegendKey val="0"/>
              <c:showVal val="1"/>
              <c:showCatName val="0"/>
              <c:showSerName val="0"/>
              <c:showPercent val="0"/>
              <c:showBubbleSize val="0"/>
            </c:dLbl>
            <c:dLbl>
              <c:idx val="713"/>
              <c:tx>
                <c:rich>
                  <a:bodyPr/>
                  <a:lstStyle/>
                  <a:p>
                    <a:r>
                      <a:rPr lang="en-US"/>
                      <a:t>d714</a:t>
                    </a:r>
                  </a:p>
                </c:rich>
              </c:tx>
              <c:showLegendKey val="0"/>
              <c:showVal val="1"/>
              <c:showCatName val="0"/>
              <c:showSerName val="0"/>
              <c:showPercent val="0"/>
              <c:showBubbleSize val="0"/>
            </c:dLbl>
            <c:dLbl>
              <c:idx val="714"/>
              <c:tx>
                <c:rich>
                  <a:bodyPr/>
                  <a:lstStyle/>
                  <a:p>
                    <a:r>
                      <a:rPr lang="en-US"/>
                      <a:t>d715</a:t>
                    </a:r>
                  </a:p>
                </c:rich>
              </c:tx>
              <c:showLegendKey val="0"/>
              <c:showVal val="1"/>
              <c:showCatName val="0"/>
              <c:showSerName val="0"/>
              <c:showPercent val="0"/>
              <c:showBubbleSize val="0"/>
            </c:dLbl>
            <c:dLbl>
              <c:idx val="715"/>
              <c:tx>
                <c:rich>
                  <a:bodyPr/>
                  <a:lstStyle/>
                  <a:p>
                    <a:r>
                      <a:rPr lang="en-US"/>
                      <a:t>d716</a:t>
                    </a:r>
                  </a:p>
                </c:rich>
              </c:tx>
              <c:showLegendKey val="0"/>
              <c:showVal val="1"/>
              <c:showCatName val="0"/>
              <c:showSerName val="0"/>
              <c:showPercent val="0"/>
              <c:showBubbleSize val="0"/>
            </c:dLbl>
            <c:dLbl>
              <c:idx val="716"/>
              <c:tx>
                <c:rich>
                  <a:bodyPr/>
                  <a:lstStyle/>
                  <a:p>
                    <a:r>
                      <a:rPr lang="en-US"/>
                      <a:t>d717</a:t>
                    </a:r>
                  </a:p>
                </c:rich>
              </c:tx>
              <c:showLegendKey val="0"/>
              <c:showVal val="1"/>
              <c:showCatName val="0"/>
              <c:showSerName val="0"/>
              <c:showPercent val="0"/>
              <c:showBubbleSize val="0"/>
            </c:dLbl>
            <c:dLbl>
              <c:idx val="717"/>
              <c:tx>
                <c:rich>
                  <a:bodyPr/>
                  <a:lstStyle/>
                  <a:p>
                    <a:r>
                      <a:rPr lang="en-US"/>
                      <a:t>d718</a:t>
                    </a:r>
                  </a:p>
                </c:rich>
              </c:tx>
              <c:showLegendKey val="0"/>
              <c:showVal val="1"/>
              <c:showCatName val="0"/>
              <c:showSerName val="0"/>
              <c:showPercent val="0"/>
              <c:showBubbleSize val="0"/>
            </c:dLbl>
            <c:dLbl>
              <c:idx val="718"/>
              <c:tx>
                <c:rich>
                  <a:bodyPr/>
                  <a:lstStyle/>
                  <a:p>
                    <a:r>
                      <a:rPr lang="en-US"/>
                      <a:t>d719</a:t>
                    </a:r>
                  </a:p>
                </c:rich>
              </c:tx>
              <c:showLegendKey val="0"/>
              <c:showVal val="1"/>
              <c:showCatName val="0"/>
              <c:showSerName val="0"/>
              <c:showPercent val="0"/>
              <c:showBubbleSize val="0"/>
            </c:dLbl>
            <c:dLbl>
              <c:idx val="719"/>
              <c:tx>
                <c:rich>
                  <a:bodyPr/>
                  <a:lstStyle/>
                  <a:p>
                    <a:r>
                      <a:rPr lang="en-US"/>
                      <a:t>d720</a:t>
                    </a:r>
                  </a:p>
                </c:rich>
              </c:tx>
              <c:showLegendKey val="0"/>
              <c:showVal val="1"/>
              <c:showCatName val="0"/>
              <c:showSerName val="0"/>
              <c:showPercent val="0"/>
              <c:showBubbleSize val="0"/>
            </c:dLbl>
            <c:dLbl>
              <c:idx val="720"/>
              <c:tx>
                <c:rich>
                  <a:bodyPr/>
                  <a:lstStyle/>
                  <a:p>
                    <a:r>
                      <a:rPr lang="en-US"/>
                      <a:t>d721</a:t>
                    </a:r>
                  </a:p>
                </c:rich>
              </c:tx>
              <c:showLegendKey val="0"/>
              <c:showVal val="1"/>
              <c:showCatName val="0"/>
              <c:showSerName val="0"/>
              <c:showPercent val="0"/>
              <c:showBubbleSize val="0"/>
            </c:dLbl>
            <c:dLbl>
              <c:idx val="721"/>
              <c:tx>
                <c:rich>
                  <a:bodyPr/>
                  <a:lstStyle/>
                  <a:p>
                    <a:r>
                      <a:rPr lang="en-US"/>
                      <a:t>d722</a:t>
                    </a:r>
                  </a:p>
                </c:rich>
              </c:tx>
              <c:showLegendKey val="0"/>
              <c:showVal val="1"/>
              <c:showCatName val="0"/>
              <c:showSerName val="0"/>
              <c:showPercent val="0"/>
              <c:showBubbleSize val="0"/>
            </c:dLbl>
            <c:dLbl>
              <c:idx val="722"/>
              <c:tx>
                <c:rich>
                  <a:bodyPr/>
                  <a:lstStyle/>
                  <a:p>
                    <a:r>
                      <a:rPr lang="en-US"/>
                      <a:t>d723</a:t>
                    </a:r>
                  </a:p>
                </c:rich>
              </c:tx>
              <c:showLegendKey val="0"/>
              <c:showVal val="1"/>
              <c:showCatName val="0"/>
              <c:showSerName val="0"/>
              <c:showPercent val="0"/>
              <c:showBubbleSize val="0"/>
            </c:dLbl>
            <c:dLbl>
              <c:idx val="723"/>
              <c:tx>
                <c:rich>
                  <a:bodyPr/>
                  <a:lstStyle/>
                  <a:p>
                    <a:r>
                      <a:rPr lang="en-US"/>
                      <a:t>d724</a:t>
                    </a:r>
                  </a:p>
                </c:rich>
              </c:tx>
              <c:showLegendKey val="0"/>
              <c:showVal val="1"/>
              <c:showCatName val="0"/>
              <c:showSerName val="0"/>
              <c:showPercent val="0"/>
              <c:showBubbleSize val="0"/>
            </c:dLbl>
            <c:dLbl>
              <c:idx val="724"/>
              <c:tx>
                <c:rich>
                  <a:bodyPr/>
                  <a:lstStyle/>
                  <a:p>
                    <a:r>
                      <a:rPr lang="en-US"/>
                      <a:t>d725</a:t>
                    </a:r>
                  </a:p>
                </c:rich>
              </c:tx>
              <c:showLegendKey val="0"/>
              <c:showVal val="1"/>
              <c:showCatName val="0"/>
              <c:showSerName val="0"/>
              <c:showPercent val="0"/>
              <c:showBubbleSize val="0"/>
            </c:dLbl>
            <c:dLbl>
              <c:idx val="725"/>
              <c:tx>
                <c:rich>
                  <a:bodyPr/>
                  <a:lstStyle/>
                  <a:p>
                    <a:r>
                      <a:rPr lang="en-US"/>
                      <a:t>d726</a:t>
                    </a:r>
                  </a:p>
                </c:rich>
              </c:tx>
              <c:showLegendKey val="0"/>
              <c:showVal val="1"/>
              <c:showCatName val="0"/>
              <c:showSerName val="0"/>
              <c:showPercent val="0"/>
              <c:showBubbleSize val="0"/>
            </c:dLbl>
            <c:dLbl>
              <c:idx val="726"/>
              <c:tx>
                <c:rich>
                  <a:bodyPr/>
                  <a:lstStyle/>
                  <a:p>
                    <a:r>
                      <a:rPr lang="en-US"/>
                      <a:t>d727</a:t>
                    </a:r>
                  </a:p>
                </c:rich>
              </c:tx>
              <c:showLegendKey val="0"/>
              <c:showVal val="1"/>
              <c:showCatName val="0"/>
              <c:showSerName val="0"/>
              <c:showPercent val="0"/>
              <c:showBubbleSize val="0"/>
            </c:dLbl>
            <c:dLbl>
              <c:idx val="727"/>
              <c:tx>
                <c:rich>
                  <a:bodyPr/>
                  <a:lstStyle/>
                  <a:p>
                    <a:r>
                      <a:rPr lang="en-US"/>
                      <a:t>d728</a:t>
                    </a:r>
                  </a:p>
                </c:rich>
              </c:tx>
              <c:showLegendKey val="0"/>
              <c:showVal val="1"/>
              <c:showCatName val="0"/>
              <c:showSerName val="0"/>
              <c:showPercent val="0"/>
              <c:showBubbleSize val="0"/>
            </c:dLbl>
            <c:dLbl>
              <c:idx val="728"/>
              <c:tx>
                <c:rich>
                  <a:bodyPr/>
                  <a:lstStyle/>
                  <a:p>
                    <a:r>
                      <a:rPr lang="en-US"/>
                      <a:t>d729</a:t>
                    </a:r>
                  </a:p>
                </c:rich>
              </c:tx>
              <c:showLegendKey val="0"/>
              <c:showVal val="1"/>
              <c:showCatName val="0"/>
              <c:showSerName val="0"/>
              <c:showPercent val="0"/>
              <c:showBubbleSize val="0"/>
            </c:dLbl>
            <c:dLbl>
              <c:idx val="729"/>
              <c:tx>
                <c:rich>
                  <a:bodyPr/>
                  <a:lstStyle/>
                  <a:p>
                    <a:r>
                      <a:rPr lang="en-US"/>
                      <a:t>d730</a:t>
                    </a:r>
                  </a:p>
                </c:rich>
              </c:tx>
              <c:showLegendKey val="0"/>
              <c:showVal val="1"/>
              <c:showCatName val="0"/>
              <c:showSerName val="0"/>
              <c:showPercent val="0"/>
              <c:showBubbleSize val="0"/>
            </c:dLbl>
            <c:dLbl>
              <c:idx val="730"/>
              <c:tx>
                <c:rich>
                  <a:bodyPr/>
                  <a:lstStyle/>
                  <a:p>
                    <a:r>
                      <a:rPr lang="en-US"/>
                      <a:t>d731</a:t>
                    </a:r>
                  </a:p>
                </c:rich>
              </c:tx>
              <c:showLegendKey val="0"/>
              <c:showVal val="1"/>
              <c:showCatName val="0"/>
              <c:showSerName val="0"/>
              <c:showPercent val="0"/>
              <c:showBubbleSize val="0"/>
            </c:dLbl>
            <c:dLbl>
              <c:idx val="731"/>
              <c:tx>
                <c:rich>
                  <a:bodyPr/>
                  <a:lstStyle/>
                  <a:p>
                    <a:r>
                      <a:rPr lang="en-US"/>
                      <a:t>d732</a:t>
                    </a:r>
                  </a:p>
                </c:rich>
              </c:tx>
              <c:showLegendKey val="0"/>
              <c:showVal val="1"/>
              <c:showCatName val="0"/>
              <c:showSerName val="0"/>
              <c:showPercent val="0"/>
              <c:showBubbleSize val="0"/>
            </c:dLbl>
            <c:dLbl>
              <c:idx val="732"/>
              <c:tx>
                <c:rich>
                  <a:bodyPr/>
                  <a:lstStyle/>
                  <a:p>
                    <a:r>
                      <a:rPr lang="en-US"/>
                      <a:t>d733</a:t>
                    </a:r>
                  </a:p>
                </c:rich>
              </c:tx>
              <c:showLegendKey val="0"/>
              <c:showVal val="1"/>
              <c:showCatName val="0"/>
              <c:showSerName val="0"/>
              <c:showPercent val="0"/>
              <c:showBubbleSize val="0"/>
            </c:dLbl>
            <c:dLbl>
              <c:idx val="733"/>
              <c:tx>
                <c:rich>
                  <a:bodyPr/>
                  <a:lstStyle/>
                  <a:p>
                    <a:r>
                      <a:rPr lang="en-US"/>
                      <a:t>d734</a:t>
                    </a:r>
                  </a:p>
                </c:rich>
              </c:tx>
              <c:showLegendKey val="0"/>
              <c:showVal val="1"/>
              <c:showCatName val="0"/>
              <c:showSerName val="0"/>
              <c:showPercent val="0"/>
              <c:showBubbleSize val="0"/>
            </c:dLbl>
            <c:dLbl>
              <c:idx val="734"/>
              <c:tx>
                <c:rich>
                  <a:bodyPr/>
                  <a:lstStyle/>
                  <a:p>
                    <a:r>
                      <a:rPr lang="en-US"/>
                      <a:t>d735</a:t>
                    </a:r>
                  </a:p>
                </c:rich>
              </c:tx>
              <c:showLegendKey val="0"/>
              <c:showVal val="1"/>
              <c:showCatName val="0"/>
              <c:showSerName val="0"/>
              <c:showPercent val="0"/>
              <c:showBubbleSize val="0"/>
            </c:dLbl>
            <c:dLbl>
              <c:idx val="735"/>
              <c:tx>
                <c:rich>
                  <a:bodyPr/>
                  <a:lstStyle/>
                  <a:p>
                    <a:r>
                      <a:rPr lang="en-US"/>
                      <a:t>d736</a:t>
                    </a:r>
                  </a:p>
                </c:rich>
              </c:tx>
              <c:showLegendKey val="0"/>
              <c:showVal val="1"/>
              <c:showCatName val="0"/>
              <c:showSerName val="0"/>
              <c:showPercent val="0"/>
              <c:showBubbleSize val="0"/>
            </c:dLbl>
            <c:dLbl>
              <c:idx val="736"/>
              <c:tx>
                <c:rich>
                  <a:bodyPr/>
                  <a:lstStyle/>
                  <a:p>
                    <a:r>
                      <a:rPr lang="en-US"/>
                      <a:t>d737</a:t>
                    </a:r>
                  </a:p>
                </c:rich>
              </c:tx>
              <c:showLegendKey val="0"/>
              <c:showVal val="1"/>
              <c:showCatName val="0"/>
              <c:showSerName val="0"/>
              <c:showPercent val="0"/>
              <c:showBubbleSize val="0"/>
            </c:dLbl>
            <c:dLbl>
              <c:idx val="737"/>
              <c:tx>
                <c:rich>
                  <a:bodyPr/>
                  <a:lstStyle/>
                  <a:p>
                    <a:r>
                      <a:rPr lang="en-US"/>
                      <a:t>d738</a:t>
                    </a:r>
                  </a:p>
                </c:rich>
              </c:tx>
              <c:showLegendKey val="0"/>
              <c:showVal val="1"/>
              <c:showCatName val="0"/>
              <c:showSerName val="0"/>
              <c:showPercent val="0"/>
              <c:showBubbleSize val="0"/>
            </c:dLbl>
            <c:dLbl>
              <c:idx val="738"/>
              <c:tx>
                <c:rich>
                  <a:bodyPr/>
                  <a:lstStyle/>
                  <a:p>
                    <a:r>
                      <a:rPr lang="en-US"/>
                      <a:t>d739</a:t>
                    </a:r>
                  </a:p>
                </c:rich>
              </c:tx>
              <c:showLegendKey val="0"/>
              <c:showVal val="1"/>
              <c:showCatName val="0"/>
              <c:showSerName val="0"/>
              <c:showPercent val="0"/>
              <c:showBubbleSize val="0"/>
            </c:dLbl>
            <c:dLbl>
              <c:idx val="739"/>
              <c:tx>
                <c:rich>
                  <a:bodyPr/>
                  <a:lstStyle/>
                  <a:p>
                    <a:r>
                      <a:rPr lang="en-US"/>
                      <a:t>d740</a:t>
                    </a:r>
                  </a:p>
                </c:rich>
              </c:tx>
              <c:showLegendKey val="0"/>
              <c:showVal val="1"/>
              <c:showCatName val="0"/>
              <c:showSerName val="0"/>
              <c:showPercent val="0"/>
              <c:showBubbleSize val="0"/>
            </c:dLbl>
            <c:dLbl>
              <c:idx val="740"/>
              <c:tx>
                <c:rich>
                  <a:bodyPr/>
                  <a:lstStyle/>
                  <a:p>
                    <a:r>
                      <a:rPr lang="en-US"/>
                      <a:t>d741</a:t>
                    </a:r>
                  </a:p>
                </c:rich>
              </c:tx>
              <c:showLegendKey val="0"/>
              <c:showVal val="1"/>
              <c:showCatName val="0"/>
              <c:showSerName val="0"/>
              <c:showPercent val="0"/>
              <c:showBubbleSize val="0"/>
            </c:dLbl>
            <c:dLbl>
              <c:idx val="741"/>
              <c:tx>
                <c:rich>
                  <a:bodyPr/>
                  <a:lstStyle/>
                  <a:p>
                    <a:r>
                      <a:rPr lang="en-US"/>
                      <a:t>d742</a:t>
                    </a:r>
                  </a:p>
                </c:rich>
              </c:tx>
              <c:showLegendKey val="0"/>
              <c:showVal val="1"/>
              <c:showCatName val="0"/>
              <c:showSerName val="0"/>
              <c:showPercent val="0"/>
              <c:showBubbleSize val="0"/>
            </c:dLbl>
            <c:dLbl>
              <c:idx val="742"/>
              <c:tx>
                <c:rich>
                  <a:bodyPr/>
                  <a:lstStyle/>
                  <a:p>
                    <a:r>
                      <a:rPr lang="en-US"/>
                      <a:t>d743</a:t>
                    </a:r>
                  </a:p>
                </c:rich>
              </c:tx>
              <c:showLegendKey val="0"/>
              <c:showVal val="1"/>
              <c:showCatName val="0"/>
              <c:showSerName val="0"/>
              <c:showPercent val="0"/>
              <c:showBubbleSize val="0"/>
            </c:dLbl>
            <c:dLbl>
              <c:idx val="743"/>
              <c:tx>
                <c:rich>
                  <a:bodyPr/>
                  <a:lstStyle/>
                  <a:p>
                    <a:r>
                      <a:rPr lang="en-US"/>
                      <a:t>d744</a:t>
                    </a:r>
                  </a:p>
                </c:rich>
              </c:tx>
              <c:showLegendKey val="0"/>
              <c:showVal val="1"/>
              <c:showCatName val="0"/>
              <c:showSerName val="0"/>
              <c:showPercent val="0"/>
              <c:showBubbleSize val="0"/>
            </c:dLbl>
            <c:dLbl>
              <c:idx val="744"/>
              <c:tx>
                <c:rich>
                  <a:bodyPr/>
                  <a:lstStyle/>
                  <a:p>
                    <a:r>
                      <a:rPr lang="en-US"/>
                      <a:t>d745</a:t>
                    </a:r>
                  </a:p>
                </c:rich>
              </c:tx>
              <c:showLegendKey val="0"/>
              <c:showVal val="1"/>
              <c:showCatName val="0"/>
              <c:showSerName val="0"/>
              <c:showPercent val="0"/>
              <c:showBubbleSize val="0"/>
            </c:dLbl>
            <c:dLbl>
              <c:idx val="745"/>
              <c:tx>
                <c:rich>
                  <a:bodyPr/>
                  <a:lstStyle/>
                  <a:p>
                    <a:r>
                      <a:rPr lang="en-US"/>
                      <a:t>d746</a:t>
                    </a:r>
                  </a:p>
                </c:rich>
              </c:tx>
              <c:showLegendKey val="0"/>
              <c:showVal val="1"/>
              <c:showCatName val="0"/>
              <c:showSerName val="0"/>
              <c:showPercent val="0"/>
              <c:showBubbleSize val="0"/>
            </c:dLbl>
            <c:dLbl>
              <c:idx val="746"/>
              <c:tx>
                <c:rich>
                  <a:bodyPr/>
                  <a:lstStyle/>
                  <a:p>
                    <a:r>
                      <a:rPr lang="en-US"/>
                      <a:t>d747</a:t>
                    </a:r>
                  </a:p>
                </c:rich>
              </c:tx>
              <c:showLegendKey val="0"/>
              <c:showVal val="1"/>
              <c:showCatName val="0"/>
              <c:showSerName val="0"/>
              <c:showPercent val="0"/>
              <c:showBubbleSize val="0"/>
            </c:dLbl>
            <c:dLbl>
              <c:idx val="747"/>
              <c:tx>
                <c:rich>
                  <a:bodyPr/>
                  <a:lstStyle/>
                  <a:p>
                    <a:r>
                      <a:rPr lang="en-US"/>
                      <a:t>d748</a:t>
                    </a:r>
                  </a:p>
                </c:rich>
              </c:tx>
              <c:showLegendKey val="0"/>
              <c:showVal val="1"/>
              <c:showCatName val="0"/>
              <c:showSerName val="0"/>
              <c:showPercent val="0"/>
              <c:showBubbleSize val="0"/>
            </c:dLbl>
            <c:dLbl>
              <c:idx val="748"/>
              <c:tx>
                <c:rich>
                  <a:bodyPr/>
                  <a:lstStyle/>
                  <a:p>
                    <a:r>
                      <a:rPr lang="en-US"/>
                      <a:t>d749</a:t>
                    </a:r>
                  </a:p>
                </c:rich>
              </c:tx>
              <c:showLegendKey val="0"/>
              <c:showVal val="1"/>
              <c:showCatName val="0"/>
              <c:showSerName val="0"/>
              <c:showPercent val="0"/>
              <c:showBubbleSize val="0"/>
            </c:dLbl>
            <c:dLbl>
              <c:idx val="749"/>
              <c:tx>
                <c:rich>
                  <a:bodyPr/>
                  <a:lstStyle/>
                  <a:p>
                    <a:r>
                      <a:rPr lang="en-US"/>
                      <a:t>d750</a:t>
                    </a:r>
                  </a:p>
                </c:rich>
              </c:tx>
              <c:showLegendKey val="0"/>
              <c:showVal val="1"/>
              <c:showCatName val="0"/>
              <c:showSerName val="0"/>
              <c:showPercent val="0"/>
              <c:showBubbleSize val="0"/>
            </c:dLbl>
            <c:dLbl>
              <c:idx val="750"/>
              <c:tx>
                <c:rich>
                  <a:bodyPr/>
                  <a:lstStyle/>
                  <a:p>
                    <a:r>
                      <a:rPr lang="en-US"/>
                      <a:t>d751</a:t>
                    </a:r>
                  </a:p>
                </c:rich>
              </c:tx>
              <c:showLegendKey val="0"/>
              <c:showVal val="1"/>
              <c:showCatName val="0"/>
              <c:showSerName val="0"/>
              <c:showPercent val="0"/>
              <c:showBubbleSize val="0"/>
            </c:dLbl>
            <c:dLbl>
              <c:idx val="751"/>
              <c:tx>
                <c:rich>
                  <a:bodyPr/>
                  <a:lstStyle/>
                  <a:p>
                    <a:r>
                      <a:rPr lang="en-US"/>
                      <a:t>d752</a:t>
                    </a:r>
                  </a:p>
                </c:rich>
              </c:tx>
              <c:showLegendKey val="0"/>
              <c:showVal val="1"/>
              <c:showCatName val="0"/>
              <c:showSerName val="0"/>
              <c:showPercent val="0"/>
              <c:showBubbleSize val="0"/>
            </c:dLbl>
            <c:dLbl>
              <c:idx val="752"/>
              <c:tx>
                <c:rich>
                  <a:bodyPr/>
                  <a:lstStyle/>
                  <a:p>
                    <a:r>
                      <a:rPr lang="en-US"/>
                      <a:t>d753</a:t>
                    </a:r>
                  </a:p>
                </c:rich>
              </c:tx>
              <c:showLegendKey val="0"/>
              <c:showVal val="1"/>
              <c:showCatName val="0"/>
              <c:showSerName val="0"/>
              <c:showPercent val="0"/>
              <c:showBubbleSize val="0"/>
            </c:dLbl>
            <c:dLbl>
              <c:idx val="753"/>
              <c:tx>
                <c:rich>
                  <a:bodyPr/>
                  <a:lstStyle/>
                  <a:p>
                    <a:r>
                      <a:rPr lang="en-US"/>
                      <a:t>d754</a:t>
                    </a:r>
                  </a:p>
                </c:rich>
              </c:tx>
              <c:showLegendKey val="0"/>
              <c:showVal val="1"/>
              <c:showCatName val="0"/>
              <c:showSerName val="0"/>
              <c:showPercent val="0"/>
              <c:showBubbleSize val="0"/>
            </c:dLbl>
            <c:dLbl>
              <c:idx val="754"/>
              <c:tx>
                <c:rich>
                  <a:bodyPr/>
                  <a:lstStyle/>
                  <a:p>
                    <a:r>
                      <a:rPr lang="en-US"/>
                      <a:t>d755</a:t>
                    </a:r>
                  </a:p>
                </c:rich>
              </c:tx>
              <c:showLegendKey val="0"/>
              <c:showVal val="1"/>
              <c:showCatName val="0"/>
              <c:showSerName val="0"/>
              <c:showPercent val="0"/>
              <c:showBubbleSize val="0"/>
            </c:dLbl>
            <c:dLbl>
              <c:idx val="755"/>
              <c:tx>
                <c:rich>
                  <a:bodyPr/>
                  <a:lstStyle/>
                  <a:p>
                    <a:r>
                      <a:rPr lang="en-US"/>
                      <a:t>d756</a:t>
                    </a:r>
                  </a:p>
                </c:rich>
              </c:tx>
              <c:showLegendKey val="0"/>
              <c:showVal val="1"/>
              <c:showCatName val="0"/>
              <c:showSerName val="0"/>
              <c:showPercent val="0"/>
              <c:showBubbleSize val="0"/>
            </c:dLbl>
            <c:dLbl>
              <c:idx val="756"/>
              <c:tx>
                <c:rich>
                  <a:bodyPr/>
                  <a:lstStyle/>
                  <a:p>
                    <a:r>
                      <a:rPr lang="en-US"/>
                      <a:t>d757</a:t>
                    </a:r>
                  </a:p>
                </c:rich>
              </c:tx>
              <c:showLegendKey val="0"/>
              <c:showVal val="1"/>
              <c:showCatName val="0"/>
              <c:showSerName val="0"/>
              <c:showPercent val="0"/>
              <c:showBubbleSize val="0"/>
            </c:dLbl>
            <c:dLbl>
              <c:idx val="757"/>
              <c:tx>
                <c:rich>
                  <a:bodyPr/>
                  <a:lstStyle/>
                  <a:p>
                    <a:r>
                      <a:rPr lang="en-US"/>
                      <a:t>d758</a:t>
                    </a:r>
                  </a:p>
                </c:rich>
              </c:tx>
              <c:showLegendKey val="0"/>
              <c:showVal val="1"/>
              <c:showCatName val="0"/>
              <c:showSerName val="0"/>
              <c:showPercent val="0"/>
              <c:showBubbleSize val="0"/>
            </c:dLbl>
            <c:dLbl>
              <c:idx val="758"/>
              <c:tx>
                <c:rich>
                  <a:bodyPr/>
                  <a:lstStyle/>
                  <a:p>
                    <a:r>
                      <a:rPr lang="en-US"/>
                      <a:t>d759</a:t>
                    </a:r>
                  </a:p>
                </c:rich>
              </c:tx>
              <c:showLegendKey val="0"/>
              <c:showVal val="1"/>
              <c:showCatName val="0"/>
              <c:showSerName val="0"/>
              <c:showPercent val="0"/>
              <c:showBubbleSize val="0"/>
            </c:dLbl>
            <c:dLbl>
              <c:idx val="759"/>
              <c:tx>
                <c:rich>
                  <a:bodyPr/>
                  <a:lstStyle/>
                  <a:p>
                    <a:r>
                      <a:rPr lang="en-US"/>
                      <a:t>d760</a:t>
                    </a:r>
                  </a:p>
                </c:rich>
              </c:tx>
              <c:showLegendKey val="0"/>
              <c:showVal val="1"/>
              <c:showCatName val="0"/>
              <c:showSerName val="0"/>
              <c:showPercent val="0"/>
              <c:showBubbleSize val="0"/>
            </c:dLbl>
            <c:dLbl>
              <c:idx val="760"/>
              <c:tx>
                <c:rich>
                  <a:bodyPr/>
                  <a:lstStyle/>
                  <a:p>
                    <a:r>
                      <a:rPr lang="en-US"/>
                      <a:t>d761</a:t>
                    </a:r>
                  </a:p>
                </c:rich>
              </c:tx>
              <c:showLegendKey val="0"/>
              <c:showVal val="1"/>
              <c:showCatName val="0"/>
              <c:showSerName val="0"/>
              <c:showPercent val="0"/>
              <c:showBubbleSize val="0"/>
            </c:dLbl>
            <c:dLbl>
              <c:idx val="761"/>
              <c:tx>
                <c:rich>
                  <a:bodyPr/>
                  <a:lstStyle/>
                  <a:p>
                    <a:r>
                      <a:rPr lang="en-US"/>
                      <a:t>d762</a:t>
                    </a:r>
                  </a:p>
                </c:rich>
              </c:tx>
              <c:showLegendKey val="0"/>
              <c:showVal val="1"/>
              <c:showCatName val="0"/>
              <c:showSerName val="0"/>
              <c:showPercent val="0"/>
              <c:showBubbleSize val="0"/>
            </c:dLbl>
            <c:dLbl>
              <c:idx val="762"/>
              <c:tx>
                <c:rich>
                  <a:bodyPr/>
                  <a:lstStyle/>
                  <a:p>
                    <a:r>
                      <a:rPr lang="en-US"/>
                      <a:t>d763</a:t>
                    </a:r>
                  </a:p>
                </c:rich>
              </c:tx>
              <c:showLegendKey val="0"/>
              <c:showVal val="1"/>
              <c:showCatName val="0"/>
              <c:showSerName val="0"/>
              <c:showPercent val="0"/>
              <c:showBubbleSize val="0"/>
            </c:dLbl>
            <c:dLbl>
              <c:idx val="763"/>
              <c:tx>
                <c:rich>
                  <a:bodyPr/>
                  <a:lstStyle/>
                  <a:p>
                    <a:r>
                      <a:rPr lang="en-US"/>
                      <a:t>d764</a:t>
                    </a:r>
                  </a:p>
                </c:rich>
              </c:tx>
              <c:showLegendKey val="0"/>
              <c:showVal val="1"/>
              <c:showCatName val="0"/>
              <c:showSerName val="0"/>
              <c:showPercent val="0"/>
              <c:showBubbleSize val="0"/>
            </c:dLbl>
            <c:dLbl>
              <c:idx val="764"/>
              <c:tx>
                <c:rich>
                  <a:bodyPr/>
                  <a:lstStyle/>
                  <a:p>
                    <a:r>
                      <a:rPr lang="en-US"/>
                      <a:t>d765</a:t>
                    </a:r>
                  </a:p>
                </c:rich>
              </c:tx>
              <c:showLegendKey val="0"/>
              <c:showVal val="1"/>
              <c:showCatName val="0"/>
              <c:showSerName val="0"/>
              <c:showPercent val="0"/>
              <c:showBubbleSize val="0"/>
            </c:dLbl>
            <c:dLbl>
              <c:idx val="765"/>
              <c:tx>
                <c:rich>
                  <a:bodyPr/>
                  <a:lstStyle/>
                  <a:p>
                    <a:r>
                      <a:rPr lang="en-US"/>
                      <a:t>d766</a:t>
                    </a:r>
                  </a:p>
                </c:rich>
              </c:tx>
              <c:showLegendKey val="0"/>
              <c:showVal val="1"/>
              <c:showCatName val="0"/>
              <c:showSerName val="0"/>
              <c:showPercent val="0"/>
              <c:showBubbleSize val="0"/>
            </c:dLbl>
            <c:dLbl>
              <c:idx val="766"/>
              <c:tx>
                <c:rich>
                  <a:bodyPr/>
                  <a:lstStyle/>
                  <a:p>
                    <a:r>
                      <a:rPr lang="en-US"/>
                      <a:t>d767</a:t>
                    </a:r>
                  </a:p>
                </c:rich>
              </c:tx>
              <c:showLegendKey val="0"/>
              <c:showVal val="1"/>
              <c:showCatName val="0"/>
              <c:showSerName val="0"/>
              <c:showPercent val="0"/>
              <c:showBubbleSize val="0"/>
            </c:dLbl>
            <c:dLbl>
              <c:idx val="767"/>
              <c:tx>
                <c:rich>
                  <a:bodyPr/>
                  <a:lstStyle/>
                  <a:p>
                    <a:r>
                      <a:rPr lang="en-US"/>
                      <a:t>d768</a:t>
                    </a:r>
                  </a:p>
                </c:rich>
              </c:tx>
              <c:showLegendKey val="0"/>
              <c:showVal val="1"/>
              <c:showCatName val="0"/>
              <c:showSerName val="0"/>
              <c:showPercent val="0"/>
              <c:showBubbleSize val="0"/>
            </c:dLbl>
            <c:dLbl>
              <c:idx val="768"/>
              <c:tx>
                <c:rich>
                  <a:bodyPr/>
                  <a:lstStyle/>
                  <a:p>
                    <a:r>
                      <a:rPr lang="en-US"/>
                      <a:t>d769</a:t>
                    </a:r>
                  </a:p>
                </c:rich>
              </c:tx>
              <c:showLegendKey val="0"/>
              <c:showVal val="1"/>
              <c:showCatName val="0"/>
              <c:showSerName val="0"/>
              <c:showPercent val="0"/>
              <c:showBubbleSize val="0"/>
            </c:dLbl>
            <c:dLbl>
              <c:idx val="769"/>
              <c:tx>
                <c:rich>
                  <a:bodyPr/>
                  <a:lstStyle/>
                  <a:p>
                    <a:r>
                      <a:rPr lang="en-US"/>
                      <a:t>d770</a:t>
                    </a:r>
                  </a:p>
                </c:rich>
              </c:tx>
              <c:showLegendKey val="0"/>
              <c:showVal val="1"/>
              <c:showCatName val="0"/>
              <c:showSerName val="0"/>
              <c:showPercent val="0"/>
              <c:showBubbleSize val="0"/>
            </c:dLbl>
            <c:dLbl>
              <c:idx val="770"/>
              <c:tx>
                <c:rich>
                  <a:bodyPr/>
                  <a:lstStyle/>
                  <a:p>
                    <a:r>
                      <a:rPr lang="en-US"/>
                      <a:t>d771</a:t>
                    </a:r>
                  </a:p>
                </c:rich>
              </c:tx>
              <c:showLegendKey val="0"/>
              <c:showVal val="1"/>
              <c:showCatName val="0"/>
              <c:showSerName val="0"/>
              <c:showPercent val="0"/>
              <c:showBubbleSize val="0"/>
            </c:dLbl>
            <c:dLbl>
              <c:idx val="771"/>
              <c:tx>
                <c:rich>
                  <a:bodyPr/>
                  <a:lstStyle/>
                  <a:p>
                    <a:r>
                      <a:rPr lang="en-US"/>
                      <a:t>d772</a:t>
                    </a:r>
                  </a:p>
                </c:rich>
              </c:tx>
              <c:showLegendKey val="0"/>
              <c:showVal val="1"/>
              <c:showCatName val="0"/>
              <c:showSerName val="0"/>
              <c:showPercent val="0"/>
              <c:showBubbleSize val="0"/>
            </c:dLbl>
            <c:dLbl>
              <c:idx val="772"/>
              <c:tx>
                <c:rich>
                  <a:bodyPr/>
                  <a:lstStyle/>
                  <a:p>
                    <a:r>
                      <a:rPr lang="en-US"/>
                      <a:t>d773</a:t>
                    </a:r>
                  </a:p>
                </c:rich>
              </c:tx>
              <c:showLegendKey val="0"/>
              <c:showVal val="1"/>
              <c:showCatName val="0"/>
              <c:showSerName val="0"/>
              <c:showPercent val="0"/>
              <c:showBubbleSize val="0"/>
            </c:dLbl>
            <c:dLbl>
              <c:idx val="773"/>
              <c:tx>
                <c:rich>
                  <a:bodyPr/>
                  <a:lstStyle/>
                  <a:p>
                    <a:r>
                      <a:rPr lang="en-US"/>
                      <a:t>d774</a:t>
                    </a:r>
                  </a:p>
                </c:rich>
              </c:tx>
              <c:showLegendKey val="0"/>
              <c:showVal val="1"/>
              <c:showCatName val="0"/>
              <c:showSerName val="0"/>
              <c:showPercent val="0"/>
              <c:showBubbleSize val="0"/>
            </c:dLbl>
            <c:dLbl>
              <c:idx val="774"/>
              <c:tx>
                <c:rich>
                  <a:bodyPr/>
                  <a:lstStyle/>
                  <a:p>
                    <a:r>
                      <a:rPr lang="en-US"/>
                      <a:t>d775</a:t>
                    </a:r>
                  </a:p>
                </c:rich>
              </c:tx>
              <c:showLegendKey val="0"/>
              <c:showVal val="1"/>
              <c:showCatName val="0"/>
              <c:showSerName val="0"/>
              <c:showPercent val="0"/>
              <c:showBubbleSize val="0"/>
            </c:dLbl>
            <c:dLbl>
              <c:idx val="775"/>
              <c:tx>
                <c:rich>
                  <a:bodyPr/>
                  <a:lstStyle/>
                  <a:p>
                    <a:r>
                      <a:rPr lang="en-US"/>
                      <a:t>d776</a:t>
                    </a:r>
                  </a:p>
                </c:rich>
              </c:tx>
              <c:showLegendKey val="0"/>
              <c:showVal val="1"/>
              <c:showCatName val="0"/>
              <c:showSerName val="0"/>
              <c:showPercent val="0"/>
              <c:showBubbleSize val="0"/>
            </c:dLbl>
            <c:dLbl>
              <c:idx val="776"/>
              <c:tx>
                <c:rich>
                  <a:bodyPr/>
                  <a:lstStyle/>
                  <a:p>
                    <a:r>
                      <a:rPr lang="en-US"/>
                      <a:t>d777</a:t>
                    </a:r>
                  </a:p>
                </c:rich>
              </c:tx>
              <c:showLegendKey val="0"/>
              <c:showVal val="1"/>
              <c:showCatName val="0"/>
              <c:showSerName val="0"/>
              <c:showPercent val="0"/>
              <c:showBubbleSize val="0"/>
            </c:dLbl>
            <c:dLbl>
              <c:idx val="777"/>
              <c:tx>
                <c:rich>
                  <a:bodyPr/>
                  <a:lstStyle/>
                  <a:p>
                    <a:r>
                      <a:rPr lang="en-US"/>
                      <a:t>d778</a:t>
                    </a:r>
                  </a:p>
                </c:rich>
              </c:tx>
              <c:showLegendKey val="0"/>
              <c:showVal val="1"/>
              <c:showCatName val="0"/>
              <c:showSerName val="0"/>
              <c:showPercent val="0"/>
              <c:showBubbleSize val="0"/>
            </c:dLbl>
            <c:dLbl>
              <c:idx val="778"/>
              <c:tx>
                <c:rich>
                  <a:bodyPr/>
                  <a:lstStyle/>
                  <a:p>
                    <a:r>
                      <a:rPr lang="en-US"/>
                      <a:t>d779</a:t>
                    </a:r>
                  </a:p>
                </c:rich>
              </c:tx>
              <c:showLegendKey val="0"/>
              <c:showVal val="1"/>
              <c:showCatName val="0"/>
              <c:showSerName val="0"/>
              <c:showPercent val="0"/>
              <c:showBubbleSize val="0"/>
            </c:dLbl>
            <c:dLbl>
              <c:idx val="779"/>
              <c:tx>
                <c:rich>
                  <a:bodyPr/>
                  <a:lstStyle/>
                  <a:p>
                    <a:r>
                      <a:rPr lang="en-US"/>
                      <a:t>d780</a:t>
                    </a:r>
                  </a:p>
                </c:rich>
              </c:tx>
              <c:showLegendKey val="0"/>
              <c:showVal val="1"/>
              <c:showCatName val="0"/>
              <c:showSerName val="0"/>
              <c:showPercent val="0"/>
              <c:showBubbleSize val="0"/>
            </c:dLbl>
            <c:dLbl>
              <c:idx val="780"/>
              <c:tx>
                <c:rich>
                  <a:bodyPr/>
                  <a:lstStyle/>
                  <a:p>
                    <a:r>
                      <a:rPr lang="en-US"/>
                      <a:t>d781</a:t>
                    </a:r>
                  </a:p>
                </c:rich>
              </c:tx>
              <c:showLegendKey val="0"/>
              <c:showVal val="1"/>
              <c:showCatName val="0"/>
              <c:showSerName val="0"/>
              <c:showPercent val="0"/>
              <c:showBubbleSize val="0"/>
            </c:dLbl>
            <c:dLbl>
              <c:idx val="781"/>
              <c:tx>
                <c:rich>
                  <a:bodyPr/>
                  <a:lstStyle/>
                  <a:p>
                    <a:r>
                      <a:rPr lang="en-US"/>
                      <a:t>d782</a:t>
                    </a:r>
                  </a:p>
                </c:rich>
              </c:tx>
              <c:showLegendKey val="0"/>
              <c:showVal val="1"/>
              <c:showCatName val="0"/>
              <c:showSerName val="0"/>
              <c:showPercent val="0"/>
              <c:showBubbleSize val="0"/>
            </c:dLbl>
            <c:dLbl>
              <c:idx val="782"/>
              <c:tx>
                <c:rich>
                  <a:bodyPr/>
                  <a:lstStyle/>
                  <a:p>
                    <a:r>
                      <a:rPr lang="en-US"/>
                      <a:t>d783</a:t>
                    </a:r>
                  </a:p>
                </c:rich>
              </c:tx>
              <c:showLegendKey val="0"/>
              <c:showVal val="1"/>
              <c:showCatName val="0"/>
              <c:showSerName val="0"/>
              <c:showPercent val="0"/>
              <c:showBubbleSize val="0"/>
            </c:dLbl>
            <c:dLbl>
              <c:idx val="783"/>
              <c:tx>
                <c:rich>
                  <a:bodyPr/>
                  <a:lstStyle/>
                  <a:p>
                    <a:r>
                      <a:rPr lang="en-US"/>
                      <a:t>d784</a:t>
                    </a:r>
                  </a:p>
                </c:rich>
              </c:tx>
              <c:showLegendKey val="0"/>
              <c:showVal val="1"/>
              <c:showCatName val="0"/>
              <c:showSerName val="0"/>
              <c:showPercent val="0"/>
              <c:showBubbleSize val="0"/>
            </c:dLbl>
            <c:dLbl>
              <c:idx val="784"/>
              <c:tx>
                <c:rich>
                  <a:bodyPr/>
                  <a:lstStyle/>
                  <a:p>
                    <a:r>
                      <a:rPr lang="en-US"/>
                      <a:t>d785</a:t>
                    </a:r>
                  </a:p>
                </c:rich>
              </c:tx>
              <c:showLegendKey val="0"/>
              <c:showVal val="1"/>
              <c:showCatName val="0"/>
              <c:showSerName val="0"/>
              <c:showPercent val="0"/>
              <c:showBubbleSize val="0"/>
            </c:dLbl>
            <c:dLbl>
              <c:idx val="785"/>
              <c:tx>
                <c:rich>
                  <a:bodyPr/>
                  <a:lstStyle/>
                  <a:p>
                    <a:r>
                      <a:rPr lang="en-US"/>
                      <a:t>d786</a:t>
                    </a:r>
                  </a:p>
                </c:rich>
              </c:tx>
              <c:showLegendKey val="0"/>
              <c:showVal val="1"/>
              <c:showCatName val="0"/>
              <c:showSerName val="0"/>
              <c:showPercent val="0"/>
              <c:showBubbleSize val="0"/>
            </c:dLbl>
            <c:dLbl>
              <c:idx val="786"/>
              <c:tx>
                <c:rich>
                  <a:bodyPr/>
                  <a:lstStyle/>
                  <a:p>
                    <a:r>
                      <a:rPr lang="en-US"/>
                      <a:t>d787</a:t>
                    </a:r>
                  </a:p>
                </c:rich>
              </c:tx>
              <c:showLegendKey val="0"/>
              <c:showVal val="1"/>
              <c:showCatName val="0"/>
              <c:showSerName val="0"/>
              <c:showPercent val="0"/>
              <c:showBubbleSize val="0"/>
            </c:dLbl>
            <c:dLbl>
              <c:idx val="787"/>
              <c:tx>
                <c:rich>
                  <a:bodyPr/>
                  <a:lstStyle/>
                  <a:p>
                    <a:r>
                      <a:rPr lang="en-US"/>
                      <a:t>d788</a:t>
                    </a:r>
                  </a:p>
                </c:rich>
              </c:tx>
              <c:showLegendKey val="0"/>
              <c:showVal val="1"/>
              <c:showCatName val="0"/>
              <c:showSerName val="0"/>
              <c:showPercent val="0"/>
              <c:showBubbleSize val="0"/>
            </c:dLbl>
            <c:dLbl>
              <c:idx val="788"/>
              <c:tx>
                <c:rich>
                  <a:bodyPr/>
                  <a:lstStyle/>
                  <a:p>
                    <a:r>
                      <a:rPr lang="en-US"/>
                      <a:t>d789</a:t>
                    </a:r>
                  </a:p>
                </c:rich>
              </c:tx>
              <c:showLegendKey val="0"/>
              <c:showVal val="1"/>
              <c:showCatName val="0"/>
              <c:showSerName val="0"/>
              <c:showPercent val="0"/>
              <c:showBubbleSize val="0"/>
            </c:dLbl>
            <c:dLbl>
              <c:idx val="789"/>
              <c:tx>
                <c:rich>
                  <a:bodyPr/>
                  <a:lstStyle/>
                  <a:p>
                    <a:r>
                      <a:rPr lang="en-US"/>
                      <a:t>d790</a:t>
                    </a:r>
                  </a:p>
                </c:rich>
              </c:tx>
              <c:showLegendKey val="0"/>
              <c:showVal val="1"/>
              <c:showCatName val="0"/>
              <c:showSerName val="0"/>
              <c:showPercent val="0"/>
              <c:showBubbleSize val="0"/>
            </c:dLbl>
            <c:dLbl>
              <c:idx val="790"/>
              <c:tx>
                <c:rich>
                  <a:bodyPr/>
                  <a:lstStyle/>
                  <a:p>
                    <a:r>
                      <a:rPr lang="en-US"/>
                      <a:t>d791</a:t>
                    </a:r>
                  </a:p>
                </c:rich>
              </c:tx>
              <c:showLegendKey val="0"/>
              <c:showVal val="1"/>
              <c:showCatName val="0"/>
              <c:showSerName val="0"/>
              <c:showPercent val="0"/>
              <c:showBubbleSize val="0"/>
            </c:dLbl>
            <c:dLbl>
              <c:idx val="791"/>
              <c:tx>
                <c:rich>
                  <a:bodyPr/>
                  <a:lstStyle/>
                  <a:p>
                    <a:r>
                      <a:rPr lang="en-US"/>
                      <a:t>d792</a:t>
                    </a:r>
                  </a:p>
                </c:rich>
              </c:tx>
              <c:showLegendKey val="0"/>
              <c:showVal val="1"/>
              <c:showCatName val="0"/>
              <c:showSerName val="0"/>
              <c:showPercent val="0"/>
              <c:showBubbleSize val="0"/>
            </c:dLbl>
            <c:dLbl>
              <c:idx val="792"/>
              <c:tx>
                <c:rich>
                  <a:bodyPr/>
                  <a:lstStyle/>
                  <a:p>
                    <a:r>
                      <a:rPr lang="en-US"/>
                      <a:t>d793</a:t>
                    </a:r>
                  </a:p>
                </c:rich>
              </c:tx>
              <c:showLegendKey val="0"/>
              <c:showVal val="1"/>
              <c:showCatName val="0"/>
              <c:showSerName val="0"/>
              <c:showPercent val="0"/>
              <c:showBubbleSize val="0"/>
            </c:dLbl>
            <c:dLbl>
              <c:idx val="793"/>
              <c:tx>
                <c:rich>
                  <a:bodyPr/>
                  <a:lstStyle/>
                  <a:p>
                    <a:r>
                      <a:rPr lang="en-US"/>
                      <a:t>d794</a:t>
                    </a:r>
                  </a:p>
                </c:rich>
              </c:tx>
              <c:showLegendKey val="0"/>
              <c:showVal val="1"/>
              <c:showCatName val="0"/>
              <c:showSerName val="0"/>
              <c:showPercent val="0"/>
              <c:showBubbleSize val="0"/>
            </c:dLbl>
            <c:dLbl>
              <c:idx val="794"/>
              <c:tx>
                <c:rich>
                  <a:bodyPr/>
                  <a:lstStyle/>
                  <a:p>
                    <a:r>
                      <a:rPr lang="en-US"/>
                      <a:t>d795</a:t>
                    </a:r>
                  </a:p>
                </c:rich>
              </c:tx>
              <c:showLegendKey val="0"/>
              <c:showVal val="1"/>
              <c:showCatName val="0"/>
              <c:showSerName val="0"/>
              <c:showPercent val="0"/>
              <c:showBubbleSize val="0"/>
            </c:dLbl>
            <c:dLbl>
              <c:idx val="795"/>
              <c:tx>
                <c:rich>
                  <a:bodyPr/>
                  <a:lstStyle/>
                  <a:p>
                    <a:r>
                      <a:rPr lang="en-US"/>
                      <a:t>d796</a:t>
                    </a:r>
                  </a:p>
                </c:rich>
              </c:tx>
              <c:showLegendKey val="0"/>
              <c:showVal val="1"/>
              <c:showCatName val="0"/>
              <c:showSerName val="0"/>
              <c:showPercent val="0"/>
              <c:showBubbleSize val="0"/>
            </c:dLbl>
            <c:dLbl>
              <c:idx val="796"/>
              <c:tx>
                <c:rich>
                  <a:bodyPr/>
                  <a:lstStyle/>
                  <a:p>
                    <a:r>
                      <a:rPr lang="en-US"/>
                      <a:t>d797</a:t>
                    </a:r>
                  </a:p>
                </c:rich>
              </c:tx>
              <c:showLegendKey val="0"/>
              <c:showVal val="1"/>
              <c:showCatName val="0"/>
              <c:showSerName val="0"/>
              <c:showPercent val="0"/>
              <c:showBubbleSize val="0"/>
            </c:dLbl>
            <c:dLbl>
              <c:idx val="797"/>
              <c:tx>
                <c:rich>
                  <a:bodyPr/>
                  <a:lstStyle/>
                  <a:p>
                    <a:r>
                      <a:rPr lang="en-US"/>
                      <a:t>d798</a:t>
                    </a:r>
                  </a:p>
                </c:rich>
              </c:tx>
              <c:showLegendKey val="0"/>
              <c:showVal val="1"/>
              <c:showCatName val="0"/>
              <c:showSerName val="0"/>
              <c:showPercent val="0"/>
              <c:showBubbleSize val="0"/>
            </c:dLbl>
            <c:dLbl>
              <c:idx val="798"/>
              <c:tx>
                <c:rich>
                  <a:bodyPr/>
                  <a:lstStyle/>
                  <a:p>
                    <a:r>
                      <a:rPr lang="en-US"/>
                      <a:t>d799</a:t>
                    </a:r>
                  </a:p>
                </c:rich>
              </c:tx>
              <c:showLegendKey val="0"/>
              <c:showVal val="1"/>
              <c:showCatName val="0"/>
              <c:showSerName val="0"/>
              <c:showPercent val="0"/>
              <c:showBubbleSize val="0"/>
            </c:dLbl>
            <c:dLbl>
              <c:idx val="799"/>
              <c:tx>
                <c:rich>
                  <a:bodyPr/>
                  <a:lstStyle/>
                  <a:p>
                    <a:r>
                      <a:rPr lang="en-US"/>
                      <a:t>d800</a:t>
                    </a:r>
                  </a:p>
                </c:rich>
              </c:tx>
              <c:showLegendKey val="0"/>
              <c:showVal val="1"/>
              <c:showCatName val="0"/>
              <c:showSerName val="0"/>
              <c:showPercent val="0"/>
              <c:showBubbleSize val="0"/>
            </c:dLbl>
            <c:dLbl>
              <c:idx val="800"/>
              <c:tx>
                <c:rich>
                  <a:bodyPr/>
                  <a:lstStyle/>
                  <a:p>
                    <a:r>
                      <a:rPr lang="en-US"/>
                      <a:t>d801</a:t>
                    </a:r>
                  </a:p>
                </c:rich>
              </c:tx>
              <c:showLegendKey val="0"/>
              <c:showVal val="1"/>
              <c:showCatName val="0"/>
              <c:showSerName val="0"/>
              <c:showPercent val="0"/>
              <c:showBubbleSize val="0"/>
            </c:dLbl>
            <c:dLbl>
              <c:idx val="801"/>
              <c:tx>
                <c:rich>
                  <a:bodyPr/>
                  <a:lstStyle/>
                  <a:p>
                    <a:r>
                      <a:rPr lang="en-US"/>
                      <a:t>d802</a:t>
                    </a:r>
                  </a:p>
                </c:rich>
              </c:tx>
              <c:showLegendKey val="0"/>
              <c:showVal val="1"/>
              <c:showCatName val="0"/>
              <c:showSerName val="0"/>
              <c:showPercent val="0"/>
              <c:showBubbleSize val="0"/>
            </c:dLbl>
            <c:dLbl>
              <c:idx val="802"/>
              <c:tx>
                <c:rich>
                  <a:bodyPr/>
                  <a:lstStyle/>
                  <a:p>
                    <a:r>
                      <a:rPr lang="en-US"/>
                      <a:t>d803</a:t>
                    </a:r>
                  </a:p>
                </c:rich>
              </c:tx>
              <c:showLegendKey val="0"/>
              <c:showVal val="1"/>
              <c:showCatName val="0"/>
              <c:showSerName val="0"/>
              <c:showPercent val="0"/>
              <c:showBubbleSize val="0"/>
            </c:dLbl>
            <c:dLbl>
              <c:idx val="803"/>
              <c:tx>
                <c:rich>
                  <a:bodyPr/>
                  <a:lstStyle/>
                  <a:p>
                    <a:r>
                      <a:rPr lang="en-US"/>
                      <a:t>d804</a:t>
                    </a:r>
                  </a:p>
                </c:rich>
              </c:tx>
              <c:showLegendKey val="0"/>
              <c:showVal val="1"/>
              <c:showCatName val="0"/>
              <c:showSerName val="0"/>
              <c:showPercent val="0"/>
              <c:showBubbleSize val="0"/>
            </c:dLbl>
            <c:dLbl>
              <c:idx val="804"/>
              <c:tx>
                <c:rich>
                  <a:bodyPr/>
                  <a:lstStyle/>
                  <a:p>
                    <a:r>
                      <a:rPr lang="en-US"/>
                      <a:t>d805</a:t>
                    </a:r>
                  </a:p>
                </c:rich>
              </c:tx>
              <c:showLegendKey val="0"/>
              <c:showVal val="1"/>
              <c:showCatName val="0"/>
              <c:showSerName val="0"/>
              <c:showPercent val="0"/>
              <c:showBubbleSize val="0"/>
            </c:dLbl>
            <c:dLbl>
              <c:idx val="805"/>
              <c:tx>
                <c:rich>
                  <a:bodyPr/>
                  <a:lstStyle/>
                  <a:p>
                    <a:r>
                      <a:rPr lang="en-US"/>
                      <a:t>d806</a:t>
                    </a:r>
                  </a:p>
                </c:rich>
              </c:tx>
              <c:showLegendKey val="0"/>
              <c:showVal val="1"/>
              <c:showCatName val="0"/>
              <c:showSerName val="0"/>
              <c:showPercent val="0"/>
              <c:showBubbleSize val="0"/>
            </c:dLbl>
            <c:dLbl>
              <c:idx val="806"/>
              <c:tx>
                <c:rich>
                  <a:bodyPr/>
                  <a:lstStyle/>
                  <a:p>
                    <a:r>
                      <a:rPr lang="en-US"/>
                      <a:t>d807</a:t>
                    </a:r>
                  </a:p>
                </c:rich>
              </c:tx>
              <c:showLegendKey val="0"/>
              <c:showVal val="1"/>
              <c:showCatName val="0"/>
              <c:showSerName val="0"/>
              <c:showPercent val="0"/>
              <c:showBubbleSize val="0"/>
            </c:dLbl>
            <c:dLbl>
              <c:idx val="807"/>
              <c:tx>
                <c:rich>
                  <a:bodyPr/>
                  <a:lstStyle/>
                  <a:p>
                    <a:r>
                      <a:rPr lang="en-US"/>
                      <a:t>d808</a:t>
                    </a:r>
                  </a:p>
                </c:rich>
              </c:tx>
              <c:showLegendKey val="0"/>
              <c:showVal val="1"/>
              <c:showCatName val="0"/>
              <c:showSerName val="0"/>
              <c:showPercent val="0"/>
              <c:showBubbleSize val="0"/>
            </c:dLbl>
            <c:dLbl>
              <c:idx val="808"/>
              <c:tx>
                <c:rich>
                  <a:bodyPr/>
                  <a:lstStyle/>
                  <a:p>
                    <a:r>
                      <a:rPr lang="en-US"/>
                      <a:t>d809</a:t>
                    </a:r>
                  </a:p>
                </c:rich>
              </c:tx>
              <c:showLegendKey val="0"/>
              <c:showVal val="1"/>
              <c:showCatName val="0"/>
              <c:showSerName val="0"/>
              <c:showPercent val="0"/>
              <c:showBubbleSize val="0"/>
            </c:dLbl>
            <c:dLbl>
              <c:idx val="809"/>
              <c:tx>
                <c:rich>
                  <a:bodyPr/>
                  <a:lstStyle/>
                  <a:p>
                    <a:r>
                      <a:rPr lang="en-US"/>
                      <a:t>d810</a:t>
                    </a:r>
                  </a:p>
                </c:rich>
              </c:tx>
              <c:showLegendKey val="0"/>
              <c:showVal val="1"/>
              <c:showCatName val="0"/>
              <c:showSerName val="0"/>
              <c:showPercent val="0"/>
              <c:showBubbleSize val="0"/>
            </c:dLbl>
            <c:dLbl>
              <c:idx val="810"/>
              <c:tx>
                <c:rich>
                  <a:bodyPr/>
                  <a:lstStyle/>
                  <a:p>
                    <a:r>
                      <a:rPr lang="en-US"/>
                      <a:t>d811</a:t>
                    </a:r>
                  </a:p>
                </c:rich>
              </c:tx>
              <c:showLegendKey val="0"/>
              <c:showVal val="1"/>
              <c:showCatName val="0"/>
              <c:showSerName val="0"/>
              <c:showPercent val="0"/>
              <c:showBubbleSize val="0"/>
            </c:dLbl>
            <c:dLbl>
              <c:idx val="811"/>
              <c:tx>
                <c:rich>
                  <a:bodyPr/>
                  <a:lstStyle/>
                  <a:p>
                    <a:r>
                      <a:rPr lang="en-US"/>
                      <a:t>d812</a:t>
                    </a:r>
                  </a:p>
                </c:rich>
              </c:tx>
              <c:showLegendKey val="0"/>
              <c:showVal val="1"/>
              <c:showCatName val="0"/>
              <c:showSerName val="0"/>
              <c:showPercent val="0"/>
              <c:showBubbleSize val="0"/>
            </c:dLbl>
            <c:dLbl>
              <c:idx val="812"/>
              <c:tx>
                <c:rich>
                  <a:bodyPr/>
                  <a:lstStyle/>
                  <a:p>
                    <a:r>
                      <a:rPr lang="en-US"/>
                      <a:t>d813</a:t>
                    </a:r>
                  </a:p>
                </c:rich>
              </c:tx>
              <c:showLegendKey val="0"/>
              <c:showVal val="1"/>
              <c:showCatName val="0"/>
              <c:showSerName val="0"/>
              <c:showPercent val="0"/>
              <c:showBubbleSize val="0"/>
            </c:dLbl>
            <c:dLbl>
              <c:idx val="813"/>
              <c:tx>
                <c:rich>
                  <a:bodyPr/>
                  <a:lstStyle/>
                  <a:p>
                    <a:r>
                      <a:rPr lang="en-US"/>
                      <a:t>d814</a:t>
                    </a:r>
                  </a:p>
                </c:rich>
              </c:tx>
              <c:showLegendKey val="0"/>
              <c:showVal val="1"/>
              <c:showCatName val="0"/>
              <c:showSerName val="0"/>
              <c:showPercent val="0"/>
              <c:showBubbleSize val="0"/>
            </c:dLbl>
            <c:dLbl>
              <c:idx val="814"/>
              <c:tx>
                <c:rich>
                  <a:bodyPr/>
                  <a:lstStyle/>
                  <a:p>
                    <a:r>
                      <a:rPr lang="en-US"/>
                      <a:t>d815</a:t>
                    </a:r>
                  </a:p>
                </c:rich>
              </c:tx>
              <c:showLegendKey val="0"/>
              <c:showVal val="1"/>
              <c:showCatName val="0"/>
              <c:showSerName val="0"/>
              <c:showPercent val="0"/>
              <c:showBubbleSize val="0"/>
            </c:dLbl>
            <c:dLbl>
              <c:idx val="815"/>
              <c:tx>
                <c:rich>
                  <a:bodyPr/>
                  <a:lstStyle/>
                  <a:p>
                    <a:r>
                      <a:rPr lang="en-US"/>
                      <a:t>d816</a:t>
                    </a:r>
                  </a:p>
                </c:rich>
              </c:tx>
              <c:showLegendKey val="0"/>
              <c:showVal val="1"/>
              <c:showCatName val="0"/>
              <c:showSerName val="0"/>
              <c:showPercent val="0"/>
              <c:showBubbleSize val="0"/>
            </c:dLbl>
            <c:dLbl>
              <c:idx val="816"/>
              <c:tx>
                <c:rich>
                  <a:bodyPr/>
                  <a:lstStyle/>
                  <a:p>
                    <a:r>
                      <a:rPr lang="en-US"/>
                      <a:t>d817</a:t>
                    </a:r>
                  </a:p>
                </c:rich>
              </c:tx>
              <c:showLegendKey val="0"/>
              <c:showVal val="1"/>
              <c:showCatName val="0"/>
              <c:showSerName val="0"/>
              <c:showPercent val="0"/>
              <c:showBubbleSize val="0"/>
            </c:dLbl>
            <c:dLbl>
              <c:idx val="817"/>
              <c:tx>
                <c:rich>
                  <a:bodyPr/>
                  <a:lstStyle/>
                  <a:p>
                    <a:r>
                      <a:rPr lang="en-US"/>
                      <a:t>d818</a:t>
                    </a:r>
                  </a:p>
                </c:rich>
              </c:tx>
              <c:showLegendKey val="0"/>
              <c:showVal val="1"/>
              <c:showCatName val="0"/>
              <c:showSerName val="0"/>
              <c:showPercent val="0"/>
              <c:showBubbleSize val="0"/>
            </c:dLbl>
            <c:dLbl>
              <c:idx val="818"/>
              <c:tx>
                <c:rich>
                  <a:bodyPr/>
                  <a:lstStyle/>
                  <a:p>
                    <a:r>
                      <a:rPr lang="en-US"/>
                      <a:t>d819</a:t>
                    </a:r>
                  </a:p>
                </c:rich>
              </c:tx>
              <c:showLegendKey val="0"/>
              <c:showVal val="1"/>
              <c:showCatName val="0"/>
              <c:showSerName val="0"/>
              <c:showPercent val="0"/>
              <c:showBubbleSize val="0"/>
            </c:dLbl>
            <c:dLbl>
              <c:idx val="819"/>
              <c:tx>
                <c:rich>
                  <a:bodyPr/>
                  <a:lstStyle/>
                  <a:p>
                    <a:r>
                      <a:rPr lang="en-US"/>
                      <a:t>d820</a:t>
                    </a:r>
                  </a:p>
                </c:rich>
              </c:tx>
              <c:showLegendKey val="0"/>
              <c:showVal val="1"/>
              <c:showCatName val="0"/>
              <c:showSerName val="0"/>
              <c:showPercent val="0"/>
              <c:showBubbleSize val="0"/>
            </c:dLbl>
            <c:dLbl>
              <c:idx val="820"/>
              <c:tx>
                <c:rich>
                  <a:bodyPr/>
                  <a:lstStyle/>
                  <a:p>
                    <a:r>
                      <a:rPr lang="en-US"/>
                      <a:t>d821</a:t>
                    </a:r>
                  </a:p>
                </c:rich>
              </c:tx>
              <c:showLegendKey val="0"/>
              <c:showVal val="1"/>
              <c:showCatName val="0"/>
              <c:showSerName val="0"/>
              <c:showPercent val="0"/>
              <c:showBubbleSize val="0"/>
            </c:dLbl>
            <c:dLbl>
              <c:idx val="821"/>
              <c:tx>
                <c:rich>
                  <a:bodyPr/>
                  <a:lstStyle/>
                  <a:p>
                    <a:r>
                      <a:rPr lang="en-US"/>
                      <a:t>d822</a:t>
                    </a:r>
                  </a:p>
                </c:rich>
              </c:tx>
              <c:showLegendKey val="0"/>
              <c:showVal val="1"/>
              <c:showCatName val="0"/>
              <c:showSerName val="0"/>
              <c:showPercent val="0"/>
              <c:showBubbleSize val="0"/>
            </c:dLbl>
            <c:dLbl>
              <c:idx val="822"/>
              <c:tx>
                <c:rich>
                  <a:bodyPr/>
                  <a:lstStyle/>
                  <a:p>
                    <a:r>
                      <a:rPr lang="en-US"/>
                      <a:t>d823</a:t>
                    </a:r>
                  </a:p>
                </c:rich>
              </c:tx>
              <c:showLegendKey val="0"/>
              <c:showVal val="1"/>
              <c:showCatName val="0"/>
              <c:showSerName val="0"/>
              <c:showPercent val="0"/>
              <c:showBubbleSize val="0"/>
            </c:dLbl>
            <c:dLbl>
              <c:idx val="823"/>
              <c:tx>
                <c:rich>
                  <a:bodyPr/>
                  <a:lstStyle/>
                  <a:p>
                    <a:r>
                      <a:rPr lang="en-US"/>
                      <a:t>d824</a:t>
                    </a:r>
                  </a:p>
                </c:rich>
              </c:tx>
              <c:showLegendKey val="0"/>
              <c:showVal val="1"/>
              <c:showCatName val="0"/>
              <c:showSerName val="0"/>
              <c:showPercent val="0"/>
              <c:showBubbleSize val="0"/>
            </c:dLbl>
            <c:dLbl>
              <c:idx val="824"/>
              <c:tx>
                <c:rich>
                  <a:bodyPr/>
                  <a:lstStyle/>
                  <a:p>
                    <a:r>
                      <a:rPr lang="en-US"/>
                      <a:t>d825</a:t>
                    </a:r>
                  </a:p>
                </c:rich>
              </c:tx>
              <c:showLegendKey val="0"/>
              <c:showVal val="1"/>
              <c:showCatName val="0"/>
              <c:showSerName val="0"/>
              <c:showPercent val="0"/>
              <c:showBubbleSize val="0"/>
            </c:dLbl>
            <c:dLbl>
              <c:idx val="825"/>
              <c:tx>
                <c:rich>
                  <a:bodyPr/>
                  <a:lstStyle/>
                  <a:p>
                    <a:r>
                      <a:rPr lang="en-US"/>
                      <a:t>d826</a:t>
                    </a:r>
                  </a:p>
                </c:rich>
              </c:tx>
              <c:showLegendKey val="0"/>
              <c:showVal val="1"/>
              <c:showCatName val="0"/>
              <c:showSerName val="0"/>
              <c:showPercent val="0"/>
              <c:showBubbleSize val="0"/>
            </c:dLbl>
            <c:dLbl>
              <c:idx val="826"/>
              <c:tx>
                <c:rich>
                  <a:bodyPr/>
                  <a:lstStyle/>
                  <a:p>
                    <a:r>
                      <a:rPr lang="en-US"/>
                      <a:t>d827</a:t>
                    </a:r>
                  </a:p>
                </c:rich>
              </c:tx>
              <c:showLegendKey val="0"/>
              <c:showVal val="1"/>
              <c:showCatName val="0"/>
              <c:showSerName val="0"/>
              <c:showPercent val="0"/>
              <c:showBubbleSize val="0"/>
            </c:dLbl>
            <c:dLbl>
              <c:idx val="827"/>
              <c:tx>
                <c:rich>
                  <a:bodyPr/>
                  <a:lstStyle/>
                  <a:p>
                    <a:r>
                      <a:rPr lang="en-US"/>
                      <a:t>d828</a:t>
                    </a:r>
                  </a:p>
                </c:rich>
              </c:tx>
              <c:showLegendKey val="0"/>
              <c:showVal val="1"/>
              <c:showCatName val="0"/>
              <c:showSerName val="0"/>
              <c:showPercent val="0"/>
              <c:showBubbleSize val="0"/>
            </c:dLbl>
            <c:dLbl>
              <c:idx val="828"/>
              <c:tx>
                <c:rich>
                  <a:bodyPr/>
                  <a:lstStyle/>
                  <a:p>
                    <a:r>
                      <a:rPr lang="en-US"/>
                      <a:t>d829</a:t>
                    </a:r>
                  </a:p>
                </c:rich>
              </c:tx>
              <c:showLegendKey val="0"/>
              <c:showVal val="1"/>
              <c:showCatName val="0"/>
              <c:showSerName val="0"/>
              <c:showPercent val="0"/>
              <c:showBubbleSize val="0"/>
            </c:dLbl>
            <c:dLbl>
              <c:idx val="829"/>
              <c:tx>
                <c:rich>
                  <a:bodyPr/>
                  <a:lstStyle/>
                  <a:p>
                    <a:r>
                      <a:rPr lang="en-US"/>
                      <a:t>d830</a:t>
                    </a:r>
                  </a:p>
                </c:rich>
              </c:tx>
              <c:showLegendKey val="0"/>
              <c:showVal val="1"/>
              <c:showCatName val="0"/>
              <c:showSerName val="0"/>
              <c:showPercent val="0"/>
              <c:showBubbleSize val="0"/>
            </c:dLbl>
            <c:dLbl>
              <c:idx val="830"/>
              <c:tx>
                <c:rich>
                  <a:bodyPr/>
                  <a:lstStyle/>
                  <a:p>
                    <a:r>
                      <a:rPr lang="en-US"/>
                      <a:t>d831</a:t>
                    </a:r>
                  </a:p>
                </c:rich>
              </c:tx>
              <c:showLegendKey val="0"/>
              <c:showVal val="1"/>
              <c:showCatName val="0"/>
              <c:showSerName val="0"/>
              <c:showPercent val="0"/>
              <c:showBubbleSize val="0"/>
            </c:dLbl>
            <c:dLbl>
              <c:idx val="831"/>
              <c:tx>
                <c:rich>
                  <a:bodyPr/>
                  <a:lstStyle/>
                  <a:p>
                    <a:r>
                      <a:rPr lang="en-US"/>
                      <a:t>d832</a:t>
                    </a:r>
                  </a:p>
                </c:rich>
              </c:tx>
              <c:showLegendKey val="0"/>
              <c:showVal val="1"/>
              <c:showCatName val="0"/>
              <c:showSerName val="0"/>
              <c:showPercent val="0"/>
              <c:showBubbleSize val="0"/>
            </c:dLbl>
            <c:dLbl>
              <c:idx val="832"/>
              <c:tx>
                <c:rich>
                  <a:bodyPr/>
                  <a:lstStyle/>
                  <a:p>
                    <a:r>
                      <a:rPr lang="en-US"/>
                      <a:t>d833</a:t>
                    </a:r>
                  </a:p>
                </c:rich>
              </c:tx>
              <c:showLegendKey val="0"/>
              <c:showVal val="1"/>
              <c:showCatName val="0"/>
              <c:showSerName val="0"/>
              <c:showPercent val="0"/>
              <c:showBubbleSize val="0"/>
            </c:dLbl>
            <c:dLbl>
              <c:idx val="833"/>
              <c:tx>
                <c:rich>
                  <a:bodyPr/>
                  <a:lstStyle/>
                  <a:p>
                    <a:r>
                      <a:rPr lang="en-US"/>
                      <a:t>d834</a:t>
                    </a:r>
                  </a:p>
                </c:rich>
              </c:tx>
              <c:showLegendKey val="0"/>
              <c:showVal val="1"/>
              <c:showCatName val="0"/>
              <c:showSerName val="0"/>
              <c:showPercent val="0"/>
              <c:showBubbleSize val="0"/>
            </c:dLbl>
            <c:dLbl>
              <c:idx val="834"/>
              <c:tx>
                <c:rich>
                  <a:bodyPr/>
                  <a:lstStyle/>
                  <a:p>
                    <a:r>
                      <a:rPr lang="en-US"/>
                      <a:t>d835</a:t>
                    </a:r>
                  </a:p>
                </c:rich>
              </c:tx>
              <c:showLegendKey val="0"/>
              <c:showVal val="1"/>
              <c:showCatName val="0"/>
              <c:showSerName val="0"/>
              <c:showPercent val="0"/>
              <c:showBubbleSize val="0"/>
            </c:dLbl>
            <c:dLbl>
              <c:idx val="835"/>
              <c:tx>
                <c:rich>
                  <a:bodyPr/>
                  <a:lstStyle/>
                  <a:p>
                    <a:r>
                      <a:rPr lang="en-US"/>
                      <a:t>d836</a:t>
                    </a:r>
                  </a:p>
                </c:rich>
              </c:tx>
              <c:showLegendKey val="0"/>
              <c:showVal val="1"/>
              <c:showCatName val="0"/>
              <c:showSerName val="0"/>
              <c:showPercent val="0"/>
              <c:showBubbleSize val="0"/>
            </c:dLbl>
            <c:dLbl>
              <c:idx val="836"/>
              <c:tx>
                <c:rich>
                  <a:bodyPr/>
                  <a:lstStyle/>
                  <a:p>
                    <a:r>
                      <a:rPr lang="en-US"/>
                      <a:t>d837</a:t>
                    </a:r>
                  </a:p>
                </c:rich>
              </c:tx>
              <c:showLegendKey val="0"/>
              <c:showVal val="1"/>
              <c:showCatName val="0"/>
              <c:showSerName val="0"/>
              <c:showPercent val="0"/>
              <c:showBubbleSize val="0"/>
            </c:dLbl>
            <c:dLbl>
              <c:idx val="837"/>
              <c:tx>
                <c:rich>
                  <a:bodyPr/>
                  <a:lstStyle/>
                  <a:p>
                    <a:r>
                      <a:rPr lang="en-US"/>
                      <a:t>d838</a:t>
                    </a:r>
                  </a:p>
                </c:rich>
              </c:tx>
              <c:showLegendKey val="0"/>
              <c:showVal val="1"/>
              <c:showCatName val="0"/>
              <c:showSerName val="0"/>
              <c:showPercent val="0"/>
              <c:showBubbleSize val="0"/>
            </c:dLbl>
            <c:dLbl>
              <c:idx val="838"/>
              <c:tx>
                <c:rich>
                  <a:bodyPr/>
                  <a:lstStyle/>
                  <a:p>
                    <a:r>
                      <a:rPr lang="en-US"/>
                      <a:t>d839</a:t>
                    </a:r>
                  </a:p>
                </c:rich>
              </c:tx>
              <c:showLegendKey val="0"/>
              <c:showVal val="1"/>
              <c:showCatName val="0"/>
              <c:showSerName val="0"/>
              <c:showPercent val="0"/>
              <c:showBubbleSize val="0"/>
            </c:dLbl>
            <c:dLbl>
              <c:idx val="839"/>
              <c:tx>
                <c:rich>
                  <a:bodyPr/>
                  <a:lstStyle/>
                  <a:p>
                    <a:r>
                      <a:rPr lang="en-US"/>
                      <a:t>d840</a:t>
                    </a:r>
                  </a:p>
                </c:rich>
              </c:tx>
              <c:showLegendKey val="0"/>
              <c:showVal val="1"/>
              <c:showCatName val="0"/>
              <c:showSerName val="0"/>
              <c:showPercent val="0"/>
              <c:showBubbleSize val="0"/>
            </c:dLbl>
            <c:dLbl>
              <c:idx val="840"/>
              <c:tx>
                <c:rich>
                  <a:bodyPr/>
                  <a:lstStyle/>
                  <a:p>
                    <a:r>
                      <a:rPr lang="en-US"/>
                      <a:t>d841</a:t>
                    </a:r>
                  </a:p>
                </c:rich>
              </c:tx>
              <c:showLegendKey val="0"/>
              <c:showVal val="1"/>
              <c:showCatName val="0"/>
              <c:showSerName val="0"/>
              <c:showPercent val="0"/>
              <c:showBubbleSize val="0"/>
            </c:dLbl>
            <c:dLbl>
              <c:idx val="841"/>
              <c:tx>
                <c:rich>
                  <a:bodyPr/>
                  <a:lstStyle/>
                  <a:p>
                    <a:r>
                      <a:rPr lang="en-US"/>
                      <a:t>d842</a:t>
                    </a:r>
                  </a:p>
                </c:rich>
              </c:tx>
              <c:showLegendKey val="0"/>
              <c:showVal val="1"/>
              <c:showCatName val="0"/>
              <c:showSerName val="0"/>
              <c:showPercent val="0"/>
              <c:showBubbleSize val="0"/>
            </c:dLbl>
            <c:dLbl>
              <c:idx val="842"/>
              <c:tx>
                <c:rich>
                  <a:bodyPr/>
                  <a:lstStyle/>
                  <a:p>
                    <a:r>
                      <a:rPr lang="en-US"/>
                      <a:t>d843</a:t>
                    </a:r>
                  </a:p>
                </c:rich>
              </c:tx>
              <c:showLegendKey val="0"/>
              <c:showVal val="1"/>
              <c:showCatName val="0"/>
              <c:showSerName val="0"/>
              <c:showPercent val="0"/>
              <c:showBubbleSize val="0"/>
            </c:dLbl>
            <c:dLbl>
              <c:idx val="843"/>
              <c:tx>
                <c:rich>
                  <a:bodyPr/>
                  <a:lstStyle/>
                  <a:p>
                    <a:r>
                      <a:rPr lang="en-US"/>
                      <a:t>d844</a:t>
                    </a:r>
                  </a:p>
                </c:rich>
              </c:tx>
              <c:showLegendKey val="0"/>
              <c:showVal val="1"/>
              <c:showCatName val="0"/>
              <c:showSerName val="0"/>
              <c:showPercent val="0"/>
              <c:showBubbleSize val="0"/>
            </c:dLbl>
            <c:dLbl>
              <c:idx val="844"/>
              <c:tx>
                <c:rich>
                  <a:bodyPr/>
                  <a:lstStyle/>
                  <a:p>
                    <a:r>
                      <a:rPr lang="en-US"/>
                      <a:t>d845</a:t>
                    </a:r>
                  </a:p>
                </c:rich>
              </c:tx>
              <c:showLegendKey val="0"/>
              <c:showVal val="1"/>
              <c:showCatName val="0"/>
              <c:showSerName val="0"/>
              <c:showPercent val="0"/>
              <c:showBubbleSize val="0"/>
            </c:dLbl>
            <c:dLbl>
              <c:idx val="845"/>
              <c:tx>
                <c:rich>
                  <a:bodyPr/>
                  <a:lstStyle/>
                  <a:p>
                    <a:r>
                      <a:rPr lang="en-US"/>
                      <a:t>d846</a:t>
                    </a:r>
                  </a:p>
                </c:rich>
              </c:tx>
              <c:showLegendKey val="0"/>
              <c:showVal val="1"/>
              <c:showCatName val="0"/>
              <c:showSerName val="0"/>
              <c:showPercent val="0"/>
              <c:showBubbleSize val="0"/>
            </c:dLbl>
            <c:dLbl>
              <c:idx val="846"/>
              <c:tx>
                <c:rich>
                  <a:bodyPr/>
                  <a:lstStyle/>
                  <a:p>
                    <a:r>
                      <a:rPr lang="en-US"/>
                      <a:t>d847</a:t>
                    </a:r>
                  </a:p>
                </c:rich>
              </c:tx>
              <c:showLegendKey val="0"/>
              <c:showVal val="1"/>
              <c:showCatName val="0"/>
              <c:showSerName val="0"/>
              <c:showPercent val="0"/>
              <c:showBubbleSize val="0"/>
            </c:dLbl>
            <c:dLbl>
              <c:idx val="847"/>
              <c:tx>
                <c:rich>
                  <a:bodyPr/>
                  <a:lstStyle/>
                  <a:p>
                    <a:r>
                      <a:rPr lang="en-US"/>
                      <a:t>d848</a:t>
                    </a:r>
                  </a:p>
                </c:rich>
              </c:tx>
              <c:showLegendKey val="0"/>
              <c:showVal val="1"/>
              <c:showCatName val="0"/>
              <c:showSerName val="0"/>
              <c:showPercent val="0"/>
              <c:showBubbleSize val="0"/>
            </c:dLbl>
            <c:dLbl>
              <c:idx val="848"/>
              <c:tx>
                <c:rich>
                  <a:bodyPr/>
                  <a:lstStyle/>
                  <a:p>
                    <a:r>
                      <a:rPr lang="en-US"/>
                      <a:t>d849</a:t>
                    </a:r>
                  </a:p>
                </c:rich>
              </c:tx>
              <c:showLegendKey val="0"/>
              <c:showVal val="1"/>
              <c:showCatName val="0"/>
              <c:showSerName val="0"/>
              <c:showPercent val="0"/>
              <c:showBubbleSize val="0"/>
            </c:dLbl>
            <c:dLbl>
              <c:idx val="849"/>
              <c:tx>
                <c:rich>
                  <a:bodyPr/>
                  <a:lstStyle/>
                  <a:p>
                    <a:r>
                      <a:rPr lang="en-US"/>
                      <a:t>d850</a:t>
                    </a:r>
                  </a:p>
                </c:rich>
              </c:tx>
              <c:showLegendKey val="0"/>
              <c:showVal val="1"/>
              <c:showCatName val="0"/>
              <c:showSerName val="0"/>
              <c:showPercent val="0"/>
              <c:showBubbleSize val="0"/>
            </c:dLbl>
            <c:dLbl>
              <c:idx val="850"/>
              <c:tx>
                <c:rich>
                  <a:bodyPr/>
                  <a:lstStyle/>
                  <a:p>
                    <a:r>
                      <a:rPr lang="en-US"/>
                      <a:t>d851</a:t>
                    </a:r>
                  </a:p>
                </c:rich>
              </c:tx>
              <c:showLegendKey val="0"/>
              <c:showVal val="1"/>
              <c:showCatName val="0"/>
              <c:showSerName val="0"/>
              <c:showPercent val="0"/>
              <c:showBubbleSize val="0"/>
            </c:dLbl>
            <c:dLbl>
              <c:idx val="851"/>
              <c:tx>
                <c:rich>
                  <a:bodyPr/>
                  <a:lstStyle/>
                  <a:p>
                    <a:r>
                      <a:rPr lang="en-US"/>
                      <a:t>d852</a:t>
                    </a:r>
                  </a:p>
                </c:rich>
              </c:tx>
              <c:showLegendKey val="0"/>
              <c:showVal val="1"/>
              <c:showCatName val="0"/>
              <c:showSerName val="0"/>
              <c:showPercent val="0"/>
              <c:showBubbleSize val="0"/>
            </c:dLbl>
            <c:dLbl>
              <c:idx val="852"/>
              <c:tx>
                <c:rich>
                  <a:bodyPr/>
                  <a:lstStyle/>
                  <a:p>
                    <a:r>
                      <a:rPr lang="en-US"/>
                      <a:t>d853</a:t>
                    </a:r>
                  </a:p>
                </c:rich>
              </c:tx>
              <c:showLegendKey val="0"/>
              <c:showVal val="1"/>
              <c:showCatName val="0"/>
              <c:showSerName val="0"/>
              <c:showPercent val="0"/>
              <c:showBubbleSize val="0"/>
            </c:dLbl>
            <c:dLbl>
              <c:idx val="853"/>
              <c:tx>
                <c:rich>
                  <a:bodyPr/>
                  <a:lstStyle/>
                  <a:p>
                    <a:r>
                      <a:rPr lang="en-US"/>
                      <a:t>d854</a:t>
                    </a:r>
                  </a:p>
                </c:rich>
              </c:tx>
              <c:showLegendKey val="0"/>
              <c:showVal val="1"/>
              <c:showCatName val="0"/>
              <c:showSerName val="0"/>
              <c:showPercent val="0"/>
              <c:showBubbleSize val="0"/>
            </c:dLbl>
            <c:dLbl>
              <c:idx val="854"/>
              <c:tx>
                <c:rich>
                  <a:bodyPr/>
                  <a:lstStyle/>
                  <a:p>
                    <a:r>
                      <a:rPr lang="en-US"/>
                      <a:t>d855</a:t>
                    </a:r>
                  </a:p>
                </c:rich>
              </c:tx>
              <c:showLegendKey val="0"/>
              <c:showVal val="1"/>
              <c:showCatName val="0"/>
              <c:showSerName val="0"/>
              <c:showPercent val="0"/>
              <c:showBubbleSize val="0"/>
            </c:dLbl>
            <c:dLbl>
              <c:idx val="855"/>
              <c:tx>
                <c:rich>
                  <a:bodyPr/>
                  <a:lstStyle/>
                  <a:p>
                    <a:r>
                      <a:rPr lang="en-US"/>
                      <a:t>d856</a:t>
                    </a:r>
                  </a:p>
                </c:rich>
              </c:tx>
              <c:showLegendKey val="0"/>
              <c:showVal val="1"/>
              <c:showCatName val="0"/>
              <c:showSerName val="0"/>
              <c:showPercent val="0"/>
              <c:showBubbleSize val="0"/>
            </c:dLbl>
            <c:dLbl>
              <c:idx val="856"/>
              <c:tx>
                <c:rich>
                  <a:bodyPr/>
                  <a:lstStyle/>
                  <a:p>
                    <a:r>
                      <a:rPr lang="en-US"/>
                      <a:t>d857</a:t>
                    </a:r>
                  </a:p>
                </c:rich>
              </c:tx>
              <c:showLegendKey val="0"/>
              <c:showVal val="1"/>
              <c:showCatName val="0"/>
              <c:showSerName val="0"/>
              <c:showPercent val="0"/>
              <c:showBubbleSize val="0"/>
            </c:dLbl>
            <c:dLbl>
              <c:idx val="857"/>
              <c:tx>
                <c:rich>
                  <a:bodyPr/>
                  <a:lstStyle/>
                  <a:p>
                    <a:r>
                      <a:rPr lang="en-US"/>
                      <a:t>d858</a:t>
                    </a:r>
                  </a:p>
                </c:rich>
              </c:tx>
              <c:showLegendKey val="0"/>
              <c:showVal val="1"/>
              <c:showCatName val="0"/>
              <c:showSerName val="0"/>
              <c:showPercent val="0"/>
              <c:showBubbleSize val="0"/>
            </c:dLbl>
            <c:dLbl>
              <c:idx val="858"/>
              <c:tx>
                <c:rich>
                  <a:bodyPr/>
                  <a:lstStyle/>
                  <a:p>
                    <a:r>
                      <a:rPr lang="en-US"/>
                      <a:t>d859</a:t>
                    </a:r>
                  </a:p>
                </c:rich>
              </c:tx>
              <c:showLegendKey val="0"/>
              <c:showVal val="1"/>
              <c:showCatName val="0"/>
              <c:showSerName val="0"/>
              <c:showPercent val="0"/>
              <c:showBubbleSize val="0"/>
            </c:dLbl>
            <c:dLbl>
              <c:idx val="859"/>
              <c:tx>
                <c:rich>
                  <a:bodyPr/>
                  <a:lstStyle/>
                  <a:p>
                    <a:r>
                      <a:rPr lang="en-US"/>
                      <a:t>d860</a:t>
                    </a:r>
                  </a:p>
                </c:rich>
              </c:tx>
              <c:showLegendKey val="0"/>
              <c:showVal val="1"/>
              <c:showCatName val="0"/>
              <c:showSerName val="0"/>
              <c:showPercent val="0"/>
              <c:showBubbleSize val="0"/>
            </c:dLbl>
            <c:dLbl>
              <c:idx val="860"/>
              <c:tx>
                <c:rich>
                  <a:bodyPr/>
                  <a:lstStyle/>
                  <a:p>
                    <a:r>
                      <a:rPr lang="en-US"/>
                      <a:t>d861</a:t>
                    </a:r>
                  </a:p>
                </c:rich>
              </c:tx>
              <c:showLegendKey val="0"/>
              <c:showVal val="1"/>
              <c:showCatName val="0"/>
              <c:showSerName val="0"/>
              <c:showPercent val="0"/>
              <c:showBubbleSize val="0"/>
            </c:dLbl>
            <c:dLbl>
              <c:idx val="861"/>
              <c:tx>
                <c:rich>
                  <a:bodyPr/>
                  <a:lstStyle/>
                  <a:p>
                    <a:r>
                      <a:rPr lang="en-US"/>
                      <a:t>d862</a:t>
                    </a:r>
                  </a:p>
                </c:rich>
              </c:tx>
              <c:showLegendKey val="0"/>
              <c:showVal val="1"/>
              <c:showCatName val="0"/>
              <c:showSerName val="0"/>
              <c:showPercent val="0"/>
              <c:showBubbleSize val="0"/>
            </c:dLbl>
            <c:dLbl>
              <c:idx val="862"/>
              <c:tx>
                <c:rich>
                  <a:bodyPr/>
                  <a:lstStyle/>
                  <a:p>
                    <a:r>
                      <a:rPr lang="en-US"/>
                      <a:t>d863</a:t>
                    </a:r>
                  </a:p>
                </c:rich>
              </c:tx>
              <c:showLegendKey val="0"/>
              <c:showVal val="1"/>
              <c:showCatName val="0"/>
              <c:showSerName val="0"/>
              <c:showPercent val="0"/>
              <c:showBubbleSize val="0"/>
            </c:dLbl>
            <c:dLbl>
              <c:idx val="863"/>
              <c:tx>
                <c:rich>
                  <a:bodyPr/>
                  <a:lstStyle/>
                  <a:p>
                    <a:r>
                      <a:rPr lang="en-US"/>
                      <a:t>d864</a:t>
                    </a:r>
                  </a:p>
                </c:rich>
              </c:tx>
              <c:showLegendKey val="0"/>
              <c:showVal val="1"/>
              <c:showCatName val="0"/>
              <c:showSerName val="0"/>
              <c:showPercent val="0"/>
              <c:showBubbleSize val="0"/>
            </c:dLbl>
            <c:dLbl>
              <c:idx val="864"/>
              <c:tx>
                <c:rich>
                  <a:bodyPr/>
                  <a:lstStyle/>
                  <a:p>
                    <a:r>
                      <a:rPr lang="en-US"/>
                      <a:t>d865</a:t>
                    </a:r>
                  </a:p>
                </c:rich>
              </c:tx>
              <c:showLegendKey val="0"/>
              <c:showVal val="1"/>
              <c:showCatName val="0"/>
              <c:showSerName val="0"/>
              <c:showPercent val="0"/>
              <c:showBubbleSize val="0"/>
            </c:dLbl>
            <c:dLbl>
              <c:idx val="865"/>
              <c:tx>
                <c:rich>
                  <a:bodyPr/>
                  <a:lstStyle/>
                  <a:p>
                    <a:r>
                      <a:rPr lang="en-US"/>
                      <a:t>d866</a:t>
                    </a:r>
                  </a:p>
                </c:rich>
              </c:tx>
              <c:showLegendKey val="0"/>
              <c:showVal val="1"/>
              <c:showCatName val="0"/>
              <c:showSerName val="0"/>
              <c:showPercent val="0"/>
              <c:showBubbleSize val="0"/>
            </c:dLbl>
            <c:dLbl>
              <c:idx val="866"/>
              <c:tx>
                <c:rich>
                  <a:bodyPr/>
                  <a:lstStyle/>
                  <a:p>
                    <a:r>
                      <a:rPr lang="en-US"/>
                      <a:t>d867</a:t>
                    </a:r>
                  </a:p>
                </c:rich>
              </c:tx>
              <c:showLegendKey val="0"/>
              <c:showVal val="1"/>
              <c:showCatName val="0"/>
              <c:showSerName val="0"/>
              <c:showPercent val="0"/>
              <c:showBubbleSize val="0"/>
            </c:dLbl>
            <c:dLbl>
              <c:idx val="867"/>
              <c:tx>
                <c:rich>
                  <a:bodyPr/>
                  <a:lstStyle/>
                  <a:p>
                    <a:r>
                      <a:rPr lang="en-US"/>
                      <a:t>d868</a:t>
                    </a:r>
                  </a:p>
                </c:rich>
              </c:tx>
              <c:showLegendKey val="0"/>
              <c:showVal val="1"/>
              <c:showCatName val="0"/>
              <c:showSerName val="0"/>
              <c:showPercent val="0"/>
              <c:showBubbleSize val="0"/>
            </c:dLbl>
            <c:dLbl>
              <c:idx val="868"/>
              <c:tx>
                <c:rich>
                  <a:bodyPr/>
                  <a:lstStyle/>
                  <a:p>
                    <a:r>
                      <a:rPr lang="en-US"/>
                      <a:t>d869</a:t>
                    </a:r>
                  </a:p>
                </c:rich>
              </c:tx>
              <c:showLegendKey val="0"/>
              <c:showVal val="1"/>
              <c:showCatName val="0"/>
              <c:showSerName val="0"/>
              <c:showPercent val="0"/>
              <c:showBubbleSize val="0"/>
            </c:dLbl>
            <c:dLbl>
              <c:idx val="869"/>
              <c:tx>
                <c:rich>
                  <a:bodyPr/>
                  <a:lstStyle/>
                  <a:p>
                    <a:r>
                      <a:rPr lang="en-US"/>
                      <a:t>d870</a:t>
                    </a:r>
                  </a:p>
                </c:rich>
              </c:tx>
              <c:showLegendKey val="0"/>
              <c:showVal val="1"/>
              <c:showCatName val="0"/>
              <c:showSerName val="0"/>
              <c:showPercent val="0"/>
              <c:showBubbleSize val="0"/>
            </c:dLbl>
            <c:dLbl>
              <c:idx val="870"/>
              <c:tx>
                <c:rich>
                  <a:bodyPr/>
                  <a:lstStyle/>
                  <a:p>
                    <a:r>
                      <a:rPr lang="en-US"/>
                      <a:t>d871</a:t>
                    </a:r>
                  </a:p>
                </c:rich>
              </c:tx>
              <c:showLegendKey val="0"/>
              <c:showVal val="1"/>
              <c:showCatName val="0"/>
              <c:showSerName val="0"/>
              <c:showPercent val="0"/>
              <c:showBubbleSize val="0"/>
            </c:dLbl>
            <c:dLbl>
              <c:idx val="871"/>
              <c:tx>
                <c:rich>
                  <a:bodyPr/>
                  <a:lstStyle/>
                  <a:p>
                    <a:r>
                      <a:rPr lang="en-US"/>
                      <a:t>d872</a:t>
                    </a:r>
                  </a:p>
                </c:rich>
              </c:tx>
              <c:showLegendKey val="0"/>
              <c:showVal val="1"/>
              <c:showCatName val="0"/>
              <c:showSerName val="0"/>
              <c:showPercent val="0"/>
              <c:showBubbleSize val="0"/>
            </c:dLbl>
            <c:dLbl>
              <c:idx val="872"/>
              <c:tx>
                <c:rich>
                  <a:bodyPr/>
                  <a:lstStyle/>
                  <a:p>
                    <a:r>
                      <a:rPr lang="en-US"/>
                      <a:t>d873</a:t>
                    </a:r>
                  </a:p>
                </c:rich>
              </c:tx>
              <c:showLegendKey val="0"/>
              <c:showVal val="1"/>
              <c:showCatName val="0"/>
              <c:showSerName val="0"/>
              <c:showPercent val="0"/>
              <c:showBubbleSize val="0"/>
            </c:dLbl>
            <c:dLbl>
              <c:idx val="873"/>
              <c:tx>
                <c:rich>
                  <a:bodyPr/>
                  <a:lstStyle/>
                  <a:p>
                    <a:r>
                      <a:rPr lang="en-US"/>
                      <a:t>d874</a:t>
                    </a:r>
                  </a:p>
                </c:rich>
              </c:tx>
              <c:showLegendKey val="0"/>
              <c:showVal val="1"/>
              <c:showCatName val="0"/>
              <c:showSerName val="0"/>
              <c:showPercent val="0"/>
              <c:showBubbleSize val="0"/>
            </c:dLbl>
            <c:dLbl>
              <c:idx val="874"/>
              <c:tx>
                <c:rich>
                  <a:bodyPr/>
                  <a:lstStyle/>
                  <a:p>
                    <a:r>
                      <a:rPr lang="en-US"/>
                      <a:t>d875</a:t>
                    </a:r>
                  </a:p>
                </c:rich>
              </c:tx>
              <c:showLegendKey val="0"/>
              <c:showVal val="1"/>
              <c:showCatName val="0"/>
              <c:showSerName val="0"/>
              <c:showPercent val="0"/>
              <c:showBubbleSize val="0"/>
            </c:dLbl>
            <c:dLbl>
              <c:idx val="875"/>
              <c:tx>
                <c:rich>
                  <a:bodyPr/>
                  <a:lstStyle/>
                  <a:p>
                    <a:r>
                      <a:rPr lang="en-US"/>
                      <a:t>d876</a:t>
                    </a:r>
                  </a:p>
                </c:rich>
              </c:tx>
              <c:showLegendKey val="0"/>
              <c:showVal val="1"/>
              <c:showCatName val="0"/>
              <c:showSerName val="0"/>
              <c:showPercent val="0"/>
              <c:showBubbleSize val="0"/>
            </c:dLbl>
            <c:dLbl>
              <c:idx val="876"/>
              <c:tx>
                <c:rich>
                  <a:bodyPr/>
                  <a:lstStyle/>
                  <a:p>
                    <a:r>
                      <a:rPr lang="en-US"/>
                      <a:t>d877</a:t>
                    </a:r>
                  </a:p>
                </c:rich>
              </c:tx>
              <c:showLegendKey val="0"/>
              <c:showVal val="1"/>
              <c:showCatName val="0"/>
              <c:showSerName val="0"/>
              <c:showPercent val="0"/>
              <c:showBubbleSize val="0"/>
            </c:dLbl>
            <c:dLbl>
              <c:idx val="877"/>
              <c:tx>
                <c:rich>
                  <a:bodyPr/>
                  <a:lstStyle/>
                  <a:p>
                    <a:r>
                      <a:rPr lang="en-US"/>
                      <a:t>d878</a:t>
                    </a:r>
                  </a:p>
                </c:rich>
              </c:tx>
              <c:showLegendKey val="0"/>
              <c:showVal val="1"/>
              <c:showCatName val="0"/>
              <c:showSerName val="0"/>
              <c:showPercent val="0"/>
              <c:showBubbleSize val="0"/>
            </c:dLbl>
            <c:dLbl>
              <c:idx val="878"/>
              <c:tx>
                <c:rich>
                  <a:bodyPr/>
                  <a:lstStyle/>
                  <a:p>
                    <a:r>
                      <a:rPr lang="en-US"/>
                      <a:t>d879</a:t>
                    </a:r>
                  </a:p>
                </c:rich>
              </c:tx>
              <c:showLegendKey val="0"/>
              <c:showVal val="1"/>
              <c:showCatName val="0"/>
              <c:showSerName val="0"/>
              <c:showPercent val="0"/>
              <c:showBubbleSize val="0"/>
            </c:dLbl>
            <c:dLbl>
              <c:idx val="879"/>
              <c:tx>
                <c:rich>
                  <a:bodyPr/>
                  <a:lstStyle/>
                  <a:p>
                    <a:r>
                      <a:rPr lang="en-US"/>
                      <a:t>d880</a:t>
                    </a:r>
                  </a:p>
                </c:rich>
              </c:tx>
              <c:showLegendKey val="0"/>
              <c:showVal val="1"/>
              <c:showCatName val="0"/>
              <c:showSerName val="0"/>
              <c:showPercent val="0"/>
              <c:showBubbleSize val="0"/>
            </c:dLbl>
            <c:dLbl>
              <c:idx val="880"/>
              <c:tx>
                <c:rich>
                  <a:bodyPr/>
                  <a:lstStyle/>
                  <a:p>
                    <a:r>
                      <a:rPr lang="en-US"/>
                      <a:t>d881</a:t>
                    </a:r>
                  </a:p>
                </c:rich>
              </c:tx>
              <c:showLegendKey val="0"/>
              <c:showVal val="1"/>
              <c:showCatName val="0"/>
              <c:showSerName val="0"/>
              <c:showPercent val="0"/>
              <c:showBubbleSize val="0"/>
            </c:dLbl>
            <c:dLbl>
              <c:idx val="881"/>
              <c:tx>
                <c:rich>
                  <a:bodyPr/>
                  <a:lstStyle/>
                  <a:p>
                    <a:r>
                      <a:rPr lang="en-US"/>
                      <a:t>d882</a:t>
                    </a:r>
                  </a:p>
                </c:rich>
              </c:tx>
              <c:showLegendKey val="0"/>
              <c:showVal val="1"/>
              <c:showCatName val="0"/>
              <c:showSerName val="0"/>
              <c:showPercent val="0"/>
              <c:showBubbleSize val="0"/>
            </c:dLbl>
            <c:dLbl>
              <c:idx val="882"/>
              <c:tx>
                <c:rich>
                  <a:bodyPr/>
                  <a:lstStyle/>
                  <a:p>
                    <a:r>
                      <a:rPr lang="en-US"/>
                      <a:t>d883</a:t>
                    </a:r>
                  </a:p>
                </c:rich>
              </c:tx>
              <c:showLegendKey val="0"/>
              <c:showVal val="1"/>
              <c:showCatName val="0"/>
              <c:showSerName val="0"/>
              <c:showPercent val="0"/>
              <c:showBubbleSize val="0"/>
            </c:dLbl>
            <c:dLbl>
              <c:idx val="883"/>
              <c:tx>
                <c:rich>
                  <a:bodyPr/>
                  <a:lstStyle/>
                  <a:p>
                    <a:r>
                      <a:rPr lang="en-US"/>
                      <a:t>d884</a:t>
                    </a:r>
                  </a:p>
                </c:rich>
              </c:tx>
              <c:showLegendKey val="0"/>
              <c:showVal val="1"/>
              <c:showCatName val="0"/>
              <c:showSerName val="0"/>
              <c:showPercent val="0"/>
              <c:showBubbleSize val="0"/>
            </c:dLbl>
            <c:dLbl>
              <c:idx val="884"/>
              <c:tx>
                <c:rich>
                  <a:bodyPr/>
                  <a:lstStyle/>
                  <a:p>
                    <a:r>
                      <a:rPr lang="en-US"/>
                      <a:t>d885</a:t>
                    </a:r>
                  </a:p>
                </c:rich>
              </c:tx>
              <c:showLegendKey val="0"/>
              <c:showVal val="1"/>
              <c:showCatName val="0"/>
              <c:showSerName val="0"/>
              <c:showPercent val="0"/>
              <c:showBubbleSize val="0"/>
            </c:dLbl>
            <c:dLbl>
              <c:idx val="885"/>
              <c:tx>
                <c:rich>
                  <a:bodyPr/>
                  <a:lstStyle/>
                  <a:p>
                    <a:r>
                      <a:rPr lang="en-US"/>
                      <a:t>d886</a:t>
                    </a:r>
                  </a:p>
                </c:rich>
              </c:tx>
              <c:showLegendKey val="0"/>
              <c:showVal val="1"/>
              <c:showCatName val="0"/>
              <c:showSerName val="0"/>
              <c:showPercent val="0"/>
              <c:showBubbleSize val="0"/>
            </c:dLbl>
            <c:dLbl>
              <c:idx val="886"/>
              <c:tx>
                <c:rich>
                  <a:bodyPr/>
                  <a:lstStyle/>
                  <a:p>
                    <a:r>
                      <a:rPr lang="en-US"/>
                      <a:t>d887</a:t>
                    </a:r>
                  </a:p>
                </c:rich>
              </c:tx>
              <c:showLegendKey val="0"/>
              <c:showVal val="1"/>
              <c:showCatName val="0"/>
              <c:showSerName val="0"/>
              <c:showPercent val="0"/>
              <c:showBubbleSize val="0"/>
            </c:dLbl>
            <c:dLbl>
              <c:idx val="887"/>
              <c:tx>
                <c:rich>
                  <a:bodyPr/>
                  <a:lstStyle/>
                  <a:p>
                    <a:r>
                      <a:rPr lang="en-US"/>
                      <a:t>d888</a:t>
                    </a:r>
                  </a:p>
                </c:rich>
              </c:tx>
              <c:showLegendKey val="0"/>
              <c:showVal val="1"/>
              <c:showCatName val="0"/>
              <c:showSerName val="0"/>
              <c:showPercent val="0"/>
              <c:showBubbleSize val="0"/>
            </c:dLbl>
            <c:dLbl>
              <c:idx val="888"/>
              <c:tx>
                <c:rich>
                  <a:bodyPr/>
                  <a:lstStyle/>
                  <a:p>
                    <a:r>
                      <a:rPr lang="en-US"/>
                      <a:t>d889</a:t>
                    </a:r>
                  </a:p>
                </c:rich>
              </c:tx>
              <c:showLegendKey val="0"/>
              <c:showVal val="1"/>
              <c:showCatName val="0"/>
              <c:showSerName val="0"/>
              <c:showPercent val="0"/>
              <c:showBubbleSize val="0"/>
            </c:dLbl>
            <c:dLbl>
              <c:idx val="889"/>
              <c:tx>
                <c:rich>
                  <a:bodyPr/>
                  <a:lstStyle/>
                  <a:p>
                    <a:r>
                      <a:rPr lang="en-US"/>
                      <a:t>d890</a:t>
                    </a:r>
                  </a:p>
                </c:rich>
              </c:tx>
              <c:showLegendKey val="0"/>
              <c:showVal val="1"/>
              <c:showCatName val="0"/>
              <c:showSerName val="0"/>
              <c:showPercent val="0"/>
              <c:showBubbleSize val="0"/>
            </c:dLbl>
            <c:dLbl>
              <c:idx val="890"/>
              <c:tx>
                <c:rich>
                  <a:bodyPr/>
                  <a:lstStyle/>
                  <a:p>
                    <a:r>
                      <a:rPr lang="en-US"/>
                      <a:t>d891</a:t>
                    </a:r>
                  </a:p>
                </c:rich>
              </c:tx>
              <c:showLegendKey val="0"/>
              <c:showVal val="1"/>
              <c:showCatName val="0"/>
              <c:showSerName val="0"/>
              <c:showPercent val="0"/>
              <c:showBubbleSize val="0"/>
            </c:dLbl>
            <c:dLbl>
              <c:idx val="891"/>
              <c:tx>
                <c:rich>
                  <a:bodyPr/>
                  <a:lstStyle/>
                  <a:p>
                    <a:r>
                      <a:rPr lang="en-US"/>
                      <a:t>d892</a:t>
                    </a:r>
                  </a:p>
                </c:rich>
              </c:tx>
              <c:showLegendKey val="0"/>
              <c:showVal val="1"/>
              <c:showCatName val="0"/>
              <c:showSerName val="0"/>
              <c:showPercent val="0"/>
              <c:showBubbleSize val="0"/>
            </c:dLbl>
            <c:dLbl>
              <c:idx val="892"/>
              <c:tx>
                <c:rich>
                  <a:bodyPr/>
                  <a:lstStyle/>
                  <a:p>
                    <a:r>
                      <a:rPr lang="en-US"/>
                      <a:t>d893</a:t>
                    </a:r>
                  </a:p>
                </c:rich>
              </c:tx>
              <c:showLegendKey val="0"/>
              <c:showVal val="1"/>
              <c:showCatName val="0"/>
              <c:showSerName val="0"/>
              <c:showPercent val="0"/>
              <c:showBubbleSize val="0"/>
            </c:dLbl>
            <c:dLbl>
              <c:idx val="893"/>
              <c:tx>
                <c:rich>
                  <a:bodyPr/>
                  <a:lstStyle/>
                  <a:p>
                    <a:r>
                      <a:rPr lang="en-US"/>
                      <a:t>d894</a:t>
                    </a:r>
                  </a:p>
                </c:rich>
              </c:tx>
              <c:showLegendKey val="0"/>
              <c:showVal val="1"/>
              <c:showCatName val="0"/>
              <c:showSerName val="0"/>
              <c:showPercent val="0"/>
              <c:showBubbleSize val="0"/>
            </c:dLbl>
            <c:dLbl>
              <c:idx val="894"/>
              <c:tx>
                <c:rich>
                  <a:bodyPr/>
                  <a:lstStyle/>
                  <a:p>
                    <a:r>
                      <a:rPr lang="en-US"/>
                      <a:t>d895</a:t>
                    </a:r>
                  </a:p>
                </c:rich>
              </c:tx>
              <c:showLegendKey val="0"/>
              <c:showVal val="1"/>
              <c:showCatName val="0"/>
              <c:showSerName val="0"/>
              <c:showPercent val="0"/>
              <c:showBubbleSize val="0"/>
            </c:dLbl>
            <c:dLbl>
              <c:idx val="895"/>
              <c:tx>
                <c:rich>
                  <a:bodyPr/>
                  <a:lstStyle/>
                  <a:p>
                    <a:r>
                      <a:rPr lang="en-US"/>
                      <a:t>d896</a:t>
                    </a:r>
                  </a:p>
                </c:rich>
              </c:tx>
              <c:showLegendKey val="0"/>
              <c:showVal val="1"/>
              <c:showCatName val="0"/>
              <c:showSerName val="0"/>
              <c:showPercent val="0"/>
              <c:showBubbleSize val="0"/>
            </c:dLbl>
            <c:dLbl>
              <c:idx val="896"/>
              <c:tx>
                <c:rich>
                  <a:bodyPr/>
                  <a:lstStyle/>
                  <a:p>
                    <a:r>
                      <a:rPr lang="en-US"/>
                      <a:t>d897</a:t>
                    </a:r>
                  </a:p>
                </c:rich>
              </c:tx>
              <c:showLegendKey val="0"/>
              <c:showVal val="1"/>
              <c:showCatName val="0"/>
              <c:showSerName val="0"/>
              <c:showPercent val="0"/>
              <c:showBubbleSize val="0"/>
            </c:dLbl>
            <c:dLbl>
              <c:idx val="897"/>
              <c:tx>
                <c:rich>
                  <a:bodyPr/>
                  <a:lstStyle/>
                  <a:p>
                    <a:r>
                      <a:rPr lang="en-US"/>
                      <a:t>d898</a:t>
                    </a:r>
                  </a:p>
                </c:rich>
              </c:tx>
              <c:showLegendKey val="0"/>
              <c:showVal val="1"/>
              <c:showCatName val="0"/>
              <c:showSerName val="0"/>
              <c:showPercent val="0"/>
              <c:showBubbleSize val="0"/>
            </c:dLbl>
            <c:dLbl>
              <c:idx val="898"/>
              <c:tx>
                <c:rich>
                  <a:bodyPr/>
                  <a:lstStyle/>
                  <a:p>
                    <a:r>
                      <a:rPr lang="en-US"/>
                      <a:t>d899</a:t>
                    </a:r>
                  </a:p>
                </c:rich>
              </c:tx>
              <c:showLegendKey val="0"/>
              <c:showVal val="1"/>
              <c:showCatName val="0"/>
              <c:showSerName val="0"/>
              <c:showPercent val="0"/>
              <c:showBubbleSize val="0"/>
            </c:dLbl>
            <c:dLbl>
              <c:idx val="899"/>
              <c:tx>
                <c:rich>
                  <a:bodyPr/>
                  <a:lstStyle/>
                  <a:p>
                    <a:r>
                      <a:rPr lang="en-US"/>
                      <a:t>d900</a:t>
                    </a:r>
                  </a:p>
                </c:rich>
              </c:tx>
              <c:showLegendKey val="0"/>
              <c:showVal val="1"/>
              <c:showCatName val="0"/>
              <c:showSerName val="0"/>
              <c:showPercent val="0"/>
              <c:showBubbleSize val="0"/>
            </c:dLbl>
            <c:dLbl>
              <c:idx val="900"/>
              <c:tx>
                <c:rich>
                  <a:bodyPr/>
                  <a:lstStyle/>
                  <a:p>
                    <a:r>
                      <a:rPr lang="en-US"/>
                      <a:t>d901</a:t>
                    </a:r>
                  </a:p>
                </c:rich>
              </c:tx>
              <c:showLegendKey val="0"/>
              <c:showVal val="1"/>
              <c:showCatName val="0"/>
              <c:showSerName val="0"/>
              <c:showPercent val="0"/>
              <c:showBubbleSize val="0"/>
            </c:dLbl>
            <c:dLbl>
              <c:idx val="901"/>
              <c:tx>
                <c:rich>
                  <a:bodyPr/>
                  <a:lstStyle/>
                  <a:p>
                    <a:r>
                      <a:rPr lang="en-US"/>
                      <a:t>d902</a:t>
                    </a:r>
                  </a:p>
                </c:rich>
              </c:tx>
              <c:showLegendKey val="0"/>
              <c:showVal val="1"/>
              <c:showCatName val="0"/>
              <c:showSerName val="0"/>
              <c:showPercent val="0"/>
              <c:showBubbleSize val="0"/>
            </c:dLbl>
            <c:dLbl>
              <c:idx val="902"/>
              <c:tx>
                <c:rich>
                  <a:bodyPr/>
                  <a:lstStyle/>
                  <a:p>
                    <a:r>
                      <a:rPr lang="en-US"/>
                      <a:t>d903</a:t>
                    </a:r>
                  </a:p>
                </c:rich>
              </c:tx>
              <c:showLegendKey val="0"/>
              <c:showVal val="1"/>
              <c:showCatName val="0"/>
              <c:showSerName val="0"/>
              <c:showPercent val="0"/>
              <c:showBubbleSize val="0"/>
            </c:dLbl>
            <c:dLbl>
              <c:idx val="903"/>
              <c:tx>
                <c:rich>
                  <a:bodyPr/>
                  <a:lstStyle/>
                  <a:p>
                    <a:r>
                      <a:rPr lang="en-US"/>
                      <a:t>d904</a:t>
                    </a:r>
                  </a:p>
                </c:rich>
              </c:tx>
              <c:showLegendKey val="0"/>
              <c:showVal val="1"/>
              <c:showCatName val="0"/>
              <c:showSerName val="0"/>
              <c:showPercent val="0"/>
              <c:showBubbleSize val="0"/>
            </c:dLbl>
            <c:dLbl>
              <c:idx val="904"/>
              <c:tx>
                <c:rich>
                  <a:bodyPr/>
                  <a:lstStyle/>
                  <a:p>
                    <a:r>
                      <a:rPr lang="en-US"/>
                      <a:t>d905</a:t>
                    </a:r>
                  </a:p>
                </c:rich>
              </c:tx>
              <c:showLegendKey val="0"/>
              <c:showVal val="1"/>
              <c:showCatName val="0"/>
              <c:showSerName val="0"/>
              <c:showPercent val="0"/>
              <c:showBubbleSize val="0"/>
            </c:dLbl>
            <c:dLbl>
              <c:idx val="905"/>
              <c:tx>
                <c:rich>
                  <a:bodyPr/>
                  <a:lstStyle/>
                  <a:p>
                    <a:r>
                      <a:rPr lang="en-US"/>
                      <a:t>d906</a:t>
                    </a:r>
                  </a:p>
                </c:rich>
              </c:tx>
              <c:showLegendKey val="0"/>
              <c:showVal val="1"/>
              <c:showCatName val="0"/>
              <c:showSerName val="0"/>
              <c:showPercent val="0"/>
              <c:showBubbleSize val="0"/>
            </c:dLbl>
            <c:dLbl>
              <c:idx val="906"/>
              <c:tx>
                <c:rich>
                  <a:bodyPr/>
                  <a:lstStyle/>
                  <a:p>
                    <a:r>
                      <a:rPr lang="en-US"/>
                      <a:t>d907</a:t>
                    </a:r>
                  </a:p>
                </c:rich>
              </c:tx>
              <c:showLegendKey val="0"/>
              <c:showVal val="1"/>
              <c:showCatName val="0"/>
              <c:showSerName val="0"/>
              <c:showPercent val="0"/>
              <c:showBubbleSize val="0"/>
            </c:dLbl>
            <c:dLbl>
              <c:idx val="907"/>
              <c:tx>
                <c:rich>
                  <a:bodyPr/>
                  <a:lstStyle/>
                  <a:p>
                    <a:r>
                      <a:rPr lang="en-US"/>
                      <a:t>d908</a:t>
                    </a:r>
                  </a:p>
                </c:rich>
              </c:tx>
              <c:showLegendKey val="0"/>
              <c:showVal val="1"/>
              <c:showCatName val="0"/>
              <c:showSerName val="0"/>
              <c:showPercent val="0"/>
              <c:showBubbleSize val="0"/>
            </c:dLbl>
            <c:dLbl>
              <c:idx val="908"/>
              <c:tx>
                <c:rich>
                  <a:bodyPr/>
                  <a:lstStyle/>
                  <a:p>
                    <a:r>
                      <a:rPr lang="en-US"/>
                      <a:t>d909</a:t>
                    </a:r>
                  </a:p>
                </c:rich>
              </c:tx>
              <c:showLegendKey val="0"/>
              <c:showVal val="1"/>
              <c:showCatName val="0"/>
              <c:showSerName val="0"/>
              <c:showPercent val="0"/>
              <c:showBubbleSize val="0"/>
            </c:dLbl>
            <c:dLbl>
              <c:idx val="909"/>
              <c:tx>
                <c:rich>
                  <a:bodyPr/>
                  <a:lstStyle/>
                  <a:p>
                    <a:r>
                      <a:rPr lang="en-US"/>
                      <a:t>d910</a:t>
                    </a:r>
                  </a:p>
                </c:rich>
              </c:tx>
              <c:showLegendKey val="0"/>
              <c:showVal val="1"/>
              <c:showCatName val="0"/>
              <c:showSerName val="0"/>
              <c:showPercent val="0"/>
              <c:showBubbleSize val="0"/>
            </c:dLbl>
            <c:dLbl>
              <c:idx val="910"/>
              <c:tx>
                <c:rich>
                  <a:bodyPr/>
                  <a:lstStyle/>
                  <a:p>
                    <a:r>
                      <a:rPr lang="en-US"/>
                      <a:t>d911</a:t>
                    </a:r>
                  </a:p>
                </c:rich>
              </c:tx>
              <c:showLegendKey val="0"/>
              <c:showVal val="1"/>
              <c:showCatName val="0"/>
              <c:showSerName val="0"/>
              <c:showPercent val="0"/>
              <c:showBubbleSize val="0"/>
            </c:dLbl>
            <c:dLbl>
              <c:idx val="911"/>
              <c:tx>
                <c:rich>
                  <a:bodyPr/>
                  <a:lstStyle/>
                  <a:p>
                    <a:r>
                      <a:rPr lang="en-US"/>
                      <a:t>d912</a:t>
                    </a:r>
                  </a:p>
                </c:rich>
              </c:tx>
              <c:showLegendKey val="0"/>
              <c:showVal val="1"/>
              <c:showCatName val="0"/>
              <c:showSerName val="0"/>
              <c:showPercent val="0"/>
              <c:showBubbleSize val="0"/>
            </c:dLbl>
            <c:dLbl>
              <c:idx val="912"/>
              <c:tx>
                <c:rich>
                  <a:bodyPr/>
                  <a:lstStyle/>
                  <a:p>
                    <a:r>
                      <a:rPr lang="en-US"/>
                      <a:t>d913</a:t>
                    </a:r>
                  </a:p>
                </c:rich>
              </c:tx>
              <c:showLegendKey val="0"/>
              <c:showVal val="1"/>
              <c:showCatName val="0"/>
              <c:showSerName val="0"/>
              <c:showPercent val="0"/>
              <c:showBubbleSize val="0"/>
            </c:dLbl>
            <c:dLbl>
              <c:idx val="913"/>
              <c:tx>
                <c:rich>
                  <a:bodyPr/>
                  <a:lstStyle/>
                  <a:p>
                    <a:r>
                      <a:rPr lang="en-US"/>
                      <a:t>d914</a:t>
                    </a:r>
                  </a:p>
                </c:rich>
              </c:tx>
              <c:showLegendKey val="0"/>
              <c:showVal val="1"/>
              <c:showCatName val="0"/>
              <c:showSerName val="0"/>
              <c:showPercent val="0"/>
              <c:showBubbleSize val="0"/>
            </c:dLbl>
            <c:dLbl>
              <c:idx val="914"/>
              <c:tx>
                <c:rich>
                  <a:bodyPr/>
                  <a:lstStyle/>
                  <a:p>
                    <a:r>
                      <a:rPr lang="en-US"/>
                      <a:t>d915</a:t>
                    </a:r>
                  </a:p>
                </c:rich>
              </c:tx>
              <c:showLegendKey val="0"/>
              <c:showVal val="1"/>
              <c:showCatName val="0"/>
              <c:showSerName val="0"/>
              <c:showPercent val="0"/>
              <c:showBubbleSize val="0"/>
            </c:dLbl>
            <c:dLbl>
              <c:idx val="915"/>
              <c:tx>
                <c:rich>
                  <a:bodyPr/>
                  <a:lstStyle/>
                  <a:p>
                    <a:r>
                      <a:rPr lang="en-US"/>
                      <a:t>d916</a:t>
                    </a:r>
                  </a:p>
                </c:rich>
              </c:tx>
              <c:showLegendKey val="0"/>
              <c:showVal val="1"/>
              <c:showCatName val="0"/>
              <c:showSerName val="0"/>
              <c:showPercent val="0"/>
              <c:showBubbleSize val="0"/>
            </c:dLbl>
            <c:dLbl>
              <c:idx val="916"/>
              <c:tx>
                <c:rich>
                  <a:bodyPr/>
                  <a:lstStyle/>
                  <a:p>
                    <a:r>
                      <a:rPr lang="en-US"/>
                      <a:t>d917</a:t>
                    </a:r>
                  </a:p>
                </c:rich>
              </c:tx>
              <c:showLegendKey val="0"/>
              <c:showVal val="1"/>
              <c:showCatName val="0"/>
              <c:showSerName val="0"/>
              <c:showPercent val="0"/>
              <c:showBubbleSize val="0"/>
            </c:dLbl>
            <c:dLbl>
              <c:idx val="917"/>
              <c:tx>
                <c:rich>
                  <a:bodyPr/>
                  <a:lstStyle/>
                  <a:p>
                    <a:r>
                      <a:rPr lang="en-US"/>
                      <a:t>d918</a:t>
                    </a:r>
                  </a:p>
                </c:rich>
              </c:tx>
              <c:showLegendKey val="0"/>
              <c:showVal val="1"/>
              <c:showCatName val="0"/>
              <c:showSerName val="0"/>
              <c:showPercent val="0"/>
              <c:showBubbleSize val="0"/>
            </c:dLbl>
            <c:dLbl>
              <c:idx val="918"/>
              <c:tx>
                <c:rich>
                  <a:bodyPr/>
                  <a:lstStyle/>
                  <a:p>
                    <a:r>
                      <a:rPr lang="en-US"/>
                      <a:t>d919</a:t>
                    </a:r>
                  </a:p>
                </c:rich>
              </c:tx>
              <c:showLegendKey val="0"/>
              <c:showVal val="1"/>
              <c:showCatName val="0"/>
              <c:showSerName val="0"/>
              <c:showPercent val="0"/>
              <c:showBubbleSize val="0"/>
            </c:dLbl>
            <c:dLbl>
              <c:idx val="919"/>
              <c:tx>
                <c:rich>
                  <a:bodyPr/>
                  <a:lstStyle/>
                  <a:p>
                    <a:r>
                      <a:rPr lang="en-US"/>
                      <a:t>d920</a:t>
                    </a:r>
                  </a:p>
                </c:rich>
              </c:tx>
              <c:showLegendKey val="0"/>
              <c:showVal val="1"/>
              <c:showCatName val="0"/>
              <c:showSerName val="0"/>
              <c:showPercent val="0"/>
              <c:showBubbleSize val="0"/>
            </c:dLbl>
            <c:dLbl>
              <c:idx val="920"/>
              <c:tx>
                <c:rich>
                  <a:bodyPr/>
                  <a:lstStyle/>
                  <a:p>
                    <a:r>
                      <a:rPr lang="en-US"/>
                      <a:t>d921</a:t>
                    </a:r>
                  </a:p>
                </c:rich>
              </c:tx>
              <c:showLegendKey val="0"/>
              <c:showVal val="1"/>
              <c:showCatName val="0"/>
              <c:showSerName val="0"/>
              <c:showPercent val="0"/>
              <c:showBubbleSize val="0"/>
            </c:dLbl>
            <c:dLbl>
              <c:idx val="921"/>
              <c:tx>
                <c:rich>
                  <a:bodyPr/>
                  <a:lstStyle/>
                  <a:p>
                    <a:r>
                      <a:rPr lang="en-US"/>
                      <a:t>d922</a:t>
                    </a:r>
                  </a:p>
                </c:rich>
              </c:tx>
              <c:showLegendKey val="0"/>
              <c:showVal val="1"/>
              <c:showCatName val="0"/>
              <c:showSerName val="0"/>
              <c:showPercent val="0"/>
              <c:showBubbleSize val="0"/>
            </c:dLbl>
            <c:dLbl>
              <c:idx val="922"/>
              <c:tx>
                <c:rich>
                  <a:bodyPr/>
                  <a:lstStyle/>
                  <a:p>
                    <a:r>
                      <a:rPr lang="en-US"/>
                      <a:t>d923</a:t>
                    </a:r>
                  </a:p>
                </c:rich>
              </c:tx>
              <c:showLegendKey val="0"/>
              <c:showVal val="1"/>
              <c:showCatName val="0"/>
              <c:showSerName val="0"/>
              <c:showPercent val="0"/>
              <c:showBubbleSize val="0"/>
            </c:dLbl>
            <c:dLbl>
              <c:idx val="923"/>
              <c:tx>
                <c:rich>
                  <a:bodyPr/>
                  <a:lstStyle/>
                  <a:p>
                    <a:r>
                      <a:rPr lang="en-US"/>
                      <a:t>d924</a:t>
                    </a:r>
                  </a:p>
                </c:rich>
              </c:tx>
              <c:showLegendKey val="0"/>
              <c:showVal val="1"/>
              <c:showCatName val="0"/>
              <c:showSerName val="0"/>
              <c:showPercent val="0"/>
              <c:showBubbleSize val="0"/>
            </c:dLbl>
            <c:dLbl>
              <c:idx val="924"/>
              <c:tx>
                <c:rich>
                  <a:bodyPr/>
                  <a:lstStyle/>
                  <a:p>
                    <a:r>
                      <a:rPr lang="en-US"/>
                      <a:t>d925</a:t>
                    </a:r>
                  </a:p>
                </c:rich>
              </c:tx>
              <c:showLegendKey val="0"/>
              <c:showVal val="1"/>
              <c:showCatName val="0"/>
              <c:showSerName val="0"/>
              <c:showPercent val="0"/>
              <c:showBubbleSize val="0"/>
            </c:dLbl>
            <c:dLbl>
              <c:idx val="925"/>
              <c:tx>
                <c:rich>
                  <a:bodyPr/>
                  <a:lstStyle/>
                  <a:p>
                    <a:r>
                      <a:rPr lang="en-US"/>
                      <a:t>d926</a:t>
                    </a:r>
                  </a:p>
                </c:rich>
              </c:tx>
              <c:showLegendKey val="0"/>
              <c:showVal val="1"/>
              <c:showCatName val="0"/>
              <c:showSerName val="0"/>
              <c:showPercent val="0"/>
              <c:showBubbleSize val="0"/>
            </c:dLbl>
            <c:dLbl>
              <c:idx val="926"/>
              <c:tx>
                <c:rich>
                  <a:bodyPr/>
                  <a:lstStyle/>
                  <a:p>
                    <a:r>
                      <a:rPr lang="en-US"/>
                      <a:t>d927</a:t>
                    </a:r>
                  </a:p>
                </c:rich>
              </c:tx>
              <c:showLegendKey val="0"/>
              <c:showVal val="1"/>
              <c:showCatName val="0"/>
              <c:showSerName val="0"/>
              <c:showPercent val="0"/>
              <c:showBubbleSize val="0"/>
            </c:dLbl>
            <c:dLbl>
              <c:idx val="927"/>
              <c:tx>
                <c:rich>
                  <a:bodyPr/>
                  <a:lstStyle/>
                  <a:p>
                    <a:r>
                      <a:rPr lang="en-US"/>
                      <a:t>d928</a:t>
                    </a:r>
                  </a:p>
                </c:rich>
              </c:tx>
              <c:showLegendKey val="0"/>
              <c:showVal val="1"/>
              <c:showCatName val="0"/>
              <c:showSerName val="0"/>
              <c:showPercent val="0"/>
              <c:showBubbleSize val="0"/>
            </c:dLbl>
            <c:dLbl>
              <c:idx val="928"/>
              <c:tx>
                <c:rich>
                  <a:bodyPr/>
                  <a:lstStyle/>
                  <a:p>
                    <a:r>
                      <a:rPr lang="en-US"/>
                      <a:t>d929</a:t>
                    </a:r>
                  </a:p>
                </c:rich>
              </c:tx>
              <c:showLegendKey val="0"/>
              <c:showVal val="1"/>
              <c:showCatName val="0"/>
              <c:showSerName val="0"/>
              <c:showPercent val="0"/>
              <c:showBubbleSize val="0"/>
            </c:dLbl>
            <c:dLbl>
              <c:idx val="929"/>
              <c:tx>
                <c:rich>
                  <a:bodyPr/>
                  <a:lstStyle/>
                  <a:p>
                    <a:r>
                      <a:rPr lang="en-US"/>
                      <a:t>d930</a:t>
                    </a:r>
                  </a:p>
                </c:rich>
              </c:tx>
              <c:showLegendKey val="0"/>
              <c:showVal val="1"/>
              <c:showCatName val="0"/>
              <c:showSerName val="0"/>
              <c:showPercent val="0"/>
              <c:showBubbleSize val="0"/>
            </c:dLbl>
            <c:dLbl>
              <c:idx val="930"/>
              <c:tx>
                <c:rich>
                  <a:bodyPr/>
                  <a:lstStyle/>
                  <a:p>
                    <a:r>
                      <a:rPr lang="en-US"/>
                      <a:t>d931</a:t>
                    </a:r>
                  </a:p>
                </c:rich>
              </c:tx>
              <c:showLegendKey val="0"/>
              <c:showVal val="1"/>
              <c:showCatName val="0"/>
              <c:showSerName val="0"/>
              <c:showPercent val="0"/>
              <c:showBubbleSize val="0"/>
            </c:dLbl>
            <c:dLbl>
              <c:idx val="931"/>
              <c:tx>
                <c:rich>
                  <a:bodyPr/>
                  <a:lstStyle/>
                  <a:p>
                    <a:r>
                      <a:rPr lang="en-US"/>
                      <a:t>d932</a:t>
                    </a:r>
                  </a:p>
                </c:rich>
              </c:tx>
              <c:showLegendKey val="0"/>
              <c:showVal val="1"/>
              <c:showCatName val="0"/>
              <c:showSerName val="0"/>
              <c:showPercent val="0"/>
              <c:showBubbleSize val="0"/>
            </c:dLbl>
            <c:dLbl>
              <c:idx val="932"/>
              <c:tx>
                <c:rich>
                  <a:bodyPr/>
                  <a:lstStyle/>
                  <a:p>
                    <a:r>
                      <a:rPr lang="en-US"/>
                      <a:t>d933</a:t>
                    </a:r>
                  </a:p>
                </c:rich>
              </c:tx>
              <c:showLegendKey val="0"/>
              <c:showVal val="1"/>
              <c:showCatName val="0"/>
              <c:showSerName val="0"/>
              <c:showPercent val="0"/>
              <c:showBubbleSize val="0"/>
            </c:dLbl>
            <c:dLbl>
              <c:idx val="933"/>
              <c:tx>
                <c:rich>
                  <a:bodyPr/>
                  <a:lstStyle/>
                  <a:p>
                    <a:r>
                      <a:rPr lang="en-US"/>
                      <a:t>d934</a:t>
                    </a:r>
                  </a:p>
                </c:rich>
              </c:tx>
              <c:showLegendKey val="0"/>
              <c:showVal val="1"/>
              <c:showCatName val="0"/>
              <c:showSerName val="0"/>
              <c:showPercent val="0"/>
              <c:showBubbleSize val="0"/>
            </c:dLbl>
            <c:dLbl>
              <c:idx val="934"/>
              <c:tx>
                <c:rich>
                  <a:bodyPr/>
                  <a:lstStyle/>
                  <a:p>
                    <a:r>
                      <a:rPr lang="en-US"/>
                      <a:t>d935</a:t>
                    </a:r>
                  </a:p>
                </c:rich>
              </c:tx>
              <c:showLegendKey val="0"/>
              <c:showVal val="1"/>
              <c:showCatName val="0"/>
              <c:showSerName val="0"/>
              <c:showPercent val="0"/>
              <c:showBubbleSize val="0"/>
            </c:dLbl>
            <c:dLbl>
              <c:idx val="935"/>
              <c:tx>
                <c:rich>
                  <a:bodyPr/>
                  <a:lstStyle/>
                  <a:p>
                    <a:r>
                      <a:rPr lang="en-US"/>
                      <a:t>d936</a:t>
                    </a:r>
                  </a:p>
                </c:rich>
              </c:tx>
              <c:showLegendKey val="0"/>
              <c:showVal val="1"/>
              <c:showCatName val="0"/>
              <c:showSerName val="0"/>
              <c:showPercent val="0"/>
              <c:showBubbleSize val="0"/>
            </c:dLbl>
            <c:dLbl>
              <c:idx val="936"/>
              <c:tx>
                <c:rich>
                  <a:bodyPr/>
                  <a:lstStyle/>
                  <a:p>
                    <a:r>
                      <a:rPr lang="en-US"/>
                      <a:t>d937</a:t>
                    </a:r>
                  </a:p>
                </c:rich>
              </c:tx>
              <c:showLegendKey val="0"/>
              <c:showVal val="1"/>
              <c:showCatName val="0"/>
              <c:showSerName val="0"/>
              <c:showPercent val="0"/>
              <c:showBubbleSize val="0"/>
            </c:dLbl>
            <c:dLbl>
              <c:idx val="937"/>
              <c:tx>
                <c:rich>
                  <a:bodyPr/>
                  <a:lstStyle/>
                  <a:p>
                    <a:r>
                      <a:rPr lang="en-US"/>
                      <a:t>d938</a:t>
                    </a:r>
                  </a:p>
                </c:rich>
              </c:tx>
              <c:showLegendKey val="0"/>
              <c:showVal val="1"/>
              <c:showCatName val="0"/>
              <c:showSerName val="0"/>
              <c:showPercent val="0"/>
              <c:showBubbleSize val="0"/>
            </c:dLbl>
            <c:dLbl>
              <c:idx val="938"/>
              <c:tx>
                <c:rich>
                  <a:bodyPr/>
                  <a:lstStyle/>
                  <a:p>
                    <a:r>
                      <a:rPr lang="en-US"/>
                      <a:t>d939</a:t>
                    </a:r>
                  </a:p>
                </c:rich>
              </c:tx>
              <c:showLegendKey val="0"/>
              <c:showVal val="1"/>
              <c:showCatName val="0"/>
              <c:showSerName val="0"/>
              <c:showPercent val="0"/>
              <c:showBubbleSize val="0"/>
            </c:dLbl>
            <c:dLbl>
              <c:idx val="939"/>
              <c:tx>
                <c:rich>
                  <a:bodyPr/>
                  <a:lstStyle/>
                  <a:p>
                    <a:r>
                      <a:rPr lang="en-US"/>
                      <a:t>d940</a:t>
                    </a:r>
                  </a:p>
                </c:rich>
              </c:tx>
              <c:showLegendKey val="0"/>
              <c:showVal val="1"/>
              <c:showCatName val="0"/>
              <c:showSerName val="0"/>
              <c:showPercent val="0"/>
              <c:showBubbleSize val="0"/>
            </c:dLbl>
            <c:dLbl>
              <c:idx val="940"/>
              <c:tx>
                <c:rich>
                  <a:bodyPr/>
                  <a:lstStyle/>
                  <a:p>
                    <a:r>
                      <a:rPr lang="en-US"/>
                      <a:t>d941</a:t>
                    </a:r>
                  </a:p>
                </c:rich>
              </c:tx>
              <c:showLegendKey val="0"/>
              <c:showVal val="1"/>
              <c:showCatName val="0"/>
              <c:showSerName val="0"/>
              <c:showPercent val="0"/>
              <c:showBubbleSize val="0"/>
            </c:dLbl>
            <c:dLbl>
              <c:idx val="941"/>
              <c:tx>
                <c:rich>
                  <a:bodyPr/>
                  <a:lstStyle/>
                  <a:p>
                    <a:r>
                      <a:rPr lang="en-US"/>
                      <a:t>d942</a:t>
                    </a:r>
                  </a:p>
                </c:rich>
              </c:tx>
              <c:showLegendKey val="0"/>
              <c:showVal val="1"/>
              <c:showCatName val="0"/>
              <c:showSerName val="0"/>
              <c:showPercent val="0"/>
              <c:showBubbleSize val="0"/>
            </c:dLbl>
            <c:dLbl>
              <c:idx val="942"/>
              <c:tx>
                <c:rich>
                  <a:bodyPr/>
                  <a:lstStyle/>
                  <a:p>
                    <a:r>
                      <a:rPr lang="en-US"/>
                      <a:t>d943</a:t>
                    </a:r>
                  </a:p>
                </c:rich>
              </c:tx>
              <c:showLegendKey val="0"/>
              <c:showVal val="1"/>
              <c:showCatName val="0"/>
              <c:showSerName val="0"/>
              <c:showPercent val="0"/>
              <c:showBubbleSize val="0"/>
            </c:dLbl>
            <c:dLbl>
              <c:idx val="943"/>
              <c:tx>
                <c:rich>
                  <a:bodyPr/>
                  <a:lstStyle/>
                  <a:p>
                    <a:r>
                      <a:rPr lang="en-US"/>
                      <a:t>d944</a:t>
                    </a:r>
                  </a:p>
                </c:rich>
              </c:tx>
              <c:showLegendKey val="0"/>
              <c:showVal val="1"/>
              <c:showCatName val="0"/>
              <c:showSerName val="0"/>
              <c:showPercent val="0"/>
              <c:showBubbleSize val="0"/>
            </c:dLbl>
            <c:dLbl>
              <c:idx val="944"/>
              <c:tx>
                <c:rich>
                  <a:bodyPr/>
                  <a:lstStyle/>
                  <a:p>
                    <a:r>
                      <a:rPr lang="en-US"/>
                      <a:t>d945</a:t>
                    </a:r>
                  </a:p>
                </c:rich>
              </c:tx>
              <c:showLegendKey val="0"/>
              <c:showVal val="1"/>
              <c:showCatName val="0"/>
              <c:showSerName val="0"/>
              <c:showPercent val="0"/>
              <c:showBubbleSize val="0"/>
            </c:dLbl>
            <c:dLbl>
              <c:idx val="945"/>
              <c:tx>
                <c:rich>
                  <a:bodyPr/>
                  <a:lstStyle/>
                  <a:p>
                    <a:r>
                      <a:rPr lang="en-US"/>
                      <a:t>d946</a:t>
                    </a:r>
                  </a:p>
                </c:rich>
              </c:tx>
              <c:showLegendKey val="0"/>
              <c:showVal val="1"/>
              <c:showCatName val="0"/>
              <c:showSerName val="0"/>
              <c:showPercent val="0"/>
              <c:showBubbleSize val="0"/>
            </c:dLbl>
            <c:dLbl>
              <c:idx val="946"/>
              <c:tx>
                <c:rich>
                  <a:bodyPr/>
                  <a:lstStyle/>
                  <a:p>
                    <a:r>
                      <a:rPr lang="en-US"/>
                      <a:t>d947</a:t>
                    </a:r>
                  </a:p>
                </c:rich>
              </c:tx>
              <c:showLegendKey val="0"/>
              <c:showVal val="1"/>
              <c:showCatName val="0"/>
              <c:showSerName val="0"/>
              <c:showPercent val="0"/>
              <c:showBubbleSize val="0"/>
            </c:dLbl>
            <c:dLbl>
              <c:idx val="947"/>
              <c:tx>
                <c:rich>
                  <a:bodyPr/>
                  <a:lstStyle/>
                  <a:p>
                    <a:r>
                      <a:rPr lang="en-US"/>
                      <a:t>d948</a:t>
                    </a:r>
                  </a:p>
                </c:rich>
              </c:tx>
              <c:showLegendKey val="0"/>
              <c:showVal val="1"/>
              <c:showCatName val="0"/>
              <c:showSerName val="0"/>
              <c:showPercent val="0"/>
              <c:showBubbleSize val="0"/>
            </c:dLbl>
            <c:dLbl>
              <c:idx val="948"/>
              <c:tx>
                <c:rich>
                  <a:bodyPr/>
                  <a:lstStyle/>
                  <a:p>
                    <a:r>
                      <a:rPr lang="en-US"/>
                      <a:t>d949</a:t>
                    </a:r>
                  </a:p>
                </c:rich>
              </c:tx>
              <c:showLegendKey val="0"/>
              <c:showVal val="1"/>
              <c:showCatName val="0"/>
              <c:showSerName val="0"/>
              <c:showPercent val="0"/>
              <c:showBubbleSize val="0"/>
            </c:dLbl>
            <c:dLbl>
              <c:idx val="949"/>
              <c:tx>
                <c:rich>
                  <a:bodyPr/>
                  <a:lstStyle/>
                  <a:p>
                    <a:r>
                      <a:rPr lang="en-US"/>
                      <a:t>d950</a:t>
                    </a:r>
                  </a:p>
                </c:rich>
              </c:tx>
              <c:showLegendKey val="0"/>
              <c:showVal val="1"/>
              <c:showCatName val="0"/>
              <c:showSerName val="0"/>
              <c:showPercent val="0"/>
              <c:showBubbleSize val="0"/>
            </c:dLbl>
            <c:dLbl>
              <c:idx val="950"/>
              <c:tx>
                <c:rich>
                  <a:bodyPr/>
                  <a:lstStyle/>
                  <a:p>
                    <a:r>
                      <a:rPr lang="en-US"/>
                      <a:t>d951</a:t>
                    </a:r>
                  </a:p>
                </c:rich>
              </c:tx>
              <c:showLegendKey val="0"/>
              <c:showVal val="1"/>
              <c:showCatName val="0"/>
              <c:showSerName val="0"/>
              <c:showPercent val="0"/>
              <c:showBubbleSize val="0"/>
            </c:dLbl>
            <c:dLbl>
              <c:idx val="951"/>
              <c:tx>
                <c:rich>
                  <a:bodyPr/>
                  <a:lstStyle/>
                  <a:p>
                    <a:r>
                      <a:rPr lang="en-US"/>
                      <a:t>d952</a:t>
                    </a:r>
                  </a:p>
                </c:rich>
              </c:tx>
              <c:showLegendKey val="0"/>
              <c:showVal val="1"/>
              <c:showCatName val="0"/>
              <c:showSerName val="0"/>
              <c:showPercent val="0"/>
              <c:showBubbleSize val="0"/>
            </c:dLbl>
            <c:dLbl>
              <c:idx val="952"/>
              <c:tx>
                <c:rich>
                  <a:bodyPr/>
                  <a:lstStyle/>
                  <a:p>
                    <a:r>
                      <a:rPr lang="en-US"/>
                      <a:t>d953</a:t>
                    </a:r>
                  </a:p>
                </c:rich>
              </c:tx>
              <c:showLegendKey val="0"/>
              <c:showVal val="1"/>
              <c:showCatName val="0"/>
              <c:showSerName val="0"/>
              <c:showPercent val="0"/>
              <c:showBubbleSize val="0"/>
            </c:dLbl>
            <c:dLbl>
              <c:idx val="953"/>
              <c:tx>
                <c:rich>
                  <a:bodyPr/>
                  <a:lstStyle/>
                  <a:p>
                    <a:r>
                      <a:rPr lang="en-US"/>
                      <a:t>d954</a:t>
                    </a:r>
                  </a:p>
                </c:rich>
              </c:tx>
              <c:showLegendKey val="0"/>
              <c:showVal val="1"/>
              <c:showCatName val="0"/>
              <c:showSerName val="0"/>
              <c:showPercent val="0"/>
              <c:showBubbleSize val="0"/>
            </c:dLbl>
            <c:dLbl>
              <c:idx val="954"/>
              <c:tx>
                <c:rich>
                  <a:bodyPr/>
                  <a:lstStyle/>
                  <a:p>
                    <a:r>
                      <a:rPr lang="en-US"/>
                      <a:t>d955</a:t>
                    </a:r>
                  </a:p>
                </c:rich>
              </c:tx>
              <c:showLegendKey val="0"/>
              <c:showVal val="1"/>
              <c:showCatName val="0"/>
              <c:showSerName val="0"/>
              <c:showPercent val="0"/>
              <c:showBubbleSize val="0"/>
            </c:dLbl>
            <c:dLbl>
              <c:idx val="955"/>
              <c:tx>
                <c:rich>
                  <a:bodyPr/>
                  <a:lstStyle/>
                  <a:p>
                    <a:r>
                      <a:rPr lang="en-US"/>
                      <a:t>d956</a:t>
                    </a:r>
                  </a:p>
                </c:rich>
              </c:tx>
              <c:showLegendKey val="0"/>
              <c:showVal val="1"/>
              <c:showCatName val="0"/>
              <c:showSerName val="0"/>
              <c:showPercent val="0"/>
              <c:showBubbleSize val="0"/>
            </c:dLbl>
            <c:dLbl>
              <c:idx val="956"/>
              <c:tx>
                <c:rich>
                  <a:bodyPr/>
                  <a:lstStyle/>
                  <a:p>
                    <a:r>
                      <a:rPr lang="en-US"/>
                      <a:t>d957</a:t>
                    </a:r>
                  </a:p>
                </c:rich>
              </c:tx>
              <c:showLegendKey val="0"/>
              <c:showVal val="1"/>
              <c:showCatName val="0"/>
              <c:showSerName val="0"/>
              <c:showPercent val="0"/>
              <c:showBubbleSize val="0"/>
            </c:dLbl>
            <c:dLbl>
              <c:idx val="957"/>
              <c:tx>
                <c:rich>
                  <a:bodyPr/>
                  <a:lstStyle/>
                  <a:p>
                    <a:r>
                      <a:rPr lang="en-US"/>
                      <a:t>d958</a:t>
                    </a:r>
                  </a:p>
                </c:rich>
              </c:tx>
              <c:showLegendKey val="0"/>
              <c:showVal val="1"/>
              <c:showCatName val="0"/>
              <c:showSerName val="0"/>
              <c:showPercent val="0"/>
              <c:showBubbleSize val="0"/>
            </c:dLbl>
            <c:dLbl>
              <c:idx val="958"/>
              <c:tx>
                <c:rich>
                  <a:bodyPr/>
                  <a:lstStyle/>
                  <a:p>
                    <a:r>
                      <a:rPr lang="en-US"/>
                      <a:t>d959</a:t>
                    </a:r>
                  </a:p>
                </c:rich>
              </c:tx>
              <c:showLegendKey val="0"/>
              <c:showVal val="1"/>
              <c:showCatName val="0"/>
              <c:showSerName val="0"/>
              <c:showPercent val="0"/>
              <c:showBubbleSize val="0"/>
            </c:dLbl>
            <c:dLbl>
              <c:idx val="959"/>
              <c:tx>
                <c:rich>
                  <a:bodyPr/>
                  <a:lstStyle/>
                  <a:p>
                    <a:r>
                      <a:rPr lang="en-US"/>
                      <a:t>d960</a:t>
                    </a:r>
                  </a:p>
                </c:rich>
              </c:tx>
              <c:showLegendKey val="0"/>
              <c:showVal val="1"/>
              <c:showCatName val="0"/>
              <c:showSerName val="0"/>
              <c:showPercent val="0"/>
              <c:showBubbleSize val="0"/>
            </c:dLbl>
            <c:dLbl>
              <c:idx val="960"/>
              <c:tx>
                <c:rich>
                  <a:bodyPr/>
                  <a:lstStyle/>
                  <a:p>
                    <a:r>
                      <a:rPr lang="en-US"/>
                      <a:t>d961</a:t>
                    </a:r>
                  </a:p>
                </c:rich>
              </c:tx>
              <c:showLegendKey val="0"/>
              <c:showVal val="1"/>
              <c:showCatName val="0"/>
              <c:showSerName val="0"/>
              <c:showPercent val="0"/>
              <c:showBubbleSize val="0"/>
            </c:dLbl>
            <c:dLbl>
              <c:idx val="961"/>
              <c:tx>
                <c:rich>
                  <a:bodyPr/>
                  <a:lstStyle/>
                  <a:p>
                    <a:r>
                      <a:rPr lang="en-US"/>
                      <a:t>d962</a:t>
                    </a:r>
                  </a:p>
                </c:rich>
              </c:tx>
              <c:showLegendKey val="0"/>
              <c:showVal val="1"/>
              <c:showCatName val="0"/>
              <c:showSerName val="0"/>
              <c:showPercent val="0"/>
              <c:showBubbleSize val="0"/>
            </c:dLbl>
            <c:dLbl>
              <c:idx val="962"/>
              <c:tx>
                <c:rich>
                  <a:bodyPr/>
                  <a:lstStyle/>
                  <a:p>
                    <a:r>
                      <a:rPr lang="en-US"/>
                      <a:t>d963</a:t>
                    </a:r>
                  </a:p>
                </c:rich>
              </c:tx>
              <c:showLegendKey val="0"/>
              <c:showVal val="1"/>
              <c:showCatName val="0"/>
              <c:showSerName val="0"/>
              <c:showPercent val="0"/>
              <c:showBubbleSize val="0"/>
            </c:dLbl>
            <c:dLbl>
              <c:idx val="963"/>
              <c:tx>
                <c:rich>
                  <a:bodyPr/>
                  <a:lstStyle/>
                  <a:p>
                    <a:r>
                      <a:rPr lang="en-US"/>
                      <a:t>d964</a:t>
                    </a:r>
                  </a:p>
                </c:rich>
              </c:tx>
              <c:showLegendKey val="0"/>
              <c:showVal val="1"/>
              <c:showCatName val="0"/>
              <c:showSerName val="0"/>
              <c:showPercent val="0"/>
              <c:showBubbleSize val="0"/>
            </c:dLbl>
            <c:dLbl>
              <c:idx val="964"/>
              <c:tx>
                <c:rich>
                  <a:bodyPr/>
                  <a:lstStyle/>
                  <a:p>
                    <a:r>
                      <a:rPr lang="en-US"/>
                      <a:t>d965</a:t>
                    </a:r>
                  </a:p>
                </c:rich>
              </c:tx>
              <c:showLegendKey val="0"/>
              <c:showVal val="1"/>
              <c:showCatName val="0"/>
              <c:showSerName val="0"/>
              <c:showPercent val="0"/>
              <c:showBubbleSize val="0"/>
            </c:dLbl>
            <c:dLbl>
              <c:idx val="965"/>
              <c:tx>
                <c:rich>
                  <a:bodyPr/>
                  <a:lstStyle/>
                  <a:p>
                    <a:r>
                      <a:rPr lang="en-US"/>
                      <a:t>d966</a:t>
                    </a:r>
                  </a:p>
                </c:rich>
              </c:tx>
              <c:showLegendKey val="0"/>
              <c:showVal val="1"/>
              <c:showCatName val="0"/>
              <c:showSerName val="0"/>
              <c:showPercent val="0"/>
              <c:showBubbleSize val="0"/>
            </c:dLbl>
            <c:dLbl>
              <c:idx val="966"/>
              <c:tx>
                <c:rich>
                  <a:bodyPr/>
                  <a:lstStyle/>
                  <a:p>
                    <a:r>
                      <a:rPr lang="en-US"/>
                      <a:t>d967</a:t>
                    </a:r>
                  </a:p>
                </c:rich>
              </c:tx>
              <c:showLegendKey val="0"/>
              <c:showVal val="1"/>
              <c:showCatName val="0"/>
              <c:showSerName val="0"/>
              <c:showPercent val="0"/>
              <c:showBubbleSize val="0"/>
            </c:dLbl>
            <c:dLbl>
              <c:idx val="967"/>
              <c:tx>
                <c:rich>
                  <a:bodyPr/>
                  <a:lstStyle/>
                  <a:p>
                    <a:r>
                      <a:rPr lang="en-US"/>
                      <a:t>d968</a:t>
                    </a:r>
                  </a:p>
                </c:rich>
              </c:tx>
              <c:showLegendKey val="0"/>
              <c:showVal val="1"/>
              <c:showCatName val="0"/>
              <c:showSerName val="0"/>
              <c:showPercent val="0"/>
              <c:showBubbleSize val="0"/>
            </c:dLbl>
            <c:dLbl>
              <c:idx val="968"/>
              <c:tx>
                <c:rich>
                  <a:bodyPr/>
                  <a:lstStyle/>
                  <a:p>
                    <a:r>
                      <a:rPr lang="en-US"/>
                      <a:t>d969</a:t>
                    </a:r>
                  </a:p>
                </c:rich>
              </c:tx>
              <c:showLegendKey val="0"/>
              <c:showVal val="1"/>
              <c:showCatName val="0"/>
              <c:showSerName val="0"/>
              <c:showPercent val="0"/>
              <c:showBubbleSize val="0"/>
            </c:dLbl>
            <c:dLbl>
              <c:idx val="969"/>
              <c:tx>
                <c:rich>
                  <a:bodyPr/>
                  <a:lstStyle/>
                  <a:p>
                    <a:r>
                      <a:rPr lang="en-US"/>
                      <a:t>d970</a:t>
                    </a:r>
                  </a:p>
                </c:rich>
              </c:tx>
              <c:showLegendKey val="0"/>
              <c:showVal val="1"/>
              <c:showCatName val="0"/>
              <c:showSerName val="0"/>
              <c:showPercent val="0"/>
              <c:showBubbleSize val="0"/>
            </c:dLbl>
            <c:dLbl>
              <c:idx val="970"/>
              <c:tx>
                <c:rich>
                  <a:bodyPr/>
                  <a:lstStyle/>
                  <a:p>
                    <a:r>
                      <a:rPr lang="en-US"/>
                      <a:t>d971</a:t>
                    </a:r>
                  </a:p>
                </c:rich>
              </c:tx>
              <c:showLegendKey val="0"/>
              <c:showVal val="1"/>
              <c:showCatName val="0"/>
              <c:showSerName val="0"/>
              <c:showPercent val="0"/>
              <c:showBubbleSize val="0"/>
            </c:dLbl>
            <c:dLbl>
              <c:idx val="971"/>
              <c:tx>
                <c:rich>
                  <a:bodyPr/>
                  <a:lstStyle/>
                  <a:p>
                    <a:r>
                      <a:rPr lang="en-US"/>
                      <a:t>d972</a:t>
                    </a:r>
                  </a:p>
                </c:rich>
              </c:tx>
              <c:showLegendKey val="0"/>
              <c:showVal val="1"/>
              <c:showCatName val="0"/>
              <c:showSerName val="0"/>
              <c:showPercent val="0"/>
              <c:showBubbleSize val="0"/>
            </c:dLbl>
            <c:dLbl>
              <c:idx val="972"/>
              <c:tx>
                <c:rich>
                  <a:bodyPr/>
                  <a:lstStyle/>
                  <a:p>
                    <a:r>
                      <a:rPr lang="en-US"/>
                      <a:t>d973</a:t>
                    </a:r>
                  </a:p>
                </c:rich>
              </c:tx>
              <c:showLegendKey val="0"/>
              <c:showVal val="1"/>
              <c:showCatName val="0"/>
              <c:showSerName val="0"/>
              <c:showPercent val="0"/>
              <c:showBubbleSize val="0"/>
            </c:dLbl>
            <c:dLbl>
              <c:idx val="973"/>
              <c:tx>
                <c:rich>
                  <a:bodyPr/>
                  <a:lstStyle/>
                  <a:p>
                    <a:r>
                      <a:rPr lang="en-US"/>
                      <a:t>d974</a:t>
                    </a:r>
                  </a:p>
                </c:rich>
              </c:tx>
              <c:showLegendKey val="0"/>
              <c:showVal val="1"/>
              <c:showCatName val="0"/>
              <c:showSerName val="0"/>
              <c:showPercent val="0"/>
              <c:showBubbleSize val="0"/>
            </c:dLbl>
            <c:dLbl>
              <c:idx val="974"/>
              <c:tx>
                <c:rich>
                  <a:bodyPr/>
                  <a:lstStyle/>
                  <a:p>
                    <a:r>
                      <a:rPr lang="en-US"/>
                      <a:t>d975</a:t>
                    </a:r>
                  </a:p>
                </c:rich>
              </c:tx>
              <c:showLegendKey val="0"/>
              <c:showVal val="1"/>
              <c:showCatName val="0"/>
              <c:showSerName val="0"/>
              <c:showPercent val="0"/>
              <c:showBubbleSize val="0"/>
            </c:dLbl>
            <c:dLbl>
              <c:idx val="975"/>
              <c:tx>
                <c:rich>
                  <a:bodyPr/>
                  <a:lstStyle/>
                  <a:p>
                    <a:r>
                      <a:rPr lang="en-US"/>
                      <a:t>d976</a:t>
                    </a:r>
                  </a:p>
                </c:rich>
              </c:tx>
              <c:showLegendKey val="0"/>
              <c:showVal val="1"/>
              <c:showCatName val="0"/>
              <c:showSerName val="0"/>
              <c:showPercent val="0"/>
              <c:showBubbleSize val="0"/>
            </c:dLbl>
            <c:dLbl>
              <c:idx val="976"/>
              <c:tx>
                <c:rich>
                  <a:bodyPr/>
                  <a:lstStyle/>
                  <a:p>
                    <a:r>
                      <a:rPr lang="en-US"/>
                      <a:t>d977</a:t>
                    </a:r>
                  </a:p>
                </c:rich>
              </c:tx>
              <c:showLegendKey val="0"/>
              <c:showVal val="1"/>
              <c:showCatName val="0"/>
              <c:showSerName val="0"/>
              <c:showPercent val="0"/>
              <c:showBubbleSize val="0"/>
            </c:dLbl>
            <c:dLbl>
              <c:idx val="977"/>
              <c:tx>
                <c:rich>
                  <a:bodyPr/>
                  <a:lstStyle/>
                  <a:p>
                    <a:r>
                      <a:rPr lang="en-US"/>
                      <a:t>d978</a:t>
                    </a:r>
                  </a:p>
                </c:rich>
              </c:tx>
              <c:showLegendKey val="0"/>
              <c:showVal val="1"/>
              <c:showCatName val="0"/>
              <c:showSerName val="0"/>
              <c:showPercent val="0"/>
              <c:showBubbleSize val="0"/>
            </c:dLbl>
            <c:dLbl>
              <c:idx val="978"/>
              <c:tx>
                <c:rich>
                  <a:bodyPr/>
                  <a:lstStyle/>
                  <a:p>
                    <a:r>
                      <a:rPr lang="en-US"/>
                      <a:t>d979</a:t>
                    </a:r>
                  </a:p>
                </c:rich>
              </c:tx>
              <c:showLegendKey val="0"/>
              <c:showVal val="1"/>
              <c:showCatName val="0"/>
              <c:showSerName val="0"/>
              <c:showPercent val="0"/>
              <c:showBubbleSize val="0"/>
            </c:dLbl>
            <c:dLbl>
              <c:idx val="979"/>
              <c:tx>
                <c:rich>
                  <a:bodyPr/>
                  <a:lstStyle/>
                  <a:p>
                    <a:r>
                      <a:rPr lang="en-US"/>
                      <a:t>d980</a:t>
                    </a:r>
                  </a:p>
                </c:rich>
              </c:tx>
              <c:showLegendKey val="0"/>
              <c:showVal val="1"/>
              <c:showCatName val="0"/>
              <c:showSerName val="0"/>
              <c:showPercent val="0"/>
              <c:showBubbleSize val="0"/>
            </c:dLbl>
            <c:dLbl>
              <c:idx val="980"/>
              <c:tx>
                <c:rich>
                  <a:bodyPr/>
                  <a:lstStyle/>
                  <a:p>
                    <a:r>
                      <a:rPr lang="en-US"/>
                      <a:t>d981</a:t>
                    </a:r>
                  </a:p>
                </c:rich>
              </c:tx>
              <c:showLegendKey val="0"/>
              <c:showVal val="1"/>
              <c:showCatName val="0"/>
              <c:showSerName val="0"/>
              <c:showPercent val="0"/>
              <c:showBubbleSize val="0"/>
            </c:dLbl>
            <c:dLbl>
              <c:idx val="981"/>
              <c:tx>
                <c:rich>
                  <a:bodyPr/>
                  <a:lstStyle/>
                  <a:p>
                    <a:r>
                      <a:rPr lang="en-US"/>
                      <a:t>d982</a:t>
                    </a:r>
                  </a:p>
                </c:rich>
              </c:tx>
              <c:showLegendKey val="0"/>
              <c:showVal val="1"/>
              <c:showCatName val="0"/>
              <c:showSerName val="0"/>
              <c:showPercent val="0"/>
              <c:showBubbleSize val="0"/>
            </c:dLbl>
            <c:dLbl>
              <c:idx val="982"/>
              <c:tx>
                <c:rich>
                  <a:bodyPr/>
                  <a:lstStyle/>
                  <a:p>
                    <a:r>
                      <a:rPr lang="en-US"/>
                      <a:t>d983</a:t>
                    </a:r>
                  </a:p>
                </c:rich>
              </c:tx>
              <c:showLegendKey val="0"/>
              <c:showVal val="1"/>
              <c:showCatName val="0"/>
              <c:showSerName val="0"/>
              <c:showPercent val="0"/>
              <c:showBubbleSize val="0"/>
            </c:dLbl>
            <c:dLbl>
              <c:idx val="983"/>
              <c:tx>
                <c:rich>
                  <a:bodyPr/>
                  <a:lstStyle/>
                  <a:p>
                    <a:r>
                      <a:rPr lang="en-US"/>
                      <a:t>d984</a:t>
                    </a:r>
                  </a:p>
                </c:rich>
              </c:tx>
              <c:showLegendKey val="0"/>
              <c:showVal val="1"/>
              <c:showCatName val="0"/>
              <c:showSerName val="0"/>
              <c:showPercent val="0"/>
              <c:showBubbleSize val="0"/>
            </c:dLbl>
            <c:dLbl>
              <c:idx val="984"/>
              <c:tx>
                <c:rich>
                  <a:bodyPr/>
                  <a:lstStyle/>
                  <a:p>
                    <a:r>
                      <a:rPr lang="en-US"/>
                      <a:t>d985</a:t>
                    </a:r>
                  </a:p>
                </c:rich>
              </c:tx>
              <c:showLegendKey val="0"/>
              <c:showVal val="1"/>
              <c:showCatName val="0"/>
              <c:showSerName val="0"/>
              <c:showPercent val="0"/>
              <c:showBubbleSize val="0"/>
            </c:dLbl>
            <c:dLbl>
              <c:idx val="985"/>
              <c:tx>
                <c:rich>
                  <a:bodyPr/>
                  <a:lstStyle/>
                  <a:p>
                    <a:r>
                      <a:rPr lang="en-US"/>
                      <a:t>d986</a:t>
                    </a:r>
                  </a:p>
                </c:rich>
              </c:tx>
              <c:showLegendKey val="0"/>
              <c:showVal val="1"/>
              <c:showCatName val="0"/>
              <c:showSerName val="0"/>
              <c:showPercent val="0"/>
              <c:showBubbleSize val="0"/>
            </c:dLbl>
            <c:dLbl>
              <c:idx val="986"/>
              <c:tx>
                <c:rich>
                  <a:bodyPr/>
                  <a:lstStyle/>
                  <a:p>
                    <a:r>
                      <a:rPr lang="en-US"/>
                      <a:t>d987</a:t>
                    </a:r>
                  </a:p>
                </c:rich>
              </c:tx>
              <c:showLegendKey val="0"/>
              <c:showVal val="1"/>
              <c:showCatName val="0"/>
              <c:showSerName val="0"/>
              <c:showPercent val="0"/>
              <c:showBubbleSize val="0"/>
            </c:dLbl>
            <c:dLbl>
              <c:idx val="987"/>
              <c:tx>
                <c:rich>
                  <a:bodyPr/>
                  <a:lstStyle/>
                  <a:p>
                    <a:r>
                      <a:rPr lang="en-US"/>
                      <a:t>d988</a:t>
                    </a:r>
                  </a:p>
                </c:rich>
              </c:tx>
              <c:showLegendKey val="0"/>
              <c:showVal val="1"/>
              <c:showCatName val="0"/>
              <c:showSerName val="0"/>
              <c:showPercent val="0"/>
              <c:showBubbleSize val="0"/>
            </c:dLbl>
            <c:dLbl>
              <c:idx val="988"/>
              <c:tx>
                <c:rich>
                  <a:bodyPr/>
                  <a:lstStyle/>
                  <a:p>
                    <a:r>
                      <a:rPr lang="en-US"/>
                      <a:t>d989</a:t>
                    </a:r>
                  </a:p>
                </c:rich>
              </c:tx>
              <c:showLegendKey val="0"/>
              <c:showVal val="1"/>
              <c:showCatName val="0"/>
              <c:showSerName val="0"/>
              <c:showPercent val="0"/>
              <c:showBubbleSize val="0"/>
            </c:dLbl>
            <c:dLbl>
              <c:idx val="989"/>
              <c:tx>
                <c:rich>
                  <a:bodyPr/>
                  <a:lstStyle/>
                  <a:p>
                    <a:r>
                      <a:rPr lang="en-US"/>
                      <a:t>d990</a:t>
                    </a:r>
                  </a:p>
                </c:rich>
              </c:tx>
              <c:showLegendKey val="0"/>
              <c:showVal val="1"/>
              <c:showCatName val="0"/>
              <c:showSerName val="0"/>
              <c:showPercent val="0"/>
              <c:showBubbleSize val="0"/>
            </c:dLbl>
            <c:dLbl>
              <c:idx val="990"/>
              <c:tx>
                <c:rich>
                  <a:bodyPr/>
                  <a:lstStyle/>
                  <a:p>
                    <a:r>
                      <a:rPr lang="en-US"/>
                      <a:t>d991</a:t>
                    </a:r>
                  </a:p>
                </c:rich>
              </c:tx>
              <c:showLegendKey val="0"/>
              <c:showVal val="1"/>
              <c:showCatName val="0"/>
              <c:showSerName val="0"/>
              <c:showPercent val="0"/>
              <c:showBubbleSize val="0"/>
            </c:dLbl>
            <c:dLbl>
              <c:idx val="991"/>
              <c:tx>
                <c:rich>
                  <a:bodyPr/>
                  <a:lstStyle/>
                  <a:p>
                    <a:r>
                      <a:rPr lang="en-US"/>
                      <a:t>d992</a:t>
                    </a:r>
                  </a:p>
                </c:rich>
              </c:tx>
              <c:showLegendKey val="0"/>
              <c:showVal val="1"/>
              <c:showCatName val="0"/>
              <c:showSerName val="0"/>
              <c:showPercent val="0"/>
              <c:showBubbleSize val="0"/>
            </c:dLbl>
            <c:dLbl>
              <c:idx val="992"/>
              <c:tx>
                <c:rich>
                  <a:bodyPr/>
                  <a:lstStyle/>
                  <a:p>
                    <a:r>
                      <a:rPr lang="en-US"/>
                      <a:t>d993</a:t>
                    </a:r>
                  </a:p>
                </c:rich>
              </c:tx>
              <c:showLegendKey val="0"/>
              <c:showVal val="1"/>
              <c:showCatName val="0"/>
              <c:showSerName val="0"/>
              <c:showPercent val="0"/>
              <c:showBubbleSize val="0"/>
            </c:dLbl>
            <c:dLbl>
              <c:idx val="993"/>
              <c:tx>
                <c:rich>
                  <a:bodyPr/>
                  <a:lstStyle/>
                  <a:p>
                    <a:r>
                      <a:rPr lang="en-US"/>
                      <a:t>d994</a:t>
                    </a:r>
                  </a:p>
                </c:rich>
              </c:tx>
              <c:showLegendKey val="0"/>
              <c:showVal val="1"/>
              <c:showCatName val="0"/>
              <c:showSerName val="0"/>
              <c:showPercent val="0"/>
              <c:showBubbleSize val="0"/>
            </c:dLbl>
            <c:dLbl>
              <c:idx val="994"/>
              <c:tx>
                <c:rich>
                  <a:bodyPr/>
                  <a:lstStyle/>
                  <a:p>
                    <a:r>
                      <a:rPr lang="en-US"/>
                      <a:t>d995</a:t>
                    </a:r>
                  </a:p>
                </c:rich>
              </c:tx>
              <c:showLegendKey val="0"/>
              <c:showVal val="1"/>
              <c:showCatName val="0"/>
              <c:showSerName val="0"/>
              <c:showPercent val="0"/>
              <c:showBubbleSize val="0"/>
            </c:dLbl>
            <c:dLbl>
              <c:idx val="995"/>
              <c:tx>
                <c:rich>
                  <a:bodyPr/>
                  <a:lstStyle/>
                  <a:p>
                    <a:r>
                      <a:rPr lang="en-US"/>
                      <a:t>d996</a:t>
                    </a:r>
                  </a:p>
                </c:rich>
              </c:tx>
              <c:showLegendKey val="0"/>
              <c:showVal val="1"/>
              <c:showCatName val="0"/>
              <c:showSerName val="0"/>
              <c:showPercent val="0"/>
              <c:showBubbleSize val="0"/>
            </c:dLbl>
            <c:dLbl>
              <c:idx val="996"/>
              <c:tx>
                <c:rich>
                  <a:bodyPr/>
                  <a:lstStyle/>
                  <a:p>
                    <a:r>
                      <a:rPr lang="en-US"/>
                      <a:t>d997</a:t>
                    </a:r>
                  </a:p>
                </c:rich>
              </c:tx>
              <c:showLegendKey val="0"/>
              <c:showVal val="1"/>
              <c:showCatName val="0"/>
              <c:showSerName val="0"/>
              <c:showPercent val="0"/>
              <c:showBubbleSize val="0"/>
            </c:dLbl>
            <c:dLbl>
              <c:idx val="997"/>
              <c:tx>
                <c:rich>
                  <a:bodyPr/>
                  <a:lstStyle/>
                  <a:p>
                    <a:r>
                      <a:rPr lang="en-US"/>
                      <a:t>d998</a:t>
                    </a:r>
                  </a:p>
                </c:rich>
              </c:tx>
              <c:showLegendKey val="0"/>
              <c:showVal val="1"/>
              <c:showCatName val="0"/>
              <c:showSerName val="0"/>
              <c:showPercent val="0"/>
              <c:showBubbleSize val="0"/>
            </c:dLbl>
            <c:dLbl>
              <c:idx val="998"/>
              <c:tx>
                <c:rich>
                  <a:bodyPr/>
                  <a:lstStyle/>
                  <a:p>
                    <a:r>
                      <a:rPr lang="en-US"/>
                      <a:t>d999</a:t>
                    </a:r>
                  </a:p>
                </c:rich>
              </c:tx>
              <c:showLegendKey val="0"/>
              <c:showVal val="1"/>
              <c:showCatName val="0"/>
              <c:showSerName val="0"/>
              <c:showPercent val="0"/>
              <c:showBubbleSize val="0"/>
            </c:dLbl>
            <c:dLbl>
              <c:idx val="999"/>
              <c:tx>
                <c:rich>
                  <a:bodyPr/>
                  <a:lstStyle/>
                  <a:p>
                    <a:r>
                      <a:rPr lang="en-US"/>
                      <a:t>d1000</a:t>
                    </a:r>
                  </a:p>
                </c:rich>
              </c:tx>
              <c:showLegendKey val="0"/>
              <c:showVal val="1"/>
              <c:showCatName val="0"/>
              <c:showSerName val="0"/>
              <c:showPercent val="0"/>
              <c:showBubbleSize val="0"/>
            </c:dLbl>
            <c:dLbl>
              <c:idx val="1000"/>
              <c:tx>
                <c:rich>
                  <a:bodyPr/>
                  <a:lstStyle/>
                  <a:p>
                    <a:r>
                      <a:rPr lang="en-US"/>
                      <a:t>d1001</a:t>
                    </a:r>
                  </a:p>
                </c:rich>
              </c:tx>
              <c:showLegendKey val="0"/>
              <c:showVal val="1"/>
              <c:showCatName val="0"/>
              <c:showSerName val="0"/>
              <c:showPercent val="0"/>
              <c:showBubbleSize val="0"/>
            </c:dLbl>
            <c:dLbl>
              <c:idx val="1001"/>
              <c:tx>
                <c:rich>
                  <a:bodyPr/>
                  <a:lstStyle/>
                  <a:p>
                    <a:r>
                      <a:rPr lang="en-US"/>
                      <a:t>d1002</a:t>
                    </a:r>
                  </a:p>
                </c:rich>
              </c:tx>
              <c:showLegendKey val="0"/>
              <c:showVal val="1"/>
              <c:showCatName val="0"/>
              <c:showSerName val="0"/>
              <c:showPercent val="0"/>
              <c:showBubbleSize val="0"/>
            </c:dLbl>
            <c:dLbl>
              <c:idx val="1002"/>
              <c:tx>
                <c:rich>
                  <a:bodyPr/>
                  <a:lstStyle/>
                  <a:p>
                    <a:r>
                      <a:rPr lang="en-US"/>
                      <a:t>d1003</a:t>
                    </a:r>
                  </a:p>
                </c:rich>
              </c:tx>
              <c:showLegendKey val="0"/>
              <c:showVal val="1"/>
              <c:showCatName val="0"/>
              <c:showSerName val="0"/>
              <c:showPercent val="0"/>
              <c:showBubbleSize val="0"/>
            </c:dLbl>
            <c:dLbl>
              <c:idx val="1003"/>
              <c:tx>
                <c:rich>
                  <a:bodyPr/>
                  <a:lstStyle/>
                  <a:p>
                    <a:r>
                      <a:rPr lang="en-US"/>
                      <a:t>d1004</a:t>
                    </a:r>
                  </a:p>
                </c:rich>
              </c:tx>
              <c:showLegendKey val="0"/>
              <c:showVal val="1"/>
              <c:showCatName val="0"/>
              <c:showSerName val="0"/>
              <c:showPercent val="0"/>
              <c:showBubbleSize val="0"/>
            </c:dLbl>
            <c:dLbl>
              <c:idx val="1004"/>
              <c:tx>
                <c:rich>
                  <a:bodyPr/>
                  <a:lstStyle/>
                  <a:p>
                    <a:r>
                      <a:rPr lang="en-US"/>
                      <a:t>d1005</a:t>
                    </a:r>
                  </a:p>
                </c:rich>
              </c:tx>
              <c:showLegendKey val="0"/>
              <c:showVal val="1"/>
              <c:showCatName val="0"/>
              <c:showSerName val="0"/>
              <c:showPercent val="0"/>
              <c:showBubbleSize val="0"/>
            </c:dLbl>
            <c:dLbl>
              <c:idx val="1005"/>
              <c:tx>
                <c:rich>
                  <a:bodyPr/>
                  <a:lstStyle/>
                  <a:p>
                    <a:r>
                      <a:rPr lang="en-US"/>
                      <a:t>d1006</a:t>
                    </a:r>
                  </a:p>
                </c:rich>
              </c:tx>
              <c:showLegendKey val="0"/>
              <c:showVal val="1"/>
              <c:showCatName val="0"/>
              <c:showSerName val="0"/>
              <c:showPercent val="0"/>
              <c:showBubbleSize val="0"/>
            </c:dLbl>
            <c:dLbl>
              <c:idx val="1006"/>
              <c:tx>
                <c:rich>
                  <a:bodyPr/>
                  <a:lstStyle/>
                  <a:p>
                    <a:r>
                      <a:rPr lang="en-US"/>
                      <a:t>d1007</a:t>
                    </a:r>
                  </a:p>
                </c:rich>
              </c:tx>
              <c:showLegendKey val="0"/>
              <c:showVal val="1"/>
              <c:showCatName val="0"/>
              <c:showSerName val="0"/>
              <c:showPercent val="0"/>
              <c:showBubbleSize val="0"/>
            </c:dLbl>
            <c:dLbl>
              <c:idx val="1007"/>
              <c:tx>
                <c:rich>
                  <a:bodyPr/>
                  <a:lstStyle/>
                  <a:p>
                    <a:r>
                      <a:rPr lang="en-US"/>
                      <a:t>d1008</a:t>
                    </a:r>
                  </a:p>
                </c:rich>
              </c:tx>
              <c:showLegendKey val="0"/>
              <c:showVal val="1"/>
              <c:showCatName val="0"/>
              <c:showSerName val="0"/>
              <c:showPercent val="0"/>
              <c:showBubbleSize val="0"/>
            </c:dLbl>
            <c:dLbl>
              <c:idx val="1008"/>
              <c:tx>
                <c:rich>
                  <a:bodyPr/>
                  <a:lstStyle/>
                  <a:p>
                    <a:r>
                      <a:rPr lang="en-US"/>
                      <a:t>d1009</a:t>
                    </a:r>
                  </a:p>
                </c:rich>
              </c:tx>
              <c:showLegendKey val="0"/>
              <c:showVal val="1"/>
              <c:showCatName val="0"/>
              <c:showSerName val="0"/>
              <c:showPercent val="0"/>
              <c:showBubbleSize val="0"/>
            </c:dLbl>
            <c:dLbl>
              <c:idx val="1009"/>
              <c:tx>
                <c:rich>
                  <a:bodyPr/>
                  <a:lstStyle/>
                  <a:p>
                    <a:r>
                      <a:rPr lang="en-US"/>
                      <a:t>d1010</a:t>
                    </a:r>
                  </a:p>
                </c:rich>
              </c:tx>
              <c:showLegendKey val="0"/>
              <c:showVal val="1"/>
              <c:showCatName val="0"/>
              <c:showSerName val="0"/>
              <c:showPercent val="0"/>
              <c:showBubbleSize val="0"/>
            </c:dLbl>
            <c:dLbl>
              <c:idx val="1010"/>
              <c:tx>
                <c:rich>
                  <a:bodyPr/>
                  <a:lstStyle/>
                  <a:p>
                    <a:r>
                      <a:rPr lang="en-US"/>
                      <a:t>d1011</a:t>
                    </a:r>
                  </a:p>
                </c:rich>
              </c:tx>
              <c:showLegendKey val="0"/>
              <c:showVal val="1"/>
              <c:showCatName val="0"/>
              <c:showSerName val="0"/>
              <c:showPercent val="0"/>
              <c:showBubbleSize val="0"/>
            </c:dLbl>
            <c:dLbl>
              <c:idx val="1011"/>
              <c:tx>
                <c:rich>
                  <a:bodyPr/>
                  <a:lstStyle/>
                  <a:p>
                    <a:r>
                      <a:rPr lang="en-US"/>
                      <a:t>d1012</a:t>
                    </a:r>
                  </a:p>
                </c:rich>
              </c:tx>
              <c:showLegendKey val="0"/>
              <c:showVal val="1"/>
              <c:showCatName val="0"/>
              <c:showSerName val="0"/>
              <c:showPercent val="0"/>
              <c:showBubbleSize val="0"/>
            </c:dLbl>
            <c:dLbl>
              <c:idx val="1012"/>
              <c:tx>
                <c:rich>
                  <a:bodyPr/>
                  <a:lstStyle/>
                  <a:p>
                    <a:r>
                      <a:rPr lang="en-US"/>
                      <a:t>d1013</a:t>
                    </a:r>
                  </a:p>
                </c:rich>
              </c:tx>
              <c:showLegendKey val="0"/>
              <c:showVal val="1"/>
              <c:showCatName val="0"/>
              <c:showSerName val="0"/>
              <c:showPercent val="0"/>
              <c:showBubbleSize val="0"/>
            </c:dLbl>
            <c:dLbl>
              <c:idx val="1013"/>
              <c:tx>
                <c:rich>
                  <a:bodyPr/>
                  <a:lstStyle/>
                  <a:p>
                    <a:r>
                      <a:rPr lang="en-US"/>
                      <a:t>d1014</a:t>
                    </a:r>
                  </a:p>
                </c:rich>
              </c:tx>
              <c:showLegendKey val="0"/>
              <c:showVal val="1"/>
              <c:showCatName val="0"/>
              <c:showSerName val="0"/>
              <c:showPercent val="0"/>
              <c:showBubbleSize val="0"/>
            </c:dLbl>
            <c:dLbl>
              <c:idx val="1014"/>
              <c:tx>
                <c:rich>
                  <a:bodyPr/>
                  <a:lstStyle/>
                  <a:p>
                    <a:r>
                      <a:rPr lang="en-US"/>
                      <a:t>d1015</a:t>
                    </a:r>
                  </a:p>
                </c:rich>
              </c:tx>
              <c:showLegendKey val="0"/>
              <c:showVal val="1"/>
              <c:showCatName val="0"/>
              <c:showSerName val="0"/>
              <c:showPercent val="0"/>
              <c:showBubbleSize val="0"/>
            </c:dLbl>
            <c:dLbl>
              <c:idx val="1015"/>
              <c:tx>
                <c:rich>
                  <a:bodyPr/>
                  <a:lstStyle/>
                  <a:p>
                    <a:r>
                      <a:rPr lang="en-US"/>
                      <a:t>d1016</a:t>
                    </a:r>
                  </a:p>
                </c:rich>
              </c:tx>
              <c:showLegendKey val="0"/>
              <c:showVal val="1"/>
              <c:showCatName val="0"/>
              <c:showSerName val="0"/>
              <c:showPercent val="0"/>
              <c:showBubbleSize val="0"/>
            </c:dLbl>
            <c:dLbl>
              <c:idx val="1016"/>
              <c:tx>
                <c:rich>
                  <a:bodyPr/>
                  <a:lstStyle/>
                  <a:p>
                    <a:r>
                      <a:rPr lang="en-US"/>
                      <a:t>d1017</a:t>
                    </a:r>
                  </a:p>
                </c:rich>
              </c:tx>
              <c:showLegendKey val="0"/>
              <c:showVal val="1"/>
              <c:showCatName val="0"/>
              <c:showSerName val="0"/>
              <c:showPercent val="0"/>
              <c:showBubbleSize val="0"/>
            </c:dLbl>
            <c:dLbl>
              <c:idx val="1017"/>
              <c:tx>
                <c:rich>
                  <a:bodyPr/>
                  <a:lstStyle/>
                  <a:p>
                    <a:r>
                      <a:rPr lang="en-US"/>
                      <a:t>d1018</a:t>
                    </a:r>
                  </a:p>
                </c:rich>
              </c:tx>
              <c:showLegendKey val="0"/>
              <c:showVal val="1"/>
              <c:showCatName val="0"/>
              <c:showSerName val="0"/>
              <c:showPercent val="0"/>
              <c:showBubbleSize val="0"/>
            </c:dLbl>
            <c:dLbl>
              <c:idx val="1018"/>
              <c:tx>
                <c:rich>
                  <a:bodyPr/>
                  <a:lstStyle/>
                  <a:p>
                    <a:r>
                      <a:rPr lang="en-US"/>
                      <a:t>d1019</a:t>
                    </a:r>
                  </a:p>
                </c:rich>
              </c:tx>
              <c:showLegendKey val="0"/>
              <c:showVal val="1"/>
              <c:showCatName val="0"/>
              <c:showSerName val="0"/>
              <c:showPercent val="0"/>
              <c:showBubbleSize val="0"/>
            </c:dLbl>
            <c:dLbl>
              <c:idx val="1019"/>
              <c:tx>
                <c:rich>
                  <a:bodyPr/>
                  <a:lstStyle/>
                  <a:p>
                    <a:r>
                      <a:rPr lang="en-US"/>
                      <a:t>d1020</a:t>
                    </a:r>
                  </a:p>
                </c:rich>
              </c:tx>
              <c:showLegendKey val="0"/>
              <c:showVal val="1"/>
              <c:showCatName val="0"/>
              <c:showSerName val="0"/>
              <c:showPercent val="0"/>
              <c:showBubbleSize val="0"/>
            </c:dLbl>
            <c:dLbl>
              <c:idx val="1020"/>
              <c:tx>
                <c:rich>
                  <a:bodyPr/>
                  <a:lstStyle/>
                  <a:p>
                    <a:r>
                      <a:rPr lang="en-US"/>
                      <a:t>d1021</a:t>
                    </a:r>
                  </a:p>
                </c:rich>
              </c:tx>
              <c:showLegendKey val="0"/>
              <c:showVal val="1"/>
              <c:showCatName val="0"/>
              <c:showSerName val="0"/>
              <c:showPercent val="0"/>
              <c:showBubbleSize val="0"/>
            </c:dLbl>
            <c:dLbl>
              <c:idx val="1021"/>
              <c:tx>
                <c:rich>
                  <a:bodyPr/>
                  <a:lstStyle/>
                  <a:p>
                    <a:r>
                      <a:rPr lang="en-US"/>
                      <a:t>d1022</a:t>
                    </a:r>
                  </a:p>
                </c:rich>
              </c:tx>
              <c:showLegendKey val="0"/>
              <c:showVal val="1"/>
              <c:showCatName val="0"/>
              <c:showSerName val="0"/>
              <c:showPercent val="0"/>
              <c:showBubbleSize val="0"/>
            </c:dLbl>
            <c:dLbl>
              <c:idx val="1022"/>
              <c:tx>
                <c:rich>
                  <a:bodyPr/>
                  <a:lstStyle/>
                  <a:p>
                    <a:r>
                      <a:rPr lang="en-US"/>
                      <a:t>d1023</a:t>
                    </a:r>
                  </a:p>
                </c:rich>
              </c:tx>
              <c:showLegendKey val="0"/>
              <c:showVal val="1"/>
              <c:showCatName val="0"/>
              <c:showSerName val="0"/>
              <c:showPercent val="0"/>
              <c:showBubbleSize val="0"/>
            </c:dLbl>
            <c:dLbl>
              <c:idx val="1023"/>
              <c:tx>
                <c:rich>
                  <a:bodyPr/>
                  <a:lstStyle/>
                  <a:p>
                    <a:r>
                      <a:rPr lang="en-US"/>
                      <a:t>d1024</a:t>
                    </a:r>
                  </a:p>
                </c:rich>
              </c:tx>
              <c:showLegendKey val="0"/>
              <c:showVal val="1"/>
              <c:showCatName val="0"/>
              <c:showSerName val="0"/>
              <c:showPercent val="0"/>
              <c:showBubbleSize val="0"/>
            </c:dLbl>
            <c:dLbl>
              <c:idx val="1024"/>
              <c:tx>
                <c:rich>
                  <a:bodyPr/>
                  <a:lstStyle/>
                  <a:p>
                    <a:r>
                      <a:rPr lang="en-US"/>
                      <a:t>d1025</a:t>
                    </a:r>
                  </a:p>
                </c:rich>
              </c:tx>
              <c:showLegendKey val="0"/>
              <c:showVal val="1"/>
              <c:showCatName val="0"/>
              <c:showSerName val="0"/>
              <c:showPercent val="0"/>
              <c:showBubbleSize val="0"/>
            </c:dLbl>
            <c:dLbl>
              <c:idx val="1025"/>
              <c:tx>
                <c:rich>
                  <a:bodyPr/>
                  <a:lstStyle/>
                  <a:p>
                    <a:r>
                      <a:rPr lang="en-US"/>
                      <a:t>d1026</a:t>
                    </a:r>
                  </a:p>
                </c:rich>
              </c:tx>
              <c:showLegendKey val="0"/>
              <c:showVal val="1"/>
              <c:showCatName val="0"/>
              <c:showSerName val="0"/>
              <c:showPercent val="0"/>
              <c:showBubbleSize val="0"/>
            </c:dLbl>
            <c:dLbl>
              <c:idx val="1026"/>
              <c:tx>
                <c:rich>
                  <a:bodyPr/>
                  <a:lstStyle/>
                  <a:p>
                    <a:r>
                      <a:rPr lang="en-US"/>
                      <a:t>d1027</a:t>
                    </a:r>
                  </a:p>
                </c:rich>
              </c:tx>
              <c:showLegendKey val="0"/>
              <c:showVal val="1"/>
              <c:showCatName val="0"/>
              <c:showSerName val="0"/>
              <c:showPercent val="0"/>
              <c:showBubbleSize val="0"/>
            </c:dLbl>
            <c:dLbl>
              <c:idx val="1027"/>
              <c:tx>
                <c:rich>
                  <a:bodyPr/>
                  <a:lstStyle/>
                  <a:p>
                    <a:r>
                      <a:rPr lang="en-US"/>
                      <a:t>d1028</a:t>
                    </a:r>
                  </a:p>
                </c:rich>
              </c:tx>
              <c:showLegendKey val="0"/>
              <c:showVal val="1"/>
              <c:showCatName val="0"/>
              <c:showSerName val="0"/>
              <c:showPercent val="0"/>
              <c:showBubbleSize val="0"/>
            </c:dLbl>
            <c:dLbl>
              <c:idx val="1028"/>
              <c:tx>
                <c:rich>
                  <a:bodyPr/>
                  <a:lstStyle/>
                  <a:p>
                    <a:r>
                      <a:rPr lang="en-US"/>
                      <a:t>d1029</a:t>
                    </a:r>
                  </a:p>
                </c:rich>
              </c:tx>
              <c:showLegendKey val="0"/>
              <c:showVal val="1"/>
              <c:showCatName val="0"/>
              <c:showSerName val="0"/>
              <c:showPercent val="0"/>
              <c:showBubbleSize val="0"/>
            </c:dLbl>
            <c:dLbl>
              <c:idx val="1029"/>
              <c:tx>
                <c:rich>
                  <a:bodyPr/>
                  <a:lstStyle/>
                  <a:p>
                    <a:r>
                      <a:rPr lang="en-US"/>
                      <a:t>d1030</a:t>
                    </a:r>
                  </a:p>
                </c:rich>
              </c:tx>
              <c:showLegendKey val="0"/>
              <c:showVal val="1"/>
              <c:showCatName val="0"/>
              <c:showSerName val="0"/>
              <c:showPercent val="0"/>
              <c:showBubbleSize val="0"/>
            </c:dLbl>
            <c:dLbl>
              <c:idx val="1030"/>
              <c:tx>
                <c:rich>
                  <a:bodyPr/>
                  <a:lstStyle/>
                  <a:p>
                    <a:r>
                      <a:rPr lang="en-US"/>
                      <a:t>d1031</a:t>
                    </a:r>
                  </a:p>
                </c:rich>
              </c:tx>
              <c:showLegendKey val="0"/>
              <c:showVal val="1"/>
              <c:showCatName val="0"/>
              <c:showSerName val="0"/>
              <c:showPercent val="0"/>
              <c:showBubbleSize val="0"/>
            </c:dLbl>
            <c:dLbl>
              <c:idx val="1031"/>
              <c:tx>
                <c:rich>
                  <a:bodyPr/>
                  <a:lstStyle/>
                  <a:p>
                    <a:r>
                      <a:rPr lang="en-US"/>
                      <a:t>d1032</a:t>
                    </a:r>
                  </a:p>
                </c:rich>
              </c:tx>
              <c:showLegendKey val="0"/>
              <c:showVal val="1"/>
              <c:showCatName val="0"/>
              <c:showSerName val="0"/>
              <c:showPercent val="0"/>
              <c:showBubbleSize val="0"/>
            </c:dLbl>
            <c:dLbl>
              <c:idx val="1032"/>
              <c:tx>
                <c:rich>
                  <a:bodyPr/>
                  <a:lstStyle/>
                  <a:p>
                    <a:r>
                      <a:rPr lang="en-US"/>
                      <a:t>d1033</a:t>
                    </a:r>
                  </a:p>
                </c:rich>
              </c:tx>
              <c:showLegendKey val="0"/>
              <c:showVal val="1"/>
              <c:showCatName val="0"/>
              <c:showSerName val="0"/>
              <c:showPercent val="0"/>
              <c:showBubbleSize val="0"/>
            </c:dLbl>
            <c:dLbl>
              <c:idx val="1033"/>
              <c:tx>
                <c:rich>
                  <a:bodyPr/>
                  <a:lstStyle/>
                  <a:p>
                    <a:r>
                      <a:rPr lang="en-US"/>
                      <a:t>d1034</a:t>
                    </a:r>
                  </a:p>
                </c:rich>
              </c:tx>
              <c:showLegendKey val="0"/>
              <c:showVal val="1"/>
              <c:showCatName val="0"/>
              <c:showSerName val="0"/>
              <c:showPercent val="0"/>
              <c:showBubbleSize val="0"/>
            </c:dLbl>
            <c:dLbl>
              <c:idx val="1034"/>
              <c:tx>
                <c:rich>
                  <a:bodyPr/>
                  <a:lstStyle/>
                  <a:p>
                    <a:r>
                      <a:rPr lang="en-US"/>
                      <a:t>d1035</a:t>
                    </a:r>
                  </a:p>
                </c:rich>
              </c:tx>
              <c:showLegendKey val="0"/>
              <c:showVal val="1"/>
              <c:showCatName val="0"/>
              <c:showSerName val="0"/>
              <c:showPercent val="0"/>
              <c:showBubbleSize val="0"/>
            </c:dLbl>
            <c:dLbl>
              <c:idx val="1035"/>
              <c:tx>
                <c:rich>
                  <a:bodyPr/>
                  <a:lstStyle/>
                  <a:p>
                    <a:r>
                      <a:rPr lang="en-US"/>
                      <a:t>d1036</a:t>
                    </a:r>
                  </a:p>
                </c:rich>
              </c:tx>
              <c:showLegendKey val="0"/>
              <c:showVal val="1"/>
              <c:showCatName val="0"/>
              <c:showSerName val="0"/>
              <c:showPercent val="0"/>
              <c:showBubbleSize val="0"/>
            </c:dLbl>
            <c:dLbl>
              <c:idx val="1036"/>
              <c:tx>
                <c:rich>
                  <a:bodyPr/>
                  <a:lstStyle/>
                  <a:p>
                    <a:r>
                      <a:rPr lang="en-US"/>
                      <a:t>d1037</a:t>
                    </a:r>
                  </a:p>
                </c:rich>
              </c:tx>
              <c:showLegendKey val="0"/>
              <c:showVal val="1"/>
              <c:showCatName val="0"/>
              <c:showSerName val="0"/>
              <c:showPercent val="0"/>
              <c:showBubbleSize val="0"/>
            </c:dLbl>
            <c:dLbl>
              <c:idx val="1037"/>
              <c:tx>
                <c:rich>
                  <a:bodyPr/>
                  <a:lstStyle/>
                  <a:p>
                    <a:r>
                      <a:rPr lang="en-US"/>
                      <a:t>d1038</a:t>
                    </a:r>
                  </a:p>
                </c:rich>
              </c:tx>
              <c:showLegendKey val="0"/>
              <c:showVal val="1"/>
              <c:showCatName val="0"/>
              <c:showSerName val="0"/>
              <c:showPercent val="0"/>
              <c:showBubbleSize val="0"/>
            </c:dLbl>
            <c:dLbl>
              <c:idx val="1038"/>
              <c:tx>
                <c:rich>
                  <a:bodyPr/>
                  <a:lstStyle/>
                  <a:p>
                    <a:r>
                      <a:rPr lang="en-US"/>
                      <a:t>d1039</a:t>
                    </a:r>
                  </a:p>
                </c:rich>
              </c:tx>
              <c:showLegendKey val="0"/>
              <c:showVal val="1"/>
              <c:showCatName val="0"/>
              <c:showSerName val="0"/>
              <c:showPercent val="0"/>
              <c:showBubbleSize val="0"/>
            </c:dLbl>
            <c:dLbl>
              <c:idx val="1039"/>
              <c:tx>
                <c:rich>
                  <a:bodyPr/>
                  <a:lstStyle/>
                  <a:p>
                    <a:r>
                      <a:rPr lang="en-US"/>
                      <a:t>d1040</a:t>
                    </a:r>
                  </a:p>
                </c:rich>
              </c:tx>
              <c:showLegendKey val="0"/>
              <c:showVal val="1"/>
              <c:showCatName val="0"/>
              <c:showSerName val="0"/>
              <c:showPercent val="0"/>
              <c:showBubbleSize val="0"/>
            </c:dLbl>
            <c:dLbl>
              <c:idx val="1040"/>
              <c:tx>
                <c:rich>
                  <a:bodyPr/>
                  <a:lstStyle/>
                  <a:p>
                    <a:r>
                      <a:rPr lang="en-US"/>
                      <a:t>d1041</a:t>
                    </a:r>
                  </a:p>
                </c:rich>
              </c:tx>
              <c:showLegendKey val="0"/>
              <c:showVal val="1"/>
              <c:showCatName val="0"/>
              <c:showSerName val="0"/>
              <c:showPercent val="0"/>
              <c:showBubbleSize val="0"/>
            </c:dLbl>
            <c:dLbl>
              <c:idx val="1041"/>
              <c:tx>
                <c:rich>
                  <a:bodyPr/>
                  <a:lstStyle/>
                  <a:p>
                    <a:r>
                      <a:rPr lang="en-US"/>
                      <a:t>d1042</a:t>
                    </a:r>
                  </a:p>
                </c:rich>
              </c:tx>
              <c:showLegendKey val="0"/>
              <c:showVal val="1"/>
              <c:showCatName val="0"/>
              <c:showSerName val="0"/>
              <c:showPercent val="0"/>
              <c:showBubbleSize val="0"/>
            </c:dLbl>
            <c:dLbl>
              <c:idx val="1042"/>
              <c:tx>
                <c:rich>
                  <a:bodyPr/>
                  <a:lstStyle/>
                  <a:p>
                    <a:r>
                      <a:rPr lang="en-US"/>
                      <a:t>d1043</a:t>
                    </a:r>
                  </a:p>
                </c:rich>
              </c:tx>
              <c:showLegendKey val="0"/>
              <c:showVal val="1"/>
              <c:showCatName val="0"/>
              <c:showSerName val="0"/>
              <c:showPercent val="0"/>
              <c:showBubbleSize val="0"/>
            </c:dLbl>
            <c:dLbl>
              <c:idx val="1043"/>
              <c:tx>
                <c:rich>
                  <a:bodyPr/>
                  <a:lstStyle/>
                  <a:p>
                    <a:r>
                      <a:rPr lang="en-US"/>
                      <a:t>d1044</a:t>
                    </a:r>
                  </a:p>
                </c:rich>
              </c:tx>
              <c:showLegendKey val="0"/>
              <c:showVal val="1"/>
              <c:showCatName val="0"/>
              <c:showSerName val="0"/>
              <c:showPercent val="0"/>
              <c:showBubbleSize val="0"/>
            </c:dLbl>
            <c:dLbl>
              <c:idx val="1044"/>
              <c:tx>
                <c:rich>
                  <a:bodyPr/>
                  <a:lstStyle/>
                  <a:p>
                    <a:r>
                      <a:rPr lang="en-US"/>
                      <a:t>d1045</a:t>
                    </a:r>
                  </a:p>
                </c:rich>
              </c:tx>
              <c:showLegendKey val="0"/>
              <c:showVal val="1"/>
              <c:showCatName val="0"/>
              <c:showSerName val="0"/>
              <c:showPercent val="0"/>
              <c:showBubbleSize val="0"/>
            </c:dLbl>
            <c:dLbl>
              <c:idx val="1045"/>
              <c:tx>
                <c:rich>
                  <a:bodyPr/>
                  <a:lstStyle/>
                  <a:p>
                    <a:r>
                      <a:rPr lang="en-US"/>
                      <a:t>d1046</a:t>
                    </a:r>
                  </a:p>
                </c:rich>
              </c:tx>
              <c:showLegendKey val="0"/>
              <c:showVal val="1"/>
              <c:showCatName val="0"/>
              <c:showSerName val="0"/>
              <c:showPercent val="0"/>
              <c:showBubbleSize val="0"/>
            </c:dLbl>
            <c:dLbl>
              <c:idx val="1046"/>
              <c:tx>
                <c:rich>
                  <a:bodyPr/>
                  <a:lstStyle/>
                  <a:p>
                    <a:r>
                      <a:rPr lang="en-US"/>
                      <a:t>d1047</a:t>
                    </a:r>
                  </a:p>
                </c:rich>
              </c:tx>
              <c:showLegendKey val="0"/>
              <c:showVal val="1"/>
              <c:showCatName val="0"/>
              <c:showSerName val="0"/>
              <c:showPercent val="0"/>
              <c:showBubbleSize val="0"/>
            </c:dLbl>
            <c:dLbl>
              <c:idx val="1047"/>
              <c:tx>
                <c:rich>
                  <a:bodyPr/>
                  <a:lstStyle/>
                  <a:p>
                    <a:r>
                      <a:rPr lang="en-US"/>
                      <a:t>d1048</a:t>
                    </a:r>
                  </a:p>
                </c:rich>
              </c:tx>
              <c:showLegendKey val="0"/>
              <c:showVal val="1"/>
              <c:showCatName val="0"/>
              <c:showSerName val="0"/>
              <c:showPercent val="0"/>
              <c:showBubbleSize val="0"/>
            </c:dLbl>
            <c:dLbl>
              <c:idx val="1048"/>
              <c:tx>
                <c:rich>
                  <a:bodyPr/>
                  <a:lstStyle/>
                  <a:p>
                    <a:r>
                      <a:rPr lang="en-US"/>
                      <a:t>d1049</a:t>
                    </a:r>
                  </a:p>
                </c:rich>
              </c:tx>
              <c:showLegendKey val="0"/>
              <c:showVal val="1"/>
              <c:showCatName val="0"/>
              <c:showSerName val="0"/>
              <c:showPercent val="0"/>
              <c:showBubbleSize val="0"/>
            </c:dLbl>
            <c:dLbl>
              <c:idx val="1049"/>
              <c:tx>
                <c:rich>
                  <a:bodyPr/>
                  <a:lstStyle/>
                  <a:p>
                    <a:r>
                      <a:rPr lang="en-US"/>
                      <a:t>d1050</a:t>
                    </a:r>
                  </a:p>
                </c:rich>
              </c:tx>
              <c:showLegendKey val="0"/>
              <c:showVal val="1"/>
              <c:showCatName val="0"/>
              <c:showSerName val="0"/>
              <c:showPercent val="0"/>
              <c:showBubbleSize val="0"/>
            </c:dLbl>
            <c:dLbl>
              <c:idx val="1050"/>
              <c:tx>
                <c:rich>
                  <a:bodyPr/>
                  <a:lstStyle/>
                  <a:p>
                    <a:r>
                      <a:rPr lang="en-US"/>
                      <a:t>d1051</a:t>
                    </a:r>
                  </a:p>
                </c:rich>
              </c:tx>
              <c:showLegendKey val="0"/>
              <c:showVal val="1"/>
              <c:showCatName val="0"/>
              <c:showSerName val="0"/>
              <c:showPercent val="0"/>
              <c:showBubbleSize val="0"/>
            </c:dLbl>
            <c:dLbl>
              <c:idx val="1051"/>
              <c:tx>
                <c:rich>
                  <a:bodyPr/>
                  <a:lstStyle/>
                  <a:p>
                    <a:r>
                      <a:rPr lang="en-US"/>
                      <a:t>d1052</a:t>
                    </a:r>
                  </a:p>
                </c:rich>
              </c:tx>
              <c:showLegendKey val="0"/>
              <c:showVal val="1"/>
              <c:showCatName val="0"/>
              <c:showSerName val="0"/>
              <c:showPercent val="0"/>
              <c:showBubbleSize val="0"/>
            </c:dLbl>
            <c:dLbl>
              <c:idx val="1052"/>
              <c:tx>
                <c:rich>
                  <a:bodyPr/>
                  <a:lstStyle/>
                  <a:p>
                    <a:r>
                      <a:rPr lang="en-US"/>
                      <a:t>d1053</a:t>
                    </a:r>
                  </a:p>
                </c:rich>
              </c:tx>
              <c:showLegendKey val="0"/>
              <c:showVal val="1"/>
              <c:showCatName val="0"/>
              <c:showSerName val="0"/>
              <c:showPercent val="0"/>
              <c:showBubbleSize val="0"/>
            </c:dLbl>
            <c:dLbl>
              <c:idx val="1053"/>
              <c:tx>
                <c:rich>
                  <a:bodyPr/>
                  <a:lstStyle/>
                  <a:p>
                    <a:r>
                      <a:rPr lang="en-US"/>
                      <a:t>d1054</a:t>
                    </a:r>
                  </a:p>
                </c:rich>
              </c:tx>
              <c:showLegendKey val="0"/>
              <c:showVal val="1"/>
              <c:showCatName val="0"/>
              <c:showSerName val="0"/>
              <c:showPercent val="0"/>
              <c:showBubbleSize val="0"/>
            </c:dLbl>
            <c:dLbl>
              <c:idx val="1054"/>
              <c:tx>
                <c:rich>
                  <a:bodyPr/>
                  <a:lstStyle/>
                  <a:p>
                    <a:r>
                      <a:rPr lang="en-US"/>
                      <a:t>d1055</a:t>
                    </a:r>
                  </a:p>
                </c:rich>
              </c:tx>
              <c:showLegendKey val="0"/>
              <c:showVal val="1"/>
              <c:showCatName val="0"/>
              <c:showSerName val="0"/>
              <c:showPercent val="0"/>
              <c:showBubbleSize val="0"/>
            </c:dLbl>
            <c:dLbl>
              <c:idx val="1055"/>
              <c:tx>
                <c:rich>
                  <a:bodyPr/>
                  <a:lstStyle/>
                  <a:p>
                    <a:r>
                      <a:rPr lang="en-US"/>
                      <a:t>d1056</a:t>
                    </a:r>
                  </a:p>
                </c:rich>
              </c:tx>
              <c:showLegendKey val="0"/>
              <c:showVal val="1"/>
              <c:showCatName val="0"/>
              <c:showSerName val="0"/>
              <c:showPercent val="0"/>
              <c:showBubbleSize val="0"/>
            </c:dLbl>
            <c:dLbl>
              <c:idx val="1056"/>
              <c:tx>
                <c:rich>
                  <a:bodyPr/>
                  <a:lstStyle/>
                  <a:p>
                    <a:r>
                      <a:rPr lang="en-US"/>
                      <a:t>d1057</a:t>
                    </a:r>
                  </a:p>
                </c:rich>
              </c:tx>
              <c:showLegendKey val="0"/>
              <c:showVal val="1"/>
              <c:showCatName val="0"/>
              <c:showSerName val="0"/>
              <c:showPercent val="0"/>
              <c:showBubbleSize val="0"/>
            </c:dLbl>
            <c:dLbl>
              <c:idx val="1057"/>
              <c:tx>
                <c:rich>
                  <a:bodyPr/>
                  <a:lstStyle/>
                  <a:p>
                    <a:r>
                      <a:rPr lang="en-US"/>
                      <a:t>d1058</a:t>
                    </a:r>
                  </a:p>
                </c:rich>
              </c:tx>
              <c:showLegendKey val="0"/>
              <c:showVal val="1"/>
              <c:showCatName val="0"/>
              <c:showSerName val="0"/>
              <c:showPercent val="0"/>
              <c:showBubbleSize val="0"/>
            </c:dLbl>
            <c:dLbl>
              <c:idx val="1058"/>
              <c:tx>
                <c:rich>
                  <a:bodyPr/>
                  <a:lstStyle/>
                  <a:p>
                    <a:r>
                      <a:rPr lang="en-US"/>
                      <a:t>d1059</a:t>
                    </a:r>
                  </a:p>
                </c:rich>
              </c:tx>
              <c:showLegendKey val="0"/>
              <c:showVal val="1"/>
              <c:showCatName val="0"/>
              <c:showSerName val="0"/>
              <c:showPercent val="0"/>
              <c:showBubbleSize val="0"/>
            </c:dLbl>
            <c:dLbl>
              <c:idx val="1059"/>
              <c:tx>
                <c:rich>
                  <a:bodyPr/>
                  <a:lstStyle/>
                  <a:p>
                    <a:r>
                      <a:rPr lang="en-US"/>
                      <a:t>d1060</a:t>
                    </a:r>
                  </a:p>
                </c:rich>
              </c:tx>
              <c:showLegendKey val="0"/>
              <c:showVal val="1"/>
              <c:showCatName val="0"/>
              <c:showSerName val="0"/>
              <c:showPercent val="0"/>
              <c:showBubbleSize val="0"/>
            </c:dLbl>
            <c:dLbl>
              <c:idx val="1060"/>
              <c:tx>
                <c:rich>
                  <a:bodyPr/>
                  <a:lstStyle/>
                  <a:p>
                    <a:r>
                      <a:rPr lang="en-US"/>
                      <a:t>d1061</a:t>
                    </a:r>
                  </a:p>
                </c:rich>
              </c:tx>
              <c:showLegendKey val="0"/>
              <c:showVal val="1"/>
              <c:showCatName val="0"/>
              <c:showSerName val="0"/>
              <c:showPercent val="0"/>
              <c:showBubbleSize val="0"/>
            </c:dLbl>
            <c:dLbl>
              <c:idx val="1061"/>
              <c:tx>
                <c:rich>
                  <a:bodyPr/>
                  <a:lstStyle/>
                  <a:p>
                    <a:r>
                      <a:rPr lang="en-US"/>
                      <a:t>d1062</a:t>
                    </a:r>
                  </a:p>
                </c:rich>
              </c:tx>
              <c:showLegendKey val="0"/>
              <c:showVal val="1"/>
              <c:showCatName val="0"/>
              <c:showSerName val="0"/>
              <c:showPercent val="0"/>
              <c:showBubbleSize val="0"/>
            </c:dLbl>
            <c:dLbl>
              <c:idx val="1062"/>
              <c:tx>
                <c:rich>
                  <a:bodyPr/>
                  <a:lstStyle/>
                  <a:p>
                    <a:r>
                      <a:rPr lang="en-US"/>
                      <a:t>d1063</a:t>
                    </a:r>
                  </a:p>
                </c:rich>
              </c:tx>
              <c:showLegendKey val="0"/>
              <c:showVal val="1"/>
              <c:showCatName val="0"/>
              <c:showSerName val="0"/>
              <c:showPercent val="0"/>
              <c:showBubbleSize val="0"/>
            </c:dLbl>
            <c:dLbl>
              <c:idx val="1063"/>
              <c:tx>
                <c:rich>
                  <a:bodyPr/>
                  <a:lstStyle/>
                  <a:p>
                    <a:r>
                      <a:rPr lang="en-US"/>
                      <a:t>d1064</a:t>
                    </a:r>
                  </a:p>
                </c:rich>
              </c:tx>
              <c:showLegendKey val="0"/>
              <c:showVal val="1"/>
              <c:showCatName val="0"/>
              <c:showSerName val="0"/>
              <c:showPercent val="0"/>
              <c:showBubbleSize val="0"/>
            </c:dLbl>
            <c:dLbl>
              <c:idx val="1064"/>
              <c:tx>
                <c:rich>
                  <a:bodyPr/>
                  <a:lstStyle/>
                  <a:p>
                    <a:r>
                      <a:rPr lang="en-US"/>
                      <a:t>d1065</a:t>
                    </a:r>
                  </a:p>
                </c:rich>
              </c:tx>
              <c:showLegendKey val="0"/>
              <c:showVal val="1"/>
              <c:showCatName val="0"/>
              <c:showSerName val="0"/>
              <c:showPercent val="0"/>
              <c:showBubbleSize val="0"/>
            </c:dLbl>
            <c:dLbl>
              <c:idx val="1065"/>
              <c:tx>
                <c:rich>
                  <a:bodyPr/>
                  <a:lstStyle/>
                  <a:p>
                    <a:r>
                      <a:rPr lang="en-US"/>
                      <a:t>d1066</a:t>
                    </a:r>
                  </a:p>
                </c:rich>
              </c:tx>
              <c:showLegendKey val="0"/>
              <c:showVal val="1"/>
              <c:showCatName val="0"/>
              <c:showSerName val="0"/>
              <c:showPercent val="0"/>
              <c:showBubbleSize val="0"/>
            </c:dLbl>
            <c:dLbl>
              <c:idx val="1066"/>
              <c:tx>
                <c:rich>
                  <a:bodyPr/>
                  <a:lstStyle/>
                  <a:p>
                    <a:r>
                      <a:rPr lang="en-US"/>
                      <a:t>d1067</a:t>
                    </a:r>
                  </a:p>
                </c:rich>
              </c:tx>
              <c:showLegendKey val="0"/>
              <c:showVal val="1"/>
              <c:showCatName val="0"/>
              <c:showSerName val="0"/>
              <c:showPercent val="0"/>
              <c:showBubbleSize val="0"/>
            </c:dLbl>
            <c:dLbl>
              <c:idx val="1067"/>
              <c:tx>
                <c:rich>
                  <a:bodyPr/>
                  <a:lstStyle/>
                  <a:p>
                    <a:r>
                      <a:rPr lang="en-US"/>
                      <a:t>d1068</a:t>
                    </a:r>
                  </a:p>
                </c:rich>
              </c:tx>
              <c:showLegendKey val="0"/>
              <c:showVal val="1"/>
              <c:showCatName val="0"/>
              <c:showSerName val="0"/>
              <c:showPercent val="0"/>
              <c:showBubbleSize val="0"/>
            </c:dLbl>
            <c:dLbl>
              <c:idx val="1068"/>
              <c:tx>
                <c:rich>
                  <a:bodyPr/>
                  <a:lstStyle/>
                  <a:p>
                    <a:r>
                      <a:rPr lang="en-US"/>
                      <a:t>d1069</a:t>
                    </a:r>
                  </a:p>
                </c:rich>
              </c:tx>
              <c:showLegendKey val="0"/>
              <c:showVal val="1"/>
              <c:showCatName val="0"/>
              <c:showSerName val="0"/>
              <c:showPercent val="0"/>
              <c:showBubbleSize val="0"/>
            </c:dLbl>
            <c:dLbl>
              <c:idx val="1069"/>
              <c:tx>
                <c:rich>
                  <a:bodyPr/>
                  <a:lstStyle/>
                  <a:p>
                    <a:r>
                      <a:rPr lang="en-US"/>
                      <a:t>d1070</a:t>
                    </a:r>
                  </a:p>
                </c:rich>
              </c:tx>
              <c:showLegendKey val="0"/>
              <c:showVal val="1"/>
              <c:showCatName val="0"/>
              <c:showSerName val="0"/>
              <c:showPercent val="0"/>
              <c:showBubbleSize val="0"/>
            </c:dLbl>
            <c:dLbl>
              <c:idx val="1070"/>
              <c:tx>
                <c:rich>
                  <a:bodyPr/>
                  <a:lstStyle/>
                  <a:p>
                    <a:r>
                      <a:rPr lang="en-US"/>
                      <a:t>d1071</a:t>
                    </a:r>
                  </a:p>
                </c:rich>
              </c:tx>
              <c:showLegendKey val="0"/>
              <c:showVal val="1"/>
              <c:showCatName val="0"/>
              <c:showSerName val="0"/>
              <c:showPercent val="0"/>
              <c:showBubbleSize val="0"/>
            </c:dLbl>
            <c:dLbl>
              <c:idx val="1071"/>
              <c:tx>
                <c:rich>
                  <a:bodyPr/>
                  <a:lstStyle/>
                  <a:p>
                    <a:r>
                      <a:rPr lang="en-US"/>
                      <a:t>d1072</a:t>
                    </a:r>
                  </a:p>
                </c:rich>
              </c:tx>
              <c:showLegendKey val="0"/>
              <c:showVal val="1"/>
              <c:showCatName val="0"/>
              <c:showSerName val="0"/>
              <c:showPercent val="0"/>
              <c:showBubbleSize val="0"/>
            </c:dLbl>
            <c:dLbl>
              <c:idx val="1072"/>
              <c:tx>
                <c:rich>
                  <a:bodyPr/>
                  <a:lstStyle/>
                  <a:p>
                    <a:r>
                      <a:rPr lang="en-US"/>
                      <a:t>d1073</a:t>
                    </a:r>
                  </a:p>
                </c:rich>
              </c:tx>
              <c:showLegendKey val="0"/>
              <c:showVal val="1"/>
              <c:showCatName val="0"/>
              <c:showSerName val="0"/>
              <c:showPercent val="0"/>
              <c:showBubbleSize val="0"/>
            </c:dLbl>
            <c:dLbl>
              <c:idx val="1073"/>
              <c:tx>
                <c:rich>
                  <a:bodyPr/>
                  <a:lstStyle/>
                  <a:p>
                    <a:r>
                      <a:rPr lang="en-US"/>
                      <a:t>d1074</a:t>
                    </a:r>
                  </a:p>
                </c:rich>
              </c:tx>
              <c:showLegendKey val="0"/>
              <c:showVal val="1"/>
              <c:showCatName val="0"/>
              <c:showSerName val="0"/>
              <c:showPercent val="0"/>
              <c:showBubbleSize val="0"/>
            </c:dLbl>
            <c:showLegendKey val="0"/>
            <c:showVal val="1"/>
            <c:showCatName val="0"/>
            <c:showSerName val="0"/>
            <c:showPercent val="0"/>
            <c:showBubbleSize val="0"/>
            <c:showLeaderLines val="0"/>
          </c:dLbls>
          <c:xVal>
            <c:numRef>
              <c:f>[Book2.xlsx]PCA!$C$116:$C$1189</c:f>
              <c:numCache>
                <c:formatCode>0.000</c:formatCode>
                <c:ptCount val="1074"/>
                <c:pt idx="0">
                  <c:v>-2.4577866133826447</c:v>
                </c:pt>
                <c:pt idx="1">
                  <c:v>-2.5028209120709075</c:v>
                </c:pt>
                <c:pt idx="2">
                  <c:v>-2.4289318517618539</c:v>
                </c:pt>
                <c:pt idx="3">
                  <c:v>-2.3573541538910106</c:v>
                </c:pt>
                <c:pt idx="4">
                  <c:v>-2.2245626202644329</c:v>
                </c:pt>
                <c:pt idx="5">
                  <c:v>-2.35427233730673</c:v>
                </c:pt>
                <c:pt idx="6">
                  <c:v>-2.3261880298320095</c:v>
                </c:pt>
                <c:pt idx="7">
                  <c:v>-2.0948529032221352</c:v>
                </c:pt>
                <c:pt idx="8">
                  <c:v>-2.382356644781451</c:v>
                </c:pt>
                <c:pt idx="9">
                  <c:v>-2.4327841224922047</c:v>
                </c:pt>
                <c:pt idx="10">
                  <c:v>-2.2896287267505175</c:v>
                </c:pt>
                <c:pt idx="11">
                  <c:v>-2.1472437851549007</c:v>
                </c:pt>
                <c:pt idx="12">
                  <c:v>-1.8266850530282448</c:v>
                </c:pt>
                <c:pt idx="13">
                  <c:v>-1.7758350793876201</c:v>
                </c:pt>
                <c:pt idx="14">
                  <c:v>-1.5909260843308022</c:v>
                </c:pt>
                <c:pt idx="15">
                  <c:v>-1.6649642200672028</c:v>
                </c:pt>
                <c:pt idx="16">
                  <c:v>-1.6805721857774556</c:v>
                </c:pt>
                <c:pt idx="17">
                  <c:v>-2.0452704173711256</c:v>
                </c:pt>
                <c:pt idx="18">
                  <c:v>-1.9266950165900076</c:v>
                </c:pt>
                <c:pt idx="19">
                  <c:v>-1.7396982722359999</c:v>
                </c:pt>
                <c:pt idx="20">
                  <c:v>-1.863592314325935</c:v>
                </c:pt>
                <c:pt idx="21">
                  <c:v>-1.2860498556280731</c:v>
                </c:pt>
                <c:pt idx="22">
                  <c:v>-1.4110125027187719</c:v>
                </c:pt>
                <c:pt idx="23">
                  <c:v>-1.4695670178200975</c:v>
                </c:pt>
                <c:pt idx="24">
                  <c:v>-2.0244681554272335</c:v>
                </c:pt>
                <c:pt idx="25">
                  <c:v>-2.1083731196351985</c:v>
                </c:pt>
                <c:pt idx="26">
                  <c:v>-2.1145367528037591</c:v>
                </c:pt>
                <c:pt idx="27">
                  <c:v>-2.5043618203630476</c:v>
                </c:pt>
                <c:pt idx="28">
                  <c:v>-2.3311587129246281</c:v>
                </c:pt>
                <c:pt idx="29">
                  <c:v>-2.1178919898905644</c:v>
                </c:pt>
                <c:pt idx="30">
                  <c:v>-2.1199583541527951</c:v>
                </c:pt>
                <c:pt idx="31">
                  <c:v>-1.7559062316300169</c:v>
                </c:pt>
                <c:pt idx="32">
                  <c:v>-1.8440114247845305</c:v>
                </c:pt>
                <c:pt idx="33">
                  <c:v>-1.8174680256019495</c:v>
                </c:pt>
                <c:pt idx="34">
                  <c:v>-1.8928979942031434</c:v>
                </c:pt>
                <c:pt idx="35">
                  <c:v>-1.9752620501189679</c:v>
                </c:pt>
                <c:pt idx="36">
                  <c:v>-1.9806552291414583</c:v>
                </c:pt>
                <c:pt idx="37">
                  <c:v>-2.8599673696056005</c:v>
                </c:pt>
                <c:pt idx="38">
                  <c:v>-2.1730451525179566</c:v>
                </c:pt>
                <c:pt idx="39">
                  <c:v>-2.059514972543131</c:v>
                </c:pt>
                <c:pt idx="40">
                  <c:v>-1.8869332438234343</c:v>
                </c:pt>
                <c:pt idx="41">
                  <c:v>-2.0082425029726343</c:v>
                </c:pt>
                <c:pt idx="42">
                  <c:v>-1.8285278041494555</c:v>
                </c:pt>
                <c:pt idx="43">
                  <c:v>-2.0703013305881122</c:v>
                </c:pt>
                <c:pt idx="44">
                  <c:v>-2.021414761169499</c:v>
                </c:pt>
                <c:pt idx="45">
                  <c:v>-1.8251725670626502</c:v>
                </c:pt>
                <c:pt idx="46">
                  <c:v>-1.7781748641523758</c:v>
                </c:pt>
                <c:pt idx="47">
                  <c:v>-1.5143315879802119</c:v>
                </c:pt>
                <c:pt idx="48">
                  <c:v>-1.2261319299884996</c:v>
                </c:pt>
                <c:pt idx="49">
                  <c:v>-1.668148996691702</c:v>
                </c:pt>
                <c:pt idx="50">
                  <c:v>-1.9521484257368655</c:v>
                </c:pt>
                <c:pt idx="51">
                  <c:v>-1.8120748465794589</c:v>
                </c:pt>
                <c:pt idx="52">
                  <c:v>-2.0922220048942721</c:v>
                </c:pt>
                <c:pt idx="53">
                  <c:v>-1.9182484433097824</c:v>
                </c:pt>
                <c:pt idx="54">
                  <c:v>-1.8886232275429213</c:v>
                </c:pt>
                <c:pt idx="55">
                  <c:v>-1.7513119290801422</c:v>
                </c:pt>
                <c:pt idx="56">
                  <c:v>-1.8890741457993385</c:v>
                </c:pt>
                <c:pt idx="57">
                  <c:v>-1.5288742940069109</c:v>
                </c:pt>
                <c:pt idx="58">
                  <c:v>-1.6893276391783378</c:v>
                </c:pt>
                <c:pt idx="59">
                  <c:v>-1.5337704393858564</c:v>
                </c:pt>
                <c:pt idx="60">
                  <c:v>-1.2024751565757243</c:v>
                </c:pt>
                <c:pt idx="61">
                  <c:v>-0.67431630094002049</c:v>
                </c:pt>
                <c:pt idx="62">
                  <c:v>-0.9675859100901939</c:v>
                </c:pt>
                <c:pt idx="63">
                  <c:v>-0.65500513992676401</c:v>
                </c:pt>
                <c:pt idx="64">
                  <c:v>-0.69444737680368462</c:v>
                </c:pt>
                <c:pt idx="65">
                  <c:v>-0.1337058338920174</c:v>
                </c:pt>
                <c:pt idx="66">
                  <c:v>-0.46997179979476811</c:v>
                </c:pt>
                <c:pt idx="67">
                  <c:v>-1.1790383043295927</c:v>
                </c:pt>
                <c:pt idx="68">
                  <c:v>-1.344387794879965</c:v>
                </c:pt>
                <c:pt idx="69">
                  <c:v>-1.5023308948243301</c:v>
                </c:pt>
                <c:pt idx="70">
                  <c:v>-0.78024120751998782</c:v>
                </c:pt>
                <c:pt idx="71">
                  <c:v>-0.35475163610045529</c:v>
                </c:pt>
                <c:pt idx="72">
                  <c:v>-0.31083574977446105</c:v>
                </c:pt>
                <c:pt idx="73">
                  <c:v>8.7066547813895612E-2</c:v>
                </c:pt>
                <c:pt idx="74">
                  <c:v>0.74264848840585551</c:v>
                </c:pt>
                <c:pt idx="75">
                  <c:v>-0.20254967339477892</c:v>
                </c:pt>
                <c:pt idx="76">
                  <c:v>-1.1729492088747056</c:v>
                </c:pt>
                <c:pt idx="77">
                  <c:v>-1.4211597889844474</c:v>
                </c:pt>
                <c:pt idx="78">
                  <c:v>-0.74325940850862426</c:v>
                </c:pt>
                <c:pt idx="79">
                  <c:v>-1.1017194692200603</c:v>
                </c:pt>
                <c:pt idx="80">
                  <c:v>-1.6485681071502976</c:v>
                </c:pt>
                <c:pt idx="81">
                  <c:v>-0.50384705186968259</c:v>
                </c:pt>
                <c:pt idx="82">
                  <c:v>-1.0938658523320126</c:v>
                </c:pt>
                <c:pt idx="83">
                  <c:v>-1.1084299433936706</c:v>
                </c:pt>
                <c:pt idx="84">
                  <c:v>-0.8527882423257529</c:v>
                </c:pt>
                <c:pt idx="85">
                  <c:v>0.62511696227333247</c:v>
                </c:pt>
                <c:pt idx="86">
                  <c:v>1.8839113465594459</c:v>
                </c:pt>
                <c:pt idx="87">
                  <c:v>3.2116772607407089</c:v>
                </c:pt>
                <c:pt idx="88">
                  <c:v>1.3457118566726625</c:v>
                </c:pt>
                <c:pt idx="89">
                  <c:v>-0.13626923179779343</c:v>
                </c:pt>
                <c:pt idx="90">
                  <c:v>1.2306407684056964</c:v>
                </c:pt>
                <c:pt idx="91">
                  <c:v>1.8252077560307736</c:v>
                </c:pt>
                <c:pt idx="92">
                  <c:v>1.4660517788869409</c:v>
                </c:pt>
                <c:pt idx="93">
                  <c:v>-0.60791151426785706</c:v>
                </c:pt>
                <c:pt idx="94">
                  <c:v>-1.3841318745859559</c:v>
                </c:pt>
                <c:pt idx="95">
                  <c:v>0.39795364228346175</c:v>
                </c:pt>
                <c:pt idx="96">
                  <c:v>0.3781952549881647</c:v>
                </c:pt>
                <c:pt idx="97">
                  <c:v>-0.39260684929810796</c:v>
                </c:pt>
                <c:pt idx="98">
                  <c:v>-0.93204909662233804</c:v>
                </c:pt>
                <c:pt idx="99">
                  <c:v>-0.37103413320814582</c:v>
                </c:pt>
                <c:pt idx="100">
                  <c:v>0.64606495432736155</c:v>
                </c:pt>
                <c:pt idx="101">
                  <c:v>7.9159778247133647E-2</c:v>
                </c:pt>
                <c:pt idx="102">
                  <c:v>-0.62314679140974283</c:v>
                </c:pt>
                <c:pt idx="103">
                  <c:v>-1.0391174925739095</c:v>
                </c:pt>
                <c:pt idx="104">
                  <c:v>-0.66631695394183577</c:v>
                </c:pt>
                <c:pt idx="105">
                  <c:v>-0.42069115677282892</c:v>
                </c:pt>
                <c:pt idx="106">
                  <c:v>-9.4938128412534337E-2</c:v>
                </c:pt>
                <c:pt idx="107">
                  <c:v>-0.42866911873605457</c:v>
                </c:pt>
                <c:pt idx="108">
                  <c:v>0.22942306708296695</c:v>
                </c:pt>
                <c:pt idx="109">
                  <c:v>0.20071738088952273</c:v>
                </c:pt>
                <c:pt idx="110">
                  <c:v>0.149842676896729</c:v>
                </c:pt>
                <c:pt idx="111">
                  <c:v>-0.89198548102669417</c:v>
                </c:pt>
                <c:pt idx="112">
                  <c:v>-1.0076779480123834</c:v>
                </c:pt>
                <c:pt idx="113">
                  <c:v>-0.60915427170530345</c:v>
                </c:pt>
                <c:pt idx="114">
                  <c:v>0.11939719962229314</c:v>
                </c:pt>
                <c:pt idx="115">
                  <c:v>1.5156342647379506</c:v>
                </c:pt>
                <c:pt idx="116">
                  <c:v>0.53538928582141887</c:v>
                </c:pt>
                <c:pt idx="117">
                  <c:v>2.766000356123996E-2</c:v>
                </c:pt>
                <c:pt idx="118">
                  <c:v>0.26950806771356983</c:v>
                </c:pt>
                <c:pt idx="119">
                  <c:v>0.57930517214741317</c:v>
                </c:pt>
                <c:pt idx="120">
                  <c:v>0.75810034139717508</c:v>
                </c:pt>
                <c:pt idx="121">
                  <c:v>0.22161556558204723</c:v>
                </c:pt>
                <c:pt idx="122">
                  <c:v>0.99890453090091003</c:v>
                </c:pt>
                <c:pt idx="123">
                  <c:v>-0.56514246263067669</c:v>
                </c:pt>
                <c:pt idx="124">
                  <c:v>-4.6254133757149575E-2</c:v>
                </c:pt>
                <c:pt idx="125">
                  <c:v>-8.0874762968798308E-2</c:v>
                </c:pt>
                <c:pt idx="126">
                  <c:v>-0.61368107383309134</c:v>
                </c:pt>
                <c:pt idx="127">
                  <c:v>-0.1061506743617639</c:v>
                </c:pt>
                <c:pt idx="128">
                  <c:v>0.72504535082983534</c:v>
                </c:pt>
                <c:pt idx="129">
                  <c:v>1.3422536595456382</c:v>
                </c:pt>
                <c:pt idx="130">
                  <c:v>1.7751245445618418</c:v>
                </c:pt>
                <c:pt idx="131">
                  <c:v>1.4801896820443503</c:v>
                </c:pt>
                <c:pt idx="132">
                  <c:v>-0.55308861679608046</c:v>
                </c:pt>
                <c:pt idx="133">
                  <c:v>-0.56387497484106142</c:v>
                </c:pt>
                <c:pt idx="134">
                  <c:v>0.98926131557036612</c:v>
                </c:pt>
                <c:pt idx="135">
                  <c:v>1.6042080692094633</c:v>
                </c:pt>
                <c:pt idx="136">
                  <c:v>0.88860524293771126</c:v>
                </c:pt>
                <c:pt idx="137">
                  <c:v>0.64094150383301907</c:v>
                </c:pt>
                <c:pt idx="138">
                  <c:v>1.5944655858130774</c:v>
                </c:pt>
                <c:pt idx="139">
                  <c:v>1.0662819998252049</c:v>
                </c:pt>
                <c:pt idx="140">
                  <c:v>1.2726891732583112</c:v>
                </c:pt>
                <c:pt idx="141">
                  <c:v>1.4348325021492252</c:v>
                </c:pt>
                <c:pt idx="142">
                  <c:v>1.6682055706947843</c:v>
                </c:pt>
                <c:pt idx="143">
                  <c:v>1.3767004829777711</c:v>
                </c:pt>
                <c:pt idx="144">
                  <c:v>1.6832666953999873</c:v>
                </c:pt>
                <c:pt idx="145">
                  <c:v>1.3222716591093209</c:v>
                </c:pt>
                <c:pt idx="146">
                  <c:v>0.73036399213865244</c:v>
                </c:pt>
                <c:pt idx="147">
                  <c:v>0.81354461758767482</c:v>
                </c:pt>
                <c:pt idx="148">
                  <c:v>1.0119738290575555</c:v>
                </c:pt>
                <c:pt idx="149">
                  <c:v>0.60594449407862649</c:v>
                </c:pt>
                <c:pt idx="150">
                  <c:v>1.605993975677583</c:v>
                </c:pt>
                <c:pt idx="151">
                  <c:v>1.0590460696815036</c:v>
                </c:pt>
                <c:pt idx="152">
                  <c:v>0.56525949976425938</c:v>
                </c:pt>
                <c:pt idx="153">
                  <c:v>0.98615107665954027</c:v>
                </c:pt>
                <c:pt idx="154">
                  <c:v>1.186668037426611</c:v>
                </c:pt>
                <c:pt idx="155">
                  <c:v>-0.17934716355563071</c:v>
                </c:pt>
                <c:pt idx="156">
                  <c:v>1.6710600821636676</c:v>
                </c:pt>
                <c:pt idx="157">
                  <c:v>1.5038715324664613</c:v>
                </c:pt>
                <c:pt idx="158">
                  <c:v>1.0391386069588597</c:v>
                </c:pt>
                <c:pt idx="159">
                  <c:v>1.0317820237143573</c:v>
                </c:pt>
                <c:pt idx="160">
                  <c:v>0.53344726663436615</c:v>
                </c:pt>
                <c:pt idx="161">
                  <c:v>0.60860381473303504</c:v>
                </c:pt>
                <c:pt idx="162">
                  <c:v>0.69449691351518039</c:v>
                </c:pt>
                <c:pt idx="163">
                  <c:v>1.5657314772930877</c:v>
                </c:pt>
                <c:pt idx="164">
                  <c:v>1.3896952434207435</c:v>
                </c:pt>
                <c:pt idx="165">
                  <c:v>1.3873093432688599</c:v>
                </c:pt>
                <c:pt idx="166">
                  <c:v>1.4922401825617368</c:v>
                </c:pt>
                <c:pt idx="167">
                  <c:v>1.242066198229983</c:v>
                </c:pt>
                <c:pt idx="168">
                  <c:v>1.0836758720035771</c:v>
                </c:pt>
                <c:pt idx="169">
                  <c:v>0.7311805616718503</c:v>
                </c:pt>
                <c:pt idx="170">
                  <c:v>1.8697627141360733</c:v>
                </c:pt>
                <c:pt idx="171">
                  <c:v>1.97446994028793</c:v>
                </c:pt>
                <c:pt idx="172">
                  <c:v>1.4131568260190441</c:v>
                </c:pt>
                <c:pt idx="173">
                  <c:v>1.1837603732790134</c:v>
                </c:pt>
                <c:pt idx="174">
                  <c:v>0.51642273770715108</c:v>
                </c:pt>
                <c:pt idx="175">
                  <c:v>1.6239380341782148</c:v>
                </c:pt>
                <c:pt idx="176">
                  <c:v>2.1405648079750366</c:v>
                </c:pt>
                <c:pt idx="177">
                  <c:v>1.7897561360455867</c:v>
                </c:pt>
                <c:pt idx="178">
                  <c:v>2.075097590594039</c:v>
                </c:pt>
                <c:pt idx="179">
                  <c:v>1.5244217589427875</c:v>
                </c:pt>
                <c:pt idx="180">
                  <c:v>0.97605728972974615</c:v>
                </c:pt>
                <c:pt idx="181">
                  <c:v>1.7028689699763513</c:v>
                </c:pt>
                <c:pt idx="182">
                  <c:v>0.96323298974907989</c:v>
                </c:pt>
                <c:pt idx="183">
                  <c:v>1.1466010765137575</c:v>
                </c:pt>
                <c:pt idx="184">
                  <c:v>1.3326284839328437</c:v>
                </c:pt>
                <c:pt idx="185">
                  <c:v>0.63897106231942069</c:v>
                </c:pt>
                <c:pt idx="186">
                  <c:v>1.8664288620842271</c:v>
                </c:pt>
                <c:pt idx="187">
                  <c:v>1.4811272513355165</c:v>
                </c:pt>
                <c:pt idx="188">
                  <c:v>0.61270108363936482</c:v>
                </c:pt>
                <c:pt idx="189">
                  <c:v>1.1550262647590237</c:v>
                </c:pt>
                <c:pt idx="190">
                  <c:v>1.4611699812513679</c:v>
                </c:pt>
                <c:pt idx="191">
                  <c:v>1.0168913594714601</c:v>
                </c:pt>
                <c:pt idx="192">
                  <c:v>1.321643243099011</c:v>
                </c:pt>
                <c:pt idx="193">
                  <c:v>1.7029435076900246</c:v>
                </c:pt>
                <c:pt idx="194">
                  <c:v>1.4010000201442288</c:v>
                </c:pt>
                <c:pt idx="195">
                  <c:v>1.2846614440876476</c:v>
                </c:pt>
                <c:pt idx="196">
                  <c:v>1.3089680185456916</c:v>
                </c:pt>
                <c:pt idx="197">
                  <c:v>1.5602106078782094</c:v>
                </c:pt>
                <c:pt idx="198">
                  <c:v>1.5689590239875049</c:v>
                </c:pt>
                <c:pt idx="199">
                  <c:v>1.2733035146854479</c:v>
                </c:pt>
                <c:pt idx="200">
                  <c:v>2.2876436668435374</c:v>
                </c:pt>
                <c:pt idx="201">
                  <c:v>0.97866680302265008</c:v>
                </c:pt>
                <c:pt idx="202">
                  <c:v>1.8083713806264468</c:v>
                </c:pt>
                <c:pt idx="203">
                  <c:v>1.3437129928325184</c:v>
                </c:pt>
                <c:pt idx="204">
                  <c:v>1.1093458569998691</c:v>
                </c:pt>
                <c:pt idx="205">
                  <c:v>1.5846662577636002</c:v>
                </c:pt>
                <c:pt idx="206">
                  <c:v>1.8292481802840121</c:v>
                </c:pt>
                <c:pt idx="207">
                  <c:v>1.7179548250337231</c:v>
                </c:pt>
                <c:pt idx="208">
                  <c:v>1.9357413129039882</c:v>
                </c:pt>
                <c:pt idx="209">
                  <c:v>2.5970643907346367</c:v>
                </c:pt>
                <c:pt idx="210">
                  <c:v>1.1793044168905222</c:v>
                </c:pt>
                <c:pt idx="211">
                  <c:v>1.3716943402670203</c:v>
                </c:pt>
                <c:pt idx="212">
                  <c:v>1.1028058432885643</c:v>
                </c:pt>
                <c:pt idx="213">
                  <c:v>1.8534517947018372</c:v>
                </c:pt>
                <c:pt idx="214">
                  <c:v>2.0656746430873061</c:v>
                </c:pt>
                <c:pt idx="215">
                  <c:v>1.6853437154312141</c:v>
                </c:pt>
                <c:pt idx="216">
                  <c:v>1.2010014780556624</c:v>
                </c:pt>
                <c:pt idx="217">
                  <c:v>1.2807062133170781</c:v>
                </c:pt>
                <c:pt idx="218">
                  <c:v>1.3118723373760794</c:v>
                </c:pt>
                <c:pt idx="219">
                  <c:v>1.2409905559376326</c:v>
                </c:pt>
                <c:pt idx="220">
                  <c:v>1.4876104203937299</c:v>
                </c:pt>
                <c:pt idx="221">
                  <c:v>1.6769930648996214</c:v>
                </c:pt>
                <c:pt idx="222">
                  <c:v>1.140558096445998</c:v>
                </c:pt>
                <c:pt idx="223">
                  <c:v>2.1588250570481113</c:v>
                </c:pt>
                <c:pt idx="224">
                  <c:v>2.1045453086070078</c:v>
                </c:pt>
                <c:pt idx="225">
                  <c:v>1.8787277060948027</c:v>
                </c:pt>
                <c:pt idx="226">
                  <c:v>1.6374264829475227</c:v>
                </c:pt>
                <c:pt idx="227">
                  <c:v>1.8654063724705912</c:v>
                </c:pt>
                <c:pt idx="228">
                  <c:v>1.3995052272392166</c:v>
                </c:pt>
                <c:pt idx="229">
                  <c:v>1.6445841834031736</c:v>
                </c:pt>
                <c:pt idx="230">
                  <c:v>1.0492467416320264</c:v>
                </c:pt>
                <c:pt idx="231">
                  <c:v>2.0747957477649686</c:v>
                </c:pt>
                <c:pt idx="232">
                  <c:v>1.8785288233059512</c:v>
                </c:pt>
                <c:pt idx="233">
                  <c:v>0.9987447262075998</c:v>
                </c:pt>
                <c:pt idx="234">
                  <c:v>1.0479792538424111</c:v>
                </c:pt>
                <c:pt idx="235">
                  <c:v>1.6756757697485014</c:v>
                </c:pt>
                <c:pt idx="236">
                  <c:v>1.4571402127671251</c:v>
                </c:pt>
                <c:pt idx="237">
                  <c:v>0.78942988862689567</c:v>
                </c:pt>
                <c:pt idx="238">
                  <c:v>0.77822103465204306</c:v>
                </c:pt>
                <c:pt idx="239">
                  <c:v>0.67887856519613121</c:v>
                </c:pt>
                <c:pt idx="240">
                  <c:v>0.81313646940117557</c:v>
                </c:pt>
                <c:pt idx="241">
                  <c:v>0.87676093566096225</c:v>
                </c:pt>
                <c:pt idx="242">
                  <c:v>0.68844689615583465</c:v>
                </c:pt>
                <c:pt idx="243">
                  <c:v>1.5446948729422121</c:v>
                </c:pt>
                <c:pt idx="244">
                  <c:v>1.7209052592512388</c:v>
                </c:pt>
                <c:pt idx="245">
                  <c:v>0.83127941069065914</c:v>
                </c:pt>
                <c:pt idx="246">
                  <c:v>0.28681667291230556</c:v>
                </c:pt>
                <c:pt idx="247">
                  <c:v>0.10822038645139519</c:v>
                </c:pt>
                <c:pt idx="248">
                  <c:v>0.27197916134812272</c:v>
                </c:pt>
                <c:pt idx="249">
                  <c:v>1.0810803597968788</c:v>
                </c:pt>
                <c:pt idx="250">
                  <c:v>1.2157109525702903</c:v>
                </c:pt>
                <c:pt idx="251">
                  <c:v>0.62097015916569764</c:v>
                </c:pt>
                <c:pt idx="252">
                  <c:v>-8.9910674163791948E-2</c:v>
                </c:pt>
                <c:pt idx="253">
                  <c:v>0.24255282837011302</c:v>
                </c:pt>
                <c:pt idx="254">
                  <c:v>0.16046219295681338</c:v>
                </c:pt>
                <c:pt idx="255">
                  <c:v>0.14793604383084072</c:v>
                </c:pt>
                <c:pt idx="256">
                  <c:v>1.2236143768198424</c:v>
                </c:pt>
                <c:pt idx="257">
                  <c:v>2.0216805270732614</c:v>
                </c:pt>
                <c:pt idx="258">
                  <c:v>0.5385562958883684</c:v>
                </c:pt>
                <c:pt idx="259">
                  <c:v>0.66046220340412276</c:v>
                </c:pt>
                <c:pt idx="260">
                  <c:v>0.33127940024334968</c:v>
                </c:pt>
                <c:pt idx="261">
                  <c:v>0.70430355201644357</c:v>
                </c:pt>
                <c:pt idx="262">
                  <c:v>0.89067891765172813</c:v>
                </c:pt>
                <c:pt idx="263">
                  <c:v>0.97883357151057915</c:v>
                </c:pt>
                <c:pt idx="264">
                  <c:v>9.6340346396314544E-2</c:v>
                </c:pt>
                <c:pt idx="265">
                  <c:v>-0.4419336812041425</c:v>
                </c:pt>
                <c:pt idx="266">
                  <c:v>-0.51162251256664748</c:v>
                </c:pt>
                <c:pt idx="267">
                  <c:v>-0.27762806530236517</c:v>
                </c:pt>
                <c:pt idx="268">
                  <c:v>0.26882280705016898</c:v>
                </c:pt>
                <c:pt idx="269">
                  <c:v>2.5131991776628459E-2</c:v>
                </c:pt>
                <c:pt idx="270">
                  <c:v>7.7945369639265266E-2</c:v>
                </c:pt>
                <c:pt idx="271">
                  <c:v>-0.64506384723849408</c:v>
                </c:pt>
                <c:pt idx="272">
                  <c:v>-0.69017268364043005</c:v>
                </c:pt>
                <c:pt idx="273">
                  <c:v>-0.7325476616742842</c:v>
                </c:pt>
                <c:pt idx="274">
                  <c:v>-0.33340260664848104</c:v>
                </c:pt>
                <c:pt idx="275">
                  <c:v>0.17522147483294609</c:v>
                </c:pt>
                <c:pt idx="276">
                  <c:v>0.54292698529722305</c:v>
                </c:pt>
                <c:pt idx="277">
                  <c:v>1.3443981799989517</c:v>
                </c:pt>
                <c:pt idx="278">
                  <c:v>1.779555697101197</c:v>
                </c:pt>
                <c:pt idx="279">
                  <c:v>0.60245083733347016</c:v>
                </c:pt>
                <c:pt idx="280">
                  <c:v>8.0107656650128659E-2</c:v>
                </c:pt>
                <c:pt idx="281">
                  <c:v>2.8487228863433644E-2</c:v>
                </c:pt>
                <c:pt idx="282">
                  <c:v>-0.24507380035294737</c:v>
                </c:pt>
                <c:pt idx="283">
                  <c:v>-6.3246621880409831E-2</c:v>
                </c:pt>
                <c:pt idx="284">
                  <c:v>-0.1339295205300052</c:v>
                </c:pt>
                <c:pt idx="285">
                  <c:v>-4.5053873229421726E-2</c:v>
                </c:pt>
                <c:pt idx="286">
                  <c:v>-0.64009316414587525</c:v>
                </c:pt>
                <c:pt idx="287">
                  <c:v>-0.47844686889850646</c:v>
                </c:pt>
                <c:pt idx="288">
                  <c:v>-0.12468407077716427</c:v>
                </c:pt>
                <c:pt idx="289">
                  <c:v>-0.4376873368704659</c:v>
                </c:pt>
                <c:pt idx="290">
                  <c:v>-0.5057607222271574</c:v>
                </c:pt>
                <c:pt idx="291">
                  <c:v>-0.1477976951592665</c:v>
                </c:pt>
                <c:pt idx="292">
                  <c:v>0.20693443989699714</c:v>
                </c:pt>
                <c:pt idx="293">
                  <c:v>-7.4753626709956306E-2</c:v>
                </c:pt>
                <c:pt idx="294">
                  <c:v>0.14795742886579979</c:v>
                </c:pt>
                <c:pt idx="295">
                  <c:v>-4.6422994175795733E-3</c:v>
                </c:pt>
                <c:pt idx="296">
                  <c:v>-0.35875305575512006</c:v>
                </c:pt>
                <c:pt idx="297">
                  <c:v>-0.83787626654486402</c:v>
                </c:pt>
                <c:pt idx="298">
                  <c:v>-0.54120161294638081</c:v>
                </c:pt>
                <c:pt idx="299">
                  <c:v>-0.58181206954707454</c:v>
                </c:pt>
                <c:pt idx="300">
                  <c:v>-0.72206314645837366</c:v>
                </c:pt>
                <c:pt idx="301">
                  <c:v>-0.66554657329273326</c:v>
                </c:pt>
                <c:pt idx="302">
                  <c:v>-0.5574095723403979</c:v>
                </c:pt>
                <c:pt idx="303">
                  <c:v>-0.72907177148667768</c:v>
                </c:pt>
                <c:pt idx="304">
                  <c:v>-1.0546757244196254</c:v>
                </c:pt>
                <c:pt idx="305">
                  <c:v>-1.0484375535373915</c:v>
                </c:pt>
                <c:pt idx="306">
                  <c:v>-0.57344003398052268</c:v>
                </c:pt>
                <c:pt idx="307">
                  <c:v>-0.36193783237961935</c:v>
                </c:pt>
                <c:pt idx="308">
                  <c:v>-0.29224900101711432</c:v>
                </c:pt>
                <c:pt idx="309">
                  <c:v>-0.17171019601398443</c:v>
                </c:pt>
                <c:pt idx="310">
                  <c:v>0.18289759396710126</c:v>
                </c:pt>
                <c:pt idx="311">
                  <c:v>0.52567515125461095</c:v>
                </c:pt>
                <c:pt idx="312">
                  <c:v>0.73566117491554284</c:v>
                </c:pt>
                <c:pt idx="313">
                  <c:v>-0.31717695419388159</c:v>
                </c:pt>
                <c:pt idx="314">
                  <c:v>-0.6974831514978046</c:v>
                </c:pt>
                <c:pt idx="315">
                  <c:v>-0.65483475296142568</c:v>
                </c:pt>
                <c:pt idx="316">
                  <c:v>-0.63711430760181398</c:v>
                </c:pt>
                <c:pt idx="317">
                  <c:v>-1.0196573296302738</c:v>
                </c:pt>
                <c:pt idx="318">
                  <c:v>-0.83027468512438229</c:v>
                </c:pt>
                <c:pt idx="319">
                  <c:v>-0.58338140016576023</c:v>
                </c:pt>
                <c:pt idx="320">
                  <c:v>-4.7319120280504098E-2</c:v>
                </c:pt>
                <c:pt idx="321">
                  <c:v>-8.991771145537851E-2</c:v>
                </c:pt>
                <c:pt idx="322">
                  <c:v>-0.25611219386549428</c:v>
                </c:pt>
                <c:pt idx="323">
                  <c:v>-1.0788332234503226</c:v>
                </c:pt>
                <c:pt idx="324">
                  <c:v>-0.51692346081488239</c:v>
                </c:pt>
                <c:pt idx="325">
                  <c:v>-1.2781572341414515</c:v>
                </c:pt>
                <c:pt idx="326">
                  <c:v>-1.2835504131639421</c:v>
                </c:pt>
                <c:pt idx="327">
                  <c:v>-0.59123501705380777</c:v>
                </c:pt>
                <c:pt idx="328">
                  <c:v>-0.5301702567254204</c:v>
                </c:pt>
                <c:pt idx="329">
                  <c:v>-1.1005088995805037</c:v>
                </c:pt>
                <c:pt idx="330">
                  <c:v>-1.4164449068307388</c:v>
                </c:pt>
                <c:pt idx="331">
                  <c:v>-1.3036851810019829</c:v>
                </c:pt>
                <c:pt idx="332">
                  <c:v>-1.2042220584452699</c:v>
                </c:pt>
                <c:pt idx="333">
                  <c:v>-1.3686767497743941</c:v>
                </c:pt>
                <c:pt idx="334">
                  <c:v>-1.5607187149346942</c:v>
                </c:pt>
                <c:pt idx="335">
                  <c:v>-1.5207296370527237</c:v>
                </c:pt>
                <c:pt idx="336">
                  <c:v>-1.187073184442877</c:v>
                </c:pt>
                <c:pt idx="337">
                  <c:v>-0.70857135237185609</c:v>
                </c:pt>
                <c:pt idx="338">
                  <c:v>-0.97835464857156018</c:v>
                </c:pt>
                <c:pt idx="339">
                  <c:v>-1.9067024338816621</c:v>
                </c:pt>
                <c:pt idx="340">
                  <c:v>-1.5961596056539176</c:v>
                </c:pt>
                <c:pt idx="341">
                  <c:v>-1.5923073349235672</c:v>
                </c:pt>
                <c:pt idx="342">
                  <c:v>-1.5153364580302331</c:v>
                </c:pt>
                <c:pt idx="343">
                  <c:v>-1.2979938511247988</c:v>
                </c:pt>
                <c:pt idx="344">
                  <c:v>-1.4679162591900869</c:v>
                </c:pt>
                <c:pt idx="345">
                  <c:v>-1.5326344074599731</c:v>
                </c:pt>
                <c:pt idx="346">
                  <c:v>-1.2828829190580908</c:v>
                </c:pt>
                <c:pt idx="347">
                  <c:v>-1.3571199375833429</c:v>
                </c:pt>
                <c:pt idx="348">
                  <c:v>-1.2912833769511882</c:v>
                </c:pt>
                <c:pt idx="349">
                  <c:v>-1.5349457698981834</c:v>
                </c:pt>
                <c:pt idx="350">
                  <c:v>-1.5126025996621513</c:v>
                </c:pt>
                <c:pt idx="351">
                  <c:v>-1.3605497123838215</c:v>
                </c:pt>
                <c:pt idx="352">
                  <c:v>-1.0972780075688764</c:v>
                </c:pt>
                <c:pt idx="353">
                  <c:v>-0.81867175754620336</c:v>
                </c:pt>
                <c:pt idx="354">
                  <c:v>0.29137886116125816</c:v>
                </c:pt>
                <c:pt idx="355">
                  <c:v>-1.9824411356095779</c:v>
                </c:pt>
                <c:pt idx="356">
                  <c:v>-1.8389377816516925</c:v>
                </c:pt>
                <c:pt idx="357">
                  <c:v>-1.8266850530282448</c:v>
                </c:pt>
                <c:pt idx="358">
                  <c:v>-2.0945049450059372</c:v>
                </c:pt>
                <c:pt idx="359">
                  <c:v>-2.1868849048206727</c:v>
                </c:pt>
                <c:pt idx="360">
                  <c:v>-2.3715702867364703</c:v>
                </c:pt>
                <c:pt idx="361">
                  <c:v>-2.383400519430046</c:v>
                </c:pt>
                <c:pt idx="362">
                  <c:v>-2.1463987932951571</c:v>
                </c:pt>
                <c:pt idx="363">
                  <c:v>-2.0960458532980772</c:v>
                </c:pt>
                <c:pt idx="364">
                  <c:v>-2.285006001874097</c:v>
                </c:pt>
                <c:pt idx="365">
                  <c:v>-2.2703673730987655</c:v>
                </c:pt>
                <c:pt idx="366">
                  <c:v>-2.3612064246213609</c:v>
                </c:pt>
                <c:pt idx="367">
                  <c:v>-2.2969107722813464</c:v>
                </c:pt>
                <c:pt idx="368">
                  <c:v>-1.8422930187384978</c:v>
                </c:pt>
                <c:pt idx="369">
                  <c:v>-2.288783734890774</c:v>
                </c:pt>
                <c:pt idx="370">
                  <c:v>-1.9162566167612252</c:v>
                </c:pt>
                <c:pt idx="371">
                  <c:v>-1.8624739019636667</c:v>
                </c:pt>
                <c:pt idx="372">
                  <c:v>-2.0236977012811637</c:v>
                </c:pt>
                <c:pt idx="373">
                  <c:v>-2.3323516630005696</c:v>
                </c:pt>
                <c:pt idx="374">
                  <c:v>-2.4701138797197664</c:v>
                </c:pt>
                <c:pt idx="375">
                  <c:v>-2.5454693106072868</c:v>
                </c:pt>
                <c:pt idx="376">
                  <c:v>-2.5431579481690765</c:v>
                </c:pt>
                <c:pt idx="377">
                  <c:v>-2.0483522339554061</c:v>
                </c:pt>
                <c:pt idx="378">
                  <c:v>-1.9956133938064426</c:v>
                </c:pt>
                <c:pt idx="379">
                  <c:v>-2.0286683843737823</c:v>
                </c:pt>
                <c:pt idx="380">
                  <c:v>-2.2234442079021646</c:v>
                </c:pt>
                <c:pt idx="381">
                  <c:v>-2.1630008262925</c:v>
                </c:pt>
                <c:pt idx="382">
                  <c:v>-1.9855229521938582</c:v>
                </c:pt>
                <c:pt idx="383">
                  <c:v>-2.1283303897193466</c:v>
                </c:pt>
                <c:pt idx="384">
                  <c:v>-2.2515285153768851</c:v>
                </c:pt>
                <c:pt idx="385">
                  <c:v>-2.0125918073465296</c:v>
                </c:pt>
                <c:pt idx="386">
                  <c:v>-2.2273249009590601</c:v>
                </c:pt>
                <c:pt idx="387">
                  <c:v>-1.9902486371104977</c:v>
                </c:pt>
                <c:pt idx="388">
                  <c:v>-1.9494145673687837</c:v>
                </c:pt>
                <c:pt idx="389">
                  <c:v>-1.9436734301300949</c:v>
                </c:pt>
                <c:pt idx="390">
                  <c:v>-1.898291173225634</c:v>
                </c:pt>
                <c:pt idx="391">
                  <c:v>-2.2577205708719914</c:v>
                </c:pt>
                <c:pt idx="392">
                  <c:v>-2.4281898199423293</c:v>
                </c:pt>
                <c:pt idx="393">
                  <c:v>-2.5363268208946645</c:v>
                </c:pt>
                <c:pt idx="394">
                  <c:v>-2.0826285969252334</c:v>
                </c:pt>
                <c:pt idx="395">
                  <c:v>-1.7745960139245502</c:v>
                </c:pt>
                <c:pt idx="396">
                  <c:v>-1.2981321237892147</c:v>
                </c:pt>
                <c:pt idx="397">
                  <c:v>-1.4461338575483424</c:v>
                </c:pt>
                <c:pt idx="398">
                  <c:v>-1.828602341863129</c:v>
                </c:pt>
                <c:pt idx="399">
                  <c:v>-1.2143016972949237</c:v>
                </c:pt>
                <c:pt idx="400">
                  <c:v>-0.67108171695401653</c:v>
                </c:pt>
                <c:pt idx="401">
                  <c:v>-9.940474057002141E-2</c:v>
                </c:pt>
                <c:pt idx="402">
                  <c:v>-1.3641675672102209</c:v>
                </c:pt>
                <c:pt idx="403">
                  <c:v>-1.678015825163266</c:v>
                </c:pt>
                <c:pt idx="404">
                  <c:v>-1.8408550704865767</c:v>
                </c:pt>
                <c:pt idx="405">
                  <c:v>-2.1876837812932881</c:v>
                </c:pt>
                <c:pt idx="406">
                  <c:v>-1.9202118475317944</c:v>
                </c:pt>
                <c:pt idx="407">
                  <c:v>-1.6214247142839524</c:v>
                </c:pt>
                <c:pt idx="408">
                  <c:v>-1.7153455823908281</c:v>
                </c:pt>
                <c:pt idx="409">
                  <c:v>-1.247008729646065</c:v>
                </c:pt>
                <c:pt idx="410">
                  <c:v>-1.2625668879948133</c:v>
                </c:pt>
                <c:pt idx="411">
                  <c:v>-1.5346154312456</c:v>
                </c:pt>
                <c:pt idx="412">
                  <c:v>-1.4706677371217838</c:v>
                </c:pt>
                <c:pt idx="413">
                  <c:v>-1.7443778417655114</c:v>
                </c:pt>
                <c:pt idx="414">
                  <c:v>-1.4072916143551861</c:v>
                </c:pt>
                <c:pt idx="415">
                  <c:v>-1.1690224004306817</c:v>
                </c:pt>
                <c:pt idx="416">
                  <c:v>-1.7943082858327195</c:v>
                </c:pt>
                <c:pt idx="417">
                  <c:v>-1.6246840286221251</c:v>
                </c:pt>
                <c:pt idx="418">
                  <c:v>-1.1781933124698492</c:v>
                </c:pt>
                <c:pt idx="419">
                  <c:v>-1.3557457242821647</c:v>
                </c:pt>
                <c:pt idx="420">
                  <c:v>-1.3318616457539922</c:v>
                </c:pt>
                <c:pt idx="421">
                  <c:v>-1.8352168932881068</c:v>
                </c:pt>
                <c:pt idx="422">
                  <c:v>-0.71803330447716329</c:v>
                </c:pt>
                <c:pt idx="423">
                  <c:v>-1.4644295662395497</c:v>
                </c:pt>
                <c:pt idx="424">
                  <c:v>-1.4769059080040177</c:v>
                </c:pt>
                <c:pt idx="425">
                  <c:v>-1.4734761332035391</c:v>
                </c:pt>
                <c:pt idx="426">
                  <c:v>-1.2948798467426288</c:v>
                </c:pt>
                <c:pt idx="427">
                  <c:v>0.22154806515996026</c:v>
                </c:pt>
                <c:pt idx="428">
                  <c:v>3.1519311583176841E-2</c:v>
                </c:pt>
                <c:pt idx="429">
                  <c:v>-0.39730076657099206</c:v>
                </c:pt>
                <c:pt idx="430">
                  <c:v>0.70169007358896351</c:v>
                </c:pt>
                <c:pt idx="431">
                  <c:v>0.35650188579740133</c:v>
                </c:pt>
                <c:pt idx="432">
                  <c:v>-1.2293167066129989</c:v>
                </c:pt>
                <c:pt idx="433">
                  <c:v>-0.73724485076741053</c:v>
                </c:pt>
                <c:pt idx="434">
                  <c:v>-1.5437863432847674</c:v>
                </c:pt>
                <c:pt idx="435">
                  <c:v>-1.6372847154617711</c:v>
                </c:pt>
                <c:pt idx="436">
                  <c:v>-1.2601101421036331</c:v>
                </c:pt>
                <c:pt idx="437">
                  <c:v>-1.1080572548253036</c:v>
                </c:pt>
                <c:pt idx="438">
                  <c:v>-1.3180432784862355</c:v>
                </c:pt>
                <c:pt idx="439">
                  <c:v>-0.83022145894870036</c:v>
                </c:pt>
                <c:pt idx="440">
                  <c:v>-1.0915297595416338</c:v>
                </c:pt>
                <c:pt idx="441">
                  <c:v>-1.6657915188663639</c:v>
                </c:pt>
                <c:pt idx="442">
                  <c:v>-1.0834558748297756</c:v>
                </c:pt>
                <c:pt idx="443">
                  <c:v>-0.84349667718578403</c:v>
                </c:pt>
                <c:pt idx="444">
                  <c:v>-0.84307418125591238</c:v>
                </c:pt>
                <c:pt idx="445">
                  <c:v>-0.70155896187220768</c:v>
                </c:pt>
                <c:pt idx="446">
                  <c:v>-1.4068975407518598</c:v>
                </c:pt>
                <c:pt idx="447">
                  <c:v>-0.87041276493673203</c:v>
                </c:pt>
                <c:pt idx="448">
                  <c:v>-0.46858365890435161</c:v>
                </c:pt>
                <c:pt idx="449">
                  <c:v>-1.0705072297739311</c:v>
                </c:pt>
                <c:pt idx="450">
                  <c:v>7.4934472291249152E-2</c:v>
                </c:pt>
                <c:pt idx="451">
                  <c:v>1.8935047545284853</c:v>
                </c:pt>
                <c:pt idx="452">
                  <c:v>-0.32552753122850681</c:v>
                </c:pt>
                <c:pt idx="453">
                  <c:v>-0.8991184511301763</c:v>
                </c:pt>
                <c:pt idx="454">
                  <c:v>-0.5207756580482652</c:v>
                </c:pt>
                <c:pt idx="455">
                  <c:v>-0.10572448645751539</c:v>
                </c:pt>
                <c:pt idx="456">
                  <c:v>0.19040332613591804</c:v>
                </c:pt>
                <c:pt idx="457">
                  <c:v>-0.38321232411792022</c:v>
                </c:pt>
                <c:pt idx="458">
                  <c:v>-0.4582197967892423</c:v>
                </c:pt>
                <c:pt idx="459">
                  <c:v>-1.0943913083021035</c:v>
                </c:pt>
                <c:pt idx="460">
                  <c:v>-0.74308894804631831</c:v>
                </c:pt>
                <c:pt idx="461">
                  <c:v>-0.49018110534648252</c:v>
                </c:pt>
                <c:pt idx="462">
                  <c:v>-0.46997549176914494</c:v>
                </c:pt>
                <c:pt idx="463">
                  <c:v>-0.81317554498652633</c:v>
                </c:pt>
                <c:pt idx="464">
                  <c:v>0.36949664624037365</c:v>
                </c:pt>
                <c:pt idx="465">
                  <c:v>-0.86971684850433539</c:v>
                </c:pt>
                <c:pt idx="466">
                  <c:v>-0.24617075418328921</c:v>
                </c:pt>
                <c:pt idx="467">
                  <c:v>0.15235292212379067</c:v>
                </c:pt>
                <c:pt idx="468">
                  <c:v>0.24284401543018777</c:v>
                </c:pt>
                <c:pt idx="469">
                  <c:v>-0.46930430568891707</c:v>
                </c:pt>
                <c:pt idx="470">
                  <c:v>-0.34951122447968841</c:v>
                </c:pt>
                <c:pt idx="471">
                  <c:v>1.0278371755525841</c:v>
                </c:pt>
                <c:pt idx="472">
                  <c:v>-0.23098897637728474</c:v>
                </c:pt>
                <c:pt idx="473">
                  <c:v>-0.54672610083866835</c:v>
                </c:pt>
                <c:pt idx="474">
                  <c:v>-0.96764275474328509</c:v>
                </c:pt>
                <c:pt idx="475">
                  <c:v>-0.6269031393914607</c:v>
                </c:pt>
                <c:pt idx="476">
                  <c:v>0.61469625550513196</c:v>
                </c:pt>
                <c:pt idx="477">
                  <c:v>0.39931705282170948</c:v>
                </c:pt>
                <c:pt idx="478">
                  <c:v>0.92804747981463187</c:v>
                </c:pt>
                <c:pt idx="479">
                  <c:v>2.208194312366897</c:v>
                </c:pt>
                <c:pt idx="480">
                  <c:v>0.33052302068045258</c:v>
                </c:pt>
                <c:pt idx="481">
                  <c:v>0.54329271007097113</c:v>
                </c:pt>
                <c:pt idx="482">
                  <c:v>1.1140501568815493</c:v>
                </c:pt>
                <c:pt idx="483">
                  <c:v>0.92171004086655572</c:v>
                </c:pt>
                <c:pt idx="484">
                  <c:v>1.3898727411746361</c:v>
                </c:pt>
                <c:pt idx="485">
                  <c:v>0.75327873373190313</c:v>
                </c:pt>
                <c:pt idx="486">
                  <c:v>0.18667170850636894</c:v>
                </c:pt>
                <c:pt idx="487">
                  <c:v>-1.0308945324347045</c:v>
                </c:pt>
                <c:pt idx="488">
                  <c:v>-0.55994816639703771</c:v>
                </c:pt>
                <c:pt idx="489">
                  <c:v>0.49890452045360051</c:v>
                </c:pt>
                <c:pt idx="490">
                  <c:v>0.42501546014454683</c:v>
                </c:pt>
                <c:pt idx="491">
                  <c:v>1.9571506058232309</c:v>
                </c:pt>
                <c:pt idx="492">
                  <c:v>2.3133738418101299</c:v>
                </c:pt>
                <c:pt idx="493">
                  <c:v>1.3832120743625302</c:v>
                </c:pt>
                <c:pt idx="494">
                  <c:v>4.9779560656251845E-2</c:v>
                </c:pt>
                <c:pt idx="495">
                  <c:v>0.7294691929174042</c:v>
                </c:pt>
                <c:pt idx="496">
                  <c:v>1.5417267456641142</c:v>
                </c:pt>
                <c:pt idx="497">
                  <c:v>1.0475176798169981</c:v>
                </c:pt>
                <c:pt idx="498">
                  <c:v>1.0241306349323709</c:v>
                </c:pt>
                <c:pt idx="499">
                  <c:v>1.8307215881540653</c:v>
                </c:pt>
                <c:pt idx="500">
                  <c:v>1.8107395877177481</c:v>
                </c:pt>
                <c:pt idx="501">
                  <c:v>1.6403201460089147</c:v>
                </c:pt>
                <c:pt idx="502">
                  <c:v>1.1036615644142713</c:v>
                </c:pt>
                <c:pt idx="503">
                  <c:v>1.2163430605549768</c:v>
                </c:pt>
                <c:pt idx="504">
                  <c:v>1.2480309486096921</c:v>
                </c:pt>
                <c:pt idx="505">
                  <c:v>1.8691413354173501</c:v>
                </c:pt>
                <c:pt idx="506">
                  <c:v>1.7219598631657971</c:v>
                </c:pt>
                <c:pt idx="507">
                  <c:v>1.7667207413515349</c:v>
                </c:pt>
                <c:pt idx="508">
                  <c:v>1.269777817136337</c:v>
                </c:pt>
                <c:pt idx="509">
                  <c:v>0.48918342209217358</c:v>
                </c:pt>
                <c:pt idx="510">
                  <c:v>1.2252903594531241</c:v>
                </c:pt>
                <c:pt idx="511">
                  <c:v>0.84364213664591237</c:v>
                </c:pt>
                <c:pt idx="512">
                  <c:v>0.98535589216130137</c:v>
                </c:pt>
                <c:pt idx="513">
                  <c:v>1.0553926817400048</c:v>
                </c:pt>
                <c:pt idx="514">
                  <c:v>1.5084444499813772</c:v>
                </c:pt>
                <c:pt idx="515">
                  <c:v>1.7200957270096273</c:v>
                </c:pt>
                <c:pt idx="516">
                  <c:v>1.5258169371247905</c:v>
                </c:pt>
                <c:pt idx="517">
                  <c:v>1.8664820147629413</c:v>
                </c:pt>
                <c:pt idx="518">
                  <c:v>0.68264195046943554</c:v>
                </c:pt>
                <c:pt idx="519">
                  <c:v>1.6882834938797342</c:v>
                </c:pt>
                <c:pt idx="520">
                  <c:v>1.7267316634695642</c:v>
                </c:pt>
                <c:pt idx="521">
                  <c:v>1.742637780034511</c:v>
                </c:pt>
                <c:pt idx="522">
                  <c:v>0.7269803327253016</c:v>
                </c:pt>
                <c:pt idx="523">
                  <c:v>1.2624212338918344</c:v>
                </c:pt>
                <c:pt idx="524">
                  <c:v>1.0715722188074763</c:v>
                </c:pt>
                <c:pt idx="525">
                  <c:v>0.63872606414344135</c:v>
                </c:pt>
                <c:pt idx="526">
                  <c:v>1.5358328410237014</c:v>
                </c:pt>
                <c:pt idx="527">
                  <c:v>1.3289286339470499</c:v>
                </c:pt>
                <c:pt idx="528">
                  <c:v>1.9129826840296709</c:v>
                </c:pt>
                <c:pt idx="529">
                  <c:v>1.3716268398449336</c:v>
                </c:pt>
                <c:pt idx="530">
                  <c:v>1.255984180220749</c:v>
                </c:pt>
                <c:pt idx="531">
                  <c:v>1.9654481036761091</c:v>
                </c:pt>
                <c:pt idx="532">
                  <c:v>1.6474494241380202</c:v>
                </c:pt>
                <c:pt idx="533">
                  <c:v>1.8805704572160136</c:v>
                </c:pt>
                <c:pt idx="534">
                  <c:v>1.1962082927169357</c:v>
                </c:pt>
                <c:pt idx="535">
                  <c:v>1.5808637943947546</c:v>
                </c:pt>
                <c:pt idx="536">
                  <c:v>1.4641772601219749</c:v>
                </c:pt>
                <c:pt idx="537">
                  <c:v>1.6102155896590906</c:v>
                </c:pt>
                <c:pt idx="538">
                  <c:v>1.6859935164764828</c:v>
                </c:pt>
                <c:pt idx="539">
                  <c:v>1.9492154139299234</c:v>
                </c:pt>
                <c:pt idx="540">
                  <c:v>0.99835065260427369</c:v>
                </c:pt>
                <c:pt idx="541">
                  <c:v>1.8671247785166236</c:v>
                </c:pt>
                <c:pt idx="542">
                  <c:v>1.5839456109790349</c:v>
                </c:pt>
                <c:pt idx="543">
                  <c:v>1.0538731584828236</c:v>
                </c:pt>
                <c:pt idx="544">
                  <c:v>1.3250730178994898</c:v>
                </c:pt>
                <c:pt idx="545">
                  <c:v>2.3867090238225477</c:v>
                </c:pt>
                <c:pt idx="546">
                  <c:v>2.0622732906133727</c:v>
                </c:pt>
                <c:pt idx="547">
                  <c:v>1.7755898105616317</c:v>
                </c:pt>
                <c:pt idx="548">
                  <c:v>1.8791040866375468</c:v>
                </c:pt>
                <c:pt idx="549">
                  <c:v>1.4306997736247633</c:v>
                </c:pt>
                <c:pt idx="550">
                  <c:v>1.2201421786066129</c:v>
                </c:pt>
                <c:pt idx="551">
                  <c:v>1.2468346532165404</c:v>
                </c:pt>
                <c:pt idx="552">
                  <c:v>1.2840898727304291</c:v>
                </c:pt>
                <c:pt idx="553">
                  <c:v>0.79477695226225842</c:v>
                </c:pt>
                <c:pt idx="554">
                  <c:v>0.87182236686926584</c:v>
                </c:pt>
                <c:pt idx="555">
                  <c:v>1.2340848909495477</c:v>
                </c:pt>
                <c:pt idx="556">
                  <c:v>1.2576210112615216</c:v>
                </c:pt>
                <c:pt idx="557">
                  <c:v>1.1359637938961231</c:v>
                </c:pt>
                <c:pt idx="558">
                  <c:v>1.5983108192518412</c:v>
                </c:pt>
                <c:pt idx="559">
                  <c:v>1.6881059961258418</c:v>
                </c:pt>
                <c:pt idx="560">
                  <c:v>1.1323849436682978</c:v>
                </c:pt>
                <c:pt idx="561">
                  <c:v>1.2276478372784621</c:v>
                </c:pt>
                <c:pt idx="562">
                  <c:v>2.5443539729122189</c:v>
                </c:pt>
                <c:pt idx="563">
                  <c:v>1.4644506806244999</c:v>
                </c:pt>
                <c:pt idx="564">
                  <c:v>1.2197657980638688</c:v>
                </c:pt>
                <c:pt idx="565">
                  <c:v>3.2202872571916537</c:v>
                </c:pt>
                <c:pt idx="566">
                  <c:v>2.5841902833924659</c:v>
                </c:pt>
                <c:pt idx="567">
                  <c:v>2.6884004759007776</c:v>
                </c:pt>
                <c:pt idx="568">
                  <c:v>1.7622400546108747</c:v>
                </c:pt>
                <c:pt idx="569">
                  <c:v>1.6150833127114905</c:v>
                </c:pt>
                <c:pt idx="570">
                  <c:v>1.7118125769001216</c:v>
                </c:pt>
                <c:pt idx="571">
                  <c:v>1.5488987938631376</c:v>
                </c:pt>
                <c:pt idx="572">
                  <c:v>1.4993163080121279</c:v>
                </c:pt>
                <c:pt idx="573">
                  <c:v>2.0399016980507954</c:v>
                </c:pt>
                <c:pt idx="574">
                  <c:v>2.0592375894162203</c:v>
                </c:pt>
                <c:pt idx="575">
                  <c:v>1.9828135535279361</c:v>
                </c:pt>
                <c:pt idx="576">
                  <c:v>2.0112458192188556</c:v>
                </c:pt>
                <c:pt idx="577">
                  <c:v>0.24804896743282254</c:v>
                </c:pt>
                <c:pt idx="578">
                  <c:v>0.9570656646061424</c:v>
                </c:pt>
                <c:pt idx="579">
                  <c:v>3.1973972459505715</c:v>
                </c:pt>
                <c:pt idx="580">
                  <c:v>1.9639001580923827</c:v>
                </c:pt>
                <c:pt idx="581">
                  <c:v>1.4334052096662997</c:v>
                </c:pt>
                <c:pt idx="582">
                  <c:v>2.0685328465305659</c:v>
                </c:pt>
                <c:pt idx="583">
                  <c:v>2.2207348092362422</c:v>
                </c:pt>
                <c:pt idx="584">
                  <c:v>1.2978798176716402</c:v>
                </c:pt>
                <c:pt idx="585">
                  <c:v>1.8089145296571196</c:v>
                </c:pt>
                <c:pt idx="586">
                  <c:v>1.4820928962960613</c:v>
                </c:pt>
                <c:pt idx="587">
                  <c:v>0.69923694617519239</c:v>
                </c:pt>
                <c:pt idx="588">
                  <c:v>0.94235249811713762</c:v>
                </c:pt>
                <c:pt idx="589">
                  <c:v>1.0960953691149542</c:v>
                </c:pt>
                <c:pt idx="590">
                  <c:v>2.2678815875738638</c:v>
                </c:pt>
                <c:pt idx="591">
                  <c:v>1.6470446212687306</c:v>
                </c:pt>
                <c:pt idx="592">
                  <c:v>0.54725859661053622</c:v>
                </c:pt>
                <c:pt idx="593">
                  <c:v>0.66121127251523382</c:v>
                </c:pt>
                <c:pt idx="594">
                  <c:v>0.67920513837737051</c:v>
                </c:pt>
                <c:pt idx="595">
                  <c:v>0.61585040064573193</c:v>
                </c:pt>
                <c:pt idx="596">
                  <c:v>1.6016590190470601</c:v>
                </c:pt>
                <c:pt idx="597">
                  <c:v>1.3504909674282157</c:v>
                </c:pt>
                <c:pt idx="598">
                  <c:v>0.7331085062757301</c:v>
                </c:pt>
                <c:pt idx="599">
                  <c:v>1.119553259738878</c:v>
                </c:pt>
                <c:pt idx="600">
                  <c:v>-6.8706864701018196E-4</c:v>
                </c:pt>
                <c:pt idx="601">
                  <c:v>-0.18398061769801446</c:v>
                </c:pt>
                <c:pt idx="602">
                  <c:v>-4.3404565885090994E-3</c:v>
                </c:pt>
                <c:pt idx="603">
                  <c:v>0.35334914997685685</c:v>
                </c:pt>
                <c:pt idx="604">
                  <c:v>0.84223957451515574</c:v>
                </c:pt>
                <c:pt idx="605">
                  <c:v>1.8295392938471193</c:v>
                </c:pt>
                <c:pt idx="606">
                  <c:v>0.8093834667366675</c:v>
                </c:pt>
                <c:pt idx="607">
                  <c:v>0.59932290536206212</c:v>
                </c:pt>
                <c:pt idx="608">
                  <c:v>0.30530757241798734</c:v>
                </c:pt>
                <c:pt idx="609">
                  <c:v>-0.46266140543436113</c:v>
                </c:pt>
                <c:pt idx="610">
                  <c:v>-7.9124316118810892E-2</c:v>
                </c:pt>
                <c:pt idx="611">
                  <c:v>0.86768929168763698</c:v>
                </c:pt>
                <c:pt idx="612">
                  <c:v>2.6395102145077876</c:v>
                </c:pt>
                <c:pt idx="613">
                  <c:v>-0.32798100529944491</c:v>
                </c:pt>
                <c:pt idx="614">
                  <c:v>0.17587127587821486</c:v>
                </c:pt>
                <c:pt idx="615">
                  <c:v>0.21004467880782299</c:v>
                </c:pt>
                <c:pt idx="616">
                  <c:v>0.43424683531421465</c:v>
                </c:pt>
                <c:pt idx="617">
                  <c:v>-0.34184917992870628</c:v>
                </c:pt>
                <c:pt idx="618">
                  <c:v>0.79588798067577327</c:v>
                </c:pt>
                <c:pt idx="619">
                  <c:v>1.0374378939734095</c:v>
                </c:pt>
                <c:pt idx="620">
                  <c:v>0.14728993475994867</c:v>
                </c:pt>
                <c:pt idx="621">
                  <c:v>4.3576775895182419E-2</c:v>
                </c:pt>
                <c:pt idx="622">
                  <c:v>4.6236096549590926E-2</c:v>
                </c:pt>
                <c:pt idx="623">
                  <c:v>-0.25324695313064766</c:v>
                </c:pt>
                <c:pt idx="624">
                  <c:v>-0.38469646125393669</c:v>
                </c:pt>
                <c:pt idx="625">
                  <c:v>-0.68778678348854649</c:v>
                </c:pt>
                <c:pt idx="626">
                  <c:v>-0.47255665623247078</c:v>
                </c:pt>
                <c:pt idx="627">
                  <c:v>-0.63134474803657947</c:v>
                </c:pt>
                <c:pt idx="628">
                  <c:v>-3.9735231920604637E-2</c:v>
                </c:pt>
                <c:pt idx="629">
                  <c:v>0.43695227135575104</c:v>
                </c:pt>
                <c:pt idx="630">
                  <c:v>0.6364253574742269</c:v>
                </c:pt>
                <c:pt idx="631">
                  <c:v>0.8976093129919821</c:v>
                </c:pt>
                <c:pt idx="632">
                  <c:v>1.6487275676966311</c:v>
                </c:pt>
                <c:pt idx="633">
                  <c:v>1.8644547285962518</c:v>
                </c:pt>
                <c:pt idx="634">
                  <c:v>0.78939777432597336</c:v>
                </c:pt>
                <c:pt idx="635">
                  <c:v>0.33875663658865329</c:v>
                </c:pt>
                <c:pt idx="636">
                  <c:v>-0.34195213996892521</c:v>
                </c:pt>
                <c:pt idx="637">
                  <c:v>4.5286126215879604E-3</c:v>
                </c:pt>
                <c:pt idx="638">
                  <c:v>-0.21818244295416817</c:v>
                </c:pt>
                <c:pt idx="639">
                  <c:v>-0.47158731929754916</c:v>
                </c:pt>
                <c:pt idx="640">
                  <c:v>-0.28143422064558771</c:v>
                </c:pt>
                <c:pt idx="641">
                  <c:v>-0.12117975826301224</c:v>
                </c:pt>
                <c:pt idx="642">
                  <c:v>-0.39342349232827339</c:v>
                </c:pt>
                <c:pt idx="643">
                  <c:v>-0.38537099265137431</c:v>
                </c:pt>
                <c:pt idx="644">
                  <c:v>-0.85413034132600907</c:v>
                </c:pt>
                <c:pt idx="645">
                  <c:v>-0.58447139020148298</c:v>
                </c:pt>
                <c:pt idx="646">
                  <c:v>-0.41372872062862021</c:v>
                </c:pt>
                <c:pt idx="647">
                  <c:v>-0.26097991691789402</c:v>
                </c:pt>
                <c:pt idx="648">
                  <c:v>-0.51473275147747344</c:v>
                </c:pt>
                <c:pt idx="649">
                  <c:v>-9.5384447965248774E-3</c:v>
                </c:pt>
                <c:pt idx="650">
                  <c:v>-0.38579348858124601</c:v>
                </c:pt>
                <c:pt idx="651">
                  <c:v>-0.80797763027547798</c:v>
                </c:pt>
                <c:pt idx="652">
                  <c:v>-0.58812477814298192</c:v>
                </c:pt>
                <c:pt idx="653">
                  <c:v>-0.56913684499375494</c:v>
                </c:pt>
                <c:pt idx="654">
                  <c:v>-0.71629358689313916</c:v>
                </c:pt>
                <c:pt idx="655">
                  <c:v>-0.66432520089024594</c:v>
                </c:pt>
                <c:pt idx="656">
                  <c:v>-0.45739960877863511</c:v>
                </c:pt>
                <c:pt idx="657">
                  <c:v>1.2353807183089913E-2</c:v>
                </c:pt>
                <c:pt idx="658">
                  <c:v>-0.27957377646379483</c:v>
                </c:pt>
                <c:pt idx="659">
                  <c:v>-0.42138714670219318</c:v>
                </c:pt>
                <c:pt idx="660">
                  <c:v>-0.10214570972665743</c:v>
                </c:pt>
                <c:pt idx="661">
                  <c:v>0.21582823945926297</c:v>
                </c:pt>
                <c:pt idx="662">
                  <c:v>-0.23026471111531005</c:v>
                </c:pt>
                <c:pt idx="663">
                  <c:v>0.50795470589499914</c:v>
                </c:pt>
                <c:pt idx="664">
                  <c:v>-0.16065041746647843</c:v>
                </c:pt>
                <c:pt idx="665">
                  <c:v>-0.7413990378237989</c:v>
                </c:pt>
                <c:pt idx="666">
                  <c:v>-0.92188419079304773</c:v>
                </c:pt>
                <c:pt idx="667">
                  <c:v>0.11840305883823528</c:v>
                </c:pt>
                <c:pt idx="668">
                  <c:v>4.5483335464103131E-2</c:v>
                </c:pt>
                <c:pt idx="669">
                  <c:v>-0.10994951925320041</c:v>
                </c:pt>
                <c:pt idx="670">
                  <c:v>-0.51476117380401898</c:v>
                </c:pt>
                <c:pt idx="671">
                  <c:v>-0.6252095371945644</c:v>
                </c:pt>
                <c:pt idx="672">
                  <c:v>-1.0515939078353451</c:v>
                </c:pt>
                <c:pt idx="673">
                  <c:v>-0.94380486509920813</c:v>
                </c:pt>
                <c:pt idx="674">
                  <c:v>-0.32257013321637218</c:v>
                </c:pt>
                <c:pt idx="675">
                  <c:v>-0.21751494884831715</c:v>
                </c:pt>
                <c:pt idx="676">
                  <c:v>-0.98001620996450156</c:v>
                </c:pt>
                <c:pt idx="677">
                  <c:v>-0.43050825137985593</c:v>
                </c:pt>
                <c:pt idx="678">
                  <c:v>-0.3958378148067026</c:v>
                </c:pt>
                <c:pt idx="679">
                  <c:v>-1.5506887150610793E-2</c:v>
                </c:pt>
                <c:pt idx="680">
                  <c:v>5.2914456422278974E-2</c:v>
                </c:pt>
                <c:pt idx="681">
                  <c:v>-0.515531627950089</c:v>
                </c:pt>
                <c:pt idx="682">
                  <c:v>-0.73488744643903992</c:v>
                </c:pt>
                <c:pt idx="683">
                  <c:v>-0.38085122781517283</c:v>
                </c:pt>
                <c:pt idx="684">
                  <c:v>-1.1705172668326616</c:v>
                </c:pt>
                <c:pt idx="685">
                  <c:v>-1.0689202795916306</c:v>
                </c:pt>
                <c:pt idx="686">
                  <c:v>-1.0181448436646792</c:v>
                </c:pt>
                <c:pt idx="687">
                  <c:v>-0.25541996940747436</c:v>
                </c:pt>
                <c:pt idx="688">
                  <c:v>-0.31188673521161003</c:v>
                </c:pt>
                <c:pt idx="689">
                  <c:v>-0.97927417814497708</c:v>
                </c:pt>
                <c:pt idx="690">
                  <c:v>-1.0812475459287518</c:v>
                </c:pt>
                <c:pt idx="691">
                  <c:v>-1.120888665594524</c:v>
                </c:pt>
                <c:pt idx="692">
                  <c:v>-1.0493109677236805</c:v>
                </c:pt>
                <c:pt idx="693">
                  <c:v>-1.1556834472428552</c:v>
                </c:pt>
                <c:pt idx="694">
                  <c:v>-1.0129505474310401</c:v>
                </c:pt>
                <c:pt idx="695">
                  <c:v>-0.92268306726566329</c:v>
                </c:pt>
                <c:pt idx="696">
                  <c:v>-0.84571219037232936</c:v>
                </c:pt>
                <c:pt idx="697">
                  <c:v>-0.61102182667565041</c:v>
                </c:pt>
                <c:pt idx="698">
                  <c:v>-0.39705918720918998</c:v>
                </c:pt>
                <c:pt idx="699">
                  <c:v>-1.1270522987630844</c:v>
                </c:pt>
                <c:pt idx="700">
                  <c:v>-1.0158832885879736</c:v>
                </c:pt>
                <c:pt idx="701">
                  <c:v>-1.0072094101923512</c:v>
                </c:pt>
                <c:pt idx="702">
                  <c:v>-0.84151196142578066</c:v>
                </c:pt>
                <c:pt idx="703">
                  <c:v>-0.82645083672057751</c:v>
                </c:pt>
                <c:pt idx="704">
                  <c:v>-0.40742304932429924</c:v>
                </c:pt>
                <c:pt idx="705">
                  <c:v>-0.77679381315589435</c:v>
                </c:pt>
                <c:pt idx="706">
                  <c:v>-1.0808250499988801</c:v>
                </c:pt>
                <c:pt idx="707">
                  <c:v>-0.65190570377886892</c:v>
                </c:pt>
                <c:pt idx="708">
                  <c:v>-1.0215746184651577</c:v>
                </c:pt>
                <c:pt idx="709">
                  <c:v>-1.197437046557986</c:v>
                </c:pt>
                <c:pt idx="710">
                  <c:v>-0.82791720729904417</c:v>
                </c:pt>
                <c:pt idx="711">
                  <c:v>-0.57354299402074171</c:v>
                </c:pt>
                <c:pt idx="712">
                  <c:v>-0.74247133479893934</c:v>
                </c:pt>
                <c:pt idx="713">
                  <c:v>-2.083718586960956</c:v>
                </c:pt>
                <c:pt idx="714">
                  <c:v>-2.1160776610958991</c:v>
                </c:pt>
                <c:pt idx="715">
                  <c:v>-1.7654712172725107</c:v>
                </c:pt>
                <c:pt idx="716">
                  <c:v>-1.0965428660470036</c:v>
                </c:pt>
                <c:pt idx="717">
                  <c:v>-0.93059707378724388</c:v>
                </c:pt>
                <c:pt idx="718">
                  <c:v>-1.5023983952464171</c:v>
                </c:pt>
                <c:pt idx="719">
                  <c:v>-1.648436724783533</c:v>
                </c:pt>
                <c:pt idx="720">
                  <c:v>-1.4582836261315713</c:v>
                </c:pt>
                <c:pt idx="721">
                  <c:v>-1.6280569587695126</c:v>
                </c:pt>
                <c:pt idx="722">
                  <c:v>-1.6196565008764152</c:v>
                </c:pt>
                <c:pt idx="723">
                  <c:v>-2.324647121539869</c:v>
                </c:pt>
                <c:pt idx="724">
                  <c:v>-2.3503455288627064</c:v>
                </c:pt>
                <c:pt idx="725">
                  <c:v>-2.2761085103374543</c:v>
                </c:pt>
                <c:pt idx="726">
                  <c:v>-1.5314022322945551</c:v>
                </c:pt>
                <c:pt idx="727">
                  <c:v>-1.2671611905446882</c:v>
                </c:pt>
                <c:pt idx="728">
                  <c:v>-2.0498931422475462</c:v>
                </c:pt>
                <c:pt idx="729">
                  <c:v>-2.1814917257981818</c:v>
                </c:pt>
                <c:pt idx="730">
                  <c:v>-2.3908316403882219</c:v>
                </c:pt>
                <c:pt idx="731">
                  <c:v>-2.1644671968709668</c:v>
                </c:pt>
                <c:pt idx="732">
                  <c:v>-1.6530594496599533</c:v>
                </c:pt>
                <c:pt idx="733">
                  <c:v>-1.1235832988731296</c:v>
                </c:pt>
                <c:pt idx="734">
                  <c:v>-1.9059672923597892</c:v>
                </c:pt>
                <c:pt idx="735">
                  <c:v>-2.029090880303654</c:v>
                </c:pt>
                <c:pt idx="736">
                  <c:v>-1.2779475485896692</c:v>
                </c:pt>
                <c:pt idx="737">
                  <c:v>-1.2609975573761276</c:v>
                </c:pt>
                <c:pt idx="738">
                  <c:v>-1.7626628211907553</c:v>
                </c:pt>
                <c:pt idx="739">
                  <c:v>-1.6541778620222216</c:v>
                </c:pt>
                <c:pt idx="740">
                  <c:v>-1.541144715690941</c:v>
                </c:pt>
                <c:pt idx="741">
                  <c:v>-0.56738994312420932</c:v>
                </c:pt>
                <c:pt idx="742">
                  <c:v>-0.99536837473584439</c:v>
                </c:pt>
                <c:pt idx="743">
                  <c:v>-1.6677265007618303</c:v>
                </c:pt>
                <c:pt idx="744">
                  <c:v>-1.3459748185592328</c:v>
                </c:pt>
                <c:pt idx="745">
                  <c:v>-1.7276728487279491</c:v>
                </c:pt>
                <c:pt idx="746">
                  <c:v>-1.3084959859043241</c:v>
                </c:pt>
                <c:pt idx="747">
                  <c:v>-1.4148931957756679</c:v>
                </c:pt>
                <c:pt idx="748">
                  <c:v>-1.7924655347115088</c:v>
                </c:pt>
                <c:pt idx="749">
                  <c:v>-2.0164440780768804</c:v>
                </c:pt>
                <c:pt idx="750">
                  <c:v>-1.7874203139052167</c:v>
                </c:pt>
                <c:pt idx="751">
                  <c:v>-2.003346357593689</c:v>
                </c:pt>
                <c:pt idx="752">
                  <c:v>-1.9693718374529323</c:v>
                </c:pt>
                <c:pt idx="753">
                  <c:v>-2.2811821534702919</c:v>
                </c:pt>
                <c:pt idx="754">
                  <c:v>-1.9433254719138966</c:v>
                </c:pt>
                <c:pt idx="755">
                  <c:v>-1.9044548063941944</c:v>
                </c:pt>
                <c:pt idx="756">
                  <c:v>-1.6612149093770714</c:v>
                </c:pt>
                <c:pt idx="757">
                  <c:v>-1.4569202155933236</c:v>
                </c:pt>
                <c:pt idx="758">
                  <c:v>-1.4136257079860526</c:v>
                </c:pt>
                <c:pt idx="759">
                  <c:v>-1.0507418051870476</c:v>
                </c:pt>
                <c:pt idx="760">
                  <c:v>-1.6001999564101885</c:v>
                </c:pt>
                <c:pt idx="761">
                  <c:v>-1.2143515046564282</c:v>
                </c:pt>
                <c:pt idx="762">
                  <c:v>-1.5161706471270457</c:v>
                </c:pt>
                <c:pt idx="763">
                  <c:v>-1.0946824218652107</c:v>
                </c:pt>
                <c:pt idx="764">
                  <c:v>-1.2809087120731484</c:v>
                </c:pt>
                <c:pt idx="765">
                  <c:v>-1.3903132008150989</c:v>
                </c:pt>
                <c:pt idx="766">
                  <c:v>-1.8442848452870553</c:v>
                </c:pt>
                <c:pt idx="767">
                  <c:v>-1.4266488907555703</c:v>
                </c:pt>
                <c:pt idx="768">
                  <c:v>-1.0411731275701772</c:v>
                </c:pt>
                <c:pt idx="769">
                  <c:v>-1.465320673486421</c:v>
                </c:pt>
                <c:pt idx="770">
                  <c:v>-0.67453622210666397</c:v>
                </c:pt>
                <c:pt idx="771">
                  <c:v>-1.0208963215963758</c:v>
                </c:pt>
                <c:pt idx="772">
                  <c:v>-0.73050964624163128</c:v>
                </c:pt>
                <c:pt idx="773">
                  <c:v>-1.2871753052819279</c:v>
                </c:pt>
                <c:pt idx="774">
                  <c:v>-1.7555121580266908</c:v>
                </c:pt>
                <c:pt idx="775">
                  <c:v>-2.0157020462573558</c:v>
                </c:pt>
                <c:pt idx="776">
                  <c:v>-1.2541203147145881</c:v>
                </c:pt>
                <c:pt idx="777">
                  <c:v>-0.15913082071232984</c:v>
                </c:pt>
                <c:pt idx="778">
                  <c:v>-0.98630042273689589</c:v>
                </c:pt>
                <c:pt idx="779">
                  <c:v>-1.5373492896136818</c:v>
                </c:pt>
                <c:pt idx="780">
                  <c:v>-1.1056215473119153</c:v>
                </c:pt>
                <c:pt idx="781">
                  <c:v>0.64375693720636107</c:v>
                </c:pt>
                <c:pt idx="782">
                  <c:v>-0.99015269346724633</c:v>
                </c:pt>
                <c:pt idx="783">
                  <c:v>-0.27134370553603582</c:v>
                </c:pt>
                <c:pt idx="784">
                  <c:v>0.57558428378382731</c:v>
                </c:pt>
                <c:pt idx="785">
                  <c:v>-0.27338164747172111</c:v>
                </c:pt>
                <c:pt idx="786">
                  <c:v>9.9095663296323078E-2</c:v>
                </c:pt>
                <c:pt idx="787">
                  <c:v>1.8224525126277324</c:v>
                </c:pt>
                <c:pt idx="788">
                  <c:v>0.68302536830376592</c:v>
                </c:pt>
                <c:pt idx="789">
                  <c:v>0.34275805624331801</c:v>
                </c:pt>
                <c:pt idx="790">
                  <c:v>0.86231757119707309</c:v>
                </c:pt>
                <c:pt idx="791">
                  <c:v>0.80957873104810973</c:v>
                </c:pt>
                <c:pt idx="792">
                  <c:v>0.87225893738231053</c:v>
                </c:pt>
                <c:pt idx="793">
                  <c:v>0.78947238553661436</c:v>
                </c:pt>
                <c:pt idx="794">
                  <c:v>-0.16074626671814343</c:v>
                </c:pt>
                <c:pt idx="795">
                  <c:v>-0.55295723442931588</c:v>
                </c:pt>
                <c:pt idx="796">
                  <c:v>-1.130499693127178</c:v>
                </c:pt>
                <c:pt idx="797">
                  <c:v>-0.87948071693568053</c:v>
                </c:pt>
                <c:pt idx="798">
                  <c:v>0.23076878456063235</c:v>
                </c:pt>
                <c:pt idx="799">
                  <c:v>-1.1481456007731161</c:v>
                </c:pt>
                <c:pt idx="800">
                  <c:v>-0.54154949766561167</c:v>
                </c:pt>
                <c:pt idx="801">
                  <c:v>-1.1591308416069488</c:v>
                </c:pt>
                <c:pt idx="802">
                  <c:v>-7.2520420462828777E-2</c:v>
                </c:pt>
                <c:pt idx="803">
                  <c:v>-0.15123108843715438</c:v>
                </c:pt>
                <c:pt idx="804">
                  <c:v>1.6852260481299845E-2</c:v>
                </c:pt>
                <c:pt idx="805">
                  <c:v>-0.10550087331649512</c:v>
                </c:pt>
                <c:pt idx="806">
                  <c:v>-0.53588659011497297</c:v>
                </c:pt>
                <c:pt idx="807">
                  <c:v>0.40279998030090247</c:v>
                </c:pt>
                <c:pt idx="808">
                  <c:v>0.10945583343705563</c:v>
                </c:pt>
                <c:pt idx="809">
                  <c:v>-0.67367353718633816</c:v>
                </c:pt>
                <c:pt idx="810">
                  <c:v>5.979880987237253E-2</c:v>
                </c:pt>
                <c:pt idx="811">
                  <c:v>-1.2932928230633607</c:v>
                </c:pt>
                <c:pt idx="812">
                  <c:v>-1.2560376035494722</c:v>
                </c:pt>
                <c:pt idx="813">
                  <c:v>-0.44932230525259975</c:v>
                </c:pt>
                <c:pt idx="814">
                  <c:v>0.45993793218526602</c:v>
                </c:pt>
                <c:pt idx="815">
                  <c:v>-0.71435853150070527</c:v>
                </c:pt>
                <c:pt idx="816">
                  <c:v>1.1088344756129513</c:v>
                </c:pt>
                <c:pt idx="817">
                  <c:v>0.14303293465727643</c:v>
                </c:pt>
                <c:pt idx="818">
                  <c:v>-0.59782107265527262</c:v>
                </c:pt>
                <c:pt idx="819">
                  <c:v>-0.47616385528987426</c:v>
                </c:pt>
                <c:pt idx="820">
                  <c:v>9.0169749433134952E-2</c:v>
                </c:pt>
                <c:pt idx="821">
                  <c:v>0.42628663990853882</c:v>
                </c:pt>
                <c:pt idx="822">
                  <c:v>-0.87446391845593396</c:v>
                </c:pt>
                <c:pt idx="823">
                  <c:v>-0.92705368317755044</c:v>
                </c:pt>
                <c:pt idx="824">
                  <c:v>-1.1760594477855313</c:v>
                </c:pt>
                <c:pt idx="825">
                  <c:v>-0.88393298134979503</c:v>
                </c:pt>
                <c:pt idx="826">
                  <c:v>-0.13457924807830646</c:v>
                </c:pt>
                <c:pt idx="827">
                  <c:v>-0.86663503192005509</c:v>
                </c:pt>
                <c:pt idx="828">
                  <c:v>-0.8605212061129992</c:v>
                </c:pt>
                <c:pt idx="829">
                  <c:v>-0.94161777423920845</c:v>
                </c:pt>
                <c:pt idx="830">
                  <c:v>0.2538041792546844</c:v>
                </c:pt>
                <c:pt idx="831">
                  <c:v>9.5264777600931855E-2</c:v>
                </c:pt>
                <c:pt idx="832">
                  <c:v>5.581884874963438E-2</c:v>
                </c:pt>
                <c:pt idx="833">
                  <c:v>0.54110569270793896</c:v>
                </c:pt>
                <c:pt idx="834">
                  <c:v>0.86994053765251389</c:v>
                </c:pt>
                <c:pt idx="835">
                  <c:v>0.84936188884964214</c:v>
                </c:pt>
                <c:pt idx="836">
                  <c:v>1.2185585002445545</c:v>
                </c:pt>
                <c:pt idx="837">
                  <c:v>1.4569767895964059</c:v>
                </c:pt>
                <c:pt idx="838">
                  <c:v>0.43262073353940539</c:v>
                </c:pt>
                <c:pt idx="839">
                  <c:v>-0.25571804676520055</c:v>
                </c:pt>
                <c:pt idx="840">
                  <c:v>0.46192272144223695</c:v>
                </c:pt>
                <c:pt idx="841">
                  <c:v>0.43098021052425595</c:v>
                </c:pt>
                <c:pt idx="842">
                  <c:v>1.5489589838334386</c:v>
                </c:pt>
                <c:pt idx="843">
                  <c:v>1.0912346833541409</c:v>
                </c:pt>
                <c:pt idx="844">
                  <c:v>1.5717246499993422</c:v>
                </c:pt>
                <c:pt idx="845">
                  <c:v>1.1405928780094941E-2</c:v>
                </c:pt>
                <c:pt idx="846">
                  <c:v>1.0725201707074388</c:v>
                </c:pt>
                <c:pt idx="847">
                  <c:v>2.8332315076185788</c:v>
                </c:pt>
                <c:pt idx="848">
                  <c:v>0.53630881539483588</c:v>
                </c:pt>
                <c:pt idx="849">
                  <c:v>1.7975175221593789</c:v>
                </c:pt>
                <c:pt idx="850">
                  <c:v>1.7554159646280496</c:v>
                </c:pt>
                <c:pt idx="851">
                  <c:v>1.5213967870115985</c:v>
                </c:pt>
                <c:pt idx="852">
                  <c:v>1.0769192824428389</c:v>
                </c:pt>
                <c:pt idx="853">
                  <c:v>0.36106776602073065</c:v>
                </c:pt>
                <c:pt idx="854">
                  <c:v>1.4807863304109048</c:v>
                </c:pt>
                <c:pt idx="855">
                  <c:v>1.4283209107644663</c:v>
                </c:pt>
                <c:pt idx="856">
                  <c:v>2.8831372213336182</c:v>
                </c:pt>
                <c:pt idx="857">
                  <c:v>1.6284899133153388</c:v>
                </c:pt>
                <c:pt idx="858">
                  <c:v>1.4950522706178691</c:v>
                </c:pt>
                <c:pt idx="859">
                  <c:v>1.2939637384935798</c:v>
                </c:pt>
                <c:pt idx="860">
                  <c:v>0.66094858127867218</c:v>
                </c:pt>
                <c:pt idx="861">
                  <c:v>1.3471498049245836</c:v>
                </c:pt>
                <c:pt idx="862">
                  <c:v>1.2224853086885783</c:v>
                </c:pt>
                <c:pt idx="863">
                  <c:v>0.25541258796891148</c:v>
                </c:pt>
                <c:pt idx="864">
                  <c:v>1.8447104158841279</c:v>
                </c:pt>
                <c:pt idx="865">
                  <c:v>1.745098217900068</c:v>
                </c:pt>
                <c:pt idx="866">
                  <c:v>0.96527427700197488</c:v>
                </c:pt>
                <c:pt idx="867">
                  <c:v>0.53978470558244229</c:v>
                </c:pt>
                <c:pt idx="868">
                  <c:v>1.2158707572636005</c:v>
                </c:pt>
                <c:pt idx="869">
                  <c:v>1.5986373924330806</c:v>
                </c:pt>
                <c:pt idx="870">
                  <c:v>1.8673768139841898</c:v>
                </c:pt>
                <c:pt idx="871">
                  <c:v>1.8121029982559957</c:v>
                </c:pt>
                <c:pt idx="872">
                  <c:v>1.3281832568103156</c:v>
                </c:pt>
                <c:pt idx="873">
                  <c:v>0.68487877519397244</c:v>
                </c:pt>
                <c:pt idx="874">
                  <c:v>1.1117601794782983</c:v>
                </c:pt>
                <c:pt idx="875">
                  <c:v>2.2000886600112834</c:v>
                </c:pt>
                <c:pt idx="876">
                  <c:v>1.3836061479658563</c:v>
                </c:pt>
                <c:pt idx="877">
                  <c:v>1.634973082373552</c:v>
                </c:pt>
                <c:pt idx="878">
                  <c:v>1.5285758725022085</c:v>
                </c:pt>
                <c:pt idx="879">
                  <c:v>1.23217463940625</c:v>
                </c:pt>
                <c:pt idx="880">
                  <c:v>0.96698933773079765</c:v>
                </c:pt>
                <c:pt idx="881">
                  <c:v>1.1651949360596583</c:v>
                </c:pt>
                <c:pt idx="882">
                  <c:v>1.0307134187135936</c:v>
                </c:pt>
                <c:pt idx="883">
                  <c:v>1.5226856598361729</c:v>
                </c:pt>
                <c:pt idx="884">
                  <c:v>1.8107111653912025</c:v>
                </c:pt>
                <c:pt idx="885">
                  <c:v>2.246440253850666</c:v>
                </c:pt>
                <c:pt idx="886">
                  <c:v>1.8448845683208106</c:v>
                </c:pt>
                <c:pt idx="887">
                  <c:v>1.7586929720268045</c:v>
                </c:pt>
                <c:pt idx="888">
                  <c:v>2.1730482271851579</c:v>
                </c:pt>
                <c:pt idx="889">
                  <c:v>1.8850227216301279</c:v>
                </c:pt>
                <c:pt idx="890">
                  <c:v>1.1989458430593947</c:v>
                </c:pt>
                <c:pt idx="891">
                  <c:v>1.3464505431749771</c:v>
                </c:pt>
                <c:pt idx="892">
                  <c:v>1.4422104704286867</c:v>
                </c:pt>
                <c:pt idx="893">
                  <c:v>1.5883447227144349</c:v>
                </c:pt>
                <c:pt idx="894">
                  <c:v>1.5159965706975214</c:v>
                </c:pt>
                <c:pt idx="895">
                  <c:v>1.0512883755420885</c:v>
                </c:pt>
                <c:pt idx="896">
                  <c:v>1.6183178966974945</c:v>
                </c:pt>
                <c:pt idx="897">
                  <c:v>1.3026553099497842</c:v>
                </c:pt>
                <c:pt idx="898">
                  <c:v>1.4244368723903607</c:v>
                </c:pt>
                <c:pt idx="899">
                  <c:v>1.3527100990921703</c:v>
                </c:pt>
                <c:pt idx="900">
                  <c:v>1.6374549052740681</c:v>
                </c:pt>
                <c:pt idx="901">
                  <c:v>1.5196499586390202</c:v>
                </c:pt>
                <c:pt idx="902">
                  <c:v>1.9576904095366943</c:v>
                </c:pt>
                <c:pt idx="903">
                  <c:v>1.9345022474409186</c:v>
                </c:pt>
                <c:pt idx="904">
                  <c:v>2.0468394773398026</c:v>
                </c:pt>
                <c:pt idx="905">
                  <c:v>1.819779117390151</c:v>
                </c:pt>
                <c:pt idx="906">
                  <c:v>1.7027446249011731</c:v>
                </c:pt>
                <c:pt idx="907">
                  <c:v>1.3960293370516101</c:v>
                </c:pt>
                <c:pt idx="908">
                  <c:v>1.3722696035986159</c:v>
                </c:pt>
                <c:pt idx="909">
                  <c:v>1.3636455325644983</c:v>
                </c:pt>
                <c:pt idx="910">
                  <c:v>1.4809036381944964</c:v>
                </c:pt>
                <c:pt idx="911">
                  <c:v>0.49054683263042131</c:v>
                </c:pt>
                <c:pt idx="912">
                  <c:v>1.2871466123053734</c:v>
                </c:pt>
                <c:pt idx="913">
                  <c:v>2.4909937540445326</c:v>
                </c:pt>
                <c:pt idx="914">
                  <c:v>1.7094550990747834</c:v>
                </c:pt>
                <c:pt idx="915">
                  <c:v>1.1786121924325021</c:v>
                </c:pt>
                <c:pt idx="916">
                  <c:v>1.3840500289306872</c:v>
                </c:pt>
                <c:pt idx="917">
                  <c:v>1.7954725429321068</c:v>
                </c:pt>
                <c:pt idx="918">
                  <c:v>1.0814604323139994</c:v>
                </c:pt>
                <c:pt idx="919">
                  <c:v>1.7260571320721267</c:v>
                </c:pt>
                <c:pt idx="920">
                  <c:v>2.2610504602994519</c:v>
                </c:pt>
                <c:pt idx="921">
                  <c:v>1.9365401893766039</c:v>
                </c:pt>
                <c:pt idx="922">
                  <c:v>1.3844725248605589</c:v>
                </c:pt>
                <c:pt idx="923">
                  <c:v>3.2253609003244912</c:v>
                </c:pt>
                <c:pt idx="924">
                  <c:v>3.239623148557079</c:v>
                </c:pt>
                <c:pt idx="925">
                  <c:v>2.1265903279883465</c:v>
                </c:pt>
                <c:pt idx="926">
                  <c:v>1.6722958023095273</c:v>
                </c:pt>
                <c:pt idx="927">
                  <c:v>1.6519160362955072</c:v>
                </c:pt>
                <c:pt idx="928">
                  <c:v>0.7638805567314052</c:v>
                </c:pt>
                <c:pt idx="929">
                  <c:v>2.1599434694103796</c:v>
                </c:pt>
                <c:pt idx="930">
                  <c:v>1.7834648124846384</c:v>
                </c:pt>
                <c:pt idx="931">
                  <c:v>1.8934906799453122</c:v>
                </c:pt>
                <c:pt idx="932">
                  <c:v>1.1147851514094873</c:v>
                </c:pt>
                <c:pt idx="933">
                  <c:v>0.59187039936892716</c:v>
                </c:pt>
                <c:pt idx="934">
                  <c:v>0.61150444158904615</c:v>
                </c:pt>
                <c:pt idx="935">
                  <c:v>2.4613401159511259</c:v>
                </c:pt>
                <c:pt idx="936">
                  <c:v>2.9570900900903818</c:v>
                </c:pt>
                <c:pt idx="937">
                  <c:v>1.6997834614176941</c:v>
                </c:pt>
                <c:pt idx="938">
                  <c:v>2.4408112745097585</c:v>
                </c:pt>
                <c:pt idx="939">
                  <c:v>1.8783052101649311</c:v>
                </c:pt>
                <c:pt idx="940">
                  <c:v>1.667424387282751</c:v>
                </c:pt>
                <c:pt idx="941">
                  <c:v>2.80076243615183</c:v>
                </c:pt>
                <c:pt idx="942">
                  <c:v>2.0533473767501849</c:v>
                </c:pt>
                <c:pt idx="943">
                  <c:v>2.5346077975414563</c:v>
                </c:pt>
                <c:pt idx="944">
                  <c:v>1.9209783390534787</c:v>
                </c:pt>
                <c:pt idx="945">
                  <c:v>1.3464184288740548</c:v>
                </c:pt>
                <c:pt idx="946">
                  <c:v>1.1582785418056099</c:v>
                </c:pt>
                <c:pt idx="947">
                  <c:v>1.4516724960309613</c:v>
                </c:pt>
                <c:pt idx="948">
                  <c:v>1.8662513643303347</c:v>
                </c:pt>
                <c:pt idx="949">
                  <c:v>1.3878738773344919</c:v>
                </c:pt>
                <c:pt idx="950">
                  <c:v>0.16006811935348719</c:v>
                </c:pt>
                <c:pt idx="951">
                  <c:v>0.4414329580964112</c:v>
                </c:pt>
                <c:pt idx="952">
                  <c:v>0.62927469431016247</c:v>
                </c:pt>
                <c:pt idx="953">
                  <c:v>0.71295604537710677</c:v>
                </c:pt>
                <c:pt idx="954">
                  <c:v>1.1568619785886478</c:v>
                </c:pt>
                <c:pt idx="955">
                  <c:v>1.9651890309169571</c:v>
                </c:pt>
                <c:pt idx="956">
                  <c:v>0.86135185273956083</c:v>
                </c:pt>
                <c:pt idx="957">
                  <c:v>2.0518278534930037</c:v>
                </c:pt>
                <c:pt idx="958">
                  <c:v>0.16689924662789885</c:v>
                </c:pt>
                <c:pt idx="959">
                  <c:v>0.62621426276084124</c:v>
                </c:pt>
                <c:pt idx="960">
                  <c:v>0.71088968111487605</c:v>
                </c:pt>
                <c:pt idx="961">
                  <c:v>1.3207414065861764</c:v>
                </c:pt>
                <c:pt idx="962">
                  <c:v>1.6367268745407491</c:v>
                </c:pt>
                <c:pt idx="963">
                  <c:v>1.7519470382350619</c:v>
                </c:pt>
                <c:pt idx="964">
                  <c:v>0.36821139189320856</c:v>
                </c:pt>
                <c:pt idx="965">
                  <c:v>0.41155570686198417</c:v>
                </c:pt>
                <c:pt idx="966">
                  <c:v>0.62439993396617621</c:v>
                </c:pt>
                <c:pt idx="967">
                  <c:v>0.65360265380316551</c:v>
                </c:pt>
                <c:pt idx="968">
                  <c:v>0.43956547662303186</c:v>
                </c:pt>
                <c:pt idx="969">
                  <c:v>1.1779586994128566</c:v>
                </c:pt>
                <c:pt idx="970">
                  <c:v>1.9918316981653801</c:v>
                </c:pt>
                <c:pt idx="971">
                  <c:v>0.58070766078120217</c:v>
                </c:pt>
                <c:pt idx="972">
                  <c:v>-0.25220307848205276</c:v>
                </c:pt>
                <c:pt idx="973">
                  <c:v>-0.10497179886899514</c:v>
                </c:pt>
                <c:pt idx="974">
                  <c:v>0.36316617108691635</c:v>
                </c:pt>
                <c:pt idx="975">
                  <c:v>0.29389983565428307</c:v>
                </c:pt>
                <c:pt idx="976">
                  <c:v>0.12574194902215544</c:v>
                </c:pt>
                <c:pt idx="977">
                  <c:v>1.3578472040155511</c:v>
                </c:pt>
                <c:pt idx="978">
                  <c:v>-0.32097238027114083</c:v>
                </c:pt>
                <c:pt idx="979">
                  <c:v>-6.9252395292442055E-3</c:v>
                </c:pt>
                <c:pt idx="980">
                  <c:v>-0.33421917618167896</c:v>
                </c:pt>
                <c:pt idx="981">
                  <c:v>-0.31831305961673223</c:v>
                </c:pt>
                <c:pt idx="982">
                  <c:v>9.7235145617562663E-2</c:v>
                </c:pt>
                <c:pt idx="983">
                  <c:v>0.62218783959380819</c:v>
                </c:pt>
                <c:pt idx="984">
                  <c:v>0.10185787049398312</c:v>
                </c:pt>
                <c:pt idx="985">
                  <c:v>-0.14009315369856576</c:v>
                </c:pt>
                <c:pt idx="986">
                  <c:v>5.0258827742247207E-2</c:v>
                </c:pt>
                <c:pt idx="987">
                  <c:v>0.41314273054125217</c:v>
                </c:pt>
                <c:pt idx="988">
                  <c:v>0.4358338589934827</c:v>
                </c:pt>
                <c:pt idx="989">
                  <c:v>0.12660832591685797</c:v>
                </c:pt>
                <c:pt idx="990">
                  <c:v>-0.1058950204167888</c:v>
                </c:pt>
                <c:pt idx="991">
                  <c:v>-0.3487124215040403</c:v>
                </c:pt>
                <c:pt idx="992">
                  <c:v>-0.58685729035336665</c:v>
                </c:pt>
                <c:pt idx="993">
                  <c:v>-0.37990327591521034</c:v>
                </c:pt>
                <c:pt idx="994">
                  <c:v>-0.64633133502810913</c:v>
                </c:pt>
                <c:pt idx="995">
                  <c:v>-0.38102168827747873</c:v>
                </c:pt>
                <c:pt idx="996">
                  <c:v>-0.19596361779331406</c:v>
                </c:pt>
                <c:pt idx="997">
                  <c:v>-3.1111160886486983E-2</c:v>
                </c:pt>
                <c:pt idx="998">
                  <c:v>0.20042284851223827</c:v>
                </c:pt>
                <c:pt idx="999">
                  <c:v>-0.2010335689517751</c:v>
                </c:pt>
                <c:pt idx="1000">
                  <c:v>-0.40105349607530072</c:v>
                </c:pt>
                <c:pt idx="1001">
                  <c:v>0.34842458227136597</c:v>
                </c:pt>
                <c:pt idx="1002">
                  <c:v>-0.20943402684487242</c:v>
                </c:pt>
                <c:pt idx="1003">
                  <c:v>-2.2984123495914475E-2</c:v>
                </c:pt>
                <c:pt idx="1004">
                  <c:v>-0.65858406365155697</c:v>
                </c:pt>
                <c:pt idx="1005">
                  <c:v>-0.351471010224291</c:v>
                </c:pt>
                <c:pt idx="1006">
                  <c:v>0.22704078540849254</c:v>
                </c:pt>
                <c:pt idx="1007">
                  <c:v>2.1427124697043073E-3</c:v>
                </c:pt>
                <c:pt idx="1008">
                  <c:v>0.46153226631631999</c:v>
                </c:pt>
                <c:pt idx="1009">
                  <c:v>0.79233051548290689</c:v>
                </c:pt>
                <c:pt idx="1010">
                  <c:v>-8.4272496965322116E-2</c:v>
                </c:pt>
                <c:pt idx="1011">
                  <c:v>-0.8610644286406397</c:v>
                </c:pt>
                <c:pt idx="1012">
                  <c:v>-0.98692187495258665</c:v>
                </c:pt>
                <c:pt idx="1013">
                  <c:v>-1.0996816007813424</c:v>
                </c:pt>
                <c:pt idx="1014">
                  <c:v>-0.91919644781209364</c:v>
                </c:pt>
                <c:pt idx="1015">
                  <c:v>-1.133159087278554</c:v>
                </c:pt>
                <c:pt idx="1016">
                  <c:v>-1.059298449296046</c:v>
                </c:pt>
                <c:pt idx="1017">
                  <c:v>-0.99184644265807764</c:v>
                </c:pt>
                <c:pt idx="1018">
                  <c:v>-0.90485966186583267</c:v>
                </c:pt>
                <c:pt idx="1019">
                  <c:v>-1.0129966628181679</c:v>
                </c:pt>
                <c:pt idx="1020">
                  <c:v>-1.1481740965966294</c:v>
                </c:pt>
                <c:pt idx="1021">
                  <c:v>-0.73739769166610158</c:v>
                </c:pt>
                <c:pt idx="1022">
                  <c:v>-0.83986809309342148</c:v>
                </c:pt>
                <c:pt idx="1023">
                  <c:v>-0.7664015287142395</c:v>
                </c:pt>
                <c:pt idx="1024">
                  <c:v>-0.44261190457595684</c:v>
                </c:pt>
                <c:pt idx="1025">
                  <c:v>0.51280104391243986</c:v>
                </c:pt>
                <c:pt idx="1026">
                  <c:v>1.1027453066610966</c:v>
                </c:pt>
                <c:pt idx="1027">
                  <c:v>-0.23230265305099537</c:v>
                </c:pt>
                <c:pt idx="1028">
                  <c:v>-1.1816515830938408</c:v>
                </c:pt>
                <c:pt idx="1029">
                  <c:v>-1.1177784266836981</c:v>
                </c:pt>
                <c:pt idx="1030">
                  <c:v>-0.6955197472757928</c:v>
                </c:pt>
                <c:pt idx="1031">
                  <c:v>-0.63395795330386018</c:v>
                </c:pt>
                <c:pt idx="1032">
                  <c:v>-0.21575042741515668</c:v>
                </c:pt>
                <c:pt idx="1033">
                  <c:v>-0.14844749620453535</c:v>
                </c:pt>
                <c:pt idx="1034">
                  <c:v>-0.46699301674767435</c:v>
                </c:pt>
                <c:pt idx="1035">
                  <c:v>-0.45004302553413272</c:v>
                </c:pt>
                <c:pt idx="1036">
                  <c:v>-5.3408215735391291E-2</c:v>
                </c:pt>
                <c:pt idx="1037">
                  <c:v>-0.22072111050777546</c:v>
                </c:pt>
                <c:pt idx="1038">
                  <c:v>-1.3382526575349174</c:v>
                </c:pt>
                <c:pt idx="1039">
                  <c:v>-1.0800261735262644</c:v>
                </c:pt>
                <c:pt idx="1040">
                  <c:v>-0.96110281452894808</c:v>
                </c:pt>
                <c:pt idx="1041">
                  <c:v>-1.2724906346164362</c:v>
                </c:pt>
                <c:pt idx="1042">
                  <c:v>-1.0896941192089771</c:v>
                </c:pt>
                <c:pt idx="1043">
                  <c:v>-0.86298171747552377</c:v>
                </c:pt>
                <c:pt idx="1044">
                  <c:v>-0.58472342566904889</c:v>
                </c:pt>
                <c:pt idx="1045">
                  <c:v>-0.19246634257074854</c:v>
                </c:pt>
                <c:pt idx="1046">
                  <c:v>-0.51324868783842437</c:v>
                </c:pt>
                <c:pt idx="1047">
                  <c:v>-0.20760200498962517</c:v>
                </c:pt>
                <c:pt idx="1048">
                  <c:v>-0.23267903359373923</c:v>
                </c:pt>
                <c:pt idx="1049">
                  <c:v>-0.95342669539479286</c:v>
                </c:pt>
                <c:pt idx="1050">
                  <c:v>-0.67698273238298312</c:v>
                </c:pt>
                <c:pt idx="1051">
                  <c:v>-0.57928413125943046</c:v>
                </c:pt>
                <c:pt idx="1052">
                  <c:v>-0.37680376627034778</c:v>
                </c:pt>
                <c:pt idx="1053">
                  <c:v>-0.30144833538282728</c:v>
                </c:pt>
                <c:pt idx="1054">
                  <c:v>-0.43592985272889201</c:v>
                </c:pt>
                <c:pt idx="1055">
                  <c:v>-1.06352710056914</c:v>
                </c:pt>
                <c:pt idx="1056">
                  <c:v>-1.0135221187882586</c:v>
                </c:pt>
                <c:pt idx="1057">
                  <c:v>-0.88227149345382117</c:v>
                </c:pt>
                <c:pt idx="1058">
                  <c:v>-0.68945907414745111</c:v>
                </c:pt>
                <c:pt idx="1059">
                  <c:v>-0.51841825371989458</c:v>
                </c:pt>
                <c:pt idx="1060">
                  <c:v>-0.10351615755649168</c:v>
                </c:pt>
                <c:pt idx="1061">
                  <c:v>-0.53936959109113347</c:v>
                </c:pt>
                <c:pt idx="1062">
                  <c:v>-0.90615557198199348</c:v>
                </c:pt>
                <c:pt idx="1063">
                  <c:v>-0.8892055807684518</c:v>
                </c:pt>
                <c:pt idx="1064">
                  <c:v>-0.70683156129086444</c:v>
                </c:pt>
                <c:pt idx="1065">
                  <c:v>-1.1224295738866641</c:v>
                </c:pt>
                <c:pt idx="1066">
                  <c:v>-1.2084968251054922</c:v>
                </c:pt>
                <c:pt idx="1067">
                  <c:v>-1.1004343618668302</c:v>
                </c:pt>
                <c:pt idx="1068">
                  <c:v>-1.2767192858895304</c:v>
                </c:pt>
                <c:pt idx="1069">
                  <c:v>-1.2566874780917086</c:v>
                </c:pt>
                <c:pt idx="1070">
                  <c:v>-1.2631990694764674</c:v>
                </c:pt>
                <c:pt idx="1071">
                  <c:v>-1.1931622798977641</c:v>
                </c:pt>
                <c:pt idx="1072">
                  <c:v>-1.3867451533502042</c:v>
                </c:pt>
                <c:pt idx="1073">
                  <c:v>-1.1827238800689812</c:v>
                </c:pt>
              </c:numCache>
            </c:numRef>
          </c:xVal>
          <c:yVal>
            <c:numRef>
              <c:f>[Book2.xlsx]PCA!$D$116:$D$1189</c:f>
              <c:numCache>
                <c:formatCode>0.000</c:formatCode>
                <c:ptCount val="1074"/>
                <c:pt idx="0">
                  <c:v>-1.2156827739517313</c:v>
                </c:pt>
                <c:pt idx="1">
                  <c:v>-1.2101712224871193</c:v>
                </c:pt>
                <c:pt idx="2">
                  <c:v>-1.2139319671426394</c:v>
                </c:pt>
                <c:pt idx="3">
                  <c:v>-1.216655232044773</c:v>
                </c:pt>
                <c:pt idx="4">
                  <c:v>-1.2321524066852227</c:v>
                </c:pt>
                <c:pt idx="5">
                  <c:v>-1.2180385383826213</c:v>
                </c:pt>
                <c:pt idx="6">
                  <c:v>-1.2159419049890672</c:v>
                </c:pt>
                <c:pt idx="7">
                  <c:v>-1.2462662749878242</c:v>
                </c:pt>
                <c:pt idx="8">
                  <c:v>-1.2201351717761755</c:v>
                </c:pt>
                <c:pt idx="9">
                  <c:v>-1.2122028342203288</c:v>
                </c:pt>
                <c:pt idx="10">
                  <c:v>-1.2176493640245962</c:v>
                </c:pt>
                <c:pt idx="11">
                  <c:v>-1.2227500672444014</c:v>
                </c:pt>
                <c:pt idx="12">
                  <c:v>-1.2343131061350787</c:v>
                </c:pt>
                <c:pt idx="13">
                  <c:v>-1.2571376607095772</c:v>
                </c:pt>
                <c:pt idx="14">
                  <c:v>-1.340136040980481</c:v>
                </c:pt>
                <c:pt idx="15">
                  <c:v>-1.277498081419278</c:v>
                </c:pt>
                <c:pt idx="16">
                  <c:v>-1.3440051550699088</c:v>
                </c:pt>
                <c:pt idx="17">
                  <c:v>-1.2244141785063671</c:v>
                </c:pt>
                <c:pt idx="18">
                  <c:v>-1.2482328650606889</c:v>
                </c:pt>
                <c:pt idx="19">
                  <c:v>-1.2439529027264544</c:v>
                </c:pt>
                <c:pt idx="20">
                  <c:v>-1.2471520375337395</c:v>
                </c:pt>
                <c:pt idx="21">
                  <c:v>-1.3887675460689477</c:v>
                </c:pt>
                <c:pt idx="22">
                  <c:v>-1.2738664244804045</c:v>
                </c:pt>
                <c:pt idx="23">
                  <c:v>-1.2475836040612849</c:v>
                </c:pt>
                <c:pt idx="24">
                  <c:v>-1.2337514962868439</c:v>
                </c:pt>
                <c:pt idx="25">
                  <c:v>-1.2254950060333167</c:v>
                </c:pt>
                <c:pt idx="26">
                  <c:v>-1.2227283933576198</c:v>
                </c:pt>
                <c:pt idx="27">
                  <c:v>-1.2094795693181952</c:v>
                </c:pt>
                <c:pt idx="28">
                  <c:v>-1.2284133359164844</c:v>
                </c:pt>
                <c:pt idx="29">
                  <c:v>-1.2653300849068028</c:v>
                </c:pt>
                <c:pt idx="30">
                  <c:v>-0.93973123775859535</c:v>
                </c:pt>
                <c:pt idx="31">
                  <c:v>-0.95611417494496054</c:v>
                </c:pt>
                <c:pt idx="32">
                  <c:v>-0.96067494220331251</c:v>
                </c:pt>
                <c:pt idx="33">
                  <c:v>-0.95788665564083419</c:v>
                </c:pt>
                <c:pt idx="34">
                  <c:v>-0.95343425781639002</c:v>
                </c:pt>
                <c:pt idx="35">
                  <c:v>-0.94586942073178693</c:v>
                </c:pt>
                <c:pt idx="36">
                  <c:v>-0.94344863464055229</c:v>
                </c:pt>
                <c:pt idx="37">
                  <c:v>-0.91632435505312337</c:v>
                </c:pt>
                <c:pt idx="38">
                  <c:v>-0.94530781088355209</c:v>
                </c:pt>
                <c:pt idx="39">
                  <c:v>-0.95215932091244937</c:v>
                </c:pt>
                <c:pt idx="40">
                  <c:v>-1.0296244758319595</c:v>
                </c:pt>
                <c:pt idx="41">
                  <c:v>-0.98987609250559982</c:v>
                </c:pt>
                <c:pt idx="42">
                  <c:v>-0.99703008134539606</c:v>
                </c:pt>
                <c:pt idx="43">
                  <c:v>-0.94731774872997998</c:v>
                </c:pt>
                <c:pt idx="44">
                  <c:v>-0.95455843311690258</c:v>
                </c:pt>
                <c:pt idx="45">
                  <c:v>-0.95442838979621314</c:v>
                </c:pt>
                <c:pt idx="46">
                  <c:v>-0.97552381144840117</c:v>
                </c:pt>
                <c:pt idx="47">
                  <c:v>-1.0792501129002494</c:v>
                </c:pt>
                <c:pt idx="48">
                  <c:v>-1.0762884352435185</c:v>
                </c:pt>
                <c:pt idx="49">
                  <c:v>-0.96609979812079827</c:v>
                </c:pt>
                <c:pt idx="50">
                  <c:v>-0.95624421826564998</c:v>
                </c:pt>
                <c:pt idx="51">
                  <c:v>-0.96030744173206883</c:v>
                </c:pt>
                <c:pt idx="52">
                  <c:v>-0.95218099479923102</c:v>
                </c:pt>
                <c:pt idx="53">
                  <c:v>-0.97146058798198232</c:v>
                </c:pt>
                <c:pt idx="54">
                  <c:v>-0.97005560775735233</c:v>
                </c:pt>
                <c:pt idx="55">
                  <c:v>-0.67761276494394362</c:v>
                </c:pt>
                <c:pt idx="56">
                  <c:v>-0.67458702123091097</c:v>
                </c:pt>
                <c:pt idx="57">
                  <c:v>-0.68924082549496557</c:v>
                </c:pt>
                <c:pt idx="58">
                  <c:v>-0.69073250126672181</c:v>
                </c:pt>
                <c:pt idx="59">
                  <c:v>-0.73115086387522432</c:v>
                </c:pt>
                <c:pt idx="60">
                  <c:v>-0.87985629519392683</c:v>
                </c:pt>
                <c:pt idx="61">
                  <c:v>-0.96990029487071905</c:v>
                </c:pt>
                <c:pt idx="62">
                  <c:v>-0.7941553683036281</c:v>
                </c:pt>
                <c:pt idx="63">
                  <c:v>-0.84624513923671574</c:v>
                </c:pt>
                <c:pt idx="64">
                  <c:v>-0.76973076852346556</c:v>
                </c:pt>
                <c:pt idx="65">
                  <c:v>-0.96261530710619059</c:v>
                </c:pt>
                <c:pt idx="66">
                  <c:v>-0.82638130671490517</c:v>
                </c:pt>
                <c:pt idx="67">
                  <c:v>-0.71394527459520274</c:v>
                </c:pt>
                <c:pt idx="68">
                  <c:v>-0.75734698874721751</c:v>
                </c:pt>
                <c:pt idx="69">
                  <c:v>-0.68645253893248726</c:v>
                </c:pt>
                <c:pt idx="70">
                  <c:v>-0.77532901553520384</c:v>
                </c:pt>
                <c:pt idx="71">
                  <c:v>-0.89280168481840971</c:v>
                </c:pt>
                <c:pt idx="72">
                  <c:v>-0.9125138001327493</c:v>
                </c:pt>
                <c:pt idx="73">
                  <c:v>-1.0764139272810027</c:v>
                </c:pt>
                <c:pt idx="74">
                  <c:v>-1.3412737432054074</c:v>
                </c:pt>
                <c:pt idx="75">
                  <c:v>-0.97582173897609503</c:v>
                </c:pt>
                <c:pt idx="76">
                  <c:v>-0.68727327981805797</c:v>
                </c:pt>
                <c:pt idx="77">
                  <c:v>-0.67877933241397637</c:v>
                </c:pt>
                <c:pt idx="78">
                  <c:v>-0.79192869158938461</c:v>
                </c:pt>
                <c:pt idx="79">
                  <c:v>-0.70454293515438138</c:v>
                </c:pt>
                <c:pt idx="80">
                  <c:v>-0.67962270279037151</c:v>
                </c:pt>
                <c:pt idx="81">
                  <c:v>-0.97290436469697017</c:v>
                </c:pt>
                <c:pt idx="82">
                  <c:v>-0.76687841590468542</c:v>
                </c:pt>
                <c:pt idx="83">
                  <c:v>-0.7897463182527471</c:v>
                </c:pt>
                <c:pt idx="84">
                  <c:v>-0.8456835293884809</c:v>
                </c:pt>
                <c:pt idx="85">
                  <c:v>-1.2738158853485166</c:v>
                </c:pt>
                <c:pt idx="86">
                  <c:v>-1.3671421197005578</c:v>
                </c:pt>
                <c:pt idx="87">
                  <c:v>-1.9190163268417233</c:v>
                </c:pt>
                <c:pt idx="88">
                  <c:v>-1.1108629467273607</c:v>
                </c:pt>
                <c:pt idx="89">
                  <c:v>-0.59268563548649</c:v>
                </c:pt>
                <c:pt idx="90">
                  <c:v>-1.1033197835295394</c:v>
                </c:pt>
                <c:pt idx="91">
                  <c:v>-1.2819820843757552</c:v>
                </c:pt>
                <c:pt idx="92">
                  <c:v>-1.2236891088091315</c:v>
                </c:pt>
                <c:pt idx="93">
                  <c:v>-0.48390197858839978</c:v>
                </c:pt>
                <c:pt idx="94">
                  <c:v>-0.44424124641320911</c:v>
                </c:pt>
                <c:pt idx="95">
                  <c:v>-0.95009788833009079</c:v>
                </c:pt>
                <c:pt idx="96">
                  <c:v>-0.89712139924704504</c:v>
                </c:pt>
                <c:pt idx="97">
                  <c:v>-0.56584120521913572</c:v>
                </c:pt>
                <c:pt idx="98">
                  <c:v>-0.42662480888838067</c:v>
                </c:pt>
                <c:pt idx="99">
                  <c:v>-0.5755243495840745</c:v>
                </c:pt>
                <c:pt idx="100">
                  <c:v>-0.7674138005829334</c:v>
                </c:pt>
                <c:pt idx="101">
                  <c:v>-0.5717626493245116</c:v>
                </c:pt>
                <c:pt idx="102">
                  <c:v>-0.69760208950323832</c:v>
                </c:pt>
                <c:pt idx="103">
                  <c:v>-0.5402943413465463</c:v>
                </c:pt>
                <c:pt idx="104">
                  <c:v>-0.51649637307496332</c:v>
                </c:pt>
                <c:pt idx="105">
                  <c:v>-0.56793783861268987</c:v>
                </c:pt>
                <c:pt idx="106">
                  <c:v>-0.65534526893447465</c:v>
                </c:pt>
                <c:pt idx="107">
                  <c:v>-0.60846457065510007</c:v>
                </c:pt>
                <c:pt idx="108">
                  <c:v>-0.80093826099301835</c:v>
                </c:pt>
                <c:pt idx="109">
                  <c:v>-0.86156628270779345</c:v>
                </c:pt>
                <c:pt idx="110">
                  <c:v>-0.67700230043489751</c:v>
                </c:pt>
                <c:pt idx="111">
                  <c:v>-0.44460779128040984</c:v>
                </c:pt>
                <c:pt idx="112">
                  <c:v>-0.49559601640380935</c:v>
                </c:pt>
                <c:pt idx="113">
                  <c:v>-0.6009647552308417</c:v>
                </c:pt>
                <c:pt idx="114">
                  <c:v>-0.81036227432062125</c:v>
                </c:pt>
                <c:pt idx="115">
                  <c:v>-1.2018370123276745</c:v>
                </c:pt>
                <c:pt idx="116">
                  <c:v>-0.55479283272396762</c:v>
                </c:pt>
                <c:pt idx="117">
                  <c:v>-0.32689311356344442</c:v>
                </c:pt>
                <c:pt idx="118">
                  <c:v>-0.40604405363170198</c:v>
                </c:pt>
                <c:pt idx="119">
                  <c:v>-0.57450494803830732</c:v>
                </c:pt>
                <c:pt idx="120">
                  <c:v>-0.52243589538795843</c:v>
                </c:pt>
                <c:pt idx="121">
                  <c:v>-0.48746501818776616</c:v>
                </c:pt>
                <c:pt idx="122">
                  <c:v>-0.64522600675878516</c:v>
                </c:pt>
                <c:pt idx="123">
                  <c:v>-0.23723828824467741</c:v>
                </c:pt>
                <c:pt idx="124">
                  <c:v>-0.61717261685187774</c:v>
                </c:pt>
                <c:pt idx="125">
                  <c:v>-0.46930960030552743</c:v>
                </c:pt>
                <c:pt idx="126">
                  <c:v>-0.21545121342356519</c:v>
                </c:pt>
                <c:pt idx="127">
                  <c:v>-0.51677453792396122</c:v>
                </c:pt>
                <c:pt idx="128">
                  <c:v>-0.53700395970892967</c:v>
                </c:pt>
                <c:pt idx="129">
                  <c:v>-0.84344966131591259</c:v>
                </c:pt>
                <c:pt idx="130">
                  <c:v>-1.1406664145763266</c:v>
                </c:pt>
                <c:pt idx="131">
                  <c:v>-1.0670920476330257</c:v>
                </c:pt>
                <c:pt idx="132">
                  <c:v>-0.28675651148310227</c:v>
                </c:pt>
                <c:pt idx="133">
                  <c:v>-0.28191493930063288</c:v>
                </c:pt>
                <c:pt idx="134">
                  <c:v>-0.78792329842498554</c:v>
                </c:pt>
                <c:pt idx="135">
                  <c:v>-0.96103070003302615</c:v>
                </c:pt>
                <c:pt idx="136">
                  <c:v>-0.69863501797341931</c:v>
                </c:pt>
                <c:pt idx="137">
                  <c:v>-0.60217107479527521</c:v>
                </c:pt>
                <c:pt idx="138">
                  <c:v>-0.91254995654798765</c:v>
                </c:pt>
                <c:pt idx="139">
                  <c:v>-0.66076652917279799</c:v>
                </c:pt>
                <c:pt idx="140">
                  <c:v>-0.724009446355799</c:v>
                </c:pt>
                <c:pt idx="141">
                  <c:v>-0.78208663865865014</c:v>
                </c:pt>
                <c:pt idx="142">
                  <c:v>-0.85743348629782457</c:v>
                </c:pt>
                <c:pt idx="143">
                  <c:v>-0.77069603525818242</c:v>
                </c:pt>
                <c:pt idx="144">
                  <c:v>-0.87889640842125627</c:v>
                </c:pt>
                <c:pt idx="145">
                  <c:v>-0.70215734987434208</c:v>
                </c:pt>
                <c:pt idx="146">
                  <c:v>-0.50998613834732287</c:v>
                </c:pt>
                <c:pt idx="147">
                  <c:v>-0.26675903996143996</c:v>
                </c:pt>
                <c:pt idx="148">
                  <c:v>-0.37052868918685122</c:v>
                </c:pt>
                <c:pt idx="149">
                  <c:v>-0.18827807917532505</c:v>
                </c:pt>
                <c:pt idx="150">
                  <c:v>-0.63716098580712954</c:v>
                </c:pt>
                <c:pt idx="151">
                  <c:v>-0.4210627182918808</c:v>
                </c:pt>
                <c:pt idx="152">
                  <c:v>-0.22882648510451686</c:v>
                </c:pt>
                <c:pt idx="153">
                  <c:v>-0.50596362257934757</c:v>
                </c:pt>
                <c:pt idx="154">
                  <c:v>-0.52245492919962055</c:v>
                </c:pt>
                <c:pt idx="155">
                  <c:v>9.0695605051681047E-2</c:v>
                </c:pt>
                <c:pt idx="156">
                  <c:v>-0.65166402846775617</c:v>
                </c:pt>
                <c:pt idx="157">
                  <c:v>-0.5766196596394807</c:v>
                </c:pt>
                <c:pt idx="158">
                  <c:v>-0.3092090143031519</c:v>
                </c:pt>
                <c:pt idx="159">
                  <c:v>-0.29120435802434119</c:v>
                </c:pt>
                <c:pt idx="160">
                  <c:v>-0.12633177278304619</c:v>
                </c:pt>
                <c:pt idx="161">
                  <c:v>-0.17476916849452162</c:v>
                </c:pt>
                <c:pt idx="162">
                  <c:v>-0.36034895663402233</c:v>
                </c:pt>
                <c:pt idx="163">
                  <c:v>-0.69260160875497323</c:v>
                </c:pt>
                <c:pt idx="164">
                  <c:v>-0.46656011023340699</c:v>
                </c:pt>
                <c:pt idx="165">
                  <c:v>-0.43608402302717914</c:v>
                </c:pt>
                <c:pt idx="166">
                  <c:v>-0.54199365341970762</c:v>
                </c:pt>
                <c:pt idx="167">
                  <c:v>-0.51791583582805012</c:v>
                </c:pt>
                <c:pt idx="168">
                  <c:v>-0.27038974129627058</c:v>
                </c:pt>
                <c:pt idx="169">
                  <c:v>-0.25919420287683692</c:v>
                </c:pt>
                <c:pt idx="170">
                  <c:v>-0.71144867980613613</c:v>
                </c:pt>
                <c:pt idx="171">
                  <c:v>-0.72904248784014014</c:v>
                </c:pt>
                <c:pt idx="172">
                  <c:v>-0.46238851733308023</c:v>
                </c:pt>
                <c:pt idx="173">
                  <c:v>-0.28590858982350187</c:v>
                </c:pt>
                <c:pt idx="174">
                  <c:v>-8.9284980472038478E-2</c:v>
                </c:pt>
                <c:pt idx="175">
                  <c:v>-0.73343081960828249</c:v>
                </c:pt>
                <c:pt idx="176">
                  <c:v>-0.98002684821654062</c:v>
                </c:pt>
                <c:pt idx="177">
                  <c:v>-0.45378356041997131</c:v>
                </c:pt>
                <c:pt idx="178">
                  <c:v>-0.53775439878391673</c:v>
                </c:pt>
                <c:pt idx="179">
                  <c:v>-0.21706478555364314</c:v>
                </c:pt>
                <c:pt idx="180">
                  <c:v>0.10258734792324418</c:v>
                </c:pt>
                <c:pt idx="181">
                  <c:v>-0.17954212333748393</c:v>
                </c:pt>
                <c:pt idx="182">
                  <c:v>0.15245139774613112</c:v>
                </c:pt>
                <c:pt idx="183">
                  <c:v>7.0144670644151572E-2</c:v>
                </c:pt>
                <c:pt idx="184">
                  <c:v>1.3468542229754196E-3</c:v>
                </c:pt>
                <c:pt idx="185">
                  <c:v>0.10686635465343586</c:v>
                </c:pt>
                <c:pt idx="186">
                  <c:v>-0.34117318160197352</c:v>
                </c:pt>
                <c:pt idx="187">
                  <c:v>-0.13882128191808249</c:v>
                </c:pt>
                <c:pt idx="188">
                  <c:v>0.14806306597798877</c:v>
                </c:pt>
                <c:pt idx="189">
                  <c:v>-6.596024203048742E-2</c:v>
                </c:pt>
                <c:pt idx="190">
                  <c:v>-0.15926839817490943</c:v>
                </c:pt>
                <c:pt idx="191">
                  <c:v>8.4258538946752948E-2</c:v>
                </c:pt>
                <c:pt idx="192">
                  <c:v>-6.7235178934427972E-2</c:v>
                </c:pt>
                <c:pt idx="193">
                  <c:v>-0.2089807307903255</c:v>
                </c:pt>
                <c:pt idx="194">
                  <c:v>-0.10285531713402418</c:v>
                </c:pt>
                <c:pt idx="195">
                  <c:v>-5.0635502880247242E-2</c:v>
                </c:pt>
                <c:pt idx="196">
                  <c:v>-7.6248344017224121E-2</c:v>
                </c:pt>
                <c:pt idx="197">
                  <c:v>-0.21842641800470997</c:v>
                </c:pt>
                <c:pt idx="198">
                  <c:v>-0.17824551254676177</c:v>
                </c:pt>
                <c:pt idx="199">
                  <c:v>2.797550122655704E-2</c:v>
                </c:pt>
                <c:pt idx="200">
                  <c:v>-0.44202450094421708</c:v>
                </c:pt>
                <c:pt idx="201">
                  <c:v>-1.6204561641508276E-2</c:v>
                </c:pt>
                <c:pt idx="202">
                  <c:v>-0.35922118565434741</c:v>
                </c:pt>
                <c:pt idx="203">
                  <c:v>-0.12124914777086013</c:v>
                </c:pt>
                <c:pt idx="204">
                  <c:v>4.2759348811301064E-2</c:v>
                </c:pt>
                <c:pt idx="205">
                  <c:v>-0.30291647404736993</c:v>
                </c:pt>
                <c:pt idx="206">
                  <c:v>-0.39799711088766559</c:v>
                </c:pt>
                <c:pt idx="207">
                  <c:v>-0.36274447315931307</c:v>
                </c:pt>
                <c:pt idx="208">
                  <c:v>-9.1721204695772884E-2</c:v>
                </c:pt>
                <c:pt idx="209">
                  <c:v>-0.34445541627722254</c:v>
                </c:pt>
                <c:pt idx="210">
                  <c:v>0.18900328634032529</c:v>
                </c:pt>
                <c:pt idx="211">
                  <c:v>0.19086246258332515</c:v>
                </c:pt>
                <c:pt idx="212">
                  <c:v>0.31155594056059771</c:v>
                </c:pt>
                <c:pt idx="213">
                  <c:v>-0.11359497506401139</c:v>
                </c:pt>
                <c:pt idx="214">
                  <c:v>-0.19415089535689889</c:v>
                </c:pt>
                <c:pt idx="215">
                  <c:v>2.0672435254409309E-2</c:v>
                </c:pt>
                <c:pt idx="216">
                  <c:v>0.28218235476810083</c:v>
                </c:pt>
                <c:pt idx="217">
                  <c:v>0.26110860700269439</c:v>
                </c:pt>
                <c:pt idx="218">
                  <c:v>0.26182193405840015</c:v>
                </c:pt>
                <c:pt idx="219">
                  <c:v>0.29363797982891326</c:v>
                </c:pt>
                <c:pt idx="220">
                  <c:v>0.15353486534819999</c:v>
                </c:pt>
                <c:pt idx="221">
                  <c:v>0.12733874047620672</c:v>
                </c:pt>
                <c:pt idx="222">
                  <c:v>0.29461043792195485</c:v>
                </c:pt>
                <c:pt idx="223">
                  <c:v>-0.20655730462397134</c:v>
                </c:pt>
                <c:pt idx="224">
                  <c:v>-0.19689583414581407</c:v>
                </c:pt>
                <c:pt idx="225">
                  <c:v>-6.6130037445577522E-2</c:v>
                </c:pt>
                <c:pt idx="226">
                  <c:v>0.10099089839674252</c:v>
                </c:pt>
                <c:pt idx="227">
                  <c:v>2.8064836848802763E-2</c:v>
                </c:pt>
                <c:pt idx="228">
                  <c:v>0.14897409808984804</c:v>
                </c:pt>
                <c:pt idx="229">
                  <c:v>9.5626367780590055E-3</c:v>
                </c:pt>
                <c:pt idx="230">
                  <c:v>0.18857076420873692</c:v>
                </c:pt>
                <c:pt idx="231">
                  <c:v>-0.3011630271631584</c:v>
                </c:pt>
                <c:pt idx="232">
                  <c:v>-0.13955364278545032</c:v>
                </c:pt>
                <c:pt idx="233">
                  <c:v>0.22594170921742521</c:v>
                </c:pt>
                <c:pt idx="234">
                  <c:v>0.23324741526469239</c:v>
                </c:pt>
                <c:pt idx="235">
                  <c:v>3.9714571286606326E-2</c:v>
                </c:pt>
                <c:pt idx="236">
                  <c:v>0.18191431916087372</c:v>
                </c:pt>
                <c:pt idx="237">
                  <c:v>0.52573096577654477</c:v>
                </c:pt>
                <c:pt idx="238">
                  <c:v>0.545464754977666</c:v>
                </c:pt>
                <c:pt idx="239">
                  <c:v>0.8412141464282249</c:v>
                </c:pt>
                <c:pt idx="240">
                  <c:v>0.85446392607169241</c:v>
                </c:pt>
                <c:pt idx="241">
                  <c:v>0.64947450142875107</c:v>
                </c:pt>
                <c:pt idx="242">
                  <c:v>0.55757036990491615</c:v>
                </c:pt>
                <c:pt idx="243">
                  <c:v>0.21734203245455536</c:v>
                </c:pt>
                <c:pt idx="244">
                  <c:v>0.22646356697125927</c:v>
                </c:pt>
                <c:pt idx="245">
                  <c:v>0.83161769761041238</c:v>
                </c:pt>
                <c:pt idx="246">
                  <c:v>0.82606184276819428</c:v>
                </c:pt>
                <c:pt idx="247">
                  <c:v>0.84741639545771819</c:v>
                </c:pt>
                <c:pt idx="248">
                  <c:v>0.75920894253310145</c:v>
                </c:pt>
                <c:pt idx="249">
                  <c:v>0.49895324164061178</c:v>
                </c:pt>
                <c:pt idx="250">
                  <c:v>0.36500998401987161</c:v>
                </c:pt>
                <c:pt idx="251">
                  <c:v>0.76428892747016797</c:v>
                </c:pt>
                <c:pt idx="252">
                  <c:v>0.83343161487176332</c:v>
                </c:pt>
                <c:pt idx="253">
                  <c:v>0.83122756764834427</c:v>
                </c:pt>
                <c:pt idx="254">
                  <c:v>0.88277740261997861</c:v>
                </c:pt>
                <c:pt idx="255">
                  <c:v>0.81488702263149937</c:v>
                </c:pt>
                <c:pt idx="256">
                  <c:v>0.43497532351512341</c:v>
                </c:pt>
                <c:pt idx="257">
                  <c:v>-2.6163230780325432E-2</c:v>
                </c:pt>
                <c:pt idx="258">
                  <c:v>0.63955294430921517</c:v>
                </c:pt>
                <c:pt idx="259">
                  <c:v>0.82007537700247368</c:v>
                </c:pt>
                <c:pt idx="260">
                  <c:v>0.8943197232279172</c:v>
                </c:pt>
                <c:pt idx="261">
                  <c:v>0.82980186914097565</c:v>
                </c:pt>
                <c:pt idx="262">
                  <c:v>0.77555044315398913</c:v>
                </c:pt>
                <c:pt idx="263">
                  <c:v>0.45663235501554628</c:v>
                </c:pt>
                <c:pt idx="264">
                  <c:v>0.67631797609206257</c:v>
                </c:pt>
                <c:pt idx="265">
                  <c:v>0.96203575651810103</c:v>
                </c:pt>
                <c:pt idx="266">
                  <c:v>0.97861375868550027</c:v>
                </c:pt>
                <c:pt idx="267">
                  <c:v>0.96179829936754668</c:v>
                </c:pt>
                <c:pt idx="268">
                  <c:v>0.79003085632379133</c:v>
                </c:pt>
                <c:pt idx="269">
                  <c:v>1.1064648211817314</c:v>
                </c:pt>
                <c:pt idx="270">
                  <c:v>1.068056396419657</c:v>
                </c:pt>
                <c:pt idx="271">
                  <c:v>1.2161559145125187</c:v>
                </c:pt>
                <c:pt idx="272">
                  <c:v>1.2511060734299722</c:v>
                </c:pt>
                <c:pt idx="273">
                  <c:v>1.2701265355753877</c:v>
                </c:pt>
                <c:pt idx="274">
                  <c:v>1.2232891850695762</c:v>
                </c:pt>
                <c:pt idx="275">
                  <c:v>1.0979058521173053</c:v>
                </c:pt>
                <c:pt idx="276">
                  <c:v>1.0063701766687567</c:v>
                </c:pt>
                <c:pt idx="277">
                  <c:v>0.72013413416804661</c:v>
                </c:pt>
                <c:pt idx="278">
                  <c:v>0.58361932885264378</c:v>
                </c:pt>
                <c:pt idx="279">
                  <c:v>1.0531651350050479</c:v>
                </c:pt>
                <c:pt idx="280">
                  <c:v>1.1258961315719536</c:v>
                </c:pt>
                <c:pt idx="281">
                  <c:v>1.1490665127309143</c:v>
                </c:pt>
                <c:pt idx="282">
                  <c:v>1.1395341299694035</c:v>
                </c:pt>
                <c:pt idx="283">
                  <c:v>1.0579190560363483</c:v>
                </c:pt>
                <c:pt idx="284">
                  <c:v>1.1631587071467342</c:v>
                </c:pt>
                <c:pt idx="285">
                  <c:v>1.167373647820624</c:v>
                </c:pt>
                <c:pt idx="286">
                  <c:v>1.2286273454399357</c:v>
                </c:pt>
                <c:pt idx="287">
                  <c:v>1.214880977608578</c:v>
                </c:pt>
                <c:pt idx="288">
                  <c:v>1.159008788133189</c:v>
                </c:pt>
                <c:pt idx="289">
                  <c:v>1.2259907760849282</c:v>
                </c:pt>
                <c:pt idx="290">
                  <c:v>1.2124385176305619</c:v>
                </c:pt>
                <c:pt idx="291">
                  <c:v>1.1693835856670518</c:v>
                </c:pt>
                <c:pt idx="292">
                  <c:v>1.1865891749470736</c:v>
                </c:pt>
                <c:pt idx="293">
                  <c:v>1.1954072750488356</c:v>
                </c:pt>
                <c:pt idx="294">
                  <c:v>1.2277642123848449</c:v>
                </c:pt>
                <c:pt idx="295">
                  <c:v>1.1639370558627846</c:v>
                </c:pt>
                <c:pt idx="296">
                  <c:v>1.2052628549039839</c:v>
                </c:pt>
                <c:pt idx="297">
                  <c:v>1.2291889552881705</c:v>
                </c:pt>
                <c:pt idx="298">
                  <c:v>1.2283465405158183</c:v>
                </c:pt>
                <c:pt idx="299">
                  <c:v>1.158359527133785</c:v>
                </c:pt>
                <c:pt idx="300">
                  <c:v>1.5018763350136766</c:v>
                </c:pt>
                <c:pt idx="301">
                  <c:v>1.5206159922349745</c:v>
                </c:pt>
                <c:pt idx="302">
                  <c:v>1.516185268297312</c:v>
                </c:pt>
                <c:pt idx="303">
                  <c:v>1.5344273817266769</c:v>
                </c:pt>
                <c:pt idx="304">
                  <c:v>1.5629575971427787</c:v>
                </c:pt>
                <c:pt idx="305">
                  <c:v>1.5307523770142404</c:v>
                </c:pt>
                <c:pt idx="306">
                  <c:v>1.4645704116653329</c:v>
                </c:pt>
                <c:pt idx="307">
                  <c:v>1.5166611382024635</c:v>
                </c:pt>
                <c:pt idx="308">
                  <c:v>1.5000831360350642</c:v>
                </c:pt>
                <c:pt idx="309">
                  <c:v>1.4606805792931665</c:v>
                </c:pt>
                <c:pt idx="310">
                  <c:v>1.3750239557804738</c:v>
                </c:pt>
                <c:pt idx="311">
                  <c:v>1.2505697331476813</c:v>
                </c:pt>
                <c:pt idx="312">
                  <c:v>1.1416126851553385</c:v>
                </c:pt>
                <c:pt idx="313">
                  <c:v>1.4671645888508202</c:v>
                </c:pt>
                <c:pt idx="314">
                  <c:v>1.5202484917637309</c:v>
                </c:pt>
                <c:pt idx="315">
                  <c:v>1.5452130275053466</c:v>
                </c:pt>
                <c:pt idx="316">
                  <c:v>1.5372590160627184</c:v>
                </c:pt>
                <c:pt idx="317">
                  <c:v>1.5619417912761739</c:v>
                </c:pt>
                <c:pt idx="318">
                  <c:v>1.5357456664041806</c:v>
                </c:pt>
                <c:pt idx="319">
                  <c:v>1.4396275498104987</c:v>
                </c:pt>
                <c:pt idx="320">
                  <c:v>1.4195488896289583</c:v>
                </c:pt>
                <c:pt idx="321">
                  <c:v>1.5268851741328984</c:v>
                </c:pt>
                <c:pt idx="322">
                  <c:v>1.5132678940181872</c:v>
                </c:pt>
                <c:pt idx="323">
                  <c:v>1.5296932233740725</c:v>
                </c:pt>
                <c:pt idx="324">
                  <c:v>1.483310068886631</c:v>
                </c:pt>
                <c:pt idx="325">
                  <c:v>1.5309464863912314</c:v>
                </c:pt>
                <c:pt idx="326">
                  <c:v>1.5333672724824663</c:v>
                </c:pt>
                <c:pt idx="327">
                  <c:v>1.5019630305608027</c:v>
                </c:pt>
                <c:pt idx="328">
                  <c:v>1.5480663357281697</c:v>
                </c:pt>
                <c:pt idx="329">
                  <c:v>1.8493913446996426</c:v>
                </c:pt>
                <c:pt idx="330">
                  <c:v>1.8588794240835473</c:v>
                </c:pt>
                <c:pt idx="331">
                  <c:v>1.8523737406391121</c:v>
                </c:pt>
                <c:pt idx="332">
                  <c:v>1.7783235037906597</c:v>
                </c:pt>
                <c:pt idx="333">
                  <c:v>1.8374381758468972</c:v>
                </c:pt>
                <c:pt idx="334">
                  <c:v>1.850125390038087</c:v>
                </c:pt>
                <c:pt idx="335">
                  <c:v>1.8615810150988994</c:v>
                </c:pt>
                <c:pt idx="336">
                  <c:v>1.8441389242723665</c:v>
                </c:pt>
                <c:pt idx="337">
                  <c:v>1.7616814355669588</c:v>
                </c:pt>
                <c:pt idx="338">
                  <c:v>1.779858527335979</c:v>
                </c:pt>
                <c:pt idx="339">
                  <c:v>1.8731007062160137</c:v>
                </c:pt>
                <c:pt idx="340">
                  <c:v>1.8660334129233436</c:v>
                </c:pt>
                <c:pt idx="341">
                  <c:v>1.864304280001033</c:v>
                </c:pt>
                <c:pt idx="342">
                  <c:v>1.8591602290076648</c:v>
                </c:pt>
                <c:pt idx="343">
                  <c:v>1.7321985247365113</c:v>
                </c:pt>
                <c:pt idx="344">
                  <c:v>1.8231725903368248</c:v>
                </c:pt>
                <c:pt idx="345">
                  <c:v>1.8522220234316411</c:v>
                </c:pt>
                <c:pt idx="346">
                  <c:v>1.8430364228586353</c:v>
                </c:pt>
                <c:pt idx="347">
                  <c:v>1.8322507770799656</c:v>
                </c:pt>
                <c:pt idx="348">
                  <c:v>1.8174019078348769</c:v>
                </c:pt>
                <c:pt idx="349">
                  <c:v>1.8532595031850274</c:v>
                </c:pt>
                <c:pt idx="350">
                  <c:v>1.8432305322356266</c:v>
                </c:pt>
                <c:pt idx="351">
                  <c:v>1.8190876929836244</c:v>
                </c:pt>
                <c:pt idx="352">
                  <c:v>1.789130823456111</c:v>
                </c:pt>
                <c:pt idx="353">
                  <c:v>1.7816960296921973</c:v>
                </c:pt>
                <c:pt idx="354">
                  <c:v>1.5039765640863931</c:v>
                </c:pt>
                <c:pt idx="355">
                  <c:v>-1.267318348866449</c:v>
                </c:pt>
                <c:pt idx="356">
                  <c:v>-1.2582184882365266</c:v>
                </c:pt>
                <c:pt idx="357">
                  <c:v>-1.2343131061350787</c:v>
                </c:pt>
                <c:pt idx="358">
                  <c:v>-1.2317198845536343</c:v>
                </c:pt>
                <c:pt idx="359">
                  <c:v>-1.219659301871024</c:v>
                </c:pt>
                <c:pt idx="360">
                  <c:v>-1.224976743958645</c:v>
                </c:pt>
                <c:pt idx="361">
                  <c:v>-1.2637743430787447</c:v>
                </c:pt>
                <c:pt idx="362">
                  <c:v>-1.2525345012817051</c:v>
                </c:pt>
                <c:pt idx="363">
                  <c:v>-1.2310282313847103</c:v>
                </c:pt>
                <c:pt idx="364">
                  <c:v>-1.2197243235313688</c:v>
                </c:pt>
                <c:pt idx="365">
                  <c:v>-1.2262950286361487</c:v>
                </c:pt>
                <c:pt idx="366">
                  <c:v>-1.2149260991224624</c:v>
                </c:pt>
                <c:pt idx="367">
                  <c:v>-1.2290833151986269</c:v>
                </c:pt>
                <c:pt idx="368">
                  <c:v>-1.3008201797857095</c:v>
                </c:pt>
                <c:pt idx="369">
                  <c:v>-1.2474337980618997</c:v>
                </c:pt>
                <c:pt idx="370">
                  <c:v>-1.267620827677348</c:v>
                </c:pt>
                <c:pt idx="371">
                  <c:v>-1.2329514736840119</c:v>
                </c:pt>
                <c:pt idx="372">
                  <c:v>-1.2340973228713059</c:v>
                </c:pt>
                <c:pt idx="373">
                  <c:v>-1.2131752923133705</c:v>
                </c:pt>
                <c:pt idx="374">
                  <c:v>-1.2101495486003377</c:v>
                </c:pt>
                <c:pt idx="375">
                  <c:v>-1.2351357582287352</c:v>
                </c:pt>
                <c:pt idx="376">
                  <c:v>-1.2361732379821215</c:v>
                </c:pt>
                <c:pt idx="377">
                  <c:v>-1.2230308721685188</c:v>
                </c:pt>
                <c:pt idx="378">
                  <c:v>-1.2320006894777518</c:v>
                </c:pt>
                <c:pt idx="379">
                  <c:v>-1.2465687537987231</c:v>
                </c:pt>
                <c:pt idx="380">
                  <c:v>-1.2179518428354952</c:v>
                </c:pt>
                <c:pt idx="381">
                  <c:v>-1.2303799259893491</c:v>
                </c:pt>
                <c:pt idx="382">
                  <c:v>-1.2659350425286007</c:v>
                </c:pt>
                <c:pt idx="383">
                  <c:v>-1.2459421222901437</c:v>
                </c:pt>
                <c:pt idx="384">
                  <c:v>-1.2200484762290493</c:v>
                </c:pt>
                <c:pt idx="385">
                  <c:v>-0.94381613511179596</c:v>
                </c:pt>
                <c:pt idx="386">
                  <c:v>-0.93564634040539496</c:v>
                </c:pt>
                <c:pt idx="387">
                  <c:v>-0.95384510606119677</c:v>
                </c:pt>
                <c:pt idx="388">
                  <c:v>-0.97217391503768802</c:v>
                </c:pt>
                <c:pt idx="389">
                  <c:v>-0.96004831069473306</c:v>
                </c:pt>
                <c:pt idx="390">
                  <c:v>-0.95101347172515527</c:v>
                </c:pt>
                <c:pt idx="391">
                  <c:v>-0.9367054940455628</c:v>
                </c:pt>
                <c:pt idx="392">
                  <c:v>-0.93370142421931168</c:v>
                </c:pt>
                <c:pt idx="393">
                  <c:v>-0.92927070028164904</c:v>
                </c:pt>
                <c:pt idx="394">
                  <c:v>-0.94178452337858642</c:v>
                </c:pt>
                <c:pt idx="395">
                  <c:v>-1.0212379422577429</c:v>
                </c:pt>
                <c:pt idx="396">
                  <c:v>-1.058672953322733</c:v>
                </c:pt>
                <c:pt idx="397">
                  <c:v>-0.96283564165316848</c:v>
                </c:pt>
                <c:pt idx="398">
                  <c:v>-0.96759147389255451</c:v>
                </c:pt>
                <c:pt idx="399">
                  <c:v>-1.0374908361234187</c:v>
                </c:pt>
                <c:pt idx="400">
                  <c:v>-1.1489977579236428</c:v>
                </c:pt>
                <c:pt idx="401">
                  <c:v>-1.4056010835945201</c:v>
                </c:pt>
                <c:pt idx="402">
                  <c:v>-1.1172476894175172</c:v>
                </c:pt>
                <c:pt idx="403">
                  <c:v>-1.020481267428474</c:v>
                </c:pt>
                <c:pt idx="404">
                  <c:v>-0.9914968559940025</c:v>
                </c:pt>
                <c:pt idx="405">
                  <c:v>-0.93873710577877223</c:v>
                </c:pt>
                <c:pt idx="406">
                  <c:v>-0.95587671779440631</c:v>
                </c:pt>
                <c:pt idx="407">
                  <c:v>-1.0311802176600176</c:v>
                </c:pt>
                <c:pt idx="408">
                  <c:v>-1.0184279818084832</c:v>
                </c:pt>
                <c:pt idx="409">
                  <c:v>-1.0375125100102003</c:v>
                </c:pt>
                <c:pt idx="410">
                  <c:v>-0.9717187634152753</c:v>
                </c:pt>
                <c:pt idx="411">
                  <c:v>-0.70136642983792064</c:v>
                </c:pt>
                <c:pt idx="412">
                  <c:v>-0.73007003634827483</c:v>
                </c:pt>
                <c:pt idx="413">
                  <c:v>-0.68072520420410254</c:v>
                </c:pt>
                <c:pt idx="414">
                  <c:v>-0.6850042109342942</c:v>
                </c:pt>
                <c:pt idx="415">
                  <c:v>-0.71844102019320999</c:v>
                </c:pt>
                <c:pt idx="416">
                  <c:v>-0.71712369111974916</c:v>
                </c:pt>
                <c:pt idx="417">
                  <c:v>-0.6903433269086966</c:v>
                </c:pt>
                <c:pt idx="418">
                  <c:v>-0.74372970863250631</c:v>
                </c:pt>
                <c:pt idx="419">
                  <c:v>-0.67873598464041329</c:v>
                </c:pt>
                <c:pt idx="420">
                  <c:v>-0.68945660875873838</c:v>
                </c:pt>
                <c:pt idx="421">
                  <c:v>-0.66935627469041636</c:v>
                </c:pt>
                <c:pt idx="422">
                  <c:v>-0.87676457421650666</c:v>
                </c:pt>
                <c:pt idx="423">
                  <c:v>-0.76227525647681316</c:v>
                </c:pt>
                <c:pt idx="424">
                  <c:v>-0.69786481621973651</c:v>
                </c:pt>
                <c:pt idx="425">
                  <c:v>-0.68470173212339525</c:v>
                </c:pt>
                <c:pt idx="426">
                  <c:v>-0.70605628481291904</c:v>
                </c:pt>
                <c:pt idx="427">
                  <c:v>-1.1514799699960598</c:v>
                </c:pt>
                <c:pt idx="428">
                  <c:v>-1.0220758057468899</c:v>
                </c:pt>
                <c:pt idx="429">
                  <c:v>-1.1089442557112645</c:v>
                </c:pt>
                <c:pt idx="430">
                  <c:v>-1.4258071470216305</c:v>
                </c:pt>
                <c:pt idx="431">
                  <c:v>-1.1091374094842128</c:v>
                </c:pt>
                <c:pt idx="432">
                  <c:v>-0.76489015194503907</c:v>
                </c:pt>
                <c:pt idx="433">
                  <c:v>-0.7358180893593983</c:v>
                </c:pt>
                <c:pt idx="434">
                  <c:v>-0.72665511827721696</c:v>
                </c:pt>
                <c:pt idx="435">
                  <c:v>-0.72879509944433429</c:v>
                </c:pt>
                <c:pt idx="436">
                  <c:v>-0.91279651626495251</c:v>
                </c:pt>
                <c:pt idx="437">
                  <c:v>-0.93693935551695473</c:v>
                </c:pt>
                <c:pt idx="438">
                  <c:v>-0.82798230752461199</c:v>
                </c:pt>
                <c:pt idx="439">
                  <c:v>-0.94402832269640635</c:v>
                </c:pt>
                <c:pt idx="440">
                  <c:v>-0.92965532335646917</c:v>
                </c:pt>
                <c:pt idx="441">
                  <c:v>-0.7159995158192366</c:v>
                </c:pt>
                <c:pt idx="442">
                  <c:v>-0.50569000901355488</c:v>
                </c:pt>
                <c:pt idx="443">
                  <c:v>-0.59869568634707793</c:v>
                </c:pt>
                <c:pt idx="444">
                  <c:v>-0.61358790336572977</c:v>
                </c:pt>
                <c:pt idx="445">
                  <c:v>-0.42716474484983397</c:v>
                </c:pt>
                <c:pt idx="446">
                  <c:v>-0.41932005844515635</c:v>
                </c:pt>
                <c:pt idx="447">
                  <c:v>-0.45429093564534861</c:v>
                </c:pt>
                <c:pt idx="448">
                  <c:v>-0.64935880316875405</c:v>
                </c:pt>
                <c:pt idx="449">
                  <c:v>-0.45269184604372747</c:v>
                </c:pt>
                <c:pt idx="450">
                  <c:v>-0.87862015478034416</c:v>
                </c:pt>
                <c:pt idx="451">
                  <c:v>-1.3567456482799134</c:v>
                </c:pt>
                <c:pt idx="452">
                  <c:v>-0.46362729782178241</c:v>
                </c:pt>
                <c:pt idx="453">
                  <c:v>-0.51491895736012372</c:v>
                </c:pt>
                <c:pt idx="454">
                  <c:v>-0.55241899008545847</c:v>
                </c:pt>
                <c:pt idx="455">
                  <c:v>-0.65050369675200526</c:v>
                </c:pt>
                <c:pt idx="456">
                  <c:v>-0.73931610729842001</c:v>
                </c:pt>
                <c:pt idx="457">
                  <c:v>-0.62886833913836393</c:v>
                </c:pt>
                <c:pt idx="458">
                  <c:v>-0.6393081583325716</c:v>
                </c:pt>
                <c:pt idx="459">
                  <c:v>-0.44197122192540245</c:v>
                </c:pt>
                <c:pt idx="460">
                  <c:v>-0.43792871674172218</c:v>
                </c:pt>
                <c:pt idx="461">
                  <c:v>-0.47793623110541783</c:v>
                </c:pt>
                <c:pt idx="462">
                  <c:v>-0.70754436490551287</c:v>
                </c:pt>
                <c:pt idx="463">
                  <c:v>-0.56819792525406854</c:v>
                </c:pt>
                <c:pt idx="464">
                  <c:v>-0.80500148445943731</c:v>
                </c:pt>
                <c:pt idx="465">
                  <c:v>-0.42519815477696915</c:v>
                </c:pt>
                <c:pt idx="466">
                  <c:v>-0.49924743602137861</c:v>
                </c:pt>
                <c:pt idx="467">
                  <c:v>-0.60461617484841101</c:v>
                </c:pt>
                <c:pt idx="468">
                  <c:v>-0.6305314947962869</c:v>
                </c:pt>
                <c:pt idx="469">
                  <c:v>-0.51671215633873602</c:v>
                </c:pt>
                <c:pt idx="470">
                  <c:v>-0.71750831419456906</c:v>
                </c:pt>
                <c:pt idx="471">
                  <c:v>-1.2475304248542776</c:v>
                </c:pt>
                <c:pt idx="472">
                  <c:v>-0.29901120354270377</c:v>
                </c:pt>
                <c:pt idx="473">
                  <c:v>-0.21609951881892625</c:v>
                </c:pt>
                <c:pt idx="474">
                  <c:v>-0.23300262928804885</c:v>
                </c:pt>
                <c:pt idx="475">
                  <c:v>-0.31243437428042381</c:v>
                </c:pt>
                <c:pt idx="476">
                  <c:v>-0.72271379116911971</c:v>
                </c:pt>
                <c:pt idx="477">
                  <c:v>-0.61133595708554234</c:v>
                </c:pt>
                <c:pt idx="478">
                  <c:v>-0.77514938868666938</c:v>
                </c:pt>
                <c:pt idx="479">
                  <c:v>-1.3644595624968676</c:v>
                </c:pt>
                <c:pt idx="480">
                  <c:v>-0.49224156870989089</c:v>
                </c:pt>
                <c:pt idx="481">
                  <c:v>-0.48482749322871588</c:v>
                </c:pt>
                <c:pt idx="482">
                  <c:v>-0.68220777740944816</c:v>
                </c:pt>
                <c:pt idx="483">
                  <c:v>-0.55176613340689218</c:v>
                </c:pt>
                <c:pt idx="484">
                  <c:v>-0.80601369464687966</c:v>
                </c:pt>
                <c:pt idx="485">
                  <c:v>-0.59378454122105861</c:v>
                </c:pt>
                <c:pt idx="486">
                  <c:v>-0.515887819774003</c:v>
                </c:pt>
                <c:pt idx="487">
                  <c:v>-0.17520624190931519</c:v>
                </c:pt>
                <c:pt idx="488">
                  <c:v>-0.3130826796757849</c:v>
                </c:pt>
                <c:pt idx="489">
                  <c:v>-0.58252398114128023</c:v>
                </c:pt>
                <c:pt idx="490">
                  <c:v>-0.57876323648576034</c:v>
                </c:pt>
                <c:pt idx="491">
                  <c:v>-1.1488578831695091</c:v>
                </c:pt>
                <c:pt idx="492">
                  <c:v>-1.2646447673039676</c:v>
                </c:pt>
                <c:pt idx="493">
                  <c:v>-0.75891625749968949</c:v>
                </c:pt>
                <c:pt idx="494">
                  <c:v>-0.24860626215432069</c:v>
                </c:pt>
                <c:pt idx="495">
                  <c:v>-0.61250252455557508</c:v>
                </c:pt>
                <c:pt idx="496">
                  <c:v>-0.90358013923875469</c:v>
                </c:pt>
                <c:pt idx="497">
                  <c:v>-0.69645168903273891</c:v>
                </c:pt>
                <c:pt idx="498">
                  <c:v>-0.73006188938590721</c:v>
                </c:pt>
                <c:pt idx="499">
                  <c:v>-1.0627037158648833</c:v>
                </c:pt>
                <c:pt idx="500">
                  <c:v>-0.92141140442331282</c:v>
                </c:pt>
                <c:pt idx="501">
                  <c:v>-0.78610651435150591</c:v>
                </c:pt>
                <c:pt idx="502">
                  <c:v>-0.53051899454723317</c:v>
                </c:pt>
                <c:pt idx="503">
                  <c:v>-0.38874912872943468</c:v>
                </c:pt>
                <c:pt idx="504">
                  <c:v>-0.5941060538436197</c:v>
                </c:pt>
                <c:pt idx="505">
                  <c:v>-0.76998006812735709</c:v>
                </c:pt>
                <c:pt idx="506">
                  <c:v>-0.54218776279669878</c:v>
                </c:pt>
                <c:pt idx="507">
                  <c:v>-0.59168431214834216</c:v>
                </c:pt>
                <c:pt idx="508">
                  <c:v>-0.36862616517028823</c:v>
                </c:pt>
                <c:pt idx="509">
                  <c:v>-0.12116604790289627</c:v>
                </c:pt>
                <c:pt idx="510">
                  <c:v>-0.27514461793161371</c:v>
                </c:pt>
                <c:pt idx="511">
                  <c:v>-0.14794545650990595</c:v>
                </c:pt>
                <c:pt idx="512">
                  <c:v>-0.34387836829648805</c:v>
                </c:pt>
                <c:pt idx="513">
                  <c:v>-0.34590998002969753</c:v>
                </c:pt>
                <c:pt idx="514">
                  <c:v>-0.7109954393918092</c:v>
                </c:pt>
                <c:pt idx="515">
                  <c:v>-0.71778192776036176</c:v>
                </c:pt>
                <c:pt idx="516">
                  <c:v>-0.7334958412686271</c:v>
                </c:pt>
                <c:pt idx="517">
                  <c:v>-0.7834889788081606</c:v>
                </c:pt>
                <c:pt idx="518">
                  <c:v>-0.23740712805572467</c:v>
                </c:pt>
                <c:pt idx="519">
                  <c:v>-0.61528721543889109</c:v>
                </c:pt>
                <c:pt idx="520">
                  <c:v>-0.60313993720915449</c:v>
                </c:pt>
                <c:pt idx="521">
                  <c:v>-0.65438729336988988</c:v>
                </c:pt>
                <c:pt idx="522">
                  <c:v>-0.27201146038871615</c:v>
                </c:pt>
                <c:pt idx="523">
                  <c:v>-0.35062150889147753</c:v>
                </c:pt>
                <c:pt idx="524">
                  <c:v>-0.35317233830340161</c:v>
                </c:pt>
                <c:pt idx="525">
                  <c:v>-0.21769501274138503</c:v>
                </c:pt>
                <c:pt idx="526">
                  <c:v>-0.73799158686663446</c:v>
                </c:pt>
                <c:pt idx="527">
                  <c:v>-0.63041784521214017</c:v>
                </c:pt>
                <c:pt idx="528">
                  <c:v>-0.76025357598885523</c:v>
                </c:pt>
                <c:pt idx="529">
                  <c:v>-0.47315248922496839</c:v>
                </c:pt>
                <c:pt idx="530">
                  <c:v>-0.391839894102812</c:v>
                </c:pt>
                <c:pt idx="531">
                  <c:v>-0.81320839118511945</c:v>
                </c:pt>
                <c:pt idx="532">
                  <c:v>-0.59695840646239984</c:v>
                </c:pt>
                <c:pt idx="533">
                  <c:v>-0.3034130622352601</c:v>
                </c:pt>
                <c:pt idx="534">
                  <c:v>-6.9742660572788925E-2</c:v>
                </c:pt>
                <c:pt idx="535">
                  <c:v>-0.16888652087950354</c:v>
                </c:pt>
                <c:pt idx="536">
                  <c:v>-0.13121309705991632</c:v>
                </c:pt>
                <c:pt idx="537">
                  <c:v>-0.21146653854190484</c:v>
                </c:pt>
                <c:pt idx="538">
                  <c:v>-0.20137254593215925</c:v>
                </c:pt>
                <c:pt idx="539">
                  <c:v>-0.36363023570522846</c:v>
                </c:pt>
                <c:pt idx="540">
                  <c:v>-3.9742443271712558E-2</c:v>
                </c:pt>
                <c:pt idx="541">
                  <c:v>-0.31208040073359405</c:v>
                </c:pt>
                <c:pt idx="542">
                  <c:v>-0.17026982721735193</c:v>
                </c:pt>
                <c:pt idx="543">
                  <c:v>6.7658862892572183E-2</c:v>
                </c:pt>
                <c:pt idx="544">
                  <c:v>-5.4072094838086664E-2</c:v>
                </c:pt>
                <c:pt idx="545">
                  <c:v>-0.66292194847241503</c:v>
                </c:pt>
                <c:pt idx="546">
                  <c:v>-0.48789034896102973</c:v>
                </c:pt>
                <c:pt idx="547">
                  <c:v>-0.3298042520882874</c:v>
                </c:pt>
                <c:pt idx="548">
                  <c:v>-0.33216001651917743</c:v>
                </c:pt>
                <c:pt idx="549">
                  <c:v>-0.13088894436223578</c:v>
                </c:pt>
                <c:pt idx="550">
                  <c:v>5.1837535554441878E-2</c:v>
                </c:pt>
                <c:pt idx="551">
                  <c:v>-4.2513927887628455E-3</c:v>
                </c:pt>
                <c:pt idx="552">
                  <c:v>2.3133929044087665E-2</c:v>
                </c:pt>
                <c:pt idx="553">
                  <c:v>0.2721724176303621</c:v>
                </c:pt>
                <c:pt idx="554">
                  <c:v>0.23758975918415218</c:v>
                </c:pt>
                <c:pt idx="555">
                  <c:v>1.6174049581282556E-2</c:v>
                </c:pt>
                <c:pt idx="556">
                  <c:v>-9.0929649712322373E-3</c:v>
                </c:pt>
                <c:pt idx="557">
                  <c:v>1.6109027920937866E-2</c:v>
                </c:pt>
                <c:pt idx="558">
                  <c:v>-0.22082553020916307</c:v>
                </c:pt>
                <c:pt idx="559">
                  <c:v>-0.27583363102541841</c:v>
                </c:pt>
                <c:pt idx="560">
                  <c:v>6.1823158730279625E-2</c:v>
                </c:pt>
                <c:pt idx="561">
                  <c:v>-2.5044335630051914E-2</c:v>
                </c:pt>
                <c:pt idx="562">
                  <c:v>-0.6160619684757791</c:v>
                </c:pt>
                <c:pt idx="563">
                  <c:v>-8.7228099172885043E-2</c:v>
                </c:pt>
                <c:pt idx="564">
                  <c:v>0.31786751462804175</c:v>
                </c:pt>
                <c:pt idx="565">
                  <c:v>-0.59479051565421914</c:v>
                </c:pt>
                <c:pt idx="566">
                  <c:v>-0.42689218669989148</c:v>
                </c:pt>
                <c:pt idx="567">
                  <c:v>-0.4001551702624021</c:v>
                </c:pt>
                <c:pt idx="568">
                  <c:v>4.4966991713882465E-2</c:v>
                </c:pt>
                <c:pt idx="569">
                  <c:v>0.1110198693461434</c:v>
                </c:pt>
                <c:pt idx="570">
                  <c:v>5.2899329269729178E-2</c:v>
                </c:pt>
                <c:pt idx="571">
                  <c:v>0.11132234815704237</c:v>
                </c:pt>
                <c:pt idx="572">
                  <c:v>8.9470251675585463E-2</c:v>
                </c:pt>
                <c:pt idx="573">
                  <c:v>-0.19728500850383934</c:v>
                </c:pt>
                <c:pt idx="574">
                  <c:v>-0.23536928056823336</c:v>
                </c:pt>
                <c:pt idx="575">
                  <c:v>-0.14225523380080243</c:v>
                </c:pt>
                <c:pt idx="576">
                  <c:v>-0.12561220997305858</c:v>
                </c:pt>
                <c:pt idx="577">
                  <c:v>0.51879180459647833</c:v>
                </c:pt>
                <c:pt idx="578">
                  <c:v>0.27405495223122006</c:v>
                </c:pt>
                <c:pt idx="579">
                  <c:v>-0.67273154047888084</c:v>
                </c:pt>
                <c:pt idx="580">
                  <c:v>-0.11906317875506026</c:v>
                </c:pt>
                <c:pt idx="581">
                  <c:v>0.13375772837351568</c:v>
                </c:pt>
                <c:pt idx="582">
                  <c:v>-0.10721837933622268</c:v>
                </c:pt>
                <c:pt idx="583">
                  <c:v>-0.19023843349390795</c:v>
                </c:pt>
                <c:pt idx="584">
                  <c:v>0.16518459978600356</c:v>
                </c:pt>
                <c:pt idx="585">
                  <c:v>-0.15241424807089268</c:v>
                </c:pt>
                <c:pt idx="586">
                  <c:v>5.3093438646720351E-2</c:v>
                </c:pt>
                <c:pt idx="587">
                  <c:v>0.43389185591305451</c:v>
                </c:pt>
                <c:pt idx="588">
                  <c:v>0.31006426478884153</c:v>
                </c:pt>
                <c:pt idx="589">
                  <c:v>0.22635255746223198</c:v>
                </c:pt>
                <c:pt idx="590">
                  <c:v>-0.27021107005177908</c:v>
                </c:pt>
                <c:pt idx="591">
                  <c:v>-5.0352057881010388E-2</c:v>
                </c:pt>
                <c:pt idx="592">
                  <c:v>0.42859608771221525</c:v>
                </c:pt>
                <c:pt idx="593">
                  <c:v>0.40685236066466612</c:v>
                </c:pt>
                <c:pt idx="594">
                  <c:v>0.44288334710906907</c:v>
                </c:pt>
                <c:pt idx="595">
                  <c:v>0.81069471144843386</c:v>
                </c:pt>
                <c:pt idx="596">
                  <c:v>0.51522972060115491</c:v>
                </c:pt>
                <c:pt idx="597">
                  <c:v>0.62796918713579919</c:v>
                </c:pt>
                <c:pt idx="598">
                  <c:v>0.69925185570451176</c:v>
                </c:pt>
                <c:pt idx="599">
                  <c:v>0.34936109217195088</c:v>
                </c:pt>
                <c:pt idx="600">
                  <c:v>0.85219294597984296</c:v>
                </c:pt>
                <c:pt idx="601">
                  <c:v>0.90506106562898092</c:v>
                </c:pt>
                <c:pt idx="602">
                  <c:v>0.92734568424202624</c:v>
                </c:pt>
                <c:pt idx="603">
                  <c:v>0.84030575439148503</c:v>
                </c:pt>
                <c:pt idx="604">
                  <c:v>0.60615948282386245</c:v>
                </c:pt>
                <c:pt idx="605">
                  <c:v>0.17770201856210333</c:v>
                </c:pt>
                <c:pt idx="606">
                  <c:v>0.66501502384276401</c:v>
                </c:pt>
                <c:pt idx="607">
                  <c:v>0.80341067928794829</c:v>
                </c:pt>
                <c:pt idx="608">
                  <c:v>0.81776200474110394</c:v>
                </c:pt>
                <c:pt idx="609">
                  <c:v>0.94193446684573623</c:v>
                </c:pt>
                <c:pt idx="610">
                  <c:v>0.82859004268929393</c:v>
                </c:pt>
                <c:pt idx="611">
                  <c:v>0.43300777783821581</c:v>
                </c:pt>
                <c:pt idx="612">
                  <c:v>-0.27407754406608731</c:v>
                </c:pt>
                <c:pt idx="613">
                  <c:v>0.9402920294705519</c:v>
                </c:pt>
                <c:pt idx="614">
                  <c:v>0.87586087093073661</c:v>
                </c:pt>
                <c:pt idx="615">
                  <c:v>0.90462949910143553</c:v>
                </c:pt>
                <c:pt idx="616">
                  <c:v>0.80399396302296466</c:v>
                </c:pt>
                <c:pt idx="617">
                  <c:v>0.94651690799086974</c:v>
                </c:pt>
                <c:pt idx="618">
                  <c:v>0.5240468650988741</c:v>
                </c:pt>
                <c:pt idx="619">
                  <c:v>0.56265035484198267</c:v>
                </c:pt>
                <c:pt idx="620">
                  <c:v>0.91809506200867574</c:v>
                </c:pt>
                <c:pt idx="621">
                  <c:v>0.84702722109969297</c:v>
                </c:pt>
                <c:pt idx="622">
                  <c:v>0.86053613178049637</c:v>
                </c:pt>
                <c:pt idx="623">
                  <c:v>0.90674685077772832</c:v>
                </c:pt>
                <c:pt idx="624">
                  <c:v>0.8481287669093811</c:v>
                </c:pt>
                <c:pt idx="625">
                  <c:v>1.2206299862237444</c:v>
                </c:pt>
                <c:pt idx="626">
                  <c:v>1.1681293670458499</c:v>
                </c:pt>
                <c:pt idx="627">
                  <c:v>1.268808250897884</c:v>
                </c:pt>
                <c:pt idx="628">
                  <c:v>1.1943914691822308</c:v>
                </c:pt>
                <c:pt idx="629">
                  <c:v>1.0686406357587162</c:v>
                </c:pt>
                <c:pt idx="630">
                  <c:v>1.0085101578358742</c:v>
                </c:pt>
                <c:pt idx="631">
                  <c:v>0.89127494570322252</c:v>
                </c:pt>
                <c:pt idx="632">
                  <c:v>0.58353263330551752</c:v>
                </c:pt>
                <c:pt idx="633">
                  <c:v>0.48670118965612974</c:v>
                </c:pt>
                <c:pt idx="634">
                  <c:v>0.9251442770937266</c:v>
                </c:pt>
                <c:pt idx="635">
                  <c:v>1.098014221551213</c:v>
                </c:pt>
                <c:pt idx="636">
                  <c:v>1.2565318849515008</c:v>
                </c:pt>
                <c:pt idx="637">
                  <c:v>1.1892257443020808</c:v>
                </c:pt>
                <c:pt idx="638">
                  <c:v>1.1568688069660717</c:v>
                </c:pt>
                <c:pt idx="639">
                  <c:v>1.2412071458012608</c:v>
                </c:pt>
                <c:pt idx="640">
                  <c:v>1.2146651943448052</c:v>
                </c:pt>
                <c:pt idx="641">
                  <c:v>1.1427332647766888</c:v>
                </c:pt>
                <c:pt idx="642">
                  <c:v>1.2208250512047785</c:v>
                </c:pt>
                <c:pt idx="643">
                  <c:v>1.2319131757943471</c:v>
                </c:pt>
                <c:pt idx="644">
                  <c:v>1.2658899210147163</c:v>
                </c:pt>
                <c:pt idx="645">
                  <c:v>1.1448506164529815</c:v>
                </c:pt>
                <c:pt idx="646">
                  <c:v>1.1858315445137617</c:v>
                </c:pt>
                <c:pt idx="647">
                  <c:v>1.1907814861301389</c:v>
                </c:pt>
                <c:pt idx="648">
                  <c:v>1.2605734345311383</c:v>
                </c:pt>
                <c:pt idx="649">
                  <c:v>1.122027017482526</c:v>
                </c:pt>
                <c:pt idx="650">
                  <c:v>1.246805392812999</c:v>
                </c:pt>
                <c:pt idx="651">
                  <c:v>1.2745789333998319</c:v>
                </c:pt>
                <c:pt idx="652">
                  <c:v>1.2200033547151647</c:v>
                </c:pt>
                <c:pt idx="653">
                  <c:v>1.167372692216581</c:v>
                </c:pt>
                <c:pt idx="654">
                  <c:v>1.2334255698488421</c:v>
                </c:pt>
                <c:pt idx="655">
                  <c:v>1.2248015791240712</c:v>
                </c:pt>
                <c:pt idx="656">
                  <c:v>1.5301050272229222</c:v>
                </c:pt>
                <c:pt idx="657">
                  <c:v>1.4074666330595664</c:v>
                </c:pt>
                <c:pt idx="658">
                  <c:v>1.5090963011178604</c:v>
                </c:pt>
                <c:pt idx="659">
                  <c:v>1.4404275724133306</c:v>
                </c:pt>
                <c:pt idx="660">
                  <c:v>1.341240364333053</c:v>
                </c:pt>
                <c:pt idx="661">
                  <c:v>1.2867298073087308</c:v>
                </c:pt>
                <c:pt idx="662">
                  <c:v>1.486963399712286</c:v>
                </c:pt>
                <c:pt idx="663">
                  <c:v>1.2585237445903095</c:v>
                </c:pt>
                <c:pt idx="664">
                  <c:v>1.4998240049977283</c:v>
                </c:pt>
                <c:pt idx="665">
                  <c:v>1.5399606070780705</c:v>
                </c:pt>
                <c:pt idx="666">
                  <c:v>1.547460422502329</c:v>
                </c:pt>
                <c:pt idx="667">
                  <c:v>1.3157575665167653</c:v>
                </c:pt>
                <c:pt idx="668">
                  <c:v>1.3925960899276961</c:v>
                </c:pt>
                <c:pt idx="669">
                  <c:v>1.5358766653289129</c:v>
                </c:pt>
                <c:pt idx="670">
                  <c:v>1.5411498040389278</c:v>
                </c:pt>
                <c:pt idx="671">
                  <c:v>1.5466180077299767</c:v>
                </c:pt>
                <c:pt idx="672">
                  <c:v>1.5615742908049304</c:v>
                </c:pt>
                <c:pt idx="673">
                  <c:v>1.5425971764330779</c:v>
                </c:pt>
                <c:pt idx="674">
                  <c:v>1.4695853749420549</c:v>
                </c:pt>
                <c:pt idx="675">
                  <c:v>1.4665379573422406</c:v>
                </c:pt>
                <c:pt idx="676">
                  <c:v>1.5588510259027966</c:v>
                </c:pt>
                <c:pt idx="677">
                  <c:v>1.5474397042195902</c:v>
                </c:pt>
                <c:pt idx="678">
                  <c:v>1.5318775079187958</c:v>
                </c:pt>
                <c:pt idx="679">
                  <c:v>1.3170541773074875</c:v>
                </c:pt>
                <c:pt idx="680">
                  <c:v>1.3451528261960439</c:v>
                </c:pt>
                <c:pt idx="681">
                  <c:v>1.5414956306233898</c:v>
                </c:pt>
                <c:pt idx="682">
                  <c:v>1.5517403848365634</c:v>
                </c:pt>
                <c:pt idx="683">
                  <c:v>1.5398531932482056</c:v>
                </c:pt>
                <c:pt idx="684">
                  <c:v>1.5708465869250623</c:v>
                </c:pt>
                <c:pt idx="685">
                  <c:v>1.8352124547366964</c:v>
                </c:pt>
                <c:pt idx="686">
                  <c:v>1.8418265076150395</c:v>
                </c:pt>
                <c:pt idx="687">
                  <c:v>1.6611976166959588</c:v>
                </c:pt>
                <c:pt idx="688">
                  <c:v>1.7747587797202167</c:v>
                </c:pt>
                <c:pt idx="689">
                  <c:v>1.8390815688261242</c:v>
                </c:pt>
                <c:pt idx="690">
                  <c:v>1.8407456800880901</c:v>
                </c:pt>
                <c:pt idx="691">
                  <c:v>1.8438364454614673</c:v>
                </c:pt>
                <c:pt idx="692">
                  <c:v>1.8411131805593337</c:v>
                </c:pt>
                <c:pt idx="693">
                  <c:v>1.7565364289695475</c:v>
                </c:pt>
                <c:pt idx="694">
                  <c:v>1.765982116183932</c:v>
                </c:pt>
                <c:pt idx="695">
                  <c:v>1.8283826185945808</c:v>
                </c:pt>
                <c:pt idx="696">
                  <c:v>1.8232385676012124</c:v>
                </c:pt>
                <c:pt idx="697">
                  <c:v>1.8355158891516383</c:v>
                </c:pt>
                <c:pt idx="698">
                  <c:v>1.8276919210296994</c:v>
                </c:pt>
                <c:pt idx="699">
                  <c:v>1.8466030581371642</c:v>
                </c:pt>
                <c:pt idx="700">
                  <c:v>1.7084882076160972</c:v>
                </c:pt>
                <c:pt idx="701">
                  <c:v>1.7781077205268869</c:v>
                </c:pt>
                <c:pt idx="702">
                  <c:v>1.8360558251130916</c:v>
                </c:pt>
                <c:pt idx="703">
                  <c:v>1.8145929029896599</c:v>
                </c:pt>
                <c:pt idx="704">
                  <c:v>1.817641276193517</c:v>
                </c:pt>
                <c:pt idx="705">
                  <c:v>1.8070063920182753</c:v>
                </c:pt>
                <c:pt idx="706">
                  <c:v>1.8258534630694383</c:v>
                </c:pt>
                <c:pt idx="707">
                  <c:v>1.7215438778825738</c:v>
                </c:pt>
                <c:pt idx="708">
                  <c:v>1.8286634235186983</c:v>
                </c:pt>
                <c:pt idx="709">
                  <c:v>1.8340882794361839</c:v>
                </c:pt>
                <c:pt idx="710">
                  <c:v>1.7858459487057425</c:v>
                </c:pt>
                <c:pt idx="711">
                  <c:v>1.7745853886259642</c:v>
                </c:pt>
                <c:pt idx="712">
                  <c:v>1.7768978052832911</c:v>
                </c:pt>
                <c:pt idx="713">
                  <c:v>-1.2365614567361038</c:v>
                </c:pt>
                <c:pt idx="714">
                  <c:v>-1.2220367401886956</c:v>
                </c:pt>
                <c:pt idx="715">
                  <c:v>-1.2470870158733949</c:v>
                </c:pt>
                <c:pt idx="716">
                  <c:v>-1.3121014581482264</c:v>
                </c:pt>
                <c:pt idx="717">
                  <c:v>-1.5042086036189439</c:v>
                </c:pt>
                <c:pt idx="718">
                  <c:v>-1.350467490740781</c:v>
                </c:pt>
                <c:pt idx="719">
                  <c:v>-1.2702140492587923</c:v>
                </c:pt>
                <c:pt idx="720">
                  <c:v>-1.2967560007152477</c:v>
                </c:pt>
                <c:pt idx="721">
                  <c:v>-1.2646591500206172</c:v>
                </c:pt>
                <c:pt idx="722">
                  <c:v>-1.2390246349968588</c:v>
                </c:pt>
                <c:pt idx="723">
                  <c:v>-1.2166335581579915</c:v>
                </c:pt>
                <c:pt idx="724">
                  <c:v>-1.2492062787577733</c:v>
                </c:pt>
                <c:pt idx="725">
                  <c:v>-1.2384206329791037</c:v>
                </c:pt>
                <c:pt idx="726">
                  <c:v>-1.2933410826441898</c:v>
                </c:pt>
                <c:pt idx="727">
                  <c:v>-1.2502201734162923</c:v>
                </c:pt>
                <c:pt idx="728">
                  <c:v>-1.2223392189995945</c:v>
                </c:pt>
                <c:pt idx="729">
                  <c:v>-1.2220800879622589</c:v>
                </c:pt>
                <c:pt idx="730">
                  <c:v>-1.2163310793470925</c:v>
                </c:pt>
                <c:pt idx="731">
                  <c:v>-1.2591268802732665</c:v>
                </c:pt>
                <c:pt idx="732">
                  <c:v>-1.2681390897520197</c:v>
                </c:pt>
                <c:pt idx="733">
                  <c:v>-1.2705589202392116</c:v>
                </c:pt>
                <c:pt idx="734">
                  <c:v>-1.228131575388324</c:v>
                </c:pt>
                <c:pt idx="735">
                  <c:v>-1.2316765367800713</c:v>
                </c:pt>
                <c:pt idx="736">
                  <c:v>-1.245378601233823</c:v>
                </c:pt>
                <c:pt idx="737">
                  <c:v>-1.2529867860919892</c:v>
                </c:pt>
                <c:pt idx="738">
                  <c:v>-1.2924553200982745</c:v>
                </c:pt>
                <c:pt idx="739">
                  <c:v>-1.2823396536017473</c:v>
                </c:pt>
                <c:pt idx="740">
                  <c:v>-1.2448603391591513</c:v>
                </c:pt>
                <c:pt idx="741">
                  <c:v>-1.4908071067680055</c:v>
                </c:pt>
                <c:pt idx="742">
                  <c:v>-1.0328433733179405</c:v>
                </c:pt>
                <c:pt idx="743">
                  <c:v>-0.98099201513945011</c:v>
                </c:pt>
                <c:pt idx="744">
                  <c:v>-1.0077930976332414</c:v>
                </c:pt>
                <c:pt idx="745">
                  <c:v>-1.0128947564570894</c:v>
                </c:pt>
                <c:pt idx="746">
                  <c:v>-1.0687235981589154</c:v>
                </c:pt>
                <c:pt idx="747">
                  <c:v>-0.99156092205030422</c:v>
                </c:pt>
                <c:pt idx="748">
                  <c:v>-0.9544067159094316</c:v>
                </c:pt>
                <c:pt idx="749">
                  <c:v>-0.94208700218948538</c:v>
                </c:pt>
                <c:pt idx="750">
                  <c:v>-0.97137389243485606</c:v>
                </c:pt>
                <c:pt idx="751">
                  <c:v>-0.94796605412534107</c:v>
                </c:pt>
                <c:pt idx="752">
                  <c:v>-0.99262103129451507</c:v>
                </c:pt>
                <c:pt idx="753">
                  <c:v>-0.94087708694588956</c:v>
                </c:pt>
                <c:pt idx="754">
                  <c:v>-0.94550192026054325</c:v>
                </c:pt>
                <c:pt idx="755">
                  <c:v>-0.94824685904945849</c:v>
                </c:pt>
                <c:pt idx="756">
                  <c:v>-0.96921223738095719</c:v>
                </c:pt>
                <c:pt idx="757">
                  <c:v>-0.95799406947069909</c:v>
                </c:pt>
                <c:pt idx="758">
                  <c:v>-1.0362375731062596</c:v>
                </c:pt>
                <c:pt idx="759">
                  <c:v>-1.1991218943879083</c:v>
                </c:pt>
                <c:pt idx="760">
                  <c:v>-1.0554097524591461</c:v>
                </c:pt>
                <c:pt idx="761">
                  <c:v>-1.1697916563689745</c:v>
                </c:pt>
                <c:pt idx="762">
                  <c:v>-0.96080402991995906</c:v>
                </c:pt>
                <c:pt idx="763">
                  <c:v>-1.0176703513751713</c:v>
                </c:pt>
                <c:pt idx="764">
                  <c:v>-1.0222961402938679</c:v>
                </c:pt>
                <c:pt idx="765">
                  <c:v>-0.97318876530024989</c:v>
                </c:pt>
                <c:pt idx="766">
                  <c:v>-1.0046599400903438</c:v>
                </c:pt>
                <c:pt idx="767">
                  <c:v>-1.0597971286232455</c:v>
                </c:pt>
                <c:pt idx="768">
                  <c:v>-1.0269859952688665</c:v>
                </c:pt>
                <c:pt idx="769">
                  <c:v>-0.98362858449445756</c:v>
                </c:pt>
                <c:pt idx="770">
                  <c:v>-1.0004214143215866</c:v>
                </c:pt>
                <c:pt idx="771">
                  <c:v>-0.71141611907006019</c:v>
                </c:pt>
                <c:pt idx="772">
                  <c:v>-0.81235413395943001</c:v>
                </c:pt>
                <c:pt idx="773">
                  <c:v>-0.7095145506575401</c:v>
                </c:pt>
                <c:pt idx="774">
                  <c:v>-0.69043002245582286</c:v>
                </c:pt>
                <c:pt idx="775">
                  <c:v>-0.66185645926615799</c:v>
                </c:pt>
                <c:pt idx="776">
                  <c:v>-0.69494648633656886</c:v>
                </c:pt>
                <c:pt idx="777">
                  <c:v>-0.95120302981894134</c:v>
                </c:pt>
                <c:pt idx="778">
                  <c:v>-0.69753970791801312</c:v>
                </c:pt>
                <c:pt idx="779">
                  <c:v>-0.68543673306588249</c:v>
                </c:pt>
                <c:pt idx="780">
                  <c:v>-0.83511462247762669</c:v>
                </c:pt>
                <c:pt idx="781">
                  <c:v>-1.34099293828129</c:v>
                </c:pt>
                <c:pt idx="782">
                  <c:v>-0.69581057499570265</c:v>
                </c:pt>
                <c:pt idx="783">
                  <c:v>-0.85672735060044358</c:v>
                </c:pt>
                <c:pt idx="784">
                  <c:v>-1.1633671615844177</c:v>
                </c:pt>
                <c:pt idx="785">
                  <c:v>-0.81170487296002602</c:v>
                </c:pt>
                <c:pt idx="786">
                  <c:v>-0.96419272282103019</c:v>
                </c:pt>
                <c:pt idx="787">
                  <c:v>-1.6789295773570625</c:v>
                </c:pt>
                <c:pt idx="788">
                  <c:v>-1.1968906663904597</c:v>
                </c:pt>
                <c:pt idx="789">
                  <c:v>-1.0000503181711806</c:v>
                </c:pt>
                <c:pt idx="790">
                  <c:v>-1.1891524382116041</c:v>
                </c:pt>
                <c:pt idx="791">
                  <c:v>-1.1801826209023711</c:v>
                </c:pt>
                <c:pt idx="792">
                  <c:v>-1.1642095763567699</c:v>
                </c:pt>
                <c:pt idx="793">
                  <c:v>-1.141752522253515</c:v>
                </c:pt>
                <c:pt idx="794">
                  <c:v>-0.92107276919717551</c:v>
                </c:pt>
                <c:pt idx="795">
                  <c:v>-0.87734785795152304</c:v>
                </c:pt>
                <c:pt idx="796">
                  <c:v>-0.73573234941631493</c:v>
                </c:pt>
                <c:pt idx="797">
                  <c:v>-0.78959460104527612</c:v>
                </c:pt>
                <c:pt idx="798">
                  <c:v>-0.99389046131120751</c:v>
                </c:pt>
                <c:pt idx="799">
                  <c:v>-0.75721694542652818</c:v>
                </c:pt>
                <c:pt idx="800">
                  <c:v>-0.82365804181277147</c:v>
                </c:pt>
                <c:pt idx="801">
                  <c:v>-0.82579897858393159</c:v>
                </c:pt>
                <c:pt idx="802">
                  <c:v>-0.694812847336717</c:v>
                </c:pt>
                <c:pt idx="803">
                  <c:v>-0.76240074851429729</c:v>
                </c:pt>
                <c:pt idx="804">
                  <c:v>-0.73492873113432056</c:v>
                </c:pt>
                <c:pt idx="805">
                  <c:v>-0.7388195191105299</c:v>
                </c:pt>
                <c:pt idx="806">
                  <c:v>-0.66325688820758266</c:v>
                </c:pt>
                <c:pt idx="807">
                  <c:v>-1.0404886701953879</c:v>
                </c:pt>
                <c:pt idx="808">
                  <c:v>-0.83530513617545554</c:v>
                </c:pt>
                <c:pt idx="809">
                  <c:v>-0.49849171679615262</c:v>
                </c:pt>
                <c:pt idx="810">
                  <c:v>-0.82771862520407091</c:v>
                </c:pt>
                <c:pt idx="811">
                  <c:v>-0.45561017592689523</c:v>
                </c:pt>
                <c:pt idx="812">
                  <c:v>-0.4282248540940447</c:v>
                </c:pt>
                <c:pt idx="813">
                  <c:v>-0.65800446778030652</c:v>
                </c:pt>
                <c:pt idx="814">
                  <c:v>-0.96321762465286898</c:v>
                </c:pt>
                <c:pt idx="815">
                  <c:v>-0.53904012272534441</c:v>
                </c:pt>
                <c:pt idx="816">
                  <c:v>-1.0192405757316862</c:v>
                </c:pt>
                <c:pt idx="817">
                  <c:v>-0.57102764838202424</c:v>
                </c:pt>
                <c:pt idx="818">
                  <c:v>-0.51783633163924858</c:v>
                </c:pt>
                <c:pt idx="819">
                  <c:v>-0.54303832453141865</c:v>
                </c:pt>
                <c:pt idx="820">
                  <c:v>-0.66492004386550563</c:v>
                </c:pt>
                <c:pt idx="821">
                  <c:v>-0.74227682935110795</c:v>
                </c:pt>
                <c:pt idx="822">
                  <c:v>-0.52598540806291094</c:v>
                </c:pt>
                <c:pt idx="823">
                  <c:v>-0.57589280565936096</c:v>
                </c:pt>
                <c:pt idx="824">
                  <c:v>-0.40531360397241989</c:v>
                </c:pt>
                <c:pt idx="825">
                  <c:v>-0.43351966669084113</c:v>
                </c:pt>
                <c:pt idx="826">
                  <c:v>-0.65225450356109727</c:v>
                </c:pt>
                <c:pt idx="827">
                  <c:v>-0.42658146111481759</c:v>
                </c:pt>
                <c:pt idx="828">
                  <c:v>-0.56164889403607021</c:v>
                </c:pt>
                <c:pt idx="829">
                  <c:v>-0.59876070800742265</c:v>
                </c:pt>
                <c:pt idx="830">
                  <c:v>-0.85598970958283671</c:v>
                </c:pt>
                <c:pt idx="831">
                  <c:v>-0.54958640014537419</c:v>
                </c:pt>
                <c:pt idx="832">
                  <c:v>-0.35423508762273181</c:v>
                </c:pt>
                <c:pt idx="833">
                  <c:v>-0.38092780068261523</c:v>
                </c:pt>
                <c:pt idx="834">
                  <c:v>-0.46971853734224844</c:v>
                </c:pt>
                <c:pt idx="835">
                  <c:v>-0.54869704192029634</c:v>
                </c:pt>
                <c:pt idx="836">
                  <c:v>-0.77322519078332486</c:v>
                </c:pt>
                <c:pt idx="837">
                  <c:v>-0.86553921494792374</c:v>
                </c:pt>
                <c:pt idx="838">
                  <c:v>-0.39104346717914235</c:v>
                </c:pt>
                <c:pt idx="839">
                  <c:v>-0.25850614538707506</c:v>
                </c:pt>
                <c:pt idx="840">
                  <c:v>-0.56592430508709957</c:v>
                </c:pt>
                <c:pt idx="841">
                  <c:v>-0.65495345450132991</c:v>
                </c:pt>
                <c:pt idx="842">
                  <c:v>-1.0244470083102797</c:v>
                </c:pt>
                <c:pt idx="843">
                  <c:v>-0.78958740968695129</c:v>
                </c:pt>
                <c:pt idx="844">
                  <c:v>-1.0493681962783323</c:v>
                </c:pt>
                <c:pt idx="845">
                  <c:v>-0.29019214783689878</c:v>
                </c:pt>
                <c:pt idx="846">
                  <c:v>-0.69297174930133631</c:v>
                </c:pt>
                <c:pt idx="847">
                  <c:v>-1.5715013171557572</c:v>
                </c:pt>
                <c:pt idx="848">
                  <c:v>-0.61401587421411286</c:v>
                </c:pt>
                <c:pt idx="849">
                  <c:v>-1.0183945652801716</c:v>
                </c:pt>
                <c:pt idx="850">
                  <c:v>-0.9553891052477248</c:v>
                </c:pt>
                <c:pt idx="851">
                  <c:v>-0.776834218231374</c:v>
                </c:pt>
                <c:pt idx="852">
                  <c:v>-0.60673088644958428</c:v>
                </c:pt>
                <c:pt idx="853">
                  <c:v>-0.55005962997540614</c:v>
                </c:pt>
                <c:pt idx="854">
                  <c:v>-0.84682123161340728</c:v>
                </c:pt>
                <c:pt idx="855">
                  <c:v>-0.79386641641714306</c:v>
                </c:pt>
                <c:pt idx="856">
                  <c:v>-1.3733634025417132</c:v>
                </c:pt>
                <c:pt idx="857">
                  <c:v>-0.82490411347160575</c:v>
                </c:pt>
                <c:pt idx="858">
                  <c:v>-0.70619889945397951</c:v>
                </c:pt>
                <c:pt idx="859">
                  <c:v>-0.61593816090937159</c:v>
                </c:pt>
                <c:pt idx="860">
                  <c:v>-0.44942313829289238</c:v>
                </c:pt>
                <c:pt idx="861">
                  <c:v>-0.80153962293565384</c:v>
                </c:pt>
                <c:pt idx="862">
                  <c:v>-0.80439293115847688</c:v>
                </c:pt>
                <c:pt idx="863">
                  <c:v>-0.1926664109434674</c:v>
                </c:pt>
                <c:pt idx="864">
                  <c:v>-0.84722943978309462</c:v>
                </c:pt>
                <c:pt idx="865">
                  <c:v>-0.71430198802895917</c:v>
                </c:pt>
                <c:pt idx="866">
                  <c:v>-0.46718769734602938</c:v>
                </c:pt>
                <c:pt idx="867">
                  <c:v>-0.34971502806282351</c:v>
                </c:pt>
                <c:pt idx="868">
                  <c:v>-0.50615773195633873</c:v>
                </c:pt>
                <c:pt idx="869">
                  <c:v>-0.61915632952831889</c:v>
                </c:pt>
                <c:pt idx="870">
                  <c:v>-0.68097259259990839</c:v>
                </c:pt>
                <c:pt idx="871">
                  <c:v>-0.58264947317876437</c:v>
                </c:pt>
                <c:pt idx="872">
                  <c:v>-0.3360317706837247</c:v>
                </c:pt>
                <c:pt idx="873">
                  <c:v>-0.20900600035626943</c:v>
                </c:pt>
                <c:pt idx="874">
                  <c:v>-0.26829310790271643</c:v>
                </c:pt>
                <c:pt idx="875">
                  <c:v>-0.93323188988024941</c:v>
                </c:pt>
                <c:pt idx="876">
                  <c:v>-0.4932321050105517</c:v>
                </c:pt>
                <c:pt idx="877">
                  <c:v>-0.53254796620532319</c:v>
                </c:pt>
                <c:pt idx="878">
                  <c:v>-0.45538529009671197</c:v>
                </c:pt>
                <c:pt idx="879">
                  <c:v>-0.41055787743732847</c:v>
                </c:pt>
                <c:pt idx="880">
                  <c:v>-0.23271631747668334</c:v>
                </c:pt>
                <c:pt idx="881">
                  <c:v>-0.24817014434356996</c:v>
                </c:pt>
                <c:pt idx="882">
                  <c:v>-0.17310410162851292</c:v>
                </c:pt>
                <c:pt idx="883">
                  <c:v>-0.40863367953398394</c:v>
                </c:pt>
                <c:pt idx="884">
                  <c:v>-0.64083503491552329</c:v>
                </c:pt>
                <c:pt idx="885">
                  <c:v>-0.85111927215526106</c:v>
                </c:pt>
                <c:pt idx="886">
                  <c:v>-0.61206640674482438</c:v>
                </c:pt>
                <c:pt idx="887">
                  <c:v>-0.76451186443630825</c:v>
                </c:pt>
                <c:pt idx="888">
                  <c:v>-0.89168935197123445</c:v>
                </c:pt>
                <c:pt idx="889">
                  <c:v>-0.65948799658969515</c:v>
                </c:pt>
                <c:pt idx="890">
                  <c:v>-0.20450929915421925</c:v>
                </c:pt>
                <c:pt idx="891">
                  <c:v>-0.25601578635229044</c:v>
                </c:pt>
                <c:pt idx="892">
                  <c:v>-0.38721410518411536</c:v>
                </c:pt>
                <c:pt idx="893">
                  <c:v>-8.4028964365599909E-2</c:v>
                </c:pt>
                <c:pt idx="894">
                  <c:v>-8.0959872879004163E-2</c:v>
                </c:pt>
                <c:pt idx="895">
                  <c:v>2.4711344758927223E-2</c:v>
                </c:pt>
                <c:pt idx="896">
                  <c:v>-6.8077593706780251E-2</c:v>
                </c:pt>
                <c:pt idx="897">
                  <c:v>-1.4604516435844258E-2</c:v>
                </c:pt>
                <c:pt idx="898">
                  <c:v>6.3055703464699978E-2</c:v>
                </c:pt>
                <c:pt idx="899">
                  <c:v>0.12465618327251672</c:v>
                </c:pt>
                <c:pt idx="900">
                  <c:v>-0.17958547111104706</c:v>
                </c:pt>
                <c:pt idx="901">
                  <c:v>-0.15611261114118744</c:v>
                </c:pt>
                <c:pt idx="902">
                  <c:v>-0.36743432813431154</c:v>
                </c:pt>
                <c:pt idx="903">
                  <c:v>-0.32762092314760705</c:v>
                </c:pt>
                <c:pt idx="904">
                  <c:v>-0.3192343895733904</c:v>
                </c:pt>
                <c:pt idx="905">
                  <c:v>-0.30553136951559579</c:v>
                </c:pt>
                <c:pt idx="906">
                  <c:v>-0.28240433613019827</c:v>
                </c:pt>
                <c:pt idx="907">
                  <c:v>-0.11532674806144132</c:v>
                </c:pt>
                <c:pt idx="908">
                  <c:v>-1.7439111504019052E-3</c:v>
                </c:pt>
                <c:pt idx="909">
                  <c:v>6.0937396184364265E-2</c:v>
                </c:pt>
                <c:pt idx="910">
                  <c:v>-5.0505459559557868E-2</c:v>
                </c:pt>
                <c:pt idx="911">
                  <c:v>0.21759588334165222</c:v>
                </c:pt>
                <c:pt idx="912">
                  <c:v>-0.27228962523771405</c:v>
                </c:pt>
                <c:pt idx="913">
                  <c:v>-0.66562353948776709</c:v>
                </c:pt>
                <c:pt idx="914">
                  <c:v>-0.19720095303183255</c:v>
                </c:pt>
                <c:pt idx="915">
                  <c:v>4.1073563662553693E-2</c:v>
                </c:pt>
                <c:pt idx="916">
                  <c:v>-9.5247132275858015E-2</c:v>
                </c:pt>
                <c:pt idx="917">
                  <c:v>-0.27991852837861891</c:v>
                </c:pt>
                <c:pt idx="918">
                  <c:v>0.11408632075761971</c:v>
                </c:pt>
                <c:pt idx="919">
                  <c:v>-0.21935552832418848</c:v>
                </c:pt>
                <c:pt idx="920">
                  <c:v>-0.57711360775225129</c:v>
                </c:pt>
                <c:pt idx="921">
                  <c:v>-0.37264340078802455</c:v>
                </c:pt>
                <c:pt idx="922">
                  <c:v>-0.11013934929450983</c:v>
                </c:pt>
                <c:pt idx="923">
                  <c:v>-0.89233406168743312</c:v>
                </c:pt>
                <c:pt idx="924">
                  <c:v>-0.63287478771861316</c:v>
                </c:pt>
                <c:pt idx="925">
                  <c:v>-8.9170375283848788E-2</c:v>
                </c:pt>
                <c:pt idx="926">
                  <c:v>0.15885230743582088</c:v>
                </c:pt>
                <c:pt idx="927">
                  <c:v>0.1532974081976457</c:v>
                </c:pt>
                <c:pt idx="928">
                  <c:v>0.43428103027107973</c:v>
                </c:pt>
                <c:pt idx="929">
                  <c:v>-0.19235674077424367</c:v>
                </c:pt>
                <c:pt idx="930">
                  <c:v>2.0737456914754E-2</c:v>
                </c:pt>
                <c:pt idx="931">
                  <c:v>3.0161470242356922E-2</c:v>
                </c:pt>
                <c:pt idx="932">
                  <c:v>0.29147632477501439</c:v>
                </c:pt>
                <c:pt idx="933">
                  <c:v>0.43797675326625501</c:v>
                </c:pt>
                <c:pt idx="934">
                  <c:v>0.28213805139049486</c:v>
                </c:pt>
                <c:pt idx="935">
                  <c:v>-0.38645215020460755</c:v>
                </c:pt>
                <c:pt idx="936">
                  <c:v>-0.59427225357954749</c:v>
                </c:pt>
                <c:pt idx="937">
                  <c:v>-5.932187519024338E-2</c:v>
                </c:pt>
                <c:pt idx="938">
                  <c:v>-0.33312983453709949</c:v>
                </c:pt>
                <c:pt idx="939">
                  <c:v>-5.1237820426925748E-2</c:v>
                </c:pt>
                <c:pt idx="940">
                  <c:v>-4.479715864283524E-2</c:v>
                </c:pt>
                <c:pt idx="941">
                  <c:v>-0.55350806438658284</c:v>
                </c:pt>
                <c:pt idx="942">
                  <c:v>-0.18861767000550528</c:v>
                </c:pt>
                <c:pt idx="943">
                  <c:v>-0.44874428318134846</c:v>
                </c:pt>
                <c:pt idx="944">
                  <c:v>-0.18801271238370731</c:v>
                </c:pt>
                <c:pt idx="945">
                  <c:v>0.1433975249648913</c:v>
                </c:pt>
                <c:pt idx="946">
                  <c:v>0.2866564264793266</c:v>
                </c:pt>
                <c:pt idx="947">
                  <c:v>0.21377371270494991</c:v>
                </c:pt>
                <c:pt idx="948">
                  <c:v>-1.7195971885008566E-3</c:v>
                </c:pt>
                <c:pt idx="949">
                  <c:v>0.18360010430962106</c:v>
                </c:pt>
                <c:pt idx="950">
                  <c:v>0.61709325013084071</c:v>
                </c:pt>
                <c:pt idx="951">
                  <c:v>0.43198933189649152</c:v>
                </c:pt>
                <c:pt idx="952">
                  <c:v>0.40648486019342245</c:v>
                </c:pt>
                <c:pt idx="953">
                  <c:v>0.48654419229841983</c:v>
                </c:pt>
                <c:pt idx="954">
                  <c:v>0.39021029244096511</c:v>
                </c:pt>
                <c:pt idx="955">
                  <c:v>0.2491373599423298</c:v>
                </c:pt>
                <c:pt idx="956">
                  <c:v>0.65639103311799307</c:v>
                </c:pt>
                <c:pt idx="957">
                  <c:v>0.22495117291676442</c:v>
                </c:pt>
                <c:pt idx="958">
                  <c:v>0.92399578783131309</c:v>
                </c:pt>
                <c:pt idx="959">
                  <c:v>0.82074535628461631</c:v>
                </c:pt>
                <c:pt idx="960">
                  <c:v>0.81214303944662702</c:v>
                </c:pt>
                <c:pt idx="961">
                  <c:v>0.52370199411845486</c:v>
                </c:pt>
                <c:pt idx="962">
                  <c:v>0.19073505933775531</c:v>
                </c:pt>
                <c:pt idx="963">
                  <c:v>0.12431468123425073</c:v>
                </c:pt>
                <c:pt idx="964">
                  <c:v>0.74541922692818052</c:v>
                </c:pt>
                <c:pt idx="965">
                  <c:v>0.79947654353817577</c:v>
                </c:pt>
                <c:pt idx="966">
                  <c:v>0.77745201156650934</c:v>
                </c:pt>
                <c:pt idx="967">
                  <c:v>0.79374920880979105</c:v>
                </c:pt>
                <c:pt idx="968">
                  <c:v>0.83101178438457146</c:v>
                </c:pt>
                <c:pt idx="969">
                  <c:v>0.38195548665851448</c:v>
                </c:pt>
                <c:pt idx="970">
                  <c:v>6.0747611353569167E-2</c:v>
                </c:pt>
                <c:pt idx="971">
                  <c:v>0.70884830452232428</c:v>
                </c:pt>
                <c:pt idx="972">
                  <c:v>0.95038602208029743</c:v>
                </c:pt>
                <c:pt idx="973">
                  <c:v>0.85489453699519502</c:v>
                </c:pt>
                <c:pt idx="974">
                  <c:v>0.76238640345360498</c:v>
                </c:pt>
                <c:pt idx="975">
                  <c:v>0.76407218860235238</c:v>
                </c:pt>
                <c:pt idx="976">
                  <c:v>0.76603877867521708</c:v>
                </c:pt>
                <c:pt idx="977">
                  <c:v>0.15418485521463773</c:v>
                </c:pt>
                <c:pt idx="978">
                  <c:v>0.90774098275755144</c:v>
                </c:pt>
                <c:pt idx="979">
                  <c:v>0.88439816610838129</c:v>
                </c:pt>
                <c:pt idx="980">
                  <c:v>0.97249724959909023</c:v>
                </c:pt>
                <c:pt idx="981">
                  <c:v>0.92124989343835495</c:v>
                </c:pt>
                <c:pt idx="982">
                  <c:v>0.77883436230031478</c:v>
                </c:pt>
                <c:pt idx="983">
                  <c:v>0.58731145616865665</c:v>
                </c:pt>
                <c:pt idx="984">
                  <c:v>0.77675940279354216</c:v>
                </c:pt>
                <c:pt idx="985">
                  <c:v>1.1659253198224309</c:v>
                </c:pt>
                <c:pt idx="986">
                  <c:v>1.2128069737058484</c:v>
                </c:pt>
                <c:pt idx="987">
                  <c:v>1.0499226524241998</c:v>
                </c:pt>
                <c:pt idx="988">
                  <c:v>1.0544400719089886</c:v>
                </c:pt>
                <c:pt idx="989">
                  <c:v>1.1491315343912589</c:v>
                </c:pt>
                <c:pt idx="990">
                  <c:v>1.0329545202947323</c:v>
                </c:pt>
                <c:pt idx="991">
                  <c:v>1.0390276816075792</c:v>
                </c:pt>
                <c:pt idx="992">
                  <c:v>1.1753267036592094</c:v>
                </c:pt>
                <c:pt idx="993">
                  <c:v>1.2000537822502708</c:v>
                </c:pt>
                <c:pt idx="994">
                  <c:v>1.260832565568474</c:v>
                </c:pt>
                <c:pt idx="995">
                  <c:v>1.1858532184005433</c:v>
                </c:pt>
                <c:pt idx="996">
                  <c:v>1.0439776232239564</c:v>
                </c:pt>
                <c:pt idx="997">
                  <c:v>1.1317101618474648</c:v>
                </c:pt>
                <c:pt idx="998">
                  <c:v>1.1748093971885807</c:v>
                </c:pt>
                <c:pt idx="999">
                  <c:v>1.2226842274477783</c:v>
                </c:pt>
                <c:pt idx="1000">
                  <c:v>1.194844709596558</c:v>
                </c:pt>
                <c:pt idx="1001">
                  <c:v>1.0789720855190161</c:v>
                </c:pt>
                <c:pt idx="1002">
                  <c:v>1.1970497124240198</c:v>
                </c:pt>
                <c:pt idx="1003">
                  <c:v>1.113359678984192</c:v>
                </c:pt>
                <c:pt idx="1004">
                  <c:v>1.2369271834670261</c:v>
                </c:pt>
                <c:pt idx="1005">
                  <c:v>1.2166968060780148</c:v>
                </c:pt>
                <c:pt idx="1006">
                  <c:v>1.1481590762982175</c:v>
                </c:pt>
                <c:pt idx="1007">
                  <c:v>1.2197018315083088</c:v>
                </c:pt>
                <c:pt idx="1008">
                  <c:v>1.0870127925087705</c:v>
                </c:pt>
                <c:pt idx="1009">
                  <c:v>0.98263818566156136</c:v>
                </c:pt>
                <c:pt idx="1010">
                  <c:v>1.1555721961753496</c:v>
                </c:pt>
                <c:pt idx="1011">
                  <c:v>1.2690023602748752</c:v>
                </c:pt>
                <c:pt idx="1012">
                  <c:v>1.2813870956551661</c:v>
                </c:pt>
                <c:pt idx="1013">
                  <c:v>1.2878927790996011</c:v>
                </c:pt>
                <c:pt idx="1014">
                  <c:v>1.2803929636753428</c:v>
                </c:pt>
                <c:pt idx="1015">
                  <c:v>1.2882169317972818</c:v>
                </c:pt>
                <c:pt idx="1016">
                  <c:v>1.5650325566495513</c:v>
                </c:pt>
                <c:pt idx="1017">
                  <c:v>1.5200534267826968</c:v>
                </c:pt>
                <c:pt idx="1018">
                  <c:v>1.5104136301913211</c:v>
                </c:pt>
                <c:pt idx="1019">
                  <c:v>1.5148443541289838</c:v>
                </c:pt>
                <c:pt idx="1020">
                  <c:v>1.5608176159756615</c:v>
                </c:pt>
                <c:pt idx="1021">
                  <c:v>1.479354259250077</c:v>
                </c:pt>
                <c:pt idx="1022">
                  <c:v>1.525349194983536</c:v>
                </c:pt>
                <c:pt idx="1023">
                  <c:v>1.536480667346668</c:v>
                </c:pt>
                <c:pt idx="1024">
                  <c:v>1.4646571072124592</c:v>
                </c:pt>
                <c:pt idx="1025">
                  <c:v>1.1681329627250123</c:v>
                </c:pt>
                <c:pt idx="1026">
                  <c:v>0.99154562138556912</c:v>
                </c:pt>
                <c:pt idx="1027">
                  <c:v>1.5319858773527035</c:v>
                </c:pt>
                <c:pt idx="1028">
                  <c:v>1.561141768673342</c:v>
                </c:pt>
                <c:pt idx="1029">
                  <c:v>1.5618767696158293</c:v>
                </c:pt>
                <c:pt idx="1030">
                  <c:v>1.504664621576155</c:v>
                </c:pt>
                <c:pt idx="1031">
                  <c:v>1.5064371022720284</c:v>
                </c:pt>
                <c:pt idx="1032">
                  <c:v>1.3775304818147918</c:v>
                </c:pt>
                <c:pt idx="1033">
                  <c:v>1.3914285668536204</c:v>
                </c:pt>
                <c:pt idx="1034">
                  <c:v>1.5197085558022776</c:v>
                </c:pt>
                <c:pt idx="1035">
                  <c:v>1.5121003709441114</c:v>
                </c:pt>
                <c:pt idx="1036">
                  <c:v>1.3928768948518135</c:v>
                </c:pt>
                <c:pt idx="1037">
                  <c:v>1.3650590508873748</c:v>
                </c:pt>
                <c:pt idx="1038">
                  <c:v>1.5579209599792752</c:v>
                </c:pt>
                <c:pt idx="1039">
                  <c:v>1.5449312669771864</c:v>
                </c:pt>
                <c:pt idx="1040">
                  <c:v>1.5356589708570545</c:v>
                </c:pt>
                <c:pt idx="1041">
                  <c:v>1.572510698187028</c:v>
                </c:pt>
                <c:pt idx="1042">
                  <c:v>1.5639734030093835</c:v>
                </c:pt>
                <c:pt idx="1043">
                  <c:v>1.5357239925173991</c:v>
                </c:pt>
                <c:pt idx="1044">
                  <c:v>1.5137428083192956</c:v>
                </c:pt>
                <c:pt idx="1045">
                  <c:v>1.7211556591285915</c:v>
                </c:pt>
                <c:pt idx="1046">
                  <c:v>1.8210345203777933</c:v>
                </c:pt>
                <c:pt idx="1047">
                  <c:v>1.7720571887048646</c:v>
                </c:pt>
                <c:pt idx="1048">
                  <c:v>1.7980158564263036</c:v>
                </c:pt>
                <c:pt idx="1049">
                  <c:v>1.8127770745202232</c:v>
                </c:pt>
                <c:pt idx="1050">
                  <c:v>1.7475025456040127</c:v>
                </c:pt>
                <c:pt idx="1051">
                  <c:v>1.7624597842830092</c:v>
                </c:pt>
                <c:pt idx="1052">
                  <c:v>1.7303846074751603</c:v>
                </c:pt>
                <c:pt idx="1053">
                  <c:v>1.7553708171035576</c:v>
                </c:pt>
                <c:pt idx="1054">
                  <c:v>1.8304368598186147</c:v>
                </c:pt>
                <c:pt idx="1055">
                  <c:v>1.8327916686454617</c:v>
                </c:pt>
                <c:pt idx="1056">
                  <c:v>1.8397515481082669</c:v>
                </c:pt>
                <c:pt idx="1057">
                  <c:v>1.8249460266367412</c:v>
                </c:pt>
                <c:pt idx="1058">
                  <c:v>1.8119129858610894</c:v>
                </c:pt>
                <c:pt idx="1059">
                  <c:v>1.7351394841105034</c:v>
                </c:pt>
                <c:pt idx="1060">
                  <c:v>1.6959319923496396</c:v>
                </c:pt>
                <c:pt idx="1061">
                  <c:v>1.8033540167966631</c:v>
                </c:pt>
                <c:pt idx="1062">
                  <c:v>1.8356666507550663</c:v>
                </c:pt>
                <c:pt idx="1063">
                  <c:v>1.8280584658969001</c:v>
                </c:pt>
                <c:pt idx="1064">
                  <c:v>1.8344133877379074</c:v>
                </c:pt>
                <c:pt idx="1065">
                  <c:v>1.8445280986303916</c:v>
                </c:pt>
                <c:pt idx="1066">
                  <c:v>1.7949448537316222</c:v>
                </c:pt>
                <c:pt idx="1067">
                  <c:v>1.819952737246801</c:v>
                </c:pt>
                <c:pt idx="1068">
                  <c:v>1.8402698101829387</c:v>
                </c:pt>
                <c:pt idx="1069">
                  <c:v>1.8312783189869239</c:v>
                </c:pt>
                <c:pt idx="1070">
                  <c:v>1.819498541228431</c:v>
                </c:pt>
                <c:pt idx="1071">
                  <c:v>1.8174669294952217</c:v>
                </c:pt>
                <c:pt idx="1072">
                  <c:v>1.8308457968553358</c:v>
                </c:pt>
                <c:pt idx="1073">
                  <c:v>1.7980789668785626</c:v>
                </c:pt>
              </c:numCache>
            </c:numRef>
          </c:yVal>
          <c:smooth val="0"/>
        </c:ser>
        <c:dLbls>
          <c:showLegendKey val="0"/>
          <c:showVal val="0"/>
          <c:showCatName val="0"/>
          <c:showSerName val="0"/>
          <c:showPercent val="0"/>
          <c:showBubbleSize val="0"/>
        </c:dLbls>
        <c:axId val="198609536"/>
        <c:axId val="243208960"/>
      </c:scatterChart>
      <c:valAx>
        <c:axId val="198609536"/>
        <c:scaling>
          <c:orientation val="minMax"/>
          <c:max val="4"/>
          <c:min val="-3"/>
        </c:scaling>
        <c:delete val="0"/>
        <c:axPos val="b"/>
        <c:title>
          <c:tx>
            <c:rich>
              <a:bodyPr/>
              <a:lstStyle/>
              <a:p>
                <a:pPr>
                  <a:defRPr/>
                </a:pPr>
                <a:r>
                  <a:rPr lang="en-US"/>
                  <a:t>F1 (57.23 %)</a:t>
                </a:r>
              </a:p>
            </c:rich>
          </c:tx>
          <c:overlay val="0"/>
        </c:title>
        <c:numFmt formatCode="General" sourceLinked="0"/>
        <c:majorTickMark val="cross"/>
        <c:minorTickMark val="none"/>
        <c:tickLblPos val="low"/>
        <c:crossAx val="243208960"/>
        <c:crosses val="autoZero"/>
        <c:crossBetween val="midCat"/>
        <c:majorUnit val="1"/>
      </c:valAx>
      <c:valAx>
        <c:axId val="243208960"/>
        <c:scaling>
          <c:orientation val="minMax"/>
          <c:max val="4"/>
          <c:min val="-2"/>
        </c:scaling>
        <c:delete val="0"/>
        <c:axPos val="l"/>
        <c:title>
          <c:tx>
            <c:rich>
              <a:bodyPr/>
              <a:lstStyle/>
              <a:p>
                <a:pPr>
                  <a:defRPr/>
                </a:pPr>
                <a:r>
                  <a:rPr lang="en-US"/>
                  <a:t>F2 (32.99 %)</a:t>
                </a:r>
              </a:p>
            </c:rich>
          </c:tx>
          <c:overlay val="0"/>
        </c:title>
        <c:numFmt formatCode="General" sourceLinked="0"/>
        <c:majorTickMark val="cross"/>
        <c:minorTickMark val="none"/>
        <c:tickLblPos val="low"/>
        <c:crossAx val="198609536"/>
        <c:crosses val="autoZero"/>
        <c:crossBetween val="midCat"/>
        <c:majorUnit val="1"/>
      </c:valAx>
      <c:spPr>
        <a:ln>
          <a:solidFill>
            <a:srgbClr val="808080"/>
          </a:solidFill>
          <a:prstDash val="solid"/>
        </a:ln>
      </c:spPr>
    </c:plotArea>
    <c:plotVisOnly val="1"/>
    <c:dispBlanksAs val="gap"/>
    <c:showDLblsOverMax val="0"/>
  </c:chart>
  <c:txPr>
    <a:bodyPr/>
    <a:lstStyle/>
    <a:p>
      <a:pPr>
        <a:defRPr sz="800"/>
      </a:pPr>
      <a:endParaRPr lang="en-US"/>
    </a:p>
  </c:txPr>
  <c:externalData r:id="rId1">
    <c:autoUpdate val="0"/>
  </c:externalData>
</c:chartSpace>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2014-01-08T00:00:00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4DEBFC2B-B677-4926-AC46-81B253AB2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0</TotalTime>
  <Pages>6</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dvanced Algoritms Network flow and Image Segmentation</vt:lpstr>
    </vt:vector>
  </TitlesOfParts>
  <Company/>
  <LinksUpToDate>false</LinksUpToDate>
  <CharactersWithSpaces>9142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dvanced Algoritms Network flow and Image Segmentation</dc:title>
  <dc:creator>Rishi Reddy Cheruku</dc:creator>
  <cp:lastModifiedBy>gsukeshreddy</cp:lastModifiedBy>
  <cp:revision>2</cp:revision>
  <dcterms:created xsi:type="dcterms:W3CDTF">2014-04-04T04:22:00Z</dcterms:created>
  <dcterms:modified xsi:type="dcterms:W3CDTF">2014-04-04T04:22:00Z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